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A3" w:rsidRDefault="003432F2" w:rsidP="00630E54">
      <w:pPr>
        <w:spacing w:before="1920" w:after="0"/>
        <w:rPr>
          <w:sz w:val="32"/>
          <w:szCs w:val="32"/>
        </w:rPr>
        <w:sectPr w:rsidR="00D63CA3">
          <w:headerReference w:type="default" r:id="rId8"/>
          <w:footerReference w:type="default" r:id="rId9"/>
          <w:pgSz w:w="12240" w:h="15840"/>
          <w:pgMar w:top="3796" w:right="1440" w:bottom="1440" w:left="1440" w:header="720" w:footer="720" w:gutter="0"/>
          <w:cols w:space="720"/>
          <w:docGrid w:linePitch="360"/>
        </w:sectPr>
      </w:pPr>
      <w:r w:rsidRPr="003432F2">
        <w:rPr>
          <w:b/>
          <w:sz w:val="72"/>
          <w:szCs w:val="72"/>
        </w:rPr>
        <w:t>Building Applications with Force.com</w:t>
      </w:r>
      <w:r w:rsidR="001912E8" w:rsidRPr="001912E8">
        <w:rPr>
          <w:b/>
          <w:sz w:val="72"/>
          <w:szCs w:val="72"/>
        </w:rPr>
        <w:t xml:space="preserve"> </w:t>
      </w:r>
      <w:r w:rsidR="001912E8">
        <w:rPr>
          <w:b/>
          <w:sz w:val="72"/>
          <w:szCs w:val="72"/>
        </w:rPr>
        <w:br/>
      </w:r>
      <w:r w:rsidR="00D63CA3" w:rsidRPr="00D63CA3">
        <w:rPr>
          <w:sz w:val="32"/>
          <w:szCs w:val="32"/>
        </w:rPr>
        <w:t>Exercise Guide</w:t>
      </w:r>
    </w:p>
    <w:p w:rsidR="00D82BE6" w:rsidRDefault="00D82BE6">
      <w:r>
        <w:lastRenderedPageBreak/>
        <w:br w:type="page"/>
      </w:r>
    </w:p>
    <w:p w:rsidR="00616A69" w:rsidRPr="001912E8" w:rsidRDefault="001D2EB4" w:rsidP="00EE3332">
      <w:pPr>
        <w:rPr>
          <w:b/>
        </w:rPr>
      </w:pPr>
      <w:r w:rsidRPr="001912E8">
        <w:rPr>
          <w:b/>
        </w:rPr>
        <w:lastRenderedPageBreak/>
        <w:t>Table of Contents</w:t>
      </w:r>
    </w:p>
    <w:p w:rsidR="003D17C8" w:rsidRDefault="00622C8E">
      <w:pPr>
        <w:pStyle w:val="TOC1"/>
        <w:tabs>
          <w:tab w:val="right" w:leader="dot" w:pos="9350"/>
        </w:tabs>
        <w:rPr>
          <w:rFonts w:asciiTheme="minorHAnsi" w:eastAsiaTheme="minorEastAsia" w:hAnsiTheme="minorHAnsi"/>
          <w:noProof/>
        </w:rPr>
      </w:pPr>
      <w:r>
        <w:fldChar w:fldCharType="begin"/>
      </w:r>
      <w:r w:rsidR="00B8799B">
        <w:instrText xml:space="preserve"> TOC \h \z \t "!ExerciseTitle,1" </w:instrText>
      </w:r>
      <w:r>
        <w:fldChar w:fldCharType="separate"/>
      </w:r>
      <w:hyperlink w:anchor="_Toc440875379" w:history="1">
        <w:r w:rsidR="003D17C8" w:rsidRPr="009F05C8">
          <w:rPr>
            <w:rStyle w:val="Hyperlink"/>
            <w:noProof/>
          </w:rPr>
          <w:t>2-1: Create Custom Objects</w:t>
        </w:r>
        <w:r w:rsidR="003D17C8">
          <w:rPr>
            <w:noProof/>
            <w:webHidden/>
          </w:rPr>
          <w:tab/>
        </w:r>
        <w:r w:rsidR="003D17C8">
          <w:rPr>
            <w:noProof/>
            <w:webHidden/>
          </w:rPr>
          <w:fldChar w:fldCharType="begin"/>
        </w:r>
        <w:r w:rsidR="003D17C8">
          <w:rPr>
            <w:noProof/>
            <w:webHidden/>
          </w:rPr>
          <w:instrText xml:space="preserve"> PAGEREF _Toc440875379 \h </w:instrText>
        </w:r>
        <w:r w:rsidR="003D17C8">
          <w:rPr>
            <w:noProof/>
            <w:webHidden/>
          </w:rPr>
        </w:r>
        <w:r w:rsidR="003D17C8">
          <w:rPr>
            <w:noProof/>
            <w:webHidden/>
          </w:rPr>
          <w:fldChar w:fldCharType="separate"/>
        </w:r>
        <w:r w:rsidR="008A2523">
          <w:rPr>
            <w:noProof/>
            <w:webHidden/>
          </w:rPr>
          <w:t>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0" w:history="1">
        <w:r w:rsidR="003D17C8" w:rsidRPr="009F05C8">
          <w:rPr>
            <w:rStyle w:val="Hyperlink"/>
            <w:noProof/>
          </w:rPr>
          <w:t>2-2: Create Custom Fields</w:t>
        </w:r>
        <w:r w:rsidR="003D17C8">
          <w:rPr>
            <w:noProof/>
            <w:webHidden/>
          </w:rPr>
          <w:tab/>
        </w:r>
        <w:r w:rsidR="003D17C8">
          <w:rPr>
            <w:noProof/>
            <w:webHidden/>
          </w:rPr>
          <w:fldChar w:fldCharType="begin"/>
        </w:r>
        <w:r w:rsidR="003D17C8">
          <w:rPr>
            <w:noProof/>
            <w:webHidden/>
          </w:rPr>
          <w:instrText xml:space="preserve"> PAGEREF _Toc440875380 \h </w:instrText>
        </w:r>
        <w:r w:rsidR="003D17C8">
          <w:rPr>
            <w:noProof/>
            <w:webHidden/>
          </w:rPr>
        </w:r>
        <w:r w:rsidR="003D17C8">
          <w:rPr>
            <w:noProof/>
            <w:webHidden/>
          </w:rPr>
          <w:fldChar w:fldCharType="separate"/>
        </w:r>
        <w:r w:rsidR="008A2523">
          <w:rPr>
            <w:noProof/>
            <w:webHidden/>
          </w:rPr>
          <w:t>2</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1" w:history="1">
        <w:r w:rsidR="003D17C8" w:rsidRPr="009F05C8">
          <w:rPr>
            <w:rStyle w:val="Hyperlink"/>
            <w:noProof/>
          </w:rPr>
          <w:t>2-3: Create Lookup Relationships</w:t>
        </w:r>
        <w:r w:rsidR="003D17C8">
          <w:rPr>
            <w:noProof/>
            <w:webHidden/>
          </w:rPr>
          <w:tab/>
        </w:r>
        <w:r w:rsidR="003D17C8">
          <w:rPr>
            <w:noProof/>
            <w:webHidden/>
          </w:rPr>
          <w:fldChar w:fldCharType="begin"/>
        </w:r>
        <w:r w:rsidR="003D17C8">
          <w:rPr>
            <w:noProof/>
            <w:webHidden/>
          </w:rPr>
          <w:instrText xml:space="preserve"> PAGEREF _Toc440875381 \h </w:instrText>
        </w:r>
        <w:r w:rsidR="003D17C8">
          <w:rPr>
            <w:noProof/>
            <w:webHidden/>
          </w:rPr>
        </w:r>
        <w:r w:rsidR="003D17C8">
          <w:rPr>
            <w:noProof/>
            <w:webHidden/>
          </w:rPr>
          <w:fldChar w:fldCharType="separate"/>
        </w:r>
        <w:r w:rsidR="008A2523">
          <w:rPr>
            <w:noProof/>
            <w:webHidden/>
          </w:rPr>
          <w:t>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2" w:history="1">
        <w:r w:rsidR="003D17C8" w:rsidRPr="009F05C8">
          <w:rPr>
            <w:rStyle w:val="Hyperlink"/>
            <w:noProof/>
          </w:rPr>
          <w:t>2-4: Create Master-Detail Relationships</w:t>
        </w:r>
        <w:r w:rsidR="003D17C8">
          <w:rPr>
            <w:noProof/>
            <w:webHidden/>
          </w:rPr>
          <w:tab/>
        </w:r>
        <w:r w:rsidR="003D17C8">
          <w:rPr>
            <w:noProof/>
            <w:webHidden/>
          </w:rPr>
          <w:fldChar w:fldCharType="begin"/>
        </w:r>
        <w:r w:rsidR="003D17C8">
          <w:rPr>
            <w:noProof/>
            <w:webHidden/>
          </w:rPr>
          <w:instrText xml:space="preserve"> PAGEREF _Toc440875382 \h </w:instrText>
        </w:r>
        <w:r w:rsidR="003D17C8">
          <w:rPr>
            <w:noProof/>
            <w:webHidden/>
          </w:rPr>
        </w:r>
        <w:r w:rsidR="003D17C8">
          <w:rPr>
            <w:noProof/>
            <w:webHidden/>
          </w:rPr>
          <w:fldChar w:fldCharType="separate"/>
        </w:r>
        <w:r w:rsidR="008A2523">
          <w:rPr>
            <w:noProof/>
            <w:webHidden/>
          </w:rPr>
          <w:t>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3" w:history="1">
        <w:r w:rsidR="003D17C8" w:rsidRPr="009F05C8">
          <w:rPr>
            <w:rStyle w:val="Hyperlink"/>
            <w:noProof/>
          </w:rPr>
          <w:t>2-5: Create a Custom Junction Object</w:t>
        </w:r>
        <w:r w:rsidR="003D17C8">
          <w:rPr>
            <w:noProof/>
            <w:webHidden/>
          </w:rPr>
          <w:tab/>
        </w:r>
        <w:r w:rsidR="003D17C8">
          <w:rPr>
            <w:noProof/>
            <w:webHidden/>
          </w:rPr>
          <w:fldChar w:fldCharType="begin"/>
        </w:r>
        <w:r w:rsidR="003D17C8">
          <w:rPr>
            <w:noProof/>
            <w:webHidden/>
          </w:rPr>
          <w:instrText xml:space="preserve"> PAGEREF _Toc440875383 \h </w:instrText>
        </w:r>
        <w:r w:rsidR="003D17C8">
          <w:rPr>
            <w:noProof/>
            <w:webHidden/>
          </w:rPr>
        </w:r>
        <w:r w:rsidR="003D17C8">
          <w:rPr>
            <w:noProof/>
            <w:webHidden/>
          </w:rPr>
          <w:fldChar w:fldCharType="separate"/>
        </w:r>
        <w:r w:rsidR="008A2523">
          <w:rPr>
            <w:noProof/>
            <w:webHidden/>
          </w:rPr>
          <w:t>10</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4" w:history="1">
        <w:r w:rsidR="003D17C8" w:rsidRPr="009F05C8">
          <w:rPr>
            <w:rStyle w:val="Hyperlink"/>
            <w:noProof/>
          </w:rPr>
          <w:t>2-6: Create a Lookup Filter</w:t>
        </w:r>
        <w:r w:rsidR="003D17C8">
          <w:rPr>
            <w:noProof/>
            <w:webHidden/>
          </w:rPr>
          <w:tab/>
        </w:r>
        <w:r w:rsidR="003D17C8">
          <w:rPr>
            <w:noProof/>
            <w:webHidden/>
          </w:rPr>
          <w:fldChar w:fldCharType="begin"/>
        </w:r>
        <w:r w:rsidR="003D17C8">
          <w:rPr>
            <w:noProof/>
            <w:webHidden/>
          </w:rPr>
          <w:instrText xml:space="preserve"> PAGEREF _Toc440875384 \h </w:instrText>
        </w:r>
        <w:r w:rsidR="003D17C8">
          <w:rPr>
            <w:noProof/>
            <w:webHidden/>
          </w:rPr>
        </w:r>
        <w:r w:rsidR="003D17C8">
          <w:rPr>
            <w:noProof/>
            <w:webHidden/>
          </w:rPr>
          <w:fldChar w:fldCharType="separate"/>
        </w:r>
        <w:r w:rsidR="008A2523">
          <w:rPr>
            <w:noProof/>
            <w:webHidden/>
          </w:rPr>
          <w:t>12</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5" w:history="1">
        <w:r w:rsidR="003D17C8" w:rsidRPr="009F05C8">
          <w:rPr>
            <w:rStyle w:val="Hyperlink"/>
            <w:noProof/>
          </w:rPr>
          <w:t>3-1: Create a Custom Application</w:t>
        </w:r>
        <w:r w:rsidR="003D17C8">
          <w:rPr>
            <w:noProof/>
            <w:webHidden/>
          </w:rPr>
          <w:tab/>
        </w:r>
        <w:r w:rsidR="003D17C8">
          <w:rPr>
            <w:noProof/>
            <w:webHidden/>
          </w:rPr>
          <w:fldChar w:fldCharType="begin"/>
        </w:r>
        <w:r w:rsidR="003D17C8">
          <w:rPr>
            <w:noProof/>
            <w:webHidden/>
          </w:rPr>
          <w:instrText xml:space="preserve"> PAGEREF _Toc440875385 \h </w:instrText>
        </w:r>
        <w:r w:rsidR="003D17C8">
          <w:rPr>
            <w:noProof/>
            <w:webHidden/>
          </w:rPr>
        </w:r>
        <w:r w:rsidR="003D17C8">
          <w:rPr>
            <w:noProof/>
            <w:webHidden/>
          </w:rPr>
          <w:fldChar w:fldCharType="separate"/>
        </w:r>
        <w:r w:rsidR="008A2523">
          <w:rPr>
            <w:noProof/>
            <w:webHidden/>
          </w:rPr>
          <w:t>13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6" w:history="1">
        <w:r w:rsidR="003D17C8" w:rsidRPr="009F05C8">
          <w:rPr>
            <w:rStyle w:val="Hyperlink"/>
            <w:noProof/>
          </w:rPr>
          <w:t>3-2: Create Custom Tabs</w:t>
        </w:r>
        <w:r w:rsidR="003D17C8">
          <w:rPr>
            <w:noProof/>
            <w:webHidden/>
          </w:rPr>
          <w:tab/>
        </w:r>
        <w:r w:rsidR="003D17C8">
          <w:rPr>
            <w:noProof/>
            <w:webHidden/>
          </w:rPr>
          <w:fldChar w:fldCharType="begin"/>
        </w:r>
        <w:r w:rsidR="003D17C8">
          <w:rPr>
            <w:noProof/>
            <w:webHidden/>
          </w:rPr>
          <w:instrText xml:space="preserve"> PAGEREF _Toc440875386 \h </w:instrText>
        </w:r>
        <w:r w:rsidR="003D17C8">
          <w:rPr>
            <w:noProof/>
            <w:webHidden/>
          </w:rPr>
        </w:r>
        <w:r w:rsidR="003D17C8">
          <w:rPr>
            <w:noProof/>
            <w:webHidden/>
          </w:rPr>
          <w:fldChar w:fldCharType="separate"/>
        </w:r>
        <w:r w:rsidR="008A2523">
          <w:rPr>
            <w:noProof/>
            <w:webHidden/>
          </w:rPr>
          <w:t>14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7" w:history="1">
        <w:r w:rsidR="003D17C8" w:rsidRPr="009F05C8">
          <w:rPr>
            <w:rStyle w:val="Hyperlink"/>
            <w:noProof/>
          </w:rPr>
          <w:t>3-3: Customize Page Layouts</w:t>
        </w:r>
        <w:r w:rsidR="003D17C8">
          <w:rPr>
            <w:noProof/>
            <w:webHidden/>
          </w:rPr>
          <w:tab/>
        </w:r>
        <w:r w:rsidR="003D17C8">
          <w:rPr>
            <w:noProof/>
            <w:webHidden/>
          </w:rPr>
          <w:fldChar w:fldCharType="begin"/>
        </w:r>
        <w:r w:rsidR="003D17C8">
          <w:rPr>
            <w:noProof/>
            <w:webHidden/>
          </w:rPr>
          <w:instrText xml:space="preserve"> PAGEREF _Toc440875387 \h </w:instrText>
        </w:r>
        <w:r w:rsidR="003D17C8">
          <w:rPr>
            <w:noProof/>
            <w:webHidden/>
          </w:rPr>
        </w:r>
        <w:r w:rsidR="003D17C8">
          <w:rPr>
            <w:noProof/>
            <w:webHidden/>
          </w:rPr>
          <w:fldChar w:fldCharType="separate"/>
        </w:r>
        <w:r w:rsidR="008A2523">
          <w:rPr>
            <w:noProof/>
            <w:webHidden/>
          </w:rPr>
          <w:t>16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8" w:history="1">
        <w:r w:rsidR="003D17C8" w:rsidRPr="009F05C8">
          <w:rPr>
            <w:rStyle w:val="Hyperlink"/>
            <w:noProof/>
          </w:rPr>
          <w:t>3-4: Enable Chatter on the Positions Object</w:t>
        </w:r>
        <w:r w:rsidR="003D17C8">
          <w:rPr>
            <w:noProof/>
            <w:webHidden/>
          </w:rPr>
          <w:tab/>
        </w:r>
        <w:r w:rsidR="003D17C8">
          <w:rPr>
            <w:noProof/>
            <w:webHidden/>
          </w:rPr>
          <w:fldChar w:fldCharType="begin"/>
        </w:r>
        <w:r w:rsidR="003D17C8">
          <w:rPr>
            <w:noProof/>
            <w:webHidden/>
          </w:rPr>
          <w:instrText xml:space="preserve"> PAGEREF _Toc440875388 \h </w:instrText>
        </w:r>
        <w:r w:rsidR="003D17C8">
          <w:rPr>
            <w:noProof/>
            <w:webHidden/>
          </w:rPr>
        </w:r>
        <w:r w:rsidR="003D17C8">
          <w:rPr>
            <w:noProof/>
            <w:webHidden/>
          </w:rPr>
          <w:fldChar w:fldCharType="separate"/>
        </w:r>
        <w:r w:rsidR="008A2523">
          <w:rPr>
            <w:noProof/>
            <w:webHidden/>
          </w:rPr>
          <w:t>18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89" w:history="1">
        <w:r w:rsidR="003D17C8" w:rsidRPr="009F05C8">
          <w:rPr>
            <w:rStyle w:val="Hyperlink"/>
            <w:noProof/>
          </w:rPr>
          <w:t>3-5: Create an Object-Specific Quick Action</w:t>
        </w:r>
        <w:r w:rsidR="003D17C8">
          <w:rPr>
            <w:noProof/>
            <w:webHidden/>
          </w:rPr>
          <w:tab/>
        </w:r>
        <w:r w:rsidR="003D17C8">
          <w:rPr>
            <w:noProof/>
            <w:webHidden/>
          </w:rPr>
          <w:fldChar w:fldCharType="begin"/>
        </w:r>
        <w:r w:rsidR="003D17C8">
          <w:rPr>
            <w:noProof/>
            <w:webHidden/>
          </w:rPr>
          <w:instrText xml:space="preserve"> PAGEREF _Toc440875389 \h </w:instrText>
        </w:r>
        <w:r w:rsidR="003D17C8">
          <w:rPr>
            <w:noProof/>
            <w:webHidden/>
          </w:rPr>
        </w:r>
        <w:r w:rsidR="003D17C8">
          <w:rPr>
            <w:noProof/>
            <w:webHidden/>
          </w:rPr>
          <w:fldChar w:fldCharType="separate"/>
        </w:r>
        <w:r w:rsidR="008A2523">
          <w:rPr>
            <w:noProof/>
            <w:webHidden/>
          </w:rPr>
          <w:t>19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0" w:history="1">
        <w:r w:rsidR="003D17C8" w:rsidRPr="009F05C8">
          <w:rPr>
            <w:rStyle w:val="Hyperlink"/>
            <w:noProof/>
          </w:rPr>
          <w:t>3-6: Create a Global Quick Action and a Global Layout for HR</w:t>
        </w:r>
        <w:r w:rsidR="003D17C8">
          <w:rPr>
            <w:noProof/>
            <w:webHidden/>
          </w:rPr>
          <w:tab/>
        </w:r>
        <w:r w:rsidR="003D17C8">
          <w:rPr>
            <w:noProof/>
            <w:webHidden/>
          </w:rPr>
          <w:fldChar w:fldCharType="begin"/>
        </w:r>
        <w:r w:rsidR="003D17C8">
          <w:rPr>
            <w:noProof/>
            <w:webHidden/>
          </w:rPr>
          <w:instrText xml:space="preserve"> PAGEREF _Toc440875390 \h </w:instrText>
        </w:r>
        <w:r w:rsidR="003D17C8">
          <w:rPr>
            <w:noProof/>
            <w:webHidden/>
          </w:rPr>
        </w:r>
        <w:r w:rsidR="003D17C8">
          <w:rPr>
            <w:noProof/>
            <w:webHidden/>
          </w:rPr>
          <w:fldChar w:fldCharType="separate"/>
        </w:r>
        <w:r w:rsidR="008A2523">
          <w:rPr>
            <w:noProof/>
            <w:webHidden/>
          </w:rPr>
          <w:t>21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1" w:history="1">
        <w:r w:rsidR="003D17C8" w:rsidRPr="009F05C8">
          <w:rPr>
            <w:rStyle w:val="Hyperlink"/>
            <w:noProof/>
          </w:rPr>
          <w:t>4-1: Create Formula Fields</w:t>
        </w:r>
        <w:r w:rsidR="003D17C8">
          <w:rPr>
            <w:noProof/>
            <w:webHidden/>
          </w:rPr>
          <w:tab/>
        </w:r>
        <w:r w:rsidR="003D17C8">
          <w:rPr>
            <w:noProof/>
            <w:webHidden/>
          </w:rPr>
          <w:fldChar w:fldCharType="begin"/>
        </w:r>
        <w:r w:rsidR="003D17C8">
          <w:rPr>
            <w:noProof/>
            <w:webHidden/>
          </w:rPr>
          <w:instrText xml:space="preserve"> PAGEREF _Toc440875391 \h </w:instrText>
        </w:r>
        <w:r w:rsidR="003D17C8">
          <w:rPr>
            <w:noProof/>
            <w:webHidden/>
          </w:rPr>
        </w:r>
        <w:r w:rsidR="003D17C8">
          <w:rPr>
            <w:noProof/>
            <w:webHidden/>
          </w:rPr>
          <w:fldChar w:fldCharType="separate"/>
        </w:r>
        <w:r w:rsidR="008A2523">
          <w:rPr>
            <w:noProof/>
            <w:webHidden/>
          </w:rPr>
          <w:t>23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2" w:history="1">
        <w:r w:rsidR="003D17C8" w:rsidRPr="009F05C8">
          <w:rPr>
            <w:rStyle w:val="Hyperlink"/>
            <w:noProof/>
          </w:rPr>
          <w:t>4-2: Create Cross-Object Formulas</w:t>
        </w:r>
        <w:r w:rsidR="003D17C8">
          <w:rPr>
            <w:noProof/>
            <w:webHidden/>
          </w:rPr>
          <w:tab/>
        </w:r>
        <w:r w:rsidR="003D17C8">
          <w:rPr>
            <w:noProof/>
            <w:webHidden/>
          </w:rPr>
          <w:fldChar w:fldCharType="begin"/>
        </w:r>
        <w:r w:rsidR="003D17C8">
          <w:rPr>
            <w:noProof/>
            <w:webHidden/>
          </w:rPr>
          <w:instrText xml:space="preserve"> PAGEREF _Toc440875392 \h </w:instrText>
        </w:r>
        <w:r w:rsidR="003D17C8">
          <w:rPr>
            <w:noProof/>
            <w:webHidden/>
          </w:rPr>
        </w:r>
        <w:r w:rsidR="003D17C8">
          <w:rPr>
            <w:noProof/>
            <w:webHidden/>
          </w:rPr>
          <w:fldChar w:fldCharType="separate"/>
        </w:r>
        <w:r w:rsidR="008A2523">
          <w:rPr>
            <w:noProof/>
            <w:webHidden/>
          </w:rPr>
          <w:t>25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3" w:history="1">
        <w:r w:rsidR="003D17C8" w:rsidRPr="009F05C8">
          <w:rPr>
            <w:rStyle w:val="Hyperlink"/>
            <w:noProof/>
          </w:rPr>
          <w:t>4-3: Create Roll-Up Summary Fields</w:t>
        </w:r>
        <w:r w:rsidR="003D17C8">
          <w:rPr>
            <w:noProof/>
            <w:webHidden/>
          </w:rPr>
          <w:tab/>
        </w:r>
        <w:r w:rsidR="003D17C8">
          <w:rPr>
            <w:noProof/>
            <w:webHidden/>
          </w:rPr>
          <w:fldChar w:fldCharType="begin"/>
        </w:r>
        <w:r w:rsidR="003D17C8">
          <w:rPr>
            <w:noProof/>
            <w:webHidden/>
          </w:rPr>
          <w:instrText xml:space="preserve"> PAGEREF _Toc440875393 \h </w:instrText>
        </w:r>
        <w:r w:rsidR="003D17C8">
          <w:rPr>
            <w:noProof/>
            <w:webHidden/>
          </w:rPr>
        </w:r>
        <w:r w:rsidR="003D17C8">
          <w:rPr>
            <w:noProof/>
            <w:webHidden/>
          </w:rPr>
          <w:fldChar w:fldCharType="separate"/>
        </w:r>
        <w:r w:rsidR="008A2523">
          <w:rPr>
            <w:noProof/>
            <w:webHidden/>
          </w:rPr>
          <w:t>27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4" w:history="1">
        <w:r w:rsidR="003D17C8" w:rsidRPr="009F05C8">
          <w:rPr>
            <w:rStyle w:val="Hyperlink"/>
            <w:noProof/>
          </w:rPr>
          <w:t>7-1: Create Custom Profiles</w:t>
        </w:r>
        <w:r w:rsidR="003D17C8">
          <w:rPr>
            <w:noProof/>
            <w:webHidden/>
          </w:rPr>
          <w:tab/>
        </w:r>
        <w:r w:rsidR="003D17C8">
          <w:rPr>
            <w:noProof/>
            <w:webHidden/>
          </w:rPr>
          <w:fldChar w:fldCharType="begin"/>
        </w:r>
        <w:r w:rsidR="003D17C8">
          <w:rPr>
            <w:noProof/>
            <w:webHidden/>
          </w:rPr>
          <w:instrText xml:space="preserve"> PAGEREF _Toc440875394 \h </w:instrText>
        </w:r>
        <w:r w:rsidR="003D17C8">
          <w:rPr>
            <w:noProof/>
            <w:webHidden/>
          </w:rPr>
        </w:r>
        <w:r w:rsidR="003D17C8">
          <w:rPr>
            <w:noProof/>
            <w:webHidden/>
          </w:rPr>
          <w:fldChar w:fldCharType="separate"/>
        </w:r>
        <w:r w:rsidR="008A2523">
          <w:rPr>
            <w:noProof/>
            <w:webHidden/>
          </w:rPr>
          <w:t>29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5" w:history="1">
        <w:r w:rsidR="003D17C8" w:rsidRPr="009F05C8">
          <w:rPr>
            <w:rStyle w:val="Hyperlink"/>
            <w:noProof/>
          </w:rPr>
          <w:t>7-2: Create Permission Sets</w:t>
        </w:r>
        <w:r w:rsidR="003D17C8">
          <w:rPr>
            <w:noProof/>
            <w:webHidden/>
          </w:rPr>
          <w:tab/>
        </w:r>
        <w:r w:rsidR="003D17C8">
          <w:rPr>
            <w:noProof/>
            <w:webHidden/>
          </w:rPr>
          <w:fldChar w:fldCharType="begin"/>
        </w:r>
        <w:r w:rsidR="003D17C8">
          <w:rPr>
            <w:noProof/>
            <w:webHidden/>
          </w:rPr>
          <w:instrText xml:space="preserve"> PAGEREF _Toc440875395 \h </w:instrText>
        </w:r>
        <w:r w:rsidR="003D17C8">
          <w:rPr>
            <w:noProof/>
            <w:webHidden/>
          </w:rPr>
        </w:r>
        <w:r w:rsidR="003D17C8">
          <w:rPr>
            <w:noProof/>
            <w:webHidden/>
          </w:rPr>
          <w:fldChar w:fldCharType="separate"/>
        </w:r>
        <w:r w:rsidR="008A2523">
          <w:rPr>
            <w:noProof/>
            <w:webHidden/>
          </w:rPr>
          <w:t>31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6" w:history="1">
        <w:r w:rsidR="003D17C8" w:rsidRPr="009F05C8">
          <w:rPr>
            <w:rStyle w:val="Hyperlink"/>
            <w:noProof/>
          </w:rPr>
          <w:t>7-3: Change Access Using Field-Level Security</w:t>
        </w:r>
        <w:r w:rsidR="003D17C8">
          <w:rPr>
            <w:noProof/>
            <w:webHidden/>
          </w:rPr>
          <w:tab/>
        </w:r>
        <w:r w:rsidR="003D17C8">
          <w:rPr>
            <w:noProof/>
            <w:webHidden/>
          </w:rPr>
          <w:fldChar w:fldCharType="begin"/>
        </w:r>
        <w:r w:rsidR="003D17C8">
          <w:rPr>
            <w:noProof/>
            <w:webHidden/>
          </w:rPr>
          <w:instrText xml:space="preserve"> PAGEREF _Toc440875396 \h </w:instrText>
        </w:r>
        <w:r w:rsidR="003D17C8">
          <w:rPr>
            <w:noProof/>
            <w:webHidden/>
          </w:rPr>
        </w:r>
        <w:r w:rsidR="003D17C8">
          <w:rPr>
            <w:noProof/>
            <w:webHidden/>
          </w:rPr>
          <w:fldChar w:fldCharType="separate"/>
        </w:r>
        <w:r w:rsidR="008A2523">
          <w:rPr>
            <w:noProof/>
            <w:webHidden/>
          </w:rPr>
          <w:t>34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7" w:history="1">
        <w:r w:rsidR="003D17C8" w:rsidRPr="009F05C8">
          <w:rPr>
            <w:rStyle w:val="Hyperlink"/>
            <w:noProof/>
          </w:rPr>
          <w:t>7-4: Create Record Types</w:t>
        </w:r>
        <w:r w:rsidR="003D17C8">
          <w:rPr>
            <w:noProof/>
            <w:webHidden/>
          </w:rPr>
          <w:tab/>
        </w:r>
        <w:r w:rsidR="003D17C8">
          <w:rPr>
            <w:noProof/>
            <w:webHidden/>
          </w:rPr>
          <w:fldChar w:fldCharType="begin"/>
        </w:r>
        <w:r w:rsidR="003D17C8">
          <w:rPr>
            <w:noProof/>
            <w:webHidden/>
          </w:rPr>
          <w:instrText xml:space="preserve"> PAGEREF _Toc440875397 \h </w:instrText>
        </w:r>
        <w:r w:rsidR="003D17C8">
          <w:rPr>
            <w:noProof/>
            <w:webHidden/>
          </w:rPr>
        </w:r>
        <w:r w:rsidR="003D17C8">
          <w:rPr>
            <w:noProof/>
            <w:webHidden/>
          </w:rPr>
          <w:fldChar w:fldCharType="separate"/>
        </w:r>
        <w:r w:rsidR="008A2523">
          <w:rPr>
            <w:noProof/>
            <w:webHidden/>
          </w:rPr>
          <w:t>35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8" w:history="1">
        <w:r w:rsidR="003D17C8" w:rsidRPr="009F05C8">
          <w:rPr>
            <w:rStyle w:val="Hyperlink"/>
            <w:noProof/>
          </w:rPr>
          <w:t>7-5: Create Page Layouts</w:t>
        </w:r>
        <w:r w:rsidR="003D17C8">
          <w:rPr>
            <w:noProof/>
            <w:webHidden/>
          </w:rPr>
          <w:tab/>
        </w:r>
        <w:r w:rsidR="003D17C8">
          <w:rPr>
            <w:noProof/>
            <w:webHidden/>
          </w:rPr>
          <w:fldChar w:fldCharType="begin"/>
        </w:r>
        <w:r w:rsidR="003D17C8">
          <w:rPr>
            <w:noProof/>
            <w:webHidden/>
          </w:rPr>
          <w:instrText xml:space="preserve"> PAGEREF _Toc440875398 \h </w:instrText>
        </w:r>
        <w:r w:rsidR="003D17C8">
          <w:rPr>
            <w:noProof/>
            <w:webHidden/>
          </w:rPr>
        </w:r>
        <w:r w:rsidR="003D17C8">
          <w:rPr>
            <w:noProof/>
            <w:webHidden/>
          </w:rPr>
          <w:fldChar w:fldCharType="separate"/>
        </w:r>
        <w:r w:rsidR="008A2523">
          <w:rPr>
            <w:noProof/>
            <w:webHidden/>
          </w:rPr>
          <w:t>37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399" w:history="1">
        <w:r w:rsidR="003D17C8" w:rsidRPr="009F05C8">
          <w:rPr>
            <w:rStyle w:val="Hyperlink"/>
            <w:noProof/>
          </w:rPr>
          <w:t>7-6: Create Page Layouts and Record Types (Optional)</w:t>
        </w:r>
        <w:r w:rsidR="003D17C8">
          <w:rPr>
            <w:noProof/>
            <w:webHidden/>
          </w:rPr>
          <w:tab/>
        </w:r>
        <w:r w:rsidR="003D17C8">
          <w:rPr>
            <w:noProof/>
            <w:webHidden/>
          </w:rPr>
          <w:fldChar w:fldCharType="begin"/>
        </w:r>
        <w:r w:rsidR="003D17C8">
          <w:rPr>
            <w:noProof/>
            <w:webHidden/>
          </w:rPr>
          <w:instrText xml:space="preserve"> PAGEREF _Toc440875399 \h </w:instrText>
        </w:r>
        <w:r w:rsidR="003D17C8">
          <w:rPr>
            <w:noProof/>
            <w:webHidden/>
          </w:rPr>
        </w:r>
        <w:r w:rsidR="003D17C8">
          <w:rPr>
            <w:noProof/>
            <w:webHidden/>
          </w:rPr>
          <w:fldChar w:fldCharType="separate"/>
        </w:r>
        <w:r w:rsidR="008A2523">
          <w:rPr>
            <w:noProof/>
            <w:webHidden/>
          </w:rPr>
          <w:t>39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0" w:history="1">
        <w:r w:rsidR="003D17C8" w:rsidRPr="009F05C8">
          <w:rPr>
            <w:rStyle w:val="Hyperlink"/>
            <w:noProof/>
          </w:rPr>
          <w:t>8-1:  Create Custom Objec</w:t>
        </w:r>
        <w:r w:rsidR="003D17C8" w:rsidRPr="009F05C8">
          <w:rPr>
            <w:rStyle w:val="Hyperlink"/>
            <w:noProof/>
          </w:rPr>
          <w:t>t</w:t>
        </w:r>
        <w:r w:rsidR="003D17C8" w:rsidRPr="009F05C8">
          <w:rPr>
            <w:rStyle w:val="Hyperlink"/>
            <w:noProof/>
          </w:rPr>
          <w:t xml:space="preserve"> Queues</w:t>
        </w:r>
        <w:r w:rsidR="003D17C8">
          <w:rPr>
            <w:noProof/>
            <w:webHidden/>
          </w:rPr>
          <w:tab/>
        </w:r>
        <w:r w:rsidR="003D17C8">
          <w:rPr>
            <w:noProof/>
            <w:webHidden/>
          </w:rPr>
          <w:fldChar w:fldCharType="begin"/>
        </w:r>
        <w:r w:rsidR="003D17C8">
          <w:rPr>
            <w:noProof/>
            <w:webHidden/>
          </w:rPr>
          <w:instrText xml:space="preserve"> PAGEREF _Toc440875400 \h </w:instrText>
        </w:r>
        <w:r w:rsidR="003D17C8">
          <w:rPr>
            <w:noProof/>
            <w:webHidden/>
          </w:rPr>
        </w:r>
        <w:r w:rsidR="003D17C8">
          <w:rPr>
            <w:noProof/>
            <w:webHidden/>
          </w:rPr>
          <w:fldChar w:fldCharType="separate"/>
        </w:r>
        <w:r w:rsidR="008A2523">
          <w:rPr>
            <w:noProof/>
            <w:webHidden/>
          </w:rPr>
          <w:t>40</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1" w:history="1">
        <w:r w:rsidR="003D17C8" w:rsidRPr="009F05C8">
          <w:rPr>
            <w:rStyle w:val="Hyperlink"/>
            <w:noProof/>
          </w:rPr>
          <w:t>8-2: Set Organization-Wide Defaults</w:t>
        </w:r>
        <w:r w:rsidR="003D17C8">
          <w:rPr>
            <w:noProof/>
            <w:webHidden/>
          </w:rPr>
          <w:tab/>
        </w:r>
        <w:r w:rsidR="003D17C8">
          <w:rPr>
            <w:noProof/>
            <w:webHidden/>
          </w:rPr>
          <w:fldChar w:fldCharType="begin"/>
        </w:r>
        <w:r w:rsidR="003D17C8">
          <w:rPr>
            <w:noProof/>
            <w:webHidden/>
          </w:rPr>
          <w:instrText xml:space="preserve"> PAGEREF _Toc440875401 \h </w:instrText>
        </w:r>
        <w:r w:rsidR="003D17C8">
          <w:rPr>
            <w:noProof/>
            <w:webHidden/>
          </w:rPr>
        </w:r>
        <w:r w:rsidR="003D17C8">
          <w:rPr>
            <w:noProof/>
            <w:webHidden/>
          </w:rPr>
          <w:fldChar w:fldCharType="separate"/>
        </w:r>
        <w:r w:rsidR="008A2523">
          <w:rPr>
            <w:noProof/>
            <w:webHidden/>
          </w:rPr>
          <w:t>41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2" w:history="1">
        <w:r w:rsidR="003D17C8" w:rsidRPr="009F05C8">
          <w:rPr>
            <w:rStyle w:val="Hyperlink"/>
            <w:noProof/>
          </w:rPr>
          <w:t>8-3: Implement a Role Hierarchy</w:t>
        </w:r>
        <w:r w:rsidR="003D17C8">
          <w:rPr>
            <w:noProof/>
            <w:webHidden/>
          </w:rPr>
          <w:tab/>
        </w:r>
        <w:r w:rsidR="003D17C8">
          <w:rPr>
            <w:noProof/>
            <w:webHidden/>
          </w:rPr>
          <w:fldChar w:fldCharType="begin"/>
        </w:r>
        <w:r w:rsidR="003D17C8">
          <w:rPr>
            <w:noProof/>
            <w:webHidden/>
          </w:rPr>
          <w:instrText xml:space="preserve"> PAGEREF _Toc440875402 \h </w:instrText>
        </w:r>
        <w:r w:rsidR="003D17C8">
          <w:rPr>
            <w:noProof/>
            <w:webHidden/>
          </w:rPr>
        </w:r>
        <w:r w:rsidR="003D17C8">
          <w:rPr>
            <w:noProof/>
            <w:webHidden/>
          </w:rPr>
          <w:fldChar w:fldCharType="separate"/>
        </w:r>
        <w:r w:rsidR="008A2523">
          <w:rPr>
            <w:noProof/>
            <w:webHidden/>
          </w:rPr>
          <w:t>42</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3" w:history="1">
        <w:r w:rsidR="003D17C8" w:rsidRPr="009F05C8">
          <w:rPr>
            <w:rStyle w:val="Hyperlink"/>
            <w:noProof/>
          </w:rPr>
          <w:t>8-4: Create a Public Group</w:t>
        </w:r>
        <w:r w:rsidR="003D17C8">
          <w:rPr>
            <w:noProof/>
            <w:webHidden/>
          </w:rPr>
          <w:tab/>
        </w:r>
        <w:r w:rsidR="003D17C8">
          <w:rPr>
            <w:noProof/>
            <w:webHidden/>
          </w:rPr>
          <w:fldChar w:fldCharType="begin"/>
        </w:r>
        <w:r w:rsidR="003D17C8">
          <w:rPr>
            <w:noProof/>
            <w:webHidden/>
          </w:rPr>
          <w:instrText xml:space="preserve"> PAGEREF _Toc440875403 \h </w:instrText>
        </w:r>
        <w:r w:rsidR="003D17C8">
          <w:rPr>
            <w:noProof/>
            <w:webHidden/>
          </w:rPr>
        </w:r>
        <w:r w:rsidR="003D17C8">
          <w:rPr>
            <w:noProof/>
            <w:webHidden/>
          </w:rPr>
          <w:fldChar w:fldCharType="separate"/>
        </w:r>
        <w:r w:rsidR="008A2523">
          <w:rPr>
            <w:noProof/>
            <w:webHidden/>
          </w:rPr>
          <w:t>43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4" w:history="1">
        <w:r w:rsidR="003D17C8" w:rsidRPr="009F05C8">
          <w:rPr>
            <w:rStyle w:val="Hyperlink"/>
            <w:noProof/>
          </w:rPr>
          <w:t>8-5: Implement Manual Sharing</w:t>
        </w:r>
        <w:r w:rsidR="003D17C8">
          <w:rPr>
            <w:noProof/>
            <w:webHidden/>
          </w:rPr>
          <w:tab/>
        </w:r>
        <w:r w:rsidR="003D17C8">
          <w:rPr>
            <w:noProof/>
            <w:webHidden/>
          </w:rPr>
          <w:fldChar w:fldCharType="begin"/>
        </w:r>
        <w:r w:rsidR="003D17C8">
          <w:rPr>
            <w:noProof/>
            <w:webHidden/>
          </w:rPr>
          <w:instrText xml:space="preserve"> PAGEREF _Toc440875404 \h </w:instrText>
        </w:r>
        <w:r w:rsidR="003D17C8">
          <w:rPr>
            <w:noProof/>
            <w:webHidden/>
          </w:rPr>
        </w:r>
        <w:r w:rsidR="003D17C8">
          <w:rPr>
            <w:noProof/>
            <w:webHidden/>
          </w:rPr>
          <w:fldChar w:fldCharType="separate"/>
        </w:r>
        <w:r w:rsidR="008A2523">
          <w:rPr>
            <w:noProof/>
            <w:webHidden/>
          </w:rPr>
          <w:t>44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5" w:history="1">
        <w:r w:rsidR="003D17C8" w:rsidRPr="009F05C8">
          <w:rPr>
            <w:rStyle w:val="Hyperlink"/>
            <w:noProof/>
          </w:rPr>
          <w:t>8-6: Implement Sharing Rules</w:t>
        </w:r>
        <w:r w:rsidR="003D17C8">
          <w:rPr>
            <w:noProof/>
            <w:webHidden/>
          </w:rPr>
          <w:tab/>
        </w:r>
        <w:r w:rsidR="003D17C8">
          <w:rPr>
            <w:noProof/>
            <w:webHidden/>
          </w:rPr>
          <w:fldChar w:fldCharType="begin"/>
        </w:r>
        <w:r w:rsidR="003D17C8">
          <w:rPr>
            <w:noProof/>
            <w:webHidden/>
          </w:rPr>
          <w:instrText xml:space="preserve"> PAGEREF _Toc440875405 \h </w:instrText>
        </w:r>
        <w:r w:rsidR="003D17C8">
          <w:rPr>
            <w:noProof/>
            <w:webHidden/>
          </w:rPr>
        </w:r>
        <w:r w:rsidR="003D17C8">
          <w:rPr>
            <w:noProof/>
            <w:webHidden/>
          </w:rPr>
          <w:fldChar w:fldCharType="separate"/>
        </w:r>
        <w:r w:rsidR="008A2523">
          <w:rPr>
            <w:noProof/>
            <w:webHidden/>
          </w:rPr>
          <w:t>45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6" w:history="1">
        <w:r w:rsidR="003D17C8" w:rsidRPr="009F05C8">
          <w:rPr>
            <w:rStyle w:val="Hyperlink"/>
            <w:noProof/>
          </w:rPr>
          <w:t>8-7: Create Apex Sharing Reasons (Optional)</w:t>
        </w:r>
        <w:r w:rsidR="003D17C8">
          <w:rPr>
            <w:noProof/>
            <w:webHidden/>
          </w:rPr>
          <w:tab/>
        </w:r>
        <w:r w:rsidR="003D17C8">
          <w:rPr>
            <w:noProof/>
            <w:webHidden/>
          </w:rPr>
          <w:fldChar w:fldCharType="begin"/>
        </w:r>
        <w:r w:rsidR="003D17C8">
          <w:rPr>
            <w:noProof/>
            <w:webHidden/>
          </w:rPr>
          <w:instrText xml:space="preserve"> PAGEREF _Toc440875406 \h </w:instrText>
        </w:r>
        <w:r w:rsidR="003D17C8">
          <w:rPr>
            <w:noProof/>
            <w:webHidden/>
          </w:rPr>
        </w:r>
        <w:r w:rsidR="003D17C8">
          <w:rPr>
            <w:noProof/>
            <w:webHidden/>
          </w:rPr>
          <w:fldChar w:fldCharType="separate"/>
        </w:r>
        <w:r w:rsidR="008A2523">
          <w:rPr>
            <w:noProof/>
            <w:webHidden/>
          </w:rPr>
          <w:t>46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7" w:history="1">
        <w:r w:rsidR="003D17C8" w:rsidRPr="009F05C8">
          <w:rPr>
            <w:rStyle w:val="Hyperlink"/>
            <w:noProof/>
          </w:rPr>
          <w:t>9-1: Establish D</w:t>
        </w:r>
        <w:r w:rsidR="003D17C8" w:rsidRPr="009F05C8">
          <w:rPr>
            <w:rStyle w:val="Hyperlink"/>
            <w:noProof/>
          </w:rPr>
          <w:t>a</w:t>
        </w:r>
        <w:r w:rsidR="003D17C8" w:rsidRPr="009F05C8">
          <w:rPr>
            <w:rStyle w:val="Hyperlink"/>
            <w:noProof/>
          </w:rPr>
          <w:t>ta Access</w:t>
        </w:r>
        <w:r w:rsidR="003D17C8">
          <w:rPr>
            <w:noProof/>
            <w:webHidden/>
          </w:rPr>
          <w:tab/>
        </w:r>
        <w:r w:rsidR="003D17C8">
          <w:rPr>
            <w:noProof/>
            <w:webHidden/>
          </w:rPr>
          <w:fldChar w:fldCharType="begin"/>
        </w:r>
        <w:r w:rsidR="003D17C8">
          <w:rPr>
            <w:noProof/>
            <w:webHidden/>
          </w:rPr>
          <w:instrText xml:space="preserve"> PAGEREF _Toc440875407 \h </w:instrText>
        </w:r>
        <w:r w:rsidR="003D17C8">
          <w:rPr>
            <w:noProof/>
            <w:webHidden/>
          </w:rPr>
        </w:r>
        <w:r w:rsidR="003D17C8">
          <w:rPr>
            <w:noProof/>
            <w:webHidden/>
          </w:rPr>
          <w:fldChar w:fldCharType="separate"/>
        </w:r>
        <w:r w:rsidR="008A2523">
          <w:rPr>
            <w:noProof/>
            <w:webHidden/>
          </w:rPr>
          <w:t>47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8" w:history="1">
        <w:r w:rsidR="003D17C8" w:rsidRPr="009F05C8">
          <w:rPr>
            <w:rStyle w:val="Hyperlink"/>
            <w:noProof/>
          </w:rPr>
          <w:t>9-2: Restrict Data Access</w:t>
        </w:r>
        <w:r w:rsidR="003D17C8">
          <w:rPr>
            <w:noProof/>
            <w:webHidden/>
          </w:rPr>
          <w:tab/>
        </w:r>
        <w:r w:rsidR="003D17C8">
          <w:rPr>
            <w:noProof/>
            <w:webHidden/>
          </w:rPr>
          <w:fldChar w:fldCharType="begin"/>
        </w:r>
        <w:r w:rsidR="003D17C8">
          <w:rPr>
            <w:noProof/>
            <w:webHidden/>
          </w:rPr>
          <w:instrText xml:space="preserve"> PAGEREF _Toc440875408 \h </w:instrText>
        </w:r>
        <w:r w:rsidR="003D17C8">
          <w:rPr>
            <w:noProof/>
            <w:webHidden/>
          </w:rPr>
        </w:r>
        <w:r w:rsidR="003D17C8">
          <w:rPr>
            <w:noProof/>
            <w:webHidden/>
          </w:rPr>
          <w:fldChar w:fldCharType="separate"/>
        </w:r>
        <w:r w:rsidR="008A2523">
          <w:rPr>
            <w:noProof/>
            <w:webHidden/>
          </w:rPr>
          <w:t>48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09" w:history="1">
        <w:r w:rsidR="003D17C8" w:rsidRPr="009F05C8">
          <w:rPr>
            <w:rStyle w:val="Hyperlink"/>
            <w:noProof/>
          </w:rPr>
          <w:t>10-1: Create Formula Fields to Display Images</w:t>
        </w:r>
        <w:r w:rsidR="003D17C8">
          <w:rPr>
            <w:noProof/>
            <w:webHidden/>
          </w:rPr>
          <w:tab/>
        </w:r>
        <w:r w:rsidR="003D17C8">
          <w:rPr>
            <w:noProof/>
            <w:webHidden/>
          </w:rPr>
          <w:fldChar w:fldCharType="begin"/>
        </w:r>
        <w:r w:rsidR="003D17C8">
          <w:rPr>
            <w:noProof/>
            <w:webHidden/>
          </w:rPr>
          <w:instrText xml:space="preserve"> PAGEREF _Toc440875409 \h </w:instrText>
        </w:r>
        <w:r w:rsidR="003D17C8">
          <w:rPr>
            <w:noProof/>
            <w:webHidden/>
          </w:rPr>
        </w:r>
        <w:r w:rsidR="003D17C8">
          <w:rPr>
            <w:noProof/>
            <w:webHidden/>
          </w:rPr>
          <w:fldChar w:fldCharType="separate"/>
        </w:r>
        <w:r w:rsidR="008A2523">
          <w:rPr>
            <w:noProof/>
            <w:webHidden/>
          </w:rPr>
          <w:t>51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0" w:history="1">
        <w:r w:rsidR="003D17C8" w:rsidRPr="009F05C8">
          <w:rPr>
            <w:rStyle w:val="Hyperlink"/>
            <w:noProof/>
          </w:rPr>
          <w:t>10-2: Create Formula Fields to Display Hyperlinks</w:t>
        </w:r>
        <w:r w:rsidR="003D17C8">
          <w:rPr>
            <w:noProof/>
            <w:webHidden/>
          </w:rPr>
          <w:tab/>
        </w:r>
        <w:r w:rsidR="003D17C8">
          <w:rPr>
            <w:noProof/>
            <w:webHidden/>
          </w:rPr>
          <w:fldChar w:fldCharType="begin"/>
        </w:r>
        <w:r w:rsidR="003D17C8">
          <w:rPr>
            <w:noProof/>
            <w:webHidden/>
          </w:rPr>
          <w:instrText xml:space="preserve"> PAGEREF _Toc440875410 \h </w:instrText>
        </w:r>
        <w:r w:rsidR="003D17C8">
          <w:rPr>
            <w:noProof/>
            <w:webHidden/>
          </w:rPr>
        </w:r>
        <w:r w:rsidR="003D17C8">
          <w:rPr>
            <w:noProof/>
            <w:webHidden/>
          </w:rPr>
          <w:fldChar w:fldCharType="separate"/>
        </w:r>
        <w:r w:rsidR="008A2523">
          <w:rPr>
            <w:noProof/>
            <w:webHidden/>
          </w:rPr>
          <w:t>53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1" w:history="1">
        <w:r w:rsidR="003D17C8" w:rsidRPr="009F05C8">
          <w:rPr>
            <w:rStyle w:val="Hyperlink"/>
            <w:noProof/>
          </w:rPr>
          <w:t>11-1: Create Validation Rules</w:t>
        </w:r>
        <w:r w:rsidR="003D17C8">
          <w:rPr>
            <w:noProof/>
            <w:webHidden/>
          </w:rPr>
          <w:tab/>
        </w:r>
        <w:r w:rsidR="003D17C8">
          <w:rPr>
            <w:noProof/>
            <w:webHidden/>
          </w:rPr>
          <w:fldChar w:fldCharType="begin"/>
        </w:r>
        <w:r w:rsidR="003D17C8">
          <w:rPr>
            <w:noProof/>
            <w:webHidden/>
          </w:rPr>
          <w:instrText xml:space="preserve"> PAGEREF _Toc440875411 \h </w:instrText>
        </w:r>
        <w:r w:rsidR="003D17C8">
          <w:rPr>
            <w:noProof/>
            <w:webHidden/>
          </w:rPr>
        </w:r>
        <w:r w:rsidR="003D17C8">
          <w:rPr>
            <w:noProof/>
            <w:webHidden/>
          </w:rPr>
          <w:fldChar w:fldCharType="separate"/>
        </w:r>
        <w:r w:rsidR="008A2523">
          <w:rPr>
            <w:noProof/>
            <w:webHidden/>
          </w:rPr>
          <w:t>55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2" w:history="1">
        <w:r w:rsidR="003D17C8" w:rsidRPr="009F05C8">
          <w:rPr>
            <w:rStyle w:val="Hyperlink"/>
            <w:noProof/>
          </w:rPr>
          <w:t>11-2: Build Validation Rules to Enforce Conditionally Required Fields</w:t>
        </w:r>
        <w:r w:rsidR="003D17C8">
          <w:rPr>
            <w:noProof/>
            <w:webHidden/>
          </w:rPr>
          <w:tab/>
        </w:r>
        <w:r w:rsidR="003D17C8">
          <w:rPr>
            <w:noProof/>
            <w:webHidden/>
          </w:rPr>
          <w:fldChar w:fldCharType="begin"/>
        </w:r>
        <w:r w:rsidR="003D17C8">
          <w:rPr>
            <w:noProof/>
            <w:webHidden/>
          </w:rPr>
          <w:instrText xml:space="preserve"> PAGEREF _Toc440875412 \h </w:instrText>
        </w:r>
        <w:r w:rsidR="003D17C8">
          <w:rPr>
            <w:noProof/>
            <w:webHidden/>
          </w:rPr>
        </w:r>
        <w:r w:rsidR="003D17C8">
          <w:rPr>
            <w:noProof/>
            <w:webHidden/>
          </w:rPr>
          <w:fldChar w:fldCharType="separate"/>
        </w:r>
        <w:r w:rsidR="008A2523">
          <w:rPr>
            <w:noProof/>
            <w:webHidden/>
          </w:rPr>
          <w:t>56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3" w:history="1">
        <w:r w:rsidR="003D17C8" w:rsidRPr="009F05C8">
          <w:rPr>
            <w:rStyle w:val="Hyperlink"/>
            <w:noProof/>
          </w:rPr>
          <w:t>11-3: Build Validation Rules to Enforce Data Format</w:t>
        </w:r>
        <w:r w:rsidR="003D17C8">
          <w:rPr>
            <w:noProof/>
            <w:webHidden/>
          </w:rPr>
          <w:tab/>
        </w:r>
        <w:r w:rsidR="003D17C8">
          <w:rPr>
            <w:noProof/>
            <w:webHidden/>
          </w:rPr>
          <w:fldChar w:fldCharType="begin"/>
        </w:r>
        <w:r w:rsidR="003D17C8">
          <w:rPr>
            <w:noProof/>
            <w:webHidden/>
          </w:rPr>
          <w:instrText xml:space="preserve"> PAGEREF _Toc440875413 \h </w:instrText>
        </w:r>
        <w:r w:rsidR="003D17C8">
          <w:rPr>
            <w:noProof/>
            <w:webHidden/>
          </w:rPr>
        </w:r>
        <w:r w:rsidR="003D17C8">
          <w:rPr>
            <w:noProof/>
            <w:webHidden/>
          </w:rPr>
          <w:fldChar w:fldCharType="separate"/>
        </w:r>
        <w:r w:rsidR="008A2523">
          <w:rPr>
            <w:noProof/>
            <w:webHidden/>
          </w:rPr>
          <w:t>58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4" w:history="1">
        <w:r w:rsidR="003D17C8" w:rsidRPr="009F05C8">
          <w:rPr>
            <w:rStyle w:val="Hyperlink"/>
            <w:noProof/>
          </w:rPr>
          <w:t>11-4: Build Validation Rules to Enforce Consistency</w:t>
        </w:r>
        <w:r w:rsidR="003D17C8">
          <w:rPr>
            <w:noProof/>
            <w:webHidden/>
          </w:rPr>
          <w:tab/>
        </w:r>
        <w:r w:rsidR="003D17C8">
          <w:rPr>
            <w:noProof/>
            <w:webHidden/>
          </w:rPr>
          <w:fldChar w:fldCharType="begin"/>
        </w:r>
        <w:r w:rsidR="003D17C8">
          <w:rPr>
            <w:noProof/>
            <w:webHidden/>
          </w:rPr>
          <w:instrText xml:space="preserve"> PAGEREF _Toc440875414 \h </w:instrText>
        </w:r>
        <w:r w:rsidR="003D17C8">
          <w:rPr>
            <w:noProof/>
            <w:webHidden/>
          </w:rPr>
        </w:r>
        <w:r w:rsidR="003D17C8">
          <w:rPr>
            <w:noProof/>
            <w:webHidden/>
          </w:rPr>
          <w:fldChar w:fldCharType="separate"/>
        </w:r>
        <w:r w:rsidR="008A2523">
          <w:rPr>
            <w:noProof/>
            <w:webHidden/>
          </w:rPr>
          <w:t>60</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5" w:history="1">
        <w:r w:rsidR="003D17C8" w:rsidRPr="009F05C8">
          <w:rPr>
            <w:rStyle w:val="Hyperlink"/>
            <w:noProof/>
          </w:rPr>
          <w:t>11-5: Create Validation Rules to Prevent D</w:t>
        </w:r>
        <w:r w:rsidR="003D17C8" w:rsidRPr="009F05C8">
          <w:rPr>
            <w:rStyle w:val="Hyperlink"/>
            <w:noProof/>
          </w:rPr>
          <w:t>a</w:t>
        </w:r>
        <w:r w:rsidR="003D17C8" w:rsidRPr="009F05C8">
          <w:rPr>
            <w:rStyle w:val="Hyperlink"/>
            <w:noProof/>
          </w:rPr>
          <w:t>ta Loss (Optional)</w:t>
        </w:r>
        <w:r w:rsidR="003D17C8">
          <w:rPr>
            <w:noProof/>
            <w:webHidden/>
          </w:rPr>
          <w:tab/>
        </w:r>
        <w:r w:rsidR="003D17C8">
          <w:rPr>
            <w:noProof/>
            <w:webHidden/>
          </w:rPr>
          <w:fldChar w:fldCharType="begin"/>
        </w:r>
        <w:r w:rsidR="003D17C8">
          <w:rPr>
            <w:noProof/>
            <w:webHidden/>
          </w:rPr>
          <w:instrText xml:space="preserve"> PAGEREF _Toc440875415 \h </w:instrText>
        </w:r>
        <w:r w:rsidR="003D17C8">
          <w:rPr>
            <w:noProof/>
            <w:webHidden/>
          </w:rPr>
        </w:r>
        <w:r w:rsidR="003D17C8">
          <w:rPr>
            <w:noProof/>
            <w:webHidden/>
          </w:rPr>
          <w:fldChar w:fldCharType="separate"/>
        </w:r>
        <w:r w:rsidR="008A2523">
          <w:rPr>
            <w:noProof/>
            <w:webHidden/>
          </w:rPr>
          <w:t>63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6" w:history="1">
        <w:r w:rsidR="003D17C8" w:rsidRPr="009F05C8">
          <w:rPr>
            <w:rStyle w:val="Hyperlink"/>
            <w:noProof/>
          </w:rPr>
          <w:t>12-1: Create Work</w:t>
        </w:r>
        <w:r w:rsidR="003D17C8" w:rsidRPr="009F05C8">
          <w:rPr>
            <w:rStyle w:val="Hyperlink"/>
            <w:noProof/>
          </w:rPr>
          <w:t>f</w:t>
        </w:r>
        <w:r w:rsidR="003D17C8" w:rsidRPr="009F05C8">
          <w:rPr>
            <w:rStyle w:val="Hyperlink"/>
            <w:noProof/>
          </w:rPr>
          <w:t>l</w:t>
        </w:r>
        <w:r w:rsidR="003D17C8" w:rsidRPr="009F05C8">
          <w:rPr>
            <w:rStyle w:val="Hyperlink"/>
            <w:noProof/>
          </w:rPr>
          <w:t>o</w:t>
        </w:r>
        <w:r w:rsidR="003D17C8" w:rsidRPr="009F05C8">
          <w:rPr>
            <w:rStyle w:val="Hyperlink"/>
            <w:noProof/>
          </w:rPr>
          <w:t>w Rules</w:t>
        </w:r>
        <w:r w:rsidR="003D17C8">
          <w:rPr>
            <w:noProof/>
            <w:webHidden/>
          </w:rPr>
          <w:tab/>
        </w:r>
        <w:r w:rsidR="003D17C8">
          <w:rPr>
            <w:noProof/>
            <w:webHidden/>
          </w:rPr>
          <w:fldChar w:fldCharType="begin"/>
        </w:r>
        <w:r w:rsidR="003D17C8">
          <w:rPr>
            <w:noProof/>
            <w:webHidden/>
          </w:rPr>
          <w:instrText xml:space="preserve"> PAGEREF _Toc440875416 \h </w:instrText>
        </w:r>
        <w:r w:rsidR="003D17C8">
          <w:rPr>
            <w:noProof/>
            <w:webHidden/>
          </w:rPr>
        </w:r>
        <w:r w:rsidR="003D17C8">
          <w:rPr>
            <w:noProof/>
            <w:webHidden/>
          </w:rPr>
          <w:fldChar w:fldCharType="separate"/>
        </w:r>
        <w:r w:rsidR="008A2523">
          <w:rPr>
            <w:noProof/>
            <w:webHidden/>
          </w:rPr>
          <w:t>65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7" w:history="1">
        <w:r w:rsidR="003D17C8" w:rsidRPr="009F05C8">
          <w:rPr>
            <w:rStyle w:val="Hyperlink"/>
            <w:noProof/>
          </w:rPr>
          <w:t>12-2: Set Up Time-Dependent Workflow</w:t>
        </w:r>
        <w:r w:rsidR="003D17C8">
          <w:rPr>
            <w:noProof/>
            <w:webHidden/>
          </w:rPr>
          <w:tab/>
        </w:r>
        <w:r w:rsidR="003D17C8">
          <w:rPr>
            <w:noProof/>
            <w:webHidden/>
          </w:rPr>
          <w:fldChar w:fldCharType="begin"/>
        </w:r>
        <w:r w:rsidR="003D17C8">
          <w:rPr>
            <w:noProof/>
            <w:webHidden/>
          </w:rPr>
          <w:instrText xml:space="preserve"> PAGEREF _Toc440875417 \h </w:instrText>
        </w:r>
        <w:r w:rsidR="003D17C8">
          <w:rPr>
            <w:noProof/>
            <w:webHidden/>
          </w:rPr>
        </w:r>
        <w:r w:rsidR="003D17C8">
          <w:rPr>
            <w:noProof/>
            <w:webHidden/>
          </w:rPr>
          <w:fldChar w:fldCharType="separate"/>
        </w:r>
        <w:r w:rsidR="008A2523">
          <w:rPr>
            <w:noProof/>
            <w:webHidden/>
          </w:rPr>
          <w:t>67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8" w:history="1">
        <w:r w:rsidR="003D17C8" w:rsidRPr="009F05C8">
          <w:rPr>
            <w:rStyle w:val="Hyperlink"/>
            <w:noProof/>
          </w:rPr>
          <w:t>12-3: Create a Process</w:t>
        </w:r>
        <w:r w:rsidR="003D17C8">
          <w:rPr>
            <w:noProof/>
            <w:webHidden/>
          </w:rPr>
          <w:tab/>
        </w:r>
        <w:r w:rsidR="003D17C8">
          <w:rPr>
            <w:noProof/>
            <w:webHidden/>
          </w:rPr>
          <w:fldChar w:fldCharType="begin"/>
        </w:r>
        <w:r w:rsidR="003D17C8">
          <w:rPr>
            <w:noProof/>
            <w:webHidden/>
          </w:rPr>
          <w:instrText xml:space="preserve"> PAGEREF _Toc440875418 \h </w:instrText>
        </w:r>
        <w:r w:rsidR="003D17C8">
          <w:rPr>
            <w:noProof/>
            <w:webHidden/>
          </w:rPr>
        </w:r>
        <w:r w:rsidR="003D17C8">
          <w:rPr>
            <w:noProof/>
            <w:webHidden/>
          </w:rPr>
          <w:fldChar w:fldCharType="separate"/>
        </w:r>
        <w:r w:rsidR="008A2523">
          <w:rPr>
            <w:noProof/>
            <w:webHidden/>
          </w:rPr>
          <w:t>69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19" w:history="1">
        <w:r w:rsidR="003D17C8" w:rsidRPr="009F05C8">
          <w:rPr>
            <w:rStyle w:val="Hyperlink"/>
            <w:noProof/>
          </w:rPr>
          <w:t>13-1: Create Multi-Step Approval Processes</w:t>
        </w:r>
        <w:r w:rsidR="003D17C8">
          <w:rPr>
            <w:noProof/>
            <w:webHidden/>
          </w:rPr>
          <w:tab/>
        </w:r>
        <w:r w:rsidR="003D17C8">
          <w:rPr>
            <w:noProof/>
            <w:webHidden/>
          </w:rPr>
          <w:fldChar w:fldCharType="begin"/>
        </w:r>
        <w:r w:rsidR="003D17C8">
          <w:rPr>
            <w:noProof/>
            <w:webHidden/>
          </w:rPr>
          <w:instrText xml:space="preserve"> PAGEREF _Toc440875419 \h </w:instrText>
        </w:r>
        <w:r w:rsidR="003D17C8">
          <w:rPr>
            <w:noProof/>
            <w:webHidden/>
          </w:rPr>
        </w:r>
        <w:r w:rsidR="003D17C8">
          <w:rPr>
            <w:noProof/>
            <w:webHidden/>
          </w:rPr>
          <w:fldChar w:fldCharType="separate"/>
        </w:r>
        <w:r w:rsidR="008A2523">
          <w:rPr>
            <w:noProof/>
            <w:webHidden/>
          </w:rPr>
          <w:t>71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0" w:history="1">
        <w:r w:rsidR="003D17C8" w:rsidRPr="009F05C8">
          <w:rPr>
            <w:rStyle w:val="Hyperlink"/>
            <w:rFonts w:eastAsiaTheme="majorEastAsia" w:cstheme="majorBidi"/>
            <w:bCs/>
            <w:noProof/>
          </w:rPr>
          <w:t>13-2: Create Dynamic Approval Processes</w:t>
        </w:r>
        <w:r w:rsidR="003D17C8">
          <w:rPr>
            <w:noProof/>
            <w:webHidden/>
          </w:rPr>
          <w:tab/>
        </w:r>
        <w:r w:rsidR="003D17C8">
          <w:rPr>
            <w:noProof/>
            <w:webHidden/>
          </w:rPr>
          <w:fldChar w:fldCharType="begin"/>
        </w:r>
        <w:r w:rsidR="003D17C8">
          <w:rPr>
            <w:noProof/>
            <w:webHidden/>
          </w:rPr>
          <w:instrText xml:space="preserve"> PAGEREF _Toc440875420 \h </w:instrText>
        </w:r>
        <w:r w:rsidR="003D17C8">
          <w:rPr>
            <w:noProof/>
            <w:webHidden/>
          </w:rPr>
        </w:r>
        <w:r w:rsidR="003D17C8">
          <w:rPr>
            <w:noProof/>
            <w:webHidden/>
          </w:rPr>
          <w:fldChar w:fldCharType="separate"/>
        </w:r>
        <w:r w:rsidR="008A2523">
          <w:rPr>
            <w:noProof/>
            <w:webHidden/>
          </w:rPr>
          <w:t>77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1" w:history="1">
        <w:r w:rsidR="003D17C8" w:rsidRPr="009F05C8">
          <w:rPr>
            <w:rStyle w:val="Hyperlink"/>
            <w:noProof/>
          </w:rPr>
          <w:t>14-1: Create a Flow</w:t>
        </w:r>
        <w:r w:rsidR="003D17C8">
          <w:rPr>
            <w:noProof/>
            <w:webHidden/>
          </w:rPr>
          <w:tab/>
        </w:r>
        <w:r w:rsidR="003D17C8">
          <w:rPr>
            <w:noProof/>
            <w:webHidden/>
          </w:rPr>
          <w:fldChar w:fldCharType="begin"/>
        </w:r>
        <w:r w:rsidR="003D17C8">
          <w:rPr>
            <w:noProof/>
            <w:webHidden/>
          </w:rPr>
          <w:instrText xml:space="preserve"> PAGEREF _Toc440875421 \h </w:instrText>
        </w:r>
        <w:r w:rsidR="003D17C8">
          <w:rPr>
            <w:noProof/>
            <w:webHidden/>
          </w:rPr>
        </w:r>
        <w:r w:rsidR="003D17C8">
          <w:rPr>
            <w:noProof/>
            <w:webHidden/>
          </w:rPr>
          <w:fldChar w:fldCharType="separate"/>
        </w:r>
        <w:r w:rsidR="008A2523">
          <w:rPr>
            <w:noProof/>
            <w:webHidden/>
          </w:rPr>
          <w:t>83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2" w:history="1">
        <w:r w:rsidR="003D17C8" w:rsidRPr="009F05C8">
          <w:rPr>
            <w:rStyle w:val="Hyperlink"/>
            <w:noProof/>
          </w:rPr>
          <w:t>14-2: Create a New Version of a Flow</w:t>
        </w:r>
        <w:r w:rsidR="003D17C8">
          <w:rPr>
            <w:noProof/>
            <w:webHidden/>
          </w:rPr>
          <w:tab/>
        </w:r>
        <w:r w:rsidR="003D17C8">
          <w:rPr>
            <w:noProof/>
            <w:webHidden/>
          </w:rPr>
          <w:fldChar w:fldCharType="begin"/>
        </w:r>
        <w:r w:rsidR="003D17C8">
          <w:rPr>
            <w:noProof/>
            <w:webHidden/>
          </w:rPr>
          <w:instrText xml:space="preserve"> PAGEREF _Toc440875422 \h </w:instrText>
        </w:r>
        <w:r w:rsidR="003D17C8">
          <w:rPr>
            <w:noProof/>
            <w:webHidden/>
          </w:rPr>
        </w:r>
        <w:r w:rsidR="003D17C8">
          <w:rPr>
            <w:noProof/>
            <w:webHidden/>
          </w:rPr>
          <w:fldChar w:fldCharType="separate"/>
        </w:r>
        <w:r w:rsidR="008A2523">
          <w:rPr>
            <w:noProof/>
            <w:webHidden/>
          </w:rPr>
          <w:t>87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3" w:history="1">
        <w:r w:rsidR="003D17C8" w:rsidRPr="009F05C8">
          <w:rPr>
            <w:rStyle w:val="Hyperlink"/>
            <w:noProof/>
          </w:rPr>
          <w:t>14-3: Deploy a Flow</w:t>
        </w:r>
        <w:r w:rsidR="003D17C8">
          <w:rPr>
            <w:noProof/>
            <w:webHidden/>
          </w:rPr>
          <w:tab/>
        </w:r>
        <w:r w:rsidR="003D17C8">
          <w:rPr>
            <w:noProof/>
            <w:webHidden/>
          </w:rPr>
          <w:fldChar w:fldCharType="begin"/>
        </w:r>
        <w:r w:rsidR="003D17C8">
          <w:rPr>
            <w:noProof/>
            <w:webHidden/>
          </w:rPr>
          <w:instrText xml:space="preserve"> PAGEREF _Toc440875423 \h </w:instrText>
        </w:r>
        <w:r w:rsidR="003D17C8">
          <w:rPr>
            <w:noProof/>
            <w:webHidden/>
          </w:rPr>
        </w:r>
        <w:r w:rsidR="003D17C8">
          <w:rPr>
            <w:noProof/>
            <w:webHidden/>
          </w:rPr>
          <w:fldChar w:fldCharType="separate"/>
        </w:r>
        <w:r w:rsidR="008A2523">
          <w:rPr>
            <w:noProof/>
            <w:webHidden/>
          </w:rPr>
          <w:t>91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4" w:history="1">
        <w:r w:rsidR="003D17C8" w:rsidRPr="009F05C8">
          <w:rPr>
            <w:rStyle w:val="Hyperlink"/>
            <w:noProof/>
          </w:rPr>
          <w:t>15-1: Audit Changes Using Setup Audit Trail</w:t>
        </w:r>
        <w:r w:rsidR="003D17C8">
          <w:rPr>
            <w:noProof/>
            <w:webHidden/>
          </w:rPr>
          <w:tab/>
        </w:r>
        <w:r w:rsidR="003D17C8">
          <w:rPr>
            <w:noProof/>
            <w:webHidden/>
          </w:rPr>
          <w:fldChar w:fldCharType="begin"/>
        </w:r>
        <w:r w:rsidR="003D17C8">
          <w:rPr>
            <w:noProof/>
            <w:webHidden/>
          </w:rPr>
          <w:instrText xml:space="preserve"> PAGEREF _Toc440875424 \h </w:instrText>
        </w:r>
        <w:r w:rsidR="003D17C8">
          <w:rPr>
            <w:noProof/>
            <w:webHidden/>
          </w:rPr>
        </w:r>
        <w:r w:rsidR="003D17C8">
          <w:rPr>
            <w:noProof/>
            <w:webHidden/>
          </w:rPr>
          <w:fldChar w:fldCharType="separate"/>
        </w:r>
        <w:r w:rsidR="008A2523">
          <w:rPr>
            <w:noProof/>
            <w:webHidden/>
          </w:rPr>
          <w:t>93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5" w:history="1">
        <w:r w:rsidR="003D17C8" w:rsidRPr="009F05C8">
          <w:rPr>
            <w:rStyle w:val="Hyperlink"/>
            <w:noProof/>
          </w:rPr>
          <w:t>15-2: Audit Changes to Data</w:t>
        </w:r>
        <w:r w:rsidR="003D17C8">
          <w:rPr>
            <w:noProof/>
            <w:webHidden/>
          </w:rPr>
          <w:tab/>
        </w:r>
        <w:r w:rsidR="003D17C8">
          <w:rPr>
            <w:noProof/>
            <w:webHidden/>
          </w:rPr>
          <w:fldChar w:fldCharType="begin"/>
        </w:r>
        <w:r w:rsidR="003D17C8">
          <w:rPr>
            <w:noProof/>
            <w:webHidden/>
          </w:rPr>
          <w:instrText xml:space="preserve"> PAGEREF _Toc440875425 \h </w:instrText>
        </w:r>
        <w:r w:rsidR="003D17C8">
          <w:rPr>
            <w:noProof/>
            <w:webHidden/>
          </w:rPr>
        </w:r>
        <w:r w:rsidR="003D17C8">
          <w:rPr>
            <w:noProof/>
            <w:webHidden/>
          </w:rPr>
          <w:fldChar w:fldCharType="separate"/>
        </w:r>
        <w:r w:rsidR="008A2523">
          <w:rPr>
            <w:noProof/>
            <w:webHidden/>
          </w:rPr>
          <w:t>94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6" w:history="1">
        <w:r w:rsidR="003D17C8" w:rsidRPr="009F05C8">
          <w:rPr>
            <w:rStyle w:val="Hyperlink"/>
            <w:noProof/>
          </w:rPr>
          <w:t>16-1: Mass Transfer Ownership of Records</w:t>
        </w:r>
        <w:r w:rsidR="003D17C8">
          <w:rPr>
            <w:noProof/>
            <w:webHidden/>
          </w:rPr>
          <w:tab/>
        </w:r>
        <w:r w:rsidR="003D17C8">
          <w:rPr>
            <w:noProof/>
            <w:webHidden/>
          </w:rPr>
          <w:fldChar w:fldCharType="begin"/>
        </w:r>
        <w:r w:rsidR="003D17C8">
          <w:rPr>
            <w:noProof/>
            <w:webHidden/>
          </w:rPr>
          <w:instrText xml:space="preserve"> PAGEREF _Toc440875426 \h </w:instrText>
        </w:r>
        <w:r w:rsidR="003D17C8">
          <w:rPr>
            <w:noProof/>
            <w:webHidden/>
          </w:rPr>
        </w:r>
        <w:r w:rsidR="003D17C8">
          <w:rPr>
            <w:noProof/>
            <w:webHidden/>
          </w:rPr>
          <w:fldChar w:fldCharType="separate"/>
        </w:r>
        <w:r w:rsidR="008A2523">
          <w:rPr>
            <w:noProof/>
            <w:webHidden/>
          </w:rPr>
          <w:t>95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7" w:history="1">
        <w:r w:rsidR="003D17C8" w:rsidRPr="009F05C8">
          <w:rPr>
            <w:rStyle w:val="Hyperlink"/>
            <w:noProof/>
          </w:rPr>
          <w:t>16-2: Upload Positions</w:t>
        </w:r>
        <w:r w:rsidR="003D17C8">
          <w:rPr>
            <w:noProof/>
            <w:webHidden/>
          </w:rPr>
          <w:tab/>
        </w:r>
        <w:r w:rsidR="003D17C8">
          <w:rPr>
            <w:noProof/>
            <w:webHidden/>
          </w:rPr>
          <w:fldChar w:fldCharType="begin"/>
        </w:r>
        <w:r w:rsidR="003D17C8">
          <w:rPr>
            <w:noProof/>
            <w:webHidden/>
          </w:rPr>
          <w:instrText xml:space="preserve"> PAGEREF _Toc440875427 \h </w:instrText>
        </w:r>
        <w:r w:rsidR="003D17C8">
          <w:rPr>
            <w:noProof/>
            <w:webHidden/>
          </w:rPr>
        </w:r>
        <w:r w:rsidR="003D17C8">
          <w:rPr>
            <w:noProof/>
            <w:webHidden/>
          </w:rPr>
          <w:fldChar w:fldCharType="separate"/>
        </w:r>
        <w:r w:rsidR="008A2523">
          <w:rPr>
            <w:noProof/>
            <w:webHidden/>
          </w:rPr>
          <w:t>96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8" w:history="1">
        <w:r w:rsidR="003D17C8" w:rsidRPr="009F05C8">
          <w:rPr>
            <w:rStyle w:val="Hyperlink"/>
            <w:noProof/>
          </w:rPr>
          <w:t>16-3: Upsert Candidates</w:t>
        </w:r>
        <w:r w:rsidR="003D17C8">
          <w:rPr>
            <w:noProof/>
            <w:webHidden/>
          </w:rPr>
          <w:tab/>
        </w:r>
        <w:r w:rsidR="003D17C8">
          <w:rPr>
            <w:noProof/>
            <w:webHidden/>
          </w:rPr>
          <w:fldChar w:fldCharType="begin"/>
        </w:r>
        <w:r w:rsidR="003D17C8">
          <w:rPr>
            <w:noProof/>
            <w:webHidden/>
          </w:rPr>
          <w:instrText xml:space="preserve"> PAGEREF _Toc440875428 \h </w:instrText>
        </w:r>
        <w:r w:rsidR="003D17C8">
          <w:rPr>
            <w:noProof/>
            <w:webHidden/>
          </w:rPr>
        </w:r>
        <w:r w:rsidR="003D17C8">
          <w:rPr>
            <w:noProof/>
            <w:webHidden/>
          </w:rPr>
          <w:fldChar w:fldCharType="separate"/>
        </w:r>
        <w:r w:rsidR="008A2523">
          <w:rPr>
            <w:noProof/>
            <w:webHidden/>
          </w:rPr>
          <w:t>98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29" w:history="1">
        <w:r w:rsidR="003D17C8" w:rsidRPr="009F05C8">
          <w:rPr>
            <w:rStyle w:val="Hyperlink"/>
            <w:noProof/>
          </w:rPr>
          <w:t>16-4: Upsert Remaining Object Data (Optional)</w:t>
        </w:r>
        <w:r w:rsidR="003D17C8">
          <w:rPr>
            <w:noProof/>
            <w:webHidden/>
          </w:rPr>
          <w:tab/>
        </w:r>
        <w:r w:rsidR="003D17C8">
          <w:rPr>
            <w:noProof/>
            <w:webHidden/>
          </w:rPr>
          <w:fldChar w:fldCharType="begin"/>
        </w:r>
        <w:r w:rsidR="003D17C8">
          <w:rPr>
            <w:noProof/>
            <w:webHidden/>
          </w:rPr>
          <w:instrText xml:space="preserve"> PAGEREF _Toc440875429 \h </w:instrText>
        </w:r>
        <w:r w:rsidR="003D17C8">
          <w:rPr>
            <w:noProof/>
            <w:webHidden/>
          </w:rPr>
        </w:r>
        <w:r w:rsidR="003D17C8">
          <w:rPr>
            <w:noProof/>
            <w:webHidden/>
          </w:rPr>
          <w:fldChar w:fldCharType="separate"/>
        </w:r>
        <w:r w:rsidR="008A2523">
          <w:rPr>
            <w:noProof/>
            <w:webHidden/>
          </w:rPr>
          <w:t>100</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0" w:history="1">
        <w:r w:rsidR="003D17C8" w:rsidRPr="009F05C8">
          <w:rPr>
            <w:rStyle w:val="Hyperlink"/>
            <w:noProof/>
          </w:rPr>
          <w:t>17-1: Which is Best Solved Using Visualforce?</w:t>
        </w:r>
        <w:r w:rsidR="003D17C8">
          <w:rPr>
            <w:noProof/>
            <w:webHidden/>
          </w:rPr>
          <w:tab/>
        </w:r>
        <w:r w:rsidR="003D17C8">
          <w:rPr>
            <w:noProof/>
            <w:webHidden/>
          </w:rPr>
          <w:fldChar w:fldCharType="begin"/>
        </w:r>
        <w:r w:rsidR="003D17C8">
          <w:rPr>
            <w:noProof/>
            <w:webHidden/>
          </w:rPr>
          <w:instrText xml:space="preserve"> PAGEREF _Toc440875430 \h </w:instrText>
        </w:r>
        <w:r w:rsidR="003D17C8">
          <w:rPr>
            <w:noProof/>
            <w:webHidden/>
          </w:rPr>
        </w:r>
        <w:r w:rsidR="003D17C8">
          <w:rPr>
            <w:noProof/>
            <w:webHidden/>
          </w:rPr>
          <w:fldChar w:fldCharType="separate"/>
        </w:r>
        <w:r w:rsidR="008A2523">
          <w:rPr>
            <w:noProof/>
            <w:webHidden/>
          </w:rPr>
          <w:t>101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1" w:history="1">
        <w:r w:rsidR="003D17C8" w:rsidRPr="009F05C8">
          <w:rPr>
            <w:rStyle w:val="Hyperlink"/>
            <w:noProof/>
          </w:rPr>
          <w:t>17-2: Create a Visualforce Page</w:t>
        </w:r>
        <w:r w:rsidR="003D17C8">
          <w:rPr>
            <w:noProof/>
            <w:webHidden/>
          </w:rPr>
          <w:tab/>
        </w:r>
        <w:r w:rsidR="003D17C8">
          <w:rPr>
            <w:noProof/>
            <w:webHidden/>
          </w:rPr>
          <w:fldChar w:fldCharType="begin"/>
        </w:r>
        <w:r w:rsidR="003D17C8">
          <w:rPr>
            <w:noProof/>
            <w:webHidden/>
          </w:rPr>
          <w:instrText xml:space="preserve"> PAGEREF _Toc440875431 \h </w:instrText>
        </w:r>
        <w:r w:rsidR="003D17C8">
          <w:rPr>
            <w:noProof/>
            <w:webHidden/>
          </w:rPr>
        </w:r>
        <w:r w:rsidR="003D17C8">
          <w:rPr>
            <w:noProof/>
            <w:webHidden/>
          </w:rPr>
          <w:fldChar w:fldCharType="separate"/>
        </w:r>
        <w:r w:rsidR="008A2523">
          <w:rPr>
            <w:noProof/>
            <w:webHidden/>
          </w:rPr>
          <w:t>103</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2" w:history="1">
        <w:r w:rsidR="003D17C8" w:rsidRPr="009F05C8">
          <w:rPr>
            <w:rStyle w:val="Hyperlink"/>
            <w:noProof/>
          </w:rPr>
          <w:t>17-3: Use a Standard Controller and Override a Standard Page</w:t>
        </w:r>
        <w:r w:rsidR="003D17C8">
          <w:rPr>
            <w:noProof/>
            <w:webHidden/>
          </w:rPr>
          <w:tab/>
        </w:r>
        <w:r w:rsidR="003D17C8">
          <w:rPr>
            <w:noProof/>
            <w:webHidden/>
          </w:rPr>
          <w:fldChar w:fldCharType="begin"/>
        </w:r>
        <w:r w:rsidR="003D17C8">
          <w:rPr>
            <w:noProof/>
            <w:webHidden/>
          </w:rPr>
          <w:instrText xml:space="preserve"> PAGEREF _Toc440875432 \h </w:instrText>
        </w:r>
        <w:r w:rsidR="003D17C8">
          <w:rPr>
            <w:noProof/>
            <w:webHidden/>
          </w:rPr>
        </w:r>
        <w:r w:rsidR="003D17C8">
          <w:rPr>
            <w:noProof/>
            <w:webHidden/>
          </w:rPr>
          <w:fldChar w:fldCharType="separate"/>
        </w:r>
        <w:r w:rsidR="008A2523">
          <w:rPr>
            <w:noProof/>
            <w:webHidden/>
          </w:rPr>
          <w:t>104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3" w:history="1">
        <w:r w:rsidR="003D17C8" w:rsidRPr="009F05C8">
          <w:rPr>
            <w:rStyle w:val="Hyperlink"/>
            <w:noProof/>
          </w:rPr>
          <w:t>17-4: Find Components and Their Attributes</w:t>
        </w:r>
        <w:r w:rsidR="003D17C8">
          <w:rPr>
            <w:noProof/>
            <w:webHidden/>
          </w:rPr>
          <w:tab/>
        </w:r>
        <w:r w:rsidR="003D17C8">
          <w:rPr>
            <w:noProof/>
            <w:webHidden/>
          </w:rPr>
          <w:fldChar w:fldCharType="begin"/>
        </w:r>
        <w:r w:rsidR="003D17C8">
          <w:rPr>
            <w:noProof/>
            <w:webHidden/>
          </w:rPr>
          <w:instrText xml:space="preserve"> PAGEREF _Toc440875433 \h </w:instrText>
        </w:r>
        <w:r w:rsidR="003D17C8">
          <w:rPr>
            <w:noProof/>
            <w:webHidden/>
          </w:rPr>
        </w:r>
        <w:r w:rsidR="003D17C8">
          <w:rPr>
            <w:noProof/>
            <w:webHidden/>
          </w:rPr>
          <w:fldChar w:fldCharType="separate"/>
        </w:r>
        <w:r w:rsidR="008A2523">
          <w:rPr>
            <w:noProof/>
            <w:webHidden/>
          </w:rPr>
          <w:t>105</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4" w:history="1">
        <w:r w:rsidR="003D17C8" w:rsidRPr="009F05C8">
          <w:rPr>
            <w:rStyle w:val="Hyperlink"/>
            <w:noProof/>
          </w:rPr>
          <w:t>17-5: Complete the Offer Quick Edit Page</w:t>
        </w:r>
        <w:r w:rsidR="003D17C8">
          <w:rPr>
            <w:noProof/>
            <w:webHidden/>
          </w:rPr>
          <w:tab/>
        </w:r>
        <w:r w:rsidR="003D17C8">
          <w:rPr>
            <w:noProof/>
            <w:webHidden/>
          </w:rPr>
          <w:fldChar w:fldCharType="begin"/>
        </w:r>
        <w:r w:rsidR="003D17C8">
          <w:rPr>
            <w:noProof/>
            <w:webHidden/>
          </w:rPr>
          <w:instrText xml:space="preserve"> PAGEREF _Toc440875434 \h </w:instrText>
        </w:r>
        <w:r w:rsidR="003D17C8">
          <w:rPr>
            <w:noProof/>
            <w:webHidden/>
          </w:rPr>
        </w:r>
        <w:r w:rsidR="003D17C8">
          <w:rPr>
            <w:noProof/>
            <w:webHidden/>
          </w:rPr>
          <w:fldChar w:fldCharType="separate"/>
        </w:r>
        <w:r w:rsidR="008A2523">
          <w:rPr>
            <w:noProof/>
            <w:webHidden/>
          </w:rPr>
          <w:t>107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5" w:history="1">
        <w:r w:rsidR="003D17C8" w:rsidRPr="009F05C8">
          <w:rPr>
            <w:rStyle w:val="Hyperlink"/>
            <w:noProof/>
          </w:rPr>
          <w:t>17-6: Create the Candidate Page</w:t>
        </w:r>
        <w:r w:rsidR="003D17C8">
          <w:rPr>
            <w:noProof/>
            <w:webHidden/>
          </w:rPr>
          <w:tab/>
        </w:r>
        <w:r w:rsidR="003D17C8">
          <w:rPr>
            <w:noProof/>
            <w:webHidden/>
          </w:rPr>
          <w:fldChar w:fldCharType="begin"/>
        </w:r>
        <w:r w:rsidR="003D17C8">
          <w:rPr>
            <w:noProof/>
            <w:webHidden/>
          </w:rPr>
          <w:instrText xml:space="preserve"> PAGEREF _Toc440875435 \h </w:instrText>
        </w:r>
        <w:r w:rsidR="003D17C8">
          <w:rPr>
            <w:noProof/>
            <w:webHidden/>
          </w:rPr>
        </w:r>
        <w:r w:rsidR="003D17C8">
          <w:rPr>
            <w:noProof/>
            <w:webHidden/>
          </w:rPr>
          <w:fldChar w:fldCharType="separate"/>
        </w:r>
        <w:r w:rsidR="008A2523">
          <w:rPr>
            <w:noProof/>
            <w:webHidden/>
          </w:rPr>
          <w:t>109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6" w:history="1">
        <w:r w:rsidR="003D17C8" w:rsidRPr="009F05C8">
          <w:rPr>
            <w:rStyle w:val="Hyperlink"/>
            <w:noProof/>
          </w:rPr>
          <w:t>17-7: Create the Review Page (Optional)</w:t>
        </w:r>
        <w:r w:rsidR="003D17C8">
          <w:rPr>
            <w:noProof/>
            <w:webHidden/>
          </w:rPr>
          <w:tab/>
        </w:r>
        <w:r w:rsidR="003D17C8">
          <w:rPr>
            <w:noProof/>
            <w:webHidden/>
          </w:rPr>
          <w:fldChar w:fldCharType="begin"/>
        </w:r>
        <w:r w:rsidR="003D17C8">
          <w:rPr>
            <w:noProof/>
            <w:webHidden/>
          </w:rPr>
          <w:instrText xml:space="preserve"> PAGEREF _Toc440875436 \h </w:instrText>
        </w:r>
        <w:r w:rsidR="003D17C8">
          <w:rPr>
            <w:noProof/>
            <w:webHidden/>
          </w:rPr>
        </w:r>
        <w:r w:rsidR="003D17C8">
          <w:rPr>
            <w:noProof/>
            <w:webHidden/>
          </w:rPr>
          <w:fldChar w:fldCharType="separate"/>
        </w:r>
        <w:r w:rsidR="008A2523">
          <w:rPr>
            <w:noProof/>
            <w:webHidden/>
          </w:rPr>
          <w:t>111</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7" w:history="1">
        <w:r w:rsidR="003D17C8" w:rsidRPr="009F05C8">
          <w:rPr>
            <w:rStyle w:val="Hyperlink"/>
            <w:noProof/>
          </w:rPr>
          <w:t>17-8: Create the Console Page Template and Job Application Console Page</w:t>
        </w:r>
        <w:r w:rsidR="003D17C8">
          <w:rPr>
            <w:noProof/>
            <w:webHidden/>
          </w:rPr>
          <w:tab/>
        </w:r>
        <w:r w:rsidR="003D17C8">
          <w:rPr>
            <w:noProof/>
            <w:webHidden/>
          </w:rPr>
          <w:fldChar w:fldCharType="begin"/>
        </w:r>
        <w:r w:rsidR="003D17C8">
          <w:rPr>
            <w:noProof/>
            <w:webHidden/>
          </w:rPr>
          <w:instrText xml:space="preserve"> PAGEREF _Toc440875437 \h </w:instrText>
        </w:r>
        <w:r w:rsidR="003D17C8">
          <w:rPr>
            <w:noProof/>
            <w:webHidden/>
          </w:rPr>
        </w:r>
        <w:r w:rsidR="003D17C8">
          <w:rPr>
            <w:noProof/>
            <w:webHidden/>
          </w:rPr>
          <w:fldChar w:fldCharType="separate"/>
        </w:r>
        <w:r w:rsidR="008A2523">
          <w:rPr>
            <w:noProof/>
            <w:webHidden/>
          </w:rPr>
          <w:t>114</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8" w:history="1">
        <w:r w:rsidR="003D17C8" w:rsidRPr="009F05C8">
          <w:rPr>
            <w:rStyle w:val="Hyperlink"/>
            <w:noProof/>
          </w:rPr>
          <w:t>17-9: Add the Confidential Image to the Job Application Console</w:t>
        </w:r>
        <w:r w:rsidR="003D17C8">
          <w:rPr>
            <w:noProof/>
            <w:webHidden/>
          </w:rPr>
          <w:tab/>
        </w:r>
        <w:r w:rsidR="003D17C8">
          <w:rPr>
            <w:noProof/>
            <w:webHidden/>
          </w:rPr>
          <w:fldChar w:fldCharType="begin"/>
        </w:r>
        <w:r w:rsidR="003D17C8">
          <w:rPr>
            <w:noProof/>
            <w:webHidden/>
          </w:rPr>
          <w:instrText xml:space="preserve"> PAGEREF _Toc440875438 \h </w:instrText>
        </w:r>
        <w:r w:rsidR="003D17C8">
          <w:rPr>
            <w:noProof/>
            <w:webHidden/>
          </w:rPr>
        </w:r>
        <w:r w:rsidR="003D17C8">
          <w:rPr>
            <w:noProof/>
            <w:webHidden/>
          </w:rPr>
          <w:fldChar w:fldCharType="separate"/>
        </w:r>
        <w:r w:rsidR="008A2523">
          <w:rPr>
            <w:noProof/>
            <w:webHidden/>
          </w:rPr>
          <w:t>116</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39" w:history="1">
        <w:r w:rsidR="003D17C8" w:rsidRPr="009F05C8">
          <w:rPr>
            <w:rStyle w:val="Hyperlink"/>
            <w:noProof/>
          </w:rPr>
          <w:t>18-1: Add Web Content to a Visualforce Page</w:t>
        </w:r>
        <w:r w:rsidR="003D17C8">
          <w:rPr>
            <w:noProof/>
            <w:webHidden/>
          </w:rPr>
          <w:tab/>
        </w:r>
        <w:r w:rsidR="003D17C8">
          <w:rPr>
            <w:noProof/>
            <w:webHidden/>
          </w:rPr>
          <w:fldChar w:fldCharType="begin"/>
        </w:r>
        <w:r w:rsidR="003D17C8">
          <w:rPr>
            <w:noProof/>
            <w:webHidden/>
          </w:rPr>
          <w:instrText xml:space="preserve"> PAGEREF _Toc440875439 \h </w:instrText>
        </w:r>
        <w:r w:rsidR="003D17C8">
          <w:rPr>
            <w:noProof/>
            <w:webHidden/>
          </w:rPr>
        </w:r>
        <w:r w:rsidR="003D17C8">
          <w:rPr>
            <w:noProof/>
            <w:webHidden/>
          </w:rPr>
          <w:fldChar w:fldCharType="separate"/>
        </w:r>
        <w:r w:rsidR="008A2523">
          <w:rPr>
            <w:noProof/>
            <w:webHidden/>
          </w:rPr>
          <w:t>117</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40" w:history="1">
        <w:r w:rsidR="003D17C8" w:rsidRPr="009F05C8">
          <w:rPr>
            <w:rStyle w:val="Hyperlink"/>
            <w:noProof/>
          </w:rPr>
          <w:t>18-2: Create a Mass Edit List Page (Optional)</w:t>
        </w:r>
        <w:r w:rsidR="003D17C8">
          <w:rPr>
            <w:noProof/>
            <w:webHidden/>
          </w:rPr>
          <w:tab/>
        </w:r>
        <w:r w:rsidR="003D17C8">
          <w:rPr>
            <w:noProof/>
            <w:webHidden/>
          </w:rPr>
          <w:fldChar w:fldCharType="begin"/>
        </w:r>
        <w:r w:rsidR="003D17C8">
          <w:rPr>
            <w:noProof/>
            <w:webHidden/>
          </w:rPr>
          <w:instrText xml:space="preserve"> PAGEREF _Toc440875440 \h </w:instrText>
        </w:r>
        <w:r w:rsidR="003D17C8">
          <w:rPr>
            <w:noProof/>
            <w:webHidden/>
          </w:rPr>
        </w:r>
        <w:r w:rsidR="003D17C8">
          <w:rPr>
            <w:noProof/>
            <w:webHidden/>
          </w:rPr>
          <w:fldChar w:fldCharType="separate"/>
        </w:r>
        <w:r w:rsidR="008A2523">
          <w:rPr>
            <w:noProof/>
            <w:webHidden/>
          </w:rPr>
          <w:t>118</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41" w:history="1">
        <w:r w:rsidR="003D17C8" w:rsidRPr="009F05C8">
          <w:rPr>
            <w:rStyle w:val="Hyperlink"/>
            <w:noProof/>
          </w:rPr>
          <w:t>18-3: Deploy a Flow using Visualforce</w:t>
        </w:r>
        <w:r w:rsidR="003D17C8">
          <w:rPr>
            <w:noProof/>
            <w:webHidden/>
          </w:rPr>
          <w:tab/>
        </w:r>
        <w:r w:rsidR="003D17C8">
          <w:rPr>
            <w:noProof/>
            <w:webHidden/>
          </w:rPr>
          <w:fldChar w:fldCharType="begin"/>
        </w:r>
        <w:r w:rsidR="003D17C8">
          <w:rPr>
            <w:noProof/>
            <w:webHidden/>
          </w:rPr>
          <w:instrText xml:space="preserve"> PAGEREF _Toc440875441 \h </w:instrText>
        </w:r>
        <w:r w:rsidR="003D17C8">
          <w:rPr>
            <w:noProof/>
            <w:webHidden/>
          </w:rPr>
        </w:r>
        <w:r w:rsidR="003D17C8">
          <w:rPr>
            <w:noProof/>
            <w:webHidden/>
          </w:rPr>
          <w:fldChar w:fldCharType="separate"/>
        </w:r>
        <w:r w:rsidR="008A2523">
          <w:rPr>
            <w:noProof/>
            <w:webHidden/>
          </w:rPr>
          <w:t>119</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42" w:history="1">
        <w:r w:rsidR="003D17C8" w:rsidRPr="009F05C8">
          <w:rPr>
            <w:rStyle w:val="Hyperlink"/>
            <w:noProof/>
          </w:rPr>
          <w:t>18-4: Display the Job Site</w:t>
        </w:r>
        <w:r w:rsidR="003D17C8">
          <w:rPr>
            <w:noProof/>
            <w:webHidden/>
          </w:rPr>
          <w:tab/>
        </w:r>
        <w:r w:rsidR="003D17C8">
          <w:rPr>
            <w:noProof/>
            <w:webHidden/>
          </w:rPr>
          <w:fldChar w:fldCharType="begin"/>
        </w:r>
        <w:r w:rsidR="003D17C8">
          <w:rPr>
            <w:noProof/>
            <w:webHidden/>
          </w:rPr>
          <w:instrText xml:space="preserve"> PAGEREF _Toc440875442 \h </w:instrText>
        </w:r>
        <w:r w:rsidR="003D17C8">
          <w:rPr>
            <w:noProof/>
            <w:webHidden/>
          </w:rPr>
        </w:r>
        <w:r w:rsidR="003D17C8">
          <w:rPr>
            <w:noProof/>
            <w:webHidden/>
          </w:rPr>
          <w:fldChar w:fldCharType="separate"/>
        </w:r>
        <w:r w:rsidR="008A2523">
          <w:rPr>
            <w:noProof/>
            <w:webHidden/>
          </w:rPr>
          <w:t>120</w:t>
        </w:r>
        <w:r w:rsidR="003D17C8">
          <w:rPr>
            <w:noProof/>
            <w:webHidden/>
          </w:rPr>
          <w:fldChar w:fldCharType="end"/>
        </w:r>
      </w:hyperlink>
    </w:p>
    <w:p w:rsidR="003D17C8" w:rsidRDefault="006D63FB">
      <w:pPr>
        <w:pStyle w:val="TOC1"/>
        <w:tabs>
          <w:tab w:val="right" w:leader="dot" w:pos="9350"/>
        </w:tabs>
        <w:rPr>
          <w:rFonts w:asciiTheme="minorHAnsi" w:eastAsiaTheme="minorEastAsia" w:hAnsiTheme="minorHAnsi"/>
          <w:noProof/>
        </w:rPr>
      </w:pPr>
      <w:hyperlink w:anchor="_Toc440875443" w:history="1">
        <w:r w:rsidR="003D17C8" w:rsidRPr="009F05C8">
          <w:rPr>
            <w:rStyle w:val="Hyperlink"/>
            <w:noProof/>
          </w:rPr>
          <w:t>18-5: Create a Partial Page Update for Conditional Fields (Optional)</w:t>
        </w:r>
        <w:r w:rsidR="003D17C8">
          <w:rPr>
            <w:noProof/>
            <w:webHidden/>
          </w:rPr>
          <w:tab/>
        </w:r>
        <w:r w:rsidR="003D17C8">
          <w:rPr>
            <w:noProof/>
            <w:webHidden/>
          </w:rPr>
          <w:fldChar w:fldCharType="begin"/>
        </w:r>
        <w:r w:rsidR="003D17C8">
          <w:rPr>
            <w:noProof/>
            <w:webHidden/>
          </w:rPr>
          <w:instrText xml:space="preserve"> PAGEREF _Toc440875443 \h </w:instrText>
        </w:r>
        <w:r w:rsidR="003D17C8">
          <w:rPr>
            <w:noProof/>
            <w:webHidden/>
          </w:rPr>
        </w:r>
        <w:r w:rsidR="003D17C8">
          <w:rPr>
            <w:noProof/>
            <w:webHidden/>
          </w:rPr>
          <w:fldChar w:fldCharType="separate"/>
        </w:r>
        <w:r w:rsidR="008A2523">
          <w:rPr>
            <w:noProof/>
            <w:webHidden/>
          </w:rPr>
          <w:t>122</w:t>
        </w:r>
        <w:r w:rsidR="003D17C8">
          <w:rPr>
            <w:noProof/>
            <w:webHidden/>
          </w:rPr>
          <w:fldChar w:fldCharType="end"/>
        </w:r>
      </w:hyperlink>
    </w:p>
    <w:p w:rsidR="00D60C50" w:rsidRPr="00D60C50" w:rsidRDefault="00622C8E" w:rsidP="00FE778A">
      <w:pPr>
        <w:pStyle w:val="ExerciseTitle"/>
      </w:pPr>
      <w:r>
        <w:fldChar w:fldCharType="end"/>
      </w:r>
    </w:p>
    <w:p w:rsidR="001C2F00" w:rsidRDefault="001C2F00" w:rsidP="00A3743D">
      <w:pPr>
        <w:pStyle w:val="ExerciseTitle"/>
        <w:pageBreakBefore/>
        <w:sectPr w:rsidR="001C2F00" w:rsidSect="001C2F00">
          <w:headerReference w:type="default" r:id="rId10"/>
          <w:footerReference w:type="default" r:id="rId11"/>
          <w:type w:val="oddPage"/>
          <w:pgSz w:w="12240" w:h="15840"/>
          <w:pgMar w:top="2077" w:right="1440" w:bottom="1440" w:left="1440" w:header="720" w:footer="720" w:gutter="0"/>
          <w:pgNumType w:start="1"/>
          <w:cols w:space="720"/>
          <w:docGrid w:linePitch="360"/>
        </w:sectPr>
      </w:pPr>
      <w:bookmarkStart w:id="0" w:name="_Toc352075445"/>
    </w:p>
    <w:p w:rsidR="00A3743D" w:rsidRDefault="002262B2" w:rsidP="00A3743D">
      <w:pPr>
        <w:pStyle w:val="ExerciseTitle"/>
        <w:pageBreakBefore/>
      </w:pPr>
      <w:bookmarkStart w:id="1" w:name="_Toc440875379"/>
      <w:r>
        <w:lastRenderedPageBreak/>
        <w:t>2</w:t>
      </w:r>
      <w:r w:rsidR="00A3743D">
        <w:t>-1: Create Custom Objects</w:t>
      </w:r>
      <w:bookmarkEnd w:id="0"/>
      <w:bookmarkEnd w:id="1"/>
      <w:r w:rsidR="00A3743D">
        <w:t xml:space="preserve"> </w:t>
      </w:r>
    </w:p>
    <w:p w:rsidR="00942782" w:rsidRDefault="00942782" w:rsidP="00942782">
      <w:pPr>
        <w:pStyle w:val="GoalTskTimeInstr"/>
      </w:pPr>
      <w:r>
        <w:t>Scenario:</w:t>
      </w:r>
    </w:p>
    <w:p w:rsidR="00942782" w:rsidRDefault="00942782" w:rsidP="00942782">
      <w:pPr>
        <w:pStyle w:val="BodyText"/>
      </w:pPr>
      <w:r>
        <w:t xml:space="preserve">Universal Containers (UC) is currently using a spreadsheet to track new positions. This very inefficient process is difficult to manage.  </w:t>
      </w:r>
    </w:p>
    <w:p w:rsidR="00942782" w:rsidRDefault="00942782" w:rsidP="00942782">
      <w:pPr>
        <w:pStyle w:val="BodyText"/>
      </w:pPr>
      <w:r>
        <w:t>In order to improve this process and make it more efficient, UC has decided to create a custom object to track positions. All internal communication and activity relating to Positions should be tracked on this object. In addition, users should be able to run reports on these objects.</w:t>
      </w:r>
    </w:p>
    <w:p w:rsidR="00A3743D" w:rsidRDefault="00A3743D" w:rsidP="0014322B">
      <w:pPr>
        <w:pStyle w:val="GoalTskTimeInstr"/>
      </w:pPr>
      <w:r>
        <w:t>Goal:</w:t>
      </w:r>
    </w:p>
    <w:p w:rsidR="00A3743D" w:rsidRDefault="00A3743D" w:rsidP="0014322B">
      <w:pPr>
        <w:pStyle w:val="BodyText"/>
      </w:pPr>
      <w:r>
        <w:t xml:space="preserve">Create a custom object called Position.  </w:t>
      </w:r>
    </w:p>
    <w:p w:rsidR="00A3743D" w:rsidRDefault="00A3743D" w:rsidP="0014322B">
      <w:pPr>
        <w:pStyle w:val="GoalTskTimeInstr"/>
      </w:pPr>
      <w:r>
        <w:t>Task:</w:t>
      </w:r>
    </w:p>
    <w:p w:rsidR="00A3743D" w:rsidRDefault="00A3743D" w:rsidP="0014322B">
      <w:pPr>
        <w:pStyle w:val="BodyText"/>
      </w:pPr>
      <w:r>
        <w:t xml:space="preserve">Create a custom Position object. </w:t>
      </w:r>
    </w:p>
    <w:p w:rsidR="00A3743D" w:rsidRDefault="00A3743D" w:rsidP="0014322B">
      <w:pPr>
        <w:pStyle w:val="GoalTskTimeInstr"/>
      </w:pPr>
      <w:r>
        <w:t xml:space="preserve">Time:  </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11"/>
        </w:numPr>
      </w:pPr>
      <w:r>
        <w:t xml:space="preserve">Create a Position custom object. </w:t>
      </w:r>
    </w:p>
    <w:p w:rsidR="00A3743D" w:rsidRDefault="00A3743D" w:rsidP="0024104D">
      <w:pPr>
        <w:pStyle w:val="Heading2"/>
      </w:pPr>
      <w:r>
        <w:t xml:space="preserve">Click </w:t>
      </w:r>
      <w:r w:rsidRPr="0080709D">
        <w:rPr>
          <w:rStyle w:val="ClickPaths"/>
        </w:rPr>
        <w:t>Setup | Create | Objects</w:t>
      </w:r>
      <w:r w:rsidRPr="0032462D">
        <w:rPr>
          <w:rStyle w:val="ClickPaths"/>
          <w:b w:val="0"/>
        </w:rPr>
        <w:t>.</w:t>
      </w:r>
    </w:p>
    <w:p w:rsidR="00A3743D" w:rsidRDefault="00A3743D" w:rsidP="0024104D">
      <w:pPr>
        <w:pStyle w:val="Heading2"/>
      </w:pPr>
      <w:r>
        <w:t xml:space="preserve">Click </w:t>
      </w:r>
      <w:r w:rsidRPr="00204DCF">
        <w:rPr>
          <w:rStyle w:val="ButtonLabels"/>
        </w:rPr>
        <w:t>New Custom Object.</w:t>
      </w:r>
    </w:p>
    <w:p w:rsidR="00A3743D" w:rsidRDefault="00A3743D" w:rsidP="00DF1BBF">
      <w:pPr>
        <w:pStyle w:val="Heading3"/>
        <w:ind w:left="1170"/>
      </w:pPr>
      <w:r w:rsidRPr="00CA6901">
        <w:rPr>
          <w:rStyle w:val="FieldLabels"/>
        </w:rPr>
        <w:t>Label</w:t>
      </w:r>
      <w:r w:rsidRPr="00411C25">
        <w:rPr>
          <w:rStyle w:val="FieldLabels"/>
          <w:b w:val="0"/>
        </w:rPr>
        <w:t>:</w:t>
      </w:r>
      <w:r>
        <w:t xml:space="preserve"> </w:t>
      </w:r>
      <w:r w:rsidRPr="00CA6901">
        <w:rPr>
          <w:rStyle w:val="Data"/>
        </w:rPr>
        <w:t>Position</w:t>
      </w:r>
    </w:p>
    <w:p w:rsidR="00A3743D" w:rsidRDefault="00A3743D" w:rsidP="00DF1BBF">
      <w:pPr>
        <w:pStyle w:val="Heading3"/>
        <w:ind w:left="1170"/>
      </w:pPr>
      <w:r w:rsidRPr="00CA6901">
        <w:rPr>
          <w:rStyle w:val="FieldLabels"/>
        </w:rPr>
        <w:t>Plural Label</w:t>
      </w:r>
      <w:r w:rsidRPr="00411C25">
        <w:rPr>
          <w:rStyle w:val="FieldLabels"/>
          <w:b w:val="0"/>
        </w:rPr>
        <w:t>:</w:t>
      </w:r>
      <w:r>
        <w:t xml:space="preserve"> </w:t>
      </w:r>
      <w:r w:rsidRPr="00CA6901">
        <w:rPr>
          <w:rStyle w:val="Data"/>
        </w:rPr>
        <w:t>Positions</w:t>
      </w:r>
    </w:p>
    <w:p w:rsidR="00A3743D" w:rsidRDefault="00A3743D" w:rsidP="00DF1BBF">
      <w:pPr>
        <w:pStyle w:val="Heading3"/>
        <w:ind w:left="1170"/>
      </w:pPr>
      <w:r w:rsidRPr="00CA6901">
        <w:rPr>
          <w:rStyle w:val="FieldLabels"/>
        </w:rPr>
        <w:t>Object Name</w:t>
      </w:r>
      <w:r w:rsidRPr="00411C25">
        <w:rPr>
          <w:rStyle w:val="FieldLabels"/>
          <w:b w:val="0"/>
        </w:rPr>
        <w:t>:</w:t>
      </w:r>
      <w:r w:rsidRPr="00411C25">
        <w:rPr>
          <w:b/>
        </w:rPr>
        <w:t xml:space="preserve"> </w:t>
      </w:r>
      <w:r w:rsidR="00F4539F" w:rsidRPr="00CA6901">
        <w:rPr>
          <w:rStyle w:val="Data"/>
        </w:rPr>
        <w:t>Position</w:t>
      </w:r>
      <w:r w:rsidR="00F4539F">
        <w:t xml:space="preserve"> (</w:t>
      </w:r>
      <w:r>
        <w:t>This field auto-populates.)</w:t>
      </w:r>
    </w:p>
    <w:p w:rsidR="00A3743D" w:rsidRPr="005177AD" w:rsidRDefault="00A3743D" w:rsidP="00DF1BBF">
      <w:pPr>
        <w:pStyle w:val="Heading3"/>
        <w:ind w:left="1170"/>
      </w:pPr>
      <w:r>
        <w:rPr>
          <w:rStyle w:val="FieldLabels"/>
        </w:rPr>
        <w:t>Record N</w:t>
      </w:r>
      <w:r w:rsidRPr="00CA6901">
        <w:rPr>
          <w:rStyle w:val="FieldLabels"/>
        </w:rPr>
        <w:t>ame</w:t>
      </w:r>
      <w:r w:rsidRPr="00411C25">
        <w:rPr>
          <w:rStyle w:val="FieldLabels"/>
          <w:b w:val="0"/>
        </w:rPr>
        <w:t>:</w:t>
      </w:r>
      <w:r>
        <w:t xml:space="preserve"> </w:t>
      </w:r>
      <w:r>
        <w:rPr>
          <w:rStyle w:val="Data"/>
        </w:rPr>
        <w:t>Title</w:t>
      </w:r>
    </w:p>
    <w:p w:rsidR="00A3743D" w:rsidRDefault="00A3743D" w:rsidP="00DF1BBF">
      <w:pPr>
        <w:pStyle w:val="Heading3"/>
        <w:ind w:left="1170"/>
      </w:pPr>
      <w:r w:rsidRPr="00CA6901">
        <w:rPr>
          <w:rStyle w:val="FieldLabels"/>
        </w:rPr>
        <w:t>Data Type</w:t>
      </w:r>
      <w:r w:rsidRPr="00411C25">
        <w:rPr>
          <w:rStyle w:val="FieldLabels"/>
          <w:b w:val="0"/>
        </w:rPr>
        <w:t>:</w:t>
      </w:r>
      <w:r>
        <w:t xml:space="preserve"> </w:t>
      </w:r>
      <w:r w:rsidRPr="00CA6901">
        <w:rPr>
          <w:rStyle w:val="PicklistValues"/>
        </w:rPr>
        <w:t>Text</w:t>
      </w:r>
    </w:p>
    <w:p w:rsidR="00A3743D" w:rsidRDefault="00A3743D" w:rsidP="00DF1BBF">
      <w:pPr>
        <w:pStyle w:val="Heading3"/>
        <w:ind w:left="1170"/>
      </w:pPr>
      <w:r w:rsidRPr="00CA6901">
        <w:rPr>
          <w:rStyle w:val="FieldLabels"/>
        </w:rPr>
        <w:t>Allow Reports</w:t>
      </w:r>
      <w:r w:rsidRPr="00411C25">
        <w:rPr>
          <w:rStyle w:val="FieldLabels"/>
          <w:b w:val="0"/>
        </w:rPr>
        <w:t>:</w:t>
      </w:r>
      <w:r>
        <w:t xml:space="preserve"> (selected)</w:t>
      </w:r>
    </w:p>
    <w:p w:rsidR="00A3743D" w:rsidRDefault="00A3743D" w:rsidP="00DF1BBF">
      <w:pPr>
        <w:pStyle w:val="Heading3"/>
        <w:ind w:left="1170"/>
      </w:pPr>
      <w:r w:rsidRPr="00CA6901">
        <w:rPr>
          <w:rStyle w:val="FieldLabels"/>
        </w:rPr>
        <w:t>Allow Activities</w:t>
      </w:r>
      <w:r w:rsidRPr="00411C25">
        <w:rPr>
          <w:rStyle w:val="FieldLabels"/>
          <w:b w:val="0"/>
        </w:rPr>
        <w:t>:</w:t>
      </w:r>
      <w:r>
        <w:t xml:space="preserve"> (selected)</w:t>
      </w:r>
    </w:p>
    <w:p w:rsidR="00A3743D" w:rsidRDefault="00A3743D" w:rsidP="00DF1BBF">
      <w:pPr>
        <w:pStyle w:val="Heading3"/>
        <w:ind w:left="1170"/>
      </w:pPr>
      <w:r w:rsidRPr="00CA6901">
        <w:rPr>
          <w:rStyle w:val="FieldLabels"/>
        </w:rPr>
        <w:t>Track Field History</w:t>
      </w:r>
      <w:r w:rsidRPr="00411C25">
        <w:rPr>
          <w:rStyle w:val="FieldLabels"/>
          <w:b w:val="0"/>
        </w:rPr>
        <w:t>:</w:t>
      </w:r>
      <w:r>
        <w:t xml:space="preserve"> (selected)</w:t>
      </w:r>
    </w:p>
    <w:p w:rsidR="001430EF" w:rsidRDefault="007D5EA3" w:rsidP="00DF1BBF">
      <w:pPr>
        <w:pStyle w:val="Heading3"/>
        <w:ind w:left="1170"/>
      </w:pPr>
      <w:r>
        <w:rPr>
          <w:rStyle w:val="FieldLabels"/>
        </w:rPr>
        <w:t>Allow Search</w:t>
      </w:r>
      <w:r w:rsidRPr="007D5EA3">
        <w:t>:</w:t>
      </w:r>
      <w:r>
        <w:t xml:space="preserve"> (selected)</w:t>
      </w:r>
    </w:p>
    <w:p w:rsidR="00A3743D" w:rsidRDefault="00A3743D" w:rsidP="00DF1BBF">
      <w:pPr>
        <w:pStyle w:val="Heading3"/>
        <w:ind w:left="1170"/>
      </w:pPr>
      <w:r w:rsidRPr="00CA6901">
        <w:rPr>
          <w:rStyle w:val="FieldLabels"/>
        </w:rPr>
        <w:t>Deployment Status</w:t>
      </w:r>
      <w:r w:rsidRPr="00411C25">
        <w:rPr>
          <w:rStyle w:val="FieldLabels"/>
          <w:b w:val="0"/>
        </w:rPr>
        <w:t>:</w:t>
      </w:r>
      <w:r w:rsidRPr="00411C25">
        <w:t xml:space="preserve"> </w:t>
      </w:r>
      <w:r w:rsidRPr="00635B2E">
        <w:rPr>
          <w:rStyle w:val="IndividualRadioButton"/>
        </w:rPr>
        <w:t>Deployed</w:t>
      </w:r>
    </w:p>
    <w:p w:rsidR="00A3743D" w:rsidRDefault="00A3743D" w:rsidP="00DF1BBF">
      <w:pPr>
        <w:pStyle w:val="Heading3"/>
        <w:ind w:left="1170"/>
      </w:pPr>
      <w:r w:rsidRPr="00CA6901">
        <w:rPr>
          <w:rStyle w:val="FieldLabels"/>
        </w:rPr>
        <w:t>Add Notes &amp; Attachments related list to default page layout</w:t>
      </w:r>
      <w:r w:rsidRPr="00411C25">
        <w:rPr>
          <w:rStyle w:val="FieldLabels"/>
          <w:b w:val="0"/>
        </w:rPr>
        <w:t>:</w:t>
      </w:r>
      <w:r>
        <w:t xml:space="preserve"> (selected)</w:t>
      </w:r>
    </w:p>
    <w:p w:rsidR="00A3743D" w:rsidRDefault="00A3743D" w:rsidP="00DF1BBF">
      <w:pPr>
        <w:pStyle w:val="Heading3"/>
        <w:ind w:left="1170"/>
      </w:pPr>
      <w:r w:rsidRPr="00CA6901">
        <w:rPr>
          <w:rStyle w:val="FieldLabels"/>
        </w:rPr>
        <w:t>Launch New Custom Tab Wizard after saving this custom object</w:t>
      </w:r>
      <w:r w:rsidRPr="00411C25">
        <w:rPr>
          <w:rStyle w:val="FieldLabels"/>
          <w:b w:val="0"/>
        </w:rPr>
        <w:t>:</w:t>
      </w:r>
      <w:r>
        <w:t xml:space="preserve"> (cleared)</w:t>
      </w:r>
    </w:p>
    <w:p w:rsidR="00A3743D" w:rsidRDefault="00A3743D" w:rsidP="0024104D">
      <w:pPr>
        <w:pStyle w:val="Heading2"/>
      </w:pPr>
      <w:r>
        <w:t xml:space="preserve">Click </w:t>
      </w:r>
      <w:r w:rsidRPr="00204DCF">
        <w:rPr>
          <w:rStyle w:val="ButtonLabels"/>
        </w:rPr>
        <w:t>Save.</w:t>
      </w:r>
      <w:r>
        <w:t xml:space="preserve"> </w:t>
      </w:r>
    </w:p>
    <w:p w:rsidR="00A3743D" w:rsidRDefault="00A3743D">
      <w:pPr>
        <w:spacing w:after="200" w:line="276" w:lineRule="auto"/>
        <w:rPr>
          <w:b/>
        </w:rPr>
      </w:pPr>
      <w:r>
        <w:br w:type="page"/>
      </w:r>
    </w:p>
    <w:p w:rsidR="00A3743D" w:rsidRDefault="002262B2" w:rsidP="0014322B">
      <w:pPr>
        <w:pStyle w:val="ExerciseTitle"/>
      </w:pPr>
      <w:bookmarkStart w:id="2" w:name="_Toc352075446"/>
      <w:bookmarkStart w:id="3" w:name="_Toc440875380"/>
      <w:r>
        <w:lastRenderedPageBreak/>
        <w:t>2</w:t>
      </w:r>
      <w:r w:rsidR="00A3743D">
        <w:t>-2: Create Custom Fields</w:t>
      </w:r>
      <w:bookmarkEnd w:id="2"/>
      <w:bookmarkEnd w:id="3"/>
    </w:p>
    <w:p w:rsidR="00DF24EA" w:rsidRDefault="00DF24EA" w:rsidP="00DF24EA">
      <w:pPr>
        <w:pStyle w:val="GoalTskTimeInstr"/>
      </w:pPr>
      <w:r>
        <w:t>Scenario:</w:t>
      </w:r>
    </w:p>
    <w:p w:rsidR="00DF24EA" w:rsidRDefault="00DF24EA" w:rsidP="00DF24EA">
      <w:pPr>
        <w:pStyle w:val="BodyText"/>
      </w:pPr>
      <w:r>
        <w:t>With a new custom object created, Universal Containers has to create the fields it wants to use to track data regarding positions. There are varieties of different data types that will be required and certain fields will be dependent on others. You can use custom fields to set this up.</w:t>
      </w:r>
    </w:p>
    <w:p w:rsidR="00A3743D" w:rsidRDefault="00A3743D" w:rsidP="0014322B">
      <w:pPr>
        <w:pStyle w:val="GoalTskTimeInstr"/>
      </w:pPr>
      <w:r>
        <w:t>Goal:</w:t>
      </w:r>
    </w:p>
    <w:p w:rsidR="00A3743D" w:rsidRDefault="00A3743D" w:rsidP="0014322B">
      <w:pPr>
        <w:pStyle w:val="BodyText"/>
      </w:pPr>
      <w:r>
        <w:t>Add custom fields to the Position and Candidate custom objects.</w:t>
      </w:r>
    </w:p>
    <w:p w:rsidR="00A3743D" w:rsidRDefault="00A3743D" w:rsidP="0014322B">
      <w:pPr>
        <w:pStyle w:val="GoalTskTimeInstr"/>
      </w:pPr>
      <w:r>
        <w:t>Tasks:</w:t>
      </w:r>
    </w:p>
    <w:p w:rsidR="00A3743D" w:rsidRPr="00A3743D" w:rsidRDefault="00A3743D" w:rsidP="00FD0DFD">
      <w:pPr>
        <w:pStyle w:val="Heading1"/>
        <w:numPr>
          <w:ilvl w:val="0"/>
          <w:numId w:val="12"/>
        </w:numPr>
      </w:pPr>
      <w:r w:rsidRPr="00A3743D">
        <w:t>Add custom fields to the Position and Candidate objects.</w:t>
      </w:r>
    </w:p>
    <w:p w:rsidR="00A3743D" w:rsidRPr="00A3743D" w:rsidRDefault="00A3743D" w:rsidP="0024104D">
      <w:pPr>
        <w:pStyle w:val="Heading1"/>
      </w:pPr>
      <w:r w:rsidRPr="00A3743D">
        <w:t>Create dependent picklists.</w:t>
      </w:r>
    </w:p>
    <w:p w:rsidR="00A3743D" w:rsidRDefault="00A3743D" w:rsidP="0024104D">
      <w:pPr>
        <w:pStyle w:val="Heading1"/>
      </w:pPr>
      <w:r>
        <w:t xml:space="preserve">Add a field for the </w:t>
      </w:r>
      <w:r w:rsidRPr="00E933A6">
        <w:rPr>
          <w:rStyle w:val="FieldLabels"/>
        </w:rPr>
        <w:t>Social Security Number</w:t>
      </w:r>
      <w:r>
        <w:t xml:space="preserve"> on the Candidate object.</w:t>
      </w:r>
    </w:p>
    <w:p w:rsidR="00A3743D" w:rsidRDefault="00A3743D" w:rsidP="0014322B">
      <w:pPr>
        <w:pStyle w:val="GoalTskTimeInstr"/>
      </w:pPr>
      <w:r>
        <w:t>Time:</w:t>
      </w:r>
    </w:p>
    <w:p w:rsidR="00A3743D" w:rsidRDefault="00A3743D" w:rsidP="0014322B">
      <w:pPr>
        <w:pStyle w:val="BodyText"/>
      </w:pPr>
      <w:r>
        <w:t>20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13"/>
        </w:numPr>
      </w:pPr>
      <w:r>
        <w:t xml:space="preserve">Add custom fields to the </w:t>
      </w:r>
      <w:r w:rsidRPr="00A3743D">
        <w:t>Position</w:t>
      </w:r>
      <w:r>
        <w:t xml:space="preserve"> object.</w:t>
      </w:r>
    </w:p>
    <w:p w:rsidR="00A3743D" w:rsidRPr="006663AD" w:rsidRDefault="00A3743D" w:rsidP="0024104D">
      <w:pPr>
        <w:pStyle w:val="Heading2"/>
      </w:pPr>
      <w:r w:rsidRPr="006663AD">
        <w:t xml:space="preserve">Click </w:t>
      </w:r>
      <w:r w:rsidRPr="006663AD">
        <w:rPr>
          <w:rStyle w:val="ClickPaths"/>
        </w:rPr>
        <w:t>Setup | Create | Objects | Position</w:t>
      </w:r>
      <w:r w:rsidRPr="00411C25">
        <w:rPr>
          <w:rStyle w:val="ClickPaths"/>
          <w:b w:val="0"/>
        </w:rPr>
        <w:t>.</w:t>
      </w:r>
    </w:p>
    <w:p w:rsidR="00A3743D" w:rsidRPr="006663AD" w:rsidRDefault="00A3743D" w:rsidP="0024104D">
      <w:pPr>
        <w:pStyle w:val="Heading2"/>
      </w:pPr>
      <w:r w:rsidRPr="006663AD">
        <w:t xml:space="preserve">In the Custom Fields &amp; Relationships related list, click </w:t>
      </w:r>
      <w:r w:rsidRPr="00204DCF">
        <w:rPr>
          <w:rStyle w:val="ButtonLabels"/>
        </w:rPr>
        <w:t>New.</w:t>
      </w:r>
    </w:p>
    <w:p w:rsidR="00A3743D" w:rsidRPr="006663AD" w:rsidRDefault="00A3743D" w:rsidP="0024104D">
      <w:pPr>
        <w:pStyle w:val="Heading2"/>
      </w:pPr>
      <w:r w:rsidRPr="006663AD">
        <w:t>Follow the steps to create the custom fields</w:t>
      </w:r>
      <w:r>
        <w:t xml:space="preserve"> listed in the table below.</w:t>
      </w:r>
    </w:p>
    <w:p w:rsidR="00A3743D" w:rsidRDefault="00A3743D" w:rsidP="00DF1BBF">
      <w:pPr>
        <w:pStyle w:val="Heading3"/>
        <w:ind w:hanging="270"/>
      </w:pPr>
      <w:r w:rsidRPr="00136545">
        <w:t xml:space="preserve">Set </w:t>
      </w:r>
      <w:r w:rsidR="001E3F7E">
        <w:t>each</w:t>
      </w:r>
      <w:r w:rsidRPr="00136545">
        <w:t xml:space="preserve"> field </w:t>
      </w:r>
      <w:r w:rsidR="00311214">
        <w:t xml:space="preserve">to not </w:t>
      </w:r>
      <w:r w:rsidRPr="00136545">
        <w:t>visible</w:t>
      </w:r>
      <w:r w:rsidR="00311214">
        <w:t>,</w:t>
      </w:r>
      <w:r w:rsidRPr="00136545">
        <w:t xml:space="preserve"> </w:t>
      </w:r>
      <w:r w:rsidR="00311214">
        <w:t xml:space="preserve">except </w:t>
      </w:r>
      <w:r w:rsidRPr="00136545">
        <w:t xml:space="preserve">for the </w:t>
      </w:r>
      <w:r w:rsidR="00446834">
        <w:t xml:space="preserve">Custom-Executive, Custom-HR, and System Administrator </w:t>
      </w:r>
      <w:r w:rsidRPr="00136545">
        <w:t>profiles</w:t>
      </w:r>
      <w:r w:rsidR="00311214">
        <w:t>,</w:t>
      </w:r>
      <w:r w:rsidRPr="00136545">
        <w:t xml:space="preserve"> and click</w:t>
      </w:r>
      <w:r>
        <w:t xml:space="preserve"> </w:t>
      </w:r>
      <w:r w:rsidRPr="00136545">
        <w:rPr>
          <w:b/>
        </w:rPr>
        <w:t>Next.</w:t>
      </w:r>
    </w:p>
    <w:p w:rsidR="00A3743D" w:rsidRPr="006663AD" w:rsidRDefault="00A3743D" w:rsidP="00DF1BBF">
      <w:pPr>
        <w:pStyle w:val="Heading3"/>
        <w:ind w:hanging="270"/>
      </w:pPr>
      <w:r>
        <w:t xml:space="preserve">Accept the default to add the field to the Position </w:t>
      </w:r>
      <w:r w:rsidRPr="00025E5D">
        <w:t>Layout</w:t>
      </w:r>
      <w:r>
        <w:t xml:space="preserve"> and click </w:t>
      </w:r>
      <w:r w:rsidRPr="00204DCF">
        <w:rPr>
          <w:rStyle w:val="ButtonLabels"/>
        </w:rPr>
        <w:t>Save.</w:t>
      </w:r>
      <w:r w:rsidRPr="006663AD">
        <w:t xml:space="preserve"> </w:t>
      </w:r>
    </w:p>
    <w:p w:rsidR="00A3743D" w:rsidRDefault="00A3743D" w:rsidP="00DF1BBF">
      <w:pPr>
        <w:pStyle w:val="Heading3"/>
        <w:ind w:hanging="270"/>
      </w:pPr>
      <w:r w:rsidRPr="006663AD">
        <w:t xml:space="preserve">Click </w:t>
      </w:r>
      <w:r w:rsidRPr="00204DCF">
        <w:rPr>
          <w:rStyle w:val="ButtonLabels"/>
        </w:rPr>
        <w:t>Save &amp; New</w:t>
      </w:r>
      <w:r w:rsidRPr="006663AD">
        <w:t xml:space="preserve"> to cre</w:t>
      </w:r>
      <w:r>
        <w:t>ate the next field in the list.</w:t>
      </w:r>
    </w:p>
    <w:p w:rsidR="00A3743D" w:rsidRDefault="00A3743D" w:rsidP="00460710">
      <w:pPr>
        <w:pStyle w:val="H1bodytext"/>
      </w:pPr>
    </w:p>
    <w:tbl>
      <w:tblPr>
        <w:tblStyle w:val="TableGrid"/>
        <w:tblW w:w="0" w:type="auto"/>
        <w:tblInd w:w="360" w:type="dxa"/>
        <w:tblLook w:val="04A0" w:firstRow="1" w:lastRow="0" w:firstColumn="1" w:lastColumn="0" w:noHBand="0" w:noVBand="1"/>
      </w:tblPr>
      <w:tblGrid>
        <w:gridCol w:w="2967"/>
        <w:gridCol w:w="3025"/>
        <w:gridCol w:w="1499"/>
        <w:gridCol w:w="1499"/>
      </w:tblGrid>
      <w:tr w:rsidR="00A3743D" w:rsidTr="0014322B">
        <w:trPr>
          <w:cantSplit/>
          <w:tblHeader/>
        </w:trPr>
        <w:tc>
          <w:tcPr>
            <w:tcW w:w="3055" w:type="dxa"/>
            <w:shd w:val="clear" w:color="auto" w:fill="BFBFBF" w:themeFill="background1" w:themeFillShade="BF"/>
            <w:vAlign w:val="center"/>
          </w:tcPr>
          <w:p w:rsidR="00A3743D" w:rsidRPr="00812F39" w:rsidRDefault="00A3743D" w:rsidP="0014322B">
            <w:pPr>
              <w:spacing w:before="60" w:after="60"/>
              <w:jc w:val="center"/>
              <w:rPr>
                <w:rStyle w:val="FieldLabels"/>
              </w:rPr>
            </w:pPr>
            <w:r w:rsidRPr="00812F39">
              <w:rPr>
                <w:rStyle w:val="FieldLabels"/>
              </w:rPr>
              <w:t>Custom Field Type</w:t>
            </w:r>
          </w:p>
        </w:tc>
        <w:tc>
          <w:tcPr>
            <w:tcW w:w="3091" w:type="dxa"/>
            <w:shd w:val="clear" w:color="auto" w:fill="BFBFBF" w:themeFill="background1" w:themeFillShade="BF"/>
            <w:vAlign w:val="center"/>
          </w:tcPr>
          <w:p w:rsidR="00A3743D" w:rsidRPr="00812F39" w:rsidRDefault="00A3743D" w:rsidP="0014322B">
            <w:pPr>
              <w:spacing w:before="60" w:after="60"/>
              <w:jc w:val="center"/>
              <w:rPr>
                <w:rStyle w:val="FieldLabels"/>
              </w:rPr>
            </w:pPr>
            <w:r w:rsidRPr="00812F39">
              <w:rPr>
                <w:rStyle w:val="FieldLabels"/>
              </w:rPr>
              <w:t>Custom Field Label</w:t>
            </w:r>
          </w:p>
        </w:tc>
        <w:tc>
          <w:tcPr>
            <w:tcW w:w="3070" w:type="dxa"/>
            <w:gridSpan w:val="2"/>
            <w:shd w:val="clear" w:color="auto" w:fill="BFBFBF" w:themeFill="background1" w:themeFillShade="BF"/>
            <w:vAlign w:val="center"/>
          </w:tcPr>
          <w:p w:rsidR="00A3743D" w:rsidRPr="00812F39" w:rsidRDefault="00A3743D" w:rsidP="0014322B">
            <w:pPr>
              <w:spacing w:before="60" w:after="60"/>
              <w:jc w:val="center"/>
              <w:rPr>
                <w:rStyle w:val="FieldLabels"/>
              </w:rPr>
            </w:pPr>
            <w:r w:rsidRPr="00812F39">
              <w:rPr>
                <w:rStyle w:val="FieldLabels"/>
              </w:rPr>
              <w:t>Picklist Values/Notes</w:t>
            </w:r>
          </w:p>
        </w:tc>
      </w:tr>
      <w:tr w:rsidR="00A3743D" w:rsidTr="0014322B">
        <w:trPr>
          <w:cantSplit/>
        </w:trPr>
        <w:tc>
          <w:tcPr>
            <w:tcW w:w="3055" w:type="dxa"/>
            <w:vAlign w:val="center"/>
          </w:tcPr>
          <w:p w:rsidR="00A3743D" w:rsidRPr="00E933A6" w:rsidRDefault="00A3743D" w:rsidP="0014322B">
            <w:pPr>
              <w:spacing w:before="120"/>
              <w:jc w:val="center"/>
            </w:pPr>
            <w:r w:rsidRPr="00E933A6">
              <w:t>Date/Time</w:t>
            </w:r>
          </w:p>
        </w:tc>
        <w:tc>
          <w:tcPr>
            <w:tcW w:w="3091" w:type="dxa"/>
            <w:vAlign w:val="center"/>
          </w:tcPr>
          <w:p w:rsidR="00A3743D" w:rsidRPr="00E933A6" w:rsidRDefault="00A3743D" w:rsidP="0014322B">
            <w:pPr>
              <w:spacing w:before="120"/>
              <w:jc w:val="center"/>
            </w:pPr>
            <w:r w:rsidRPr="00E933A6">
              <w:t>Date Closed</w:t>
            </w:r>
          </w:p>
        </w:tc>
        <w:tc>
          <w:tcPr>
            <w:tcW w:w="3070" w:type="dxa"/>
            <w:gridSpan w:val="2"/>
            <w:vAlign w:val="center"/>
          </w:tcPr>
          <w:p w:rsidR="00A3743D" w:rsidRPr="00E933A6" w:rsidRDefault="00A3743D" w:rsidP="0014322B">
            <w:pPr>
              <w:spacing w:before="120"/>
              <w:jc w:val="center"/>
            </w:pPr>
          </w:p>
        </w:tc>
      </w:tr>
      <w:tr w:rsidR="00A3743D" w:rsidTr="0014322B">
        <w:trPr>
          <w:cantSplit/>
        </w:trPr>
        <w:tc>
          <w:tcPr>
            <w:tcW w:w="3055" w:type="dxa"/>
            <w:vAlign w:val="center"/>
          </w:tcPr>
          <w:p w:rsidR="00A3743D" w:rsidRPr="00E933A6" w:rsidRDefault="00A3743D" w:rsidP="0014322B">
            <w:pPr>
              <w:spacing w:before="120"/>
              <w:jc w:val="center"/>
            </w:pPr>
            <w:r w:rsidRPr="00E933A6">
              <w:t>Date/Time</w:t>
            </w:r>
          </w:p>
        </w:tc>
        <w:tc>
          <w:tcPr>
            <w:tcW w:w="3091" w:type="dxa"/>
            <w:vAlign w:val="center"/>
          </w:tcPr>
          <w:p w:rsidR="00A3743D" w:rsidRPr="00E933A6" w:rsidRDefault="00A3743D" w:rsidP="0014322B">
            <w:pPr>
              <w:spacing w:before="120"/>
              <w:jc w:val="center"/>
            </w:pPr>
            <w:r w:rsidRPr="00E933A6">
              <w:t>Date Opened</w:t>
            </w:r>
          </w:p>
        </w:tc>
        <w:tc>
          <w:tcPr>
            <w:tcW w:w="3070" w:type="dxa"/>
            <w:gridSpan w:val="2"/>
            <w:vAlign w:val="center"/>
          </w:tcPr>
          <w:p w:rsidR="00A3743D" w:rsidRPr="00E933A6" w:rsidRDefault="00A3743D" w:rsidP="0014322B">
            <w:pPr>
              <w:spacing w:before="120"/>
              <w:jc w:val="center"/>
            </w:pPr>
          </w:p>
        </w:tc>
      </w:tr>
      <w:tr w:rsidR="00A3743D" w:rsidTr="0014322B">
        <w:trPr>
          <w:cantSplit/>
        </w:trPr>
        <w:tc>
          <w:tcPr>
            <w:tcW w:w="3055" w:type="dxa"/>
            <w:vAlign w:val="center"/>
          </w:tcPr>
          <w:p w:rsidR="00A3743D" w:rsidRPr="00E933A6" w:rsidRDefault="00A3743D" w:rsidP="0014322B">
            <w:pPr>
              <w:spacing w:before="120"/>
              <w:jc w:val="center"/>
            </w:pPr>
            <w:r w:rsidRPr="00E933A6">
              <w:t>Picklist</w:t>
            </w:r>
          </w:p>
        </w:tc>
        <w:tc>
          <w:tcPr>
            <w:tcW w:w="3091" w:type="dxa"/>
            <w:vAlign w:val="center"/>
          </w:tcPr>
          <w:p w:rsidR="00A3743D" w:rsidRPr="00E933A6" w:rsidRDefault="00A3743D" w:rsidP="0014322B">
            <w:pPr>
              <w:spacing w:before="120"/>
              <w:jc w:val="center"/>
            </w:pPr>
            <w:r w:rsidRPr="00E933A6">
              <w:t>Status</w:t>
            </w:r>
          </w:p>
        </w:tc>
        <w:tc>
          <w:tcPr>
            <w:tcW w:w="3070" w:type="dxa"/>
            <w:gridSpan w:val="2"/>
            <w:vAlign w:val="center"/>
          </w:tcPr>
          <w:p w:rsidR="00A3743D" w:rsidRPr="00E933A6" w:rsidRDefault="00A3743D" w:rsidP="0014322B">
            <w:pPr>
              <w:spacing w:before="120"/>
              <w:jc w:val="center"/>
            </w:pPr>
            <w:r w:rsidRPr="00E933A6">
              <w:t>New</w:t>
            </w:r>
            <w:r>
              <w:br/>
            </w:r>
            <w:r w:rsidRPr="00E933A6">
              <w:t>Open</w:t>
            </w:r>
            <w:r>
              <w:br/>
            </w:r>
            <w:r w:rsidRPr="00E933A6">
              <w:t>Closed</w:t>
            </w:r>
          </w:p>
        </w:tc>
      </w:tr>
      <w:tr w:rsidR="00A3743D" w:rsidTr="0014322B">
        <w:trPr>
          <w:cantSplit/>
        </w:trPr>
        <w:tc>
          <w:tcPr>
            <w:tcW w:w="3055" w:type="dxa"/>
            <w:vAlign w:val="center"/>
          </w:tcPr>
          <w:p w:rsidR="00A3743D" w:rsidRPr="00E933A6" w:rsidRDefault="00A3743D" w:rsidP="0014322B">
            <w:pPr>
              <w:spacing w:before="120"/>
              <w:jc w:val="center"/>
            </w:pPr>
            <w:r w:rsidRPr="00E933A6">
              <w:t>Picklist</w:t>
            </w:r>
          </w:p>
        </w:tc>
        <w:tc>
          <w:tcPr>
            <w:tcW w:w="3091" w:type="dxa"/>
            <w:vAlign w:val="center"/>
          </w:tcPr>
          <w:p w:rsidR="00A3743D" w:rsidRPr="00E933A6" w:rsidRDefault="00A3743D" w:rsidP="0014322B">
            <w:pPr>
              <w:spacing w:before="120"/>
              <w:jc w:val="center"/>
            </w:pPr>
            <w:r w:rsidRPr="00E933A6">
              <w:t>Sub-Status</w:t>
            </w:r>
          </w:p>
        </w:tc>
        <w:tc>
          <w:tcPr>
            <w:tcW w:w="3070" w:type="dxa"/>
            <w:gridSpan w:val="2"/>
            <w:vAlign w:val="center"/>
          </w:tcPr>
          <w:p w:rsidR="00A3743D" w:rsidRPr="00E933A6" w:rsidRDefault="00A3743D" w:rsidP="0014322B">
            <w:pPr>
              <w:spacing w:before="120"/>
              <w:jc w:val="center"/>
            </w:pPr>
            <w:r w:rsidRPr="00E933A6">
              <w:t>Pending</w:t>
            </w:r>
            <w:r>
              <w:br/>
            </w:r>
            <w:r w:rsidRPr="00E933A6">
              <w:t>Approved</w:t>
            </w:r>
            <w:r>
              <w:br/>
            </w:r>
            <w:r w:rsidRPr="00E933A6">
              <w:t>Not Approved</w:t>
            </w:r>
            <w:r>
              <w:br/>
            </w:r>
            <w:r w:rsidRPr="00E933A6">
              <w:t>Filled</w:t>
            </w:r>
            <w:r>
              <w:br/>
            </w:r>
            <w:r w:rsidRPr="00E933A6">
              <w:t>Cancelled</w:t>
            </w:r>
          </w:p>
        </w:tc>
      </w:tr>
      <w:tr w:rsidR="00A3743D" w:rsidTr="0014322B">
        <w:trPr>
          <w:cantSplit/>
        </w:trPr>
        <w:tc>
          <w:tcPr>
            <w:tcW w:w="3055" w:type="dxa"/>
            <w:vAlign w:val="center"/>
          </w:tcPr>
          <w:p w:rsidR="00A3743D" w:rsidRPr="00E933A6" w:rsidRDefault="00A3743D" w:rsidP="0014322B">
            <w:pPr>
              <w:spacing w:before="120"/>
              <w:jc w:val="center"/>
            </w:pPr>
            <w:r w:rsidRPr="00E933A6">
              <w:lastRenderedPageBreak/>
              <w:t>Picklist</w:t>
            </w:r>
          </w:p>
        </w:tc>
        <w:tc>
          <w:tcPr>
            <w:tcW w:w="3091" w:type="dxa"/>
            <w:vAlign w:val="center"/>
          </w:tcPr>
          <w:p w:rsidR="00A3743D" w:rsidRPr="00E933A6" w:rsidRDefault="00A3743D" w:rsidP="0014322B">
            <w:pPr>
              <w:spacing w:before="120"/>
              <w:jc w:val="center"/>
            </w:pPr>
            <w:r w:rsidRPr="00E933A6">
              <w:t>Department</w:t>
            </w:r>
          </w:p>
        </w:tc>
        <w:tc>
          <w:tcPr>
            <w:tcW w:w="3070" w:type="dxa"/>
            <w:gridSpan w:val="2"/>
            <w:vAlign w:val="center"/>
          </w:tcPr>
          <w:p w:rsidR="00A3743D" w:rsidRPr="00E933A6" w:rsidRDefault="00A3743D" w:rsidP="0014322B">
            <w:pPr>
              <w:spacing w:before="120"/>
              <w:jc w:val="center"/>
            </w:pPr>
            <w:r w:rsidRPr="00E933A6">
              <w:t>Engineering</w:t>
            </w:r>
            <w:r>
              <w:br/>
            </w:r>
            <w:r w:rsidRPr="00E933A6">
              <w:t>IT</w:t>
            </w:r>
            <w:r>
              <w:br/>
            </w:r>
            <w:r w:rsidRPr="00E933A6">
              <w:t>Finance</w:t>
            </w:r>
            <w:r>
              <w:br/>
            </w:r>
            <w:r w:rsidRPr="00E933A6">
              <w:t>Support</w:t>
            </w:r>
            <w:r>
              <w:br/>
            </w:r>
            <w:r w:rsidRPr="00E933A6">
              <w:t>Sales</w:t>
            </w:r>
          </w:p>
        </w:tc>
      </w:tr>
      <w:tr w:rsidR="00A3743D" w:rsidTr="0014322B">
        <w:trPr>
          <w:cantSplit/>
        </w:trPr>
        <w:tc>
          <w:tcPr>
            <w:tcW w:w="3055" w:type="dxa"/>
            <w:vAlign w:val="center"/>
          </w:tcPr>
          <w:p w:rsidR="00A3743D" w:rsidRPr="00E933A6" w:rsidRDefault="00A3743D" w:rsidP="0014322B">
            <w:pPr>
              <w:spacing w:before="120"/>
              <w:jc w:val="center"/>
            </w:pPr>
            <w:r w:rsidRPr="00E933A6">
              <w:t>Picklist</w:t>
            </w:r>
          </w:p>
        </w:tc>
        <w:tc>
          <w:tcPr>
            <w:tcW w:w="3091" w:type="dxa"/>
            <w:vAlign w:val="center"/>
          </w:tcPr>
          <w:p w:rsidR="00A3743D" w:rsidRPr="00E933A6" w:rsidRDefault="00A3743D" w:rsidP="0014322B">
            <w:pPr>
              <w:spacing w:before="120"/>
              <w:jc w:val="center"/>
            </w:pPr>
            <w:r w:rsidRPr="00E933A6">
              <w:t>Location</w:t>
            </w:r>
          </w:p>
        </w:tc>
        <w:tc>
          <w:tcPr>
            <w:tcW w:w="3070" w:type="dxa"/>
            <w:gridSpan w:val="2"/>
            <w:vAlign w:val="center"/>
          </w:tcPr>
          <w:p w:rsidR="00A3743D" w:rsidRPr="00E933A6" w:rsidRDefault="00A3743D" w:rsidP="0014322B">
            <w:pPr>
              <w:spacing w:before="120"/>
              <w:jc w:val="center"/>
            </w:pPr>
            <w:r w:rsidRPr="00E933A6">
              <w:t>San Francisco, CA</w:t>
            </w:r>
            <w:r>
              <w:br/>
            </w:r>
            <w:r w:rsidRPr="00E933A6">
              <w:t>New York, NY</w:t>
            </w:r>
            <w:r>
              <w:br/>
            </w:r>
            <w:r w:rsidRPr="00E933A6">
              <w:t>Atlanta, GA</w:t>
            </w:r>
            <w:r>
              <w:br/>
            </w:r>
            <w:r w:rsidRPr="00E933A6">
              <w:t xml:space="preserve">London, </w:t>
            </w:r>
            <w:r>
              <w:t>United Kingdom</w:t>
            </w:r>
          </w:p>
        </w:tc>
      </w:tr>
      <w:tr w:rsidR="00A3743D" w:rsidTr="0014322B">
        <w:trPr>
          <w:cantSplit/>
        </w:trPr>
        <w:tc>
          <w:tcPr>
            <w:tcW w:w="3055" w:type="dxa"/>
            <w:vAlign w:val="center"/>
          </w:tcPr>
          <w:p w:rsidR="00A3743D" w:rsidRPr="00E933A6" w:rsidRDefault="00A3743D" w:rsidP="0014322B">
            <w:pPr>
              <w:spacing w:before="120"/>
              <w:jc w:val="center"/>
            </w:pPr>
            <w:r w:rsidRPr="00E933A6">
              <w:t>Number</w:t>
            </w:r>
          </w:p>
        </w:tc>
        <w:tc>
          <w:tcPr>
            <w:tcW w:w="3091" w:type="dxa"/>
            <w:vAlign w:val="center"/>
          </w:tcPr>
          <w:p w:rsidR="00A3743D" w:rsidRPr="00E933A6" w:rsidRDefault="00A3743D" w:rsidP="0014322B">
            <w:pPr>
              <w:spacing w:before="120"/>
              <w:jc w:val="center"/>
            </w:pPr>
            <w:r w:rsidRPr="00E933A6">
              <w:t>Duration</w:t>
            </w:r>
          </w:p>
        </w:tc>
        <w:tc>
          <w:tcPr>
            <w:tcW w:w="3070" w:type="dxa"/>
            <w:gridSpan w:val="2"/>
            <w:vAlign w:val="center"/>
          </w:tcPr>
          <w:p w:rsidR="00A3743D" w:rsidRPr="00E933A6" w:rsidRDefault="00A3743D" w:rsidP="0014322B">
            <w:pPr>
              <w:spacing w:before="120"/>
              <w:jc w:val="center"/>
            </w:pPr>
            <w:r w:rsidRPr="00E933A6">
              <w:t>Length: 3,</w:t>
            </w:r>
          </w:p>
          <w:p w:rsidR="00A3743D" w:rsidRPr="00E933A6" w:rsidRDefault="00A3743D" w:rsidP="0014322B">
            <w:pPr>
              <w:spacing w:before="120"/>
              <w:jc w:val="center"/>
            </w:pPr>
            <w:r w:rsidRPr="00E933A6">
              <w:t>Decimal Places: 0</w:t>
            </w:r>
          </w:p>
        </w:tc>
      </w:tr>
      <w:tr w:rsidR="00A3743D" w:rsidTr="0014322B">
        <w:trPr>
          <w:cantSplit/>
        </w:trPr>
        <w:tc>
          <w:tcPr>
            <w:tcW w:w="3055" w:type="dxa"/>
            <w:vAlign w:val="center"/>
          </w:tcPr>
          <w:p w:rsidR="00A3743D" w:rsidRPr="00E933A6" w:rsidRDefault="00A3743D" w:rsidP="0014322B">
            <w:pPr>
              <w:spacing w:before="120"/>
              <w:jc w:val="center"/>
            </w:pPr>
            <w:r w:rsidRPr="00E933A6">
              <w:t>Text Area</w:t>
            </w:r>
          </w:p>
        </w:tc>
        <w:tc>
          <w:tcPr>
            <w:tcW w:w="3091" w:type="dxa"/>
            <w:vAlign w:val="center"/>
          </w:tcPr>
          <w:p w:rsidR="00A3743D" w:rsidRPr="00E933A6" w:rsidRDefault="00A3743D" w:rsidP="0014322B">
            <w:pPr>
              <w:spacing w:before="120"/>
              <w:jc w:val="center"/>
            </w:pPr>
            <w:r w:rsidRPr="00E933A6">
              <w:t>Job Description</w:t>
            </w:r>
          </w:p>
        </w:tc>
        <w:tc>
          <w:tcPr>
            <w:tcW w:w="3070" w:type="dxa"/>
            <w:gridSpan w:val="2"/>
            <w:vAlign w:val="center"/>
          </w:tcPr>
          <w:p w:rsidR="00A3743D" w:rsidRPr="00E933A6" w:rsidRDefault="00A3743D" w:rsidP="0014322B">
            <w:pPr>
              <w:spacing w:before="120"/>
              <w:jc w:val="center"/>
            </w:pPr>
            <w:r w:rsidRPr="00E933A6">
              <w:t>Required: selected</w:t>
            </w:r>
          </w:p>
        </w:tc>
      </w:tr>
      <w:tr w:rsidR="00A3743D" w:rsidTr="0014322B">
        <w:trPr>
          <w:cantSplit/>
        </w:trPr>
        <w:tc>
          <w:tcPr>
            <w:tcW w:w="3055" w:type="dxa"/>
            <w:vAlign w:val="center"/>
          </w:tcPr>
          <w:p w:rsidR="00A3743D" w:rsidRPr="00E933A6" w:rsidRDefault="00A3743D" w:rsidP="0014322B">
            <w:pPr>
              <w:spacing w:before="120"/>
              <w:jc w:val="center"/>
            </w:pPr>
            <w:r w:rsidRPr="00E933A6">
              <w:t>Text</w:t>
            </w:r>
          </w:p>
        </w:tc>
        <w:tc>
          <w:tcPr>
            <w:tcW w:w="3091" w:type="dxa"/>
            <w:vAlign w:val="center"/>
          </w:tcPr>
          <w:p w:rsidR="00A3743D" w:rsidRPr="00E933A6" w:rsidRDefault="00A3743D" w:rsidP="0014322B">
            <w:pPr>
              <w:spacing w:before="120"/>
              <w:jc w:val="center"/>
            </w:pPr>
            <w:r w:rsidRPr="00E933A6">
              <w:t>Legacy Position Number</w:t>
            </w:r>
          </w:p>
        </w:tc>
        <w:tc>
          <w:tcPr>
            <w:tcW w:w="3070" w:type="dxa"/>
            <w:gridSpan w:val="2"/>
            <w:vAlign w:val="center"/>
          </w:tcPr>
          <w:p w:rsidR="00A3743D" w:rsidRPr="00E933A6" w:rsidRDefault="00A3743D" w:rsidP="0014322B">
            <w:pPr>
              <w:spacing w:before="120"/>
              <w:jc w:val="center"/>
            </w:pPr>
            <w:r w:rsidRPr="00E933A6">
              <w:t>Length: 20, Unique: selected (case insensitive),</w:t>
            </w:r>
          </w:p>
          <w:p w:rsidR="00A3743D" w:rsidRPr="00E933A6" w:rsidRDefault="00A3743D" w:rsidP="0014322B">
            <w:pPr>
              <w:spacing w:before="120"/>
              <w:jc w:val="center"/>
            </w:pPr>
            <w:r w:rsidRPr="00E933A6">
              <w:t>External ID: selected</w:t>
            </w:r>
          </w:p>
        </w:tc>
      </w:tr>
      <w:tr w:rsidR="00A3743D" w:rsidTr="0014322B">
        <w:trPr>
          <w:cantSplit/>
        </w:trPr>
        <w:tc>
          <w:tcPr>
            <w:tcW w:w="3055" w:type="dxa"/>
            <w:vAlign w:val="center"/>
          </w:tcPr>
          <w:p w:rsidR="00A3743D" w:rsidRPr="00E933A6" w:rsidRDefault="00A3743D" w:rsidP="0014322B">
            <w:pPr>
              <w:spacing w:before="120"/>
              <w:jc w:val="center"/>
            </w:pPr>
            <w:r w:rsidRPr="00E933A6">
              <w:t>Picklist</w:t>
            </w:r>
          </w:p>
        </w:tc>
        <w:tc>
          <w:tcPr>
            <w:tcW w:w="3091" w:type="dxa"/>
            <w:vAlign w:val="center"/>
          </w:tcPr>
          <w:p w:rsidR="00A3743D" w:rsidRPr="00E933A6" w:rsidRDefault="00A3743D" w:rsidP="0014322B">
            <w:pPr>
              <w:spacing w:before="120"/>
              <w:jc w:val="center"/>
            </w:pPr>
            <w:r w:rsidRPr="00E933A6">
              <w:t>Priority</w:t>
            </w:r>
          </w:p>
        </w:tc>
        <w:tc>
          <w:tcPr>
            <w:tcW w:w="3070" w:type="dxa"/>
            <w:gridSpan w:val="2"/>
            <w:vAlign w:val="center"/>
          </w:tcPr>
          <w:p w:rsidR="00A3743D" w:rsidRPr="00E933A6" w:rsidRDefault="00A3743D" w:rsidP="0014322B">
            <w:pPr>
              <w:spacing w:before="120"/>
              <w:jc w:val="center"/>
            </w:pPr>
            <w:r w:rsidRPr="00E933A6">
              <w:t>Critical</w:t>
            </w:r>
            <w:r>
              <w:br/>
            </w:r>
            <w:r w:rsidRPr="00E933A6">
              <w:t>High</w:t>
            </w:r>
            <w:r>
              <w:br/>
            </w:r>
            <w:r w:rsidRPr="00E933A6">
              <w:t>Medium</w:t>
            </w:r>
            <w:r>
              <w:br/>
            </w:r>
            <w:r w:rsidRPr="00E933A6">
              <w:t>Low</w:t>
            </w:r>
          </w:p>
        </w:tc>
      </w:tr>
      <w:tr w:rsidR="00A3743D" w:rsidTr="0014322B">
        <w:trPr>
          <w:cantSplit/>
        </w:trPr>
        <w:tc>
          <w:tcPr>
            <w:tcW w:w="3055" w:type="dxa"/>
            <w:vAlign w:val="center"/>
          </w:tcPr>
          <w:p w:rsidR="00A3743D" w:rsidRPr="00E933A6" w:rsidRDefault="00A3743D" w:rsidP="0014322B">
            <w:pPr>
              <w:spacing w:before="120"/>
              <w:jc w:val="center"/>
            </w:pPr>
            <w:r w:rsidRPr="00E933A6">
              <w:t>Text Area (Long)</w:t>
            </w:r>
          </w:p>
        </w:tc>
        <w:tc>
          <w:tcPr>
            <w:tcW w:w="3091" w:type="dxa"/>
            <w:vAlign w:val="center"/>
          </w:tcPr>
          <w:p w:rsidR="00A3743D" w:rsidRPr="00E933A6" w:rsidRDefault="00A3743D" w:rsidP="0014322B">
            <w:pPr>
              <w:spacing w:before="120"/>
              <w:jc w:val="center"/>
            </w:pPr>
            <w:r w:rsidRPr="00E933A6">
              <w:t>Education</w:t>
            </w:r>
          </w:p>
        </w:tc>
        <w:tc>
          <w:tcPr>
            <w:tcW w:w="3070" w:type="dxa"/>
            <w:gridSpan w:val="2"/>
            <w:vAlign w:val="center"/>
          </w:tcPr>
          <w:p w:rsidR="00A3743D" w:rsidRPr="00E933A6" w:rsidRDefault="00A3743D" w:rsidP="0014322B">
            <w:pPr>
              <w:spacing w:before="120"/>
              <w:jc w:val="center"/>
            </w:pPr>
          </w:p>
        </w:tc>
      </w:tr>
      <w:tr w:rsidR="00A3743D" w:rsidTr="0014322B">
        <w:trPr>
          <w:cantSplit/>
        </w:trPr>
        <w:tc>
          <w:tcPr>
            <w:tcW w:w="3055" w:type="dxa"/>
            <w:vAlign w:val="center"/>
          </w:tcPr>
          <w:p w:rsidR="00A3743D" w:rsidRPr="00E933A6" w:rsidRDefault="00A3743D" w:rsidP="0014322B">
            <w:pPr>
              <w:spacing w:before="120"/>
              <w:jc w:val="center"/>
            </w:pPr>
            <w:r w:rsidRPr="00E933A6">
              <w:t>Text Area (Long)</w:t>
            </w:r>
          </w:p>
        </w:tc>
        <w:tc>
          <w:tcPr>
            <w:tcW w:w="3091" w:type="dxa"/>
            <w:vAlign w:val="center"/>
          </w:tcPr>
          <w:p w:rsidR="00A3743D" w:rsidRPr="00E933A6" w:rsidRDefault="00A3743D" w:rsidP="0014322B">
            <w:pPr>
              <w:spacing w:before="120"/>
              <w:jc w:val="center"/>
            </w:pPr>
            <w:r w:rsidRPr="00E933A6">
              <w:t>Responsibilities</w:t>
            </w:r>
          </w:p>
        </w:tc>
        <w:tc>
          <w:tcPr>
            <w:tcW w:w="3070" w:type="dxa"/>
            <w:gridSpan w:val="2"/>
            <w:vAlign w:val="center"/>
          </w:tcPr>
          <w:p w:rsidR="00A3743D" w:rsidRPr="00E933A6" w:rsidRDefault="00A3743D" w:rsidP="0014322B">
            <w:pPr>
              <w:spacing w:before="120"/>
              <w:jc w:val="center"/>
            </w:pPr>
          </w:p>
        </w:tc>
      </w:tr>
      <w:tr w:rsidR="00A3743D" w:rsidTr="0014322B">
        <w:trPr>
          <w:cantSplit/>
        </w:trPr>
        <w:tc>
          <w:tcPr>
            <w:tcW w:w="3055" w:type="dxa"/>
            <w:vAlign w:val="center"/>
          </w:tcPr>
          <w:p w:rsidR="00A3743D" w:rsidRPr="00E933A6" w:rsidRDefault="00A3743D" w:rsidP="0014322B">
            <w:pPr>
              <w:spacing w:before="120"/>
              <w:jc w:val="center"/>
            </w:pPr>
            <w:r w:rsidRPr="00E933A6">
              <w:t>Date</w:t>
            </w:r>
          </w:p>
        </w:tc>
        <w:tc>
          <w:tcPr>
            <w:tcW w:w="3091" w:type="dxa"/>
            <w:vAlign w:val="center"/>
          </w:tcPr>
          <w:p w:rsidR="00A3743D" w:rsidRPr="00E933A6" w:rsidRDefault="00A3743D" w:rsidP="0014322B">
            <w:pPr>
              <w:spacing w:before="120"/>
              <w:jc w:val="center"/>
            </w:pPr>
            <w:r w:rsidRPr="00E933A6">
              <w:t>Start Date</w:t>
            </w:r>
          </w:p>
        </w:tc>
        <w:tc>
          <w:tcPr>
            <w:tcW w:w="3070" w:type="dxa"/>
            <w:gridSpan w:val="2"/>
            <w:vAlign w:val="center"/>
          </w:tcPr>
          <w:p w:rsidR="00A3743D" w:rsidRPr="00E933A6" w:rsidRDefault="00A3743D" w:rsidP="0014322B">
            <w:pPr>
              <w:spacing w:before="120"/>
              <w:jc w:val="center"/>
            </w:pPr>
          </w:p>
        </w:tc>
      </w:tr>
      <w:tr w:rsidR="00A3743D" w:rsidTr="0014322B">
        <w:trPr>
          <w:cantSplit/>
        </w:trPr>
        <w:tc>
          <w:tcPr>
            <w:tcW w:w="3055" w:type="dxa"/>
            <w:vAlign w:val="center"/>
          </w:tcPr>
          <w:p w:rsidR="00A3743D" w:rsidRPr="00E933A6" w:rsidRDefault="00A3743D" w:rsidP="0014322B">
            <w:pPr>
              <w:spacing w:before="120"/>
              <w:jc w:val="center"/>
            </w:pPr>
            <w:r w:rsidRPr="00E933A6">
              <w:t>Picklist</w:t>
            </w:r>
          </w:p>
        </w:tc>
        <w:tc>
          <w:tcPr>
            <w:tcW w:w="3091" w:type="dxa"/>
            <w:vAlign w:val="center"/>
          </w:tcPr>
          <w:p w:rsidR="00A3743D" w:rsidRPr="00E933A6" w:rsidRDefault="00A3743D" w:rsidP="0014322B">
            <w:pPr>
              <w:spacing w:before="120"/>
              <w:jc w:val="center"/>
            </w:pPr>
            <w:r w:rsidRPr="00E933A6">
              <w:t>Type</w:t>
            </w:r>
          </w:p>
        </w:tc>
        <w:tc>
          <w:tcPr>
            <w:tcW w:w="3070" w:type="dxa"/>
            <w:gridSpan w:val="2"/>
            <w:vAlign w:val="center"/>
          </w:tcPr>
          <w:p w:rsidR="00A3743D" w:rsidRPr="00E933A6" w:rsidRDefault="00A3743D" w:rsidP="0014322B">
            <w:pPr>
              <w:spacing w:before="120"/>
              <w:jc w:val="center"/>
            </w:pPr>
            <w:r w:rsidRPr="00E933A6">
              <w:t>Full Time</w:t>
            </w:r>
            <w:r>
              <w:br/>
            </w:r>
            <w:r w:rsidRPr="00E933A6">
              <w:t>Part Time</w:t>
            </w:r>
            <w:r>
              <w:br/>
            </w:r>
            <w:r w:rsidRPr="00E933A6">
              <w:t>Temp</w:t>
            </w:r>
          </w:p>
        </w:tc>
      </w:tr>
      <w:tr w:rsidR="00A3743D" w:rsidTr="0014322B">
        <w:trPr>
          <w:cantSplit/>
        </w:trPr>
        <w:tc>
          <w:tcPr>
            <w:tcW w:w="3055" w:type="dxa"/>
            <w:vAlign w:val="center"/>
          </w:tcPr>
          <w:p w:rsidR="00A3743D" w:rsidRPr="00E933A6" w:rsidRDefault="00A3743D" w:rsidP="0014322B">
            <w:pPr>
              <w:spacing w:before="120"/>
              <w:jc w:val="center"/>
            </w:pPr>
            <w:r w:rsidRPr="00E933A6">
              <w:lastRenderedPageBreak/>
              <w:t>Picklist</w:t>
            </w:r>
          </w:p>
        </w:tc>
        <w:tc>
          <w:tcPr>
            <w:tcW w:w="3091" w:type="dxa"/>
            <w:vAlign w:val="center"/>
          </w:tcPr>
          <w:p w:rsidR="00A3743D" w:rsidRPr="00E933A6" w:rsidRDefault="00A3743D" w:rsidP="0014322B">
            <w:pPr>
              <w:spacing w:before="120"/>
              <w:jc w:val="center"/>
            </w:pPr>
            <w:r w:rsidRPr="00E933A6">
              <w:t>Pay Grade</w:t>
            </w:r>
          </w:p>
        </w:tc>
        <w:tc>
          <w:tcPr>
            <w:tcW w:w="1535" w:type="dxa"/>
            <w:vAlign w:val="center"/>
          </w:tcPr>
          <w:p w:rsidR="00A3743D" w:rsidRPr="00E933A6" w:rsidRDefault="00A3743D" w:rsidP="0014322B">
            <w:pPr>
              <w:spacing w:before="120"/>
              <w:jc w:val="center"/>
            </w:pPr>
            <w:r w:rsidRPr="00E933A6">
              <w:t>C-100</w:t>
            </w:r>
            <w:r>
              <w:br/>
            </w:r>
            <w:r w:rsidRPr="00E933A6">
              <w:t>C-200</w:t>
            </w:r>
            <w:r>
              <w:br/>
            </w:r>
            <w:r w:rsidRPr="00E933A6">
              <w:t>C-300</w:t>
            </w:r>
            <w:r>
              <w:br/>
            </w:r>
            <w:r w:rsidRPr="00E933A6">
              <w:t>C-400</w:t>
            </w:r>
            <w:r>
              <w:br/>
            </w:r>
            <w:r w:rsidRPr="00E933A6">
              <w:t>IT-100</w:t>
            </w:r>
            <w:r>
              <w:br/>
            </w:r>
            <w:r w:rsidRPr="00E933A6">
              <w:t>IT-200</w:t>
            </w:r>
            <w:r>
              <w:br/>
            </w:r>
            <w:r w:rsidRPr="00E933A6">
              <w:t>IT-300</w:t>
            </w:r>
            <w:r>
              <w:br/>
            </w:r>
            <w:r w:rsidRPr="00E933A6">
              <w:t>IT-400</w:t>
            </w:r>
            <w:r>
              <w:br/>
            </w:r>
            <w:r w:rsidRPr="00E933A6">
              <w:t>ACT-100</w:t>
            </w:r>
            <w:r>
              <w:br/>
            </w:r>
            <w:r w:rsidRPr="00E933A6">
              <w:t>ACT-200</w:t>
            </w:r>
            <w:r>
              <w:br/>
            </w:r>
            <w:r w:rsidRPr="00E933A6">
              <w:t>ACT-300</w:t>
            </w:r>
            <w:r>
              <w:br/>
            </w:r>
            <w:r w:rsidRPr="00E933A6">
              <w:t>ACT-400</w:t>
            </w:r>
          </w:p>
        </w:tc>
        <w:tc>
          <w:tcPr>
            <w:tcW w:w="1535" w:type="dxa"/>
            <w:vAlign w:val="center"/>
          </w:tcPr>
          <w:p w:rsidR="00A3743D" w:rsidRPr="00E933A6" w:rsidRDefault="00A3743D" w:rsidP="0014322B">
            <w:pPr>
              <w:spacing w:before="120"/>
              <w:jc w:val="center"/>
            </w:pPr>
            <w:r w:rsidRPr="00E933A6">
              <w:t>ENG-100</w:t>
            </w:r>
            <w:r>
              <w:br/>
            </w:r>
            <w:r w:rsidRPr="00E933A6">
              <w:t>ENG-200</w:t>
            </w:r>
            <w:r>
              <w:br/>
            </w:r>
            <w:r w:rsidRPr="00E933A6">
              <w:t>ENG-300</w:t>
            </w:r>
            <w:r>
              <w:br/>
            </w:r>
            <w:r w:rsidRPr="00E933A6">
              <w:t>ENG-400</w:t>
            </w:r>
            <w:r>
              <w:br/>
            </w:r>
            <w:r w:rsidRPr="00E933A6">
              <w:t>S-100</w:t>
            </w:r>
            <w:r>
              <w:br/>
            </w:r>
            <w:r w:rsidRPr="00E933A6">
              <w:t>S-200</w:t>
            </w:r>
            <w:r>
              <w:br/>
            </w:r>
            <w:r w:rsidRPr="00E933A6">
              <w:t>S-300</w:t>
            </w:r>
            <w:r>
              <w:br/>
            </w:r>
            <w:r w:rsidRPr="00E933A6">
              <w:t>S-400</w:t>
            </w:r>
          </w:p>
        </w:tc>
      </w:tr>
    </w:tbl>
    <w:p w:rsidR="00A3743D" w:rsidRDefault="00A3743D" w:rsidP="0024104D">
      <w:pPr>
        <w:pStyle w:val="Heading1"/>
      </w:pPr>
      <w:r>
        <w:t>Create dependent picklists.</w:t>
      </w:r>
    </w:p>
    <w:p w:rsidR="00A3743D" w:rsidRDefault="00A3743D" w:rsidP="0024104D">
      <w:pPr>
        <w:pStyle w:val="Heading2"/>
      </w:pPr>
      <w:r>
        <w:t xml:space="preserve">In the Custom Fields &amp; Relationships related list, click </w:t>
      </w:r>
      <w:r w:rsidRPr="00204DCF">
        <w:rPr>
          <w:rStyle w:val="ButtonLabels"/>
        </w:rPr>
        <w:t>Field Dependencies</w:t>
      </w:r>
      <w:r w:rsidR="00622C8E" w:rsidRPr="00B81896">
        <w:t>.</w:t>
      </w:r>
    </w:p>
    <w:p w:rsidR="00A3743D" w:rsidRPr="00DF2487" w:rsidRDefault="00A3743D" w:rsidP="0024104D">
      <w:pPr>
        <w:pStyle w:val="Heading2"/>
      </w:pPr>
      <w:r>
        <w:t xml:space="preserve">Click </w:t>
      </w:r>
      <w:r w:rsidRPr="00204DCF">
        <w:rPr>
          <w:rStyle w:val="ButtonLabels"/>
        </w:rPr>
        <w:t>New</w:t>
      </w:r>
      <w:r w:rsidR="00622C8E" w:rsidRPr="00B81896">
        <w:t>.</w:t>
      </w:r>
    </w:p>
    <w:p w:rsidR="00A3743D" w:rsidRDefault="00A3743D" w:rsidP="00DF1BBF">
      <w:pPr>
        <w:pStyle w:val="Heading3"/>
        <w:ind w:hanging="270"/>
      </w:pPr>
      <w:r w:rsidRPr="00B731A1">
        <w:rPr>
          <w:rStyle w:val="FieldLabels"/>
        </w:rPr>
        <w:t>Controlling Field</w:t>
      </w:r>
      <w:r w:rsidRPr="00411C25">
        <w:rPr>
          <w:rStyle w:val="FieldLabels"/>
          <w:b w:val="0"/>
        </w:rPr>
        <w:t>:</w:t>
      </w:r>
      <w:r>
        <w:t xml:space="preserve"> </w:t>
      </w:r>
      <w:r w:rsidRPr="00DF2487">
        <w:rPr>
          <w:rStyle w:val="PicklistValues"/>
        </w:rPr>
        <w:t>Department</w:t>
      </w:r>
      <w:r>
        <w:t xml:space="preserve"> </w:t>
      </w:r>
    </w:p>
    <w:p w:rsidR="00A3743D" w:rsidRDefault="00A3743D" w:rsidP="00DF1BBF">
      <w:pPr>
        <w:pStyle w:val="Heading3"/>
        <w:ind w:hanging="270"/>
      </w:pPr>
      <w:r w:rsidRPr="00B731A1">
        <w:rPr>
          <w:rStyle w:val="FieldLabels"/>
        </w:rPr>
        <w:t>Dependent Field</w:t>
      </w:r>
      <w:r w:rsidRPr="00411C25">
        <w:rPr>
          <w:rStyle w:val="FieldLabels"/>
          <w:b w:val="0"/>
        </w:rPr>
        <w:t>:</w:t>
      </w:r>
      <w:r>
        <w:t xml:space="preserve"> </w:t>
      </w:r>
      <w:r w:rsidRPr="00DF2487">
        <w:rPr>
          <w:rStyle w:val="PicklistValues"/>
        </w:rPr>
        <w:t>Pay Grade</w:t>
      </w:r>
      <w:r>
        <w:t xml:space="preserve"> </w:t>
      </w:r>
    </w:p>
    <w:p w:rsidR="00A3743D" w:rsidRDefault="00A3743D" w:rsidP="0024104D">
      <w:pPr>
        <w:pStyle w:val="Heading2"/>
      </w:pPr>
      <w:r>
        <w:t xml:space="preserve">Click </w:t>
      </w:r>
      <w:r w:rsidRPr="00204DCF">
        <w:rPr>
          <w:rStyle w:val="ButtonLabels"/>
        </w:rPr>
        <w:t>Continue</w:t>
      </w:r>
      <w:r w:rsidR="00622C8E" w:rsidRPr="00B81896">
        <w:t>.</w:t>
      </w:r>
    </w:p>
    <w:p w:rsidR="00A3743D" w:rsidRDefault="00A3743D" w:rsidP="0024104D">
      <w:pPr>
        <w:pStyle w:val="Heading2"/>
      </w:pPr>
      <w:r>
        <w:t xml:space="preserve">Edit the Field Dependencies based on the chart below. </w:t>
      </w:r>
    </w:p>
    <w:p w:rsidR="00A3743D" w:rsidRDefault="00A3743D" w:rsidP="0014322B">
      <w:pPr>
        <w:pStyle w:val="H2bodytext"/>
      </w:pPr>
      <w:r w:rsidRPr="0032462D">
        <w:rPr>
          <w:rStyle w:val="Boldonly"/>
        </w:rPr>
        <w:t>Note</w:t>
      </w:r>
      <w:r w:rsidR="00622C8E" w:rsidRPr="00B81896">
        <w:t>:</w:t>
      </w:r>
      <w:r>
        <w:t xml:space="preserve"> To create dependencies, highlight the values in each column that should be available when a user selects that value, </w:t>
      </w:r>
      <w:r w:rsidR="00F4539F">
        <w:t>and then</w:t>
      </w:r>
      <w:r>
        <w:t xml:space="preserve"> click </w:t>
      </w:r>
      <w:r w:rsidRPr="00204DCF">
        <w:rPr>
          <w:rStyle w:val="ButtonLabels"/>
        </w:rPr>
        <w:t>Include Values</w:t>
      </w:r>
      <w:r w:rsidR="00622C8E" w:rsidRPr="00B81896">
        <w:t>.</w:t>
      </w:r>
      <w:r>
        <w:t xml:space="preserve"> You can use </w:t>
      </w:r>
      <w:r w:rsidRPr="00204DCF">
        <w:rPr>
          <w:rStyle w:val="ButtonLabels"/>
        </w:rPr>
        <w:t>SHIFT</w:t>
      </w:r>
      <w:r>
        <w:t xml:space="preserve"> and </w:t>
      </w:r>
      <w:r w:rsidRPr="00204DCF">
        <w:rPr>
          <w:rStyle w:val="ButtonLabels"/>
        </w:rPr>
        <w:t>CTRL</w:t>
      </w:r>
      <w:r>
        <w:t xml:space="preserve"> to select more than one value at a time.</w:t>
      </w:r>
    </w:p>
    <w:tbl>
      <w:tblPr>
        <w:tblStyle w:val="TableGrid"/>
        <w:tblW w:w="0" w:type="auto"/>
        <w:tblInd w:w="1278" w:type="dxa"/>
        <w:tblLook w:val="04A0" w:firstRow="1" w:lastRow="0" w:firstColumn="1" w:lastColumn="0" w:noHBand="0" w:noVBand="1"/>
      </w:tblPr>
      <w:tblGrid>
        <w:gridCol w:w="1170"/>
        <w:gridCol w:w="1170"/>
        <w:gridCol w:w="1260"/>
        <w:gridCol w:w="1751"/>
        <w:gridCol w:w="1801"/>
      </w:tblGrid>
      <w:tr w:rsidR="00A3743D" w:rsidTr="0014322B">
        <w:trPr>
          <w:trHeight w:val="495"/>
        </w:trPr>
        <w:tc>
          <w:tcPr>
            <w:tcW w:w="1170" w:type="dxa"/>
            <w:shd w:val="clear" w:color="auto" w:fill="BFBFBF" w:themeFill="background1" w:themeFillShade="BF"/>
            <w:vAlign w:val="center"/>
          </w:tcPr>
          <w:p w:rsidR="00A3743D" w:rsidRPr="00E933A6" w:rsidRDefault="00A3743D" w:rsidP="0014322B">
            <w:pPr>
              <w:spacing w:before="120"/>
              <w:jc w:val="center"/>
              <w:rPr>
                <w:rStyle w:val="FieldLabels"/>
              </w:rPr>
            </w:pPr>
            <w:r w:rsidRPr="00E933A6">
              <w:rPr>
                <w:rStyle w:val="FieldLabels"/>
              </w:rPr>
              <w:t>Sales</w:t>
            </w:r>
          </w:p>
        </w:tc>
        <w:tc>
          <w:tcPr>
            <w:tcW w:w="1170" w:type="dxa"/>
            <w:shd w:val="clear" w:color="auto" w:fill="BFBFBF" w:themeFill="background1" w:themeFillShade="BF"/>
            <w:vAlign w:val="center"/>
          </w:tcPr>
          <w:p w:rsidR="00A3743D" w:rsidRPr="00E933A6" w:rsidRDefault="00A3743D" w:rsidP="0014322B">
            <w:pPr>
              <w:spacing w:before="120"/>
              <w:jc w:val="center"/>
              <w:rPr>
                <w:rStyle w:val="FieldLabels"/>
              </w:rPr>
            </w:pPr>
            <w:r w:rsidRPr="00E933A6">
              <w:rPr>
                <w:rStyle w:val="FieldLabels"/>
              </w:rPr>
              <w:t>IT</w:t>
            </w:r>
          </w:p>
        </w:tc>
        <w:tc>
          <w:tcPr>
            <w:tcW w:w="1260" w:type="dxa"/>
            <w:shd w:val="clear" w:color="auto" w:fill="BFBFBF" w:themeFill="background1" w:themeFillShade="BF"/>
            <w:vAlign w:val="center"/>
          </w:tcPr>
          <w:p w:rsidR="00A3743D" w:rsidRPr="00E933A6" w:rsidRDefault="00A3743D" w:rsidP="0014322B">
            <w:pPr>
              <w:spacing w:before="120"/>
              <w:jc w:val="center"/>
              <w:rPr>
                <w:rStyle w:val="FieldLabels"/>
              </w:rPr>
            </w:pPr>
            <w:r w:rsidRPr="00E933A6">
              <w:rPr>
                <w:rStyle w:val="FieldLabels"/>
              </w:rPr>
              <w:t>Finance</w:t>
            </w:r>
          </w:p>
        </w:tc>
        <w:tc>
          <w:tcPr>
            <w:tcW w:w="1751" w:type="dxa"/>
            <w:shd w:val="clear" w:color="auto" w:fill="BFBFBF" w:themeFill="background1" w:themeFillShade="BF"/>
            <w:vAlign w:val="center"/>
          </w:tcPr>
          <w:p w:rsidR="00A3743D" w:rsidRPr="00E933A6" w:rsidRDefault="00A3743D" w:rsidP="0014322B">
            <w:pPr>
              <w:spacing w:before="120"/>
              <w:jc w:val="center"/>
              <w:rPr>
                <w:rStyle w:val="FieldLabels"/>
              </w:rPr>
            </w:pPr>
            <w:r w:rsidRPr="00E933A6">
              <w:rPr>
                <w:rStyle w:val="FieldLabels"/>
              </w:rPr>
              <w:t>Engineering</w:t>
            </w:r>
          </w:p>
        </w:tc>
        <w:tc>
          <w:tcPr>
            <w:tcW w:w="1801" w:type="dxa"/>
            <w:shd w:val="clear" w:color="auto" w:fill="BFBFBF" w:themeFill="background1" w:themeFillShade="BF"/>
            <w:vAlign w:val="center"/>
          </w:tcPr>
          <w:p w:rsidR="00A3743D" w:rsidRPr="00E933A6" w:rsidRDefault="00A3743D" w:rsidP="0014322B">
            <w:pPr>
              <w:spacing w:before="120"/>
              <w:jc w:val="center"/>
              <w:rPr>
                <w:rStyle w:val="FieldLabels"/>
              </w:rPr>
            </w:pPr>
            <w:r w:rsidRPr="00E933A6">
              <w:rPr>
                <w:rStyle w:val="FieldLabels"/>
              </w:rPr>
              <w:t>Support</w:t>
            </w:r>
          </w:p>
        </w:tc>
      </w:tr>
      <w:tr w:rsidR="00A3743D" w:rsidTr="0014322B">
        <w:trPr>
          <w:trHeight w:val="495"/>
        </w:trPr>
        <w:tc>
          <w:tcPr>
            <w:tcW w:w="1170" w:type="dxa"/>
            <w:vAlign w:val="center"/>
          </w:tcPr>
          <w:p w:rsidR="00A3743D" w:rsidRPr="00E933A6" w:rsidRDefault="00A3743D" w:rsidP="0014322B">
            <w:pPr>
              <w:spacing w:before="120"/>
              <w:jc w:val="center"/>
            </w:pPr>
            <w:r w:rsidRPr="00E933A6">
              <w:t>C-100</w:t>
            </w:r>
          </w:p>
        </w:tc>
        <w:tc>
          <w:tcPr>
            <w:tcW w:w="1170" w:type="dxa"/>
            <w:vAlign w:val="center"/>
          </w:tcPr>
          <w:p w:rsidR="00A3743D" w:rsidRPr="00E933A6" w:rsidRDefault="00A3743D" w:rsidP="0014322B">
            <w:pPr>
              <w:spacing w:before="120"/>
              <w:jc w:val="center"/>
            </w:pPr>
            <w:r w:rsidRPr="00E933A6">
              <w:t>IT-100</w:t>
            </w:r>
          </w:p>
        </w:tc>
        <w:tc>
          <w:tcPr>
            <w:tcW w:w="1260" w:type="dxa"/>
            <w:vAlign w:val="center"/>
          </w:tcPr>
          <w:p w:rsidR="00A3743D" w:rsidRPr="00E933A6" w:rsidRDefault="00A3743D" w:rsidP="0014322B">
            <w:pPr>
              <w:spacing w:before="120"/>
              <w:jc w:val="center"/>
            </w:pPr>
            <w:r w:rsidRPr="00E933A6">
              <w:t>ACT-100</w:t>
            </w:r>
          </w:p>
        </w:tc>
        <w:tc>
          <w:tcPr>
            <w:tcW w:w="1751" w:type="dxa"/>
            <w:vAlign w:val="center"/>
          </w:tcPr>
          <w:p w:rsidR="00A3743D" w:rsidRPr="00E933A6" w:rsidRDefault="00A3743D" w:rsidP="0014322B">
            <w:pPr>
              <w:spacing w:before="120"/>
              <w:jc w:val="center"/>
            </w:pPr>
            <w:r w:rsidRPr="00E933A6">
              <w:t>ENG-100</w:t>
            </w:r>
          </w:p>
        </w:tc>
        <w:tc>
          <w:tcPr>
            <w:tcW w:w="1801" w:type="dxa"/>
            <w:vAlign w:val="center"/>
          </w:tcPr>
          <w:p w:rsidR="00A3743D" w:rsidRPr="00E933A6" w:rsidRDefault="00A3743D" w:rsidP="0014322B">
            <w:pPr>
              <w:spacing w:before="120"/>
              <w:jc w:val="center"/>
            </w:pPr>
            <w:r w:rsidRPr="00E933A6">
              <w:t>S-100</w:t>
            </w:r>
          </w:p>
        </w:tc>
      </w:tr>
      <w:tr w:rsidR="00A3743D" w:rsidTr="0014322B">
        <w:trPr>
          <w:trHeight w:val="495"/>
        </w:trPr>
        <w:tc>
          <w:tcPr>
            <w:tcW w:w="1170" w:type="dxa"/>
            <w:vAlign w:val="center"/>
          </w:tcPr>
          <w:p w:rsidR="00A3743D" w:rsidRPr="00E933A6" w:rsidRDefault="00A3743D" w:rsidP="0014322B">
            <w:pPr>
              <w:spacing w:before="120"/>
              <w:jc w:val="center"/>
            </w:pPr>
            <w:r w:rsidRPr="00E933A6">
              <w:t>C-200</w:t>
            </w:r>
          </w:p>
        </w:tc>
        <w:tc>
          <w:tcPr>
            <w:tcW w:w="1170" w:type="dxa"/>
            <w:vAlign w:val="center"/>
          </w:tcPr>
          <w:p w:rsidR="00A3743D" w:rsidRPr="00E933A6" w:rsidRDefault="00A3743D" w:rsidP="0014322B">
            <w:pPr>
              <w:spacing w:before="120"/>
              <w:jc w:val="center"/>
            </w:pPr>
            <w:r w:rsidRPr="00E933A6">
              <w:t>IT-200</w:t>
            </w:r>
          </w:p>
        </w:tc>
        <w:tc>
          <w:tcPr>
            <w:tcW w:w="1260" w:type="dxa"/>
            <w:vAlign w:val="center"/>
          </w:tcPr>
          <w:p w:rsidR="00A3743D" w:rsidRPr="00E933A6" w:rsidRDefault="00A3743D" w:rsidP="0014322B">
            <w:pPr>
              <w:spacing w:before="120"/>
              <w:jc w:val="center"/>
            </w:pPr>
            <w:r w:rsidRPr="00E933A6">
              <w:t>ACT-200</w:t>
            </w:r>
          </w:p>
        </w:tc>
        <w:tc>
          <w:tcPr>
            <w:tcW w:w="1751" w:type="dxa"/>
            <w:vAlign w:val="center"/>
          </w:tcPr>
          <w:p w:rsidR="00A3743D" w:rsidRPr="00E933A6" w:rsidRDefault="00A3743D" w:rsidP="0014322B">
            <w:pPr>
              <w:spacing w:before="120"/>
              <w:jc w:val="center"/>
            </w:pPr>
            <w:r w:rsidRPr="00E933A6">
              <w:t>ENG-200</w:t>
            </w:r>
          </w:p>
        </w:tc>
        <w:tc>
          <w:tcPr>
            <w:tcW w:w="1801" w:type="dxa"/>
            <w:vAlign w:val="center"/>
          </w:tcPr>
          <w:p w:rsidR="00A3743D" w:rsidRPr="00E933A6" w:rsidRDefault="00A3743D" w:rsidP="0014322B">
            <w:pPr>
              <w:spacing w:before="120"/>
              <w:jc w:val="center"/>
            </w:pPr>
            <w:r w:rsidRPr="00E933A6">
              <w:t>S-200</w:t>
            </w:r>
          </w:p>
        </w:tc>
      </w:tr>
      <w:tr w:rsidR="00A3743D" w:rsidTr="0014322B">
        <w:trPr>
          <w:trHeight w:val="495"/>
        </w:trPr>
        <w:tc>
          <w:tcPr>
            <w:tcW w:w="1170" w:type="dxa"/>
            <w:vAlign w:val="center"/>
          </w:tcPr>
          <w:p w:rsidR="00A3743D" w:rsidRPr="00E933A6" w:rsidRDefault="00A3743D" w:rsidP="0014322B">
            <w:pPr>
              <w:spacing w:before="120"/>
              <w:jc w:val="center"/>
            </w:pPr>
            <w:r w:rsidRPr="00E933A6">
              <w:t>C-300</w:t>
            </w:r>
          </w:p>
        </w:tc>
        <w:tc>
          <w:tcPr>
            <w:tcW w:w="1170" w:type="dxa"/>
            <w:vAlign w:val="center"/>
          </w:tcPr>
          <w:p w:rsidR="00A3743D" w:rsidRPr="00E933A6" w:rsidRDefault="00A3743D" w:rsidP="0014322B">
            <w:pPr>
              <w:spacing w:before="120"/>
              <w:jc w:val="center"/>
            </w:pPr>
            <w:r w:rsidRPr="00E933A6">
              <w:t>IT-300</w:t>
            </w:r>
          </w:p>
        </w:tc>
        <w:tc>
          <w:tcPr>
            <w:tcW w:w="1260" w:type="dxa"/>
            <w:vAlign w:val="center"/>
          </w:tcPr>
          <w:p w:rsidR="00A3743D" w:rsidRPr="00E933A6" w:rsidRDefault="00A3743D" w:rsidP="0014322B">
            <w:pPr>
              <w:spacing w:before="120"/>
              <w:jc w:val="center"/>
            </w:pPr>
            <w:r w:rsidRPr="00E933A6">
              <w:t>ACT-300</w:t>
            </w:r>
          </w:p>
        </w:tc>
        <w:tc>
          <w:tcPr>
            <w:tcW w:w="1751" w:type="dxa"/>
            <w:vAlign w:val="center"/>
          </w:tcPr>
          <w:p w:rsidR="00A3743D" w:rsidRPr="00E933A6" w:rsidRDefault="00A3743D" w:rsidP="0014322B">
            <w:pPr>
              <w:spacing w:before="120"/>
              <w:jc w:val="center"/>
            </w:pPr>
            <w:r w:rsidRPr="00E933A6">
              <w:t>ENG-300</w:t>
            </w:r>
          </w:p>
        </w:tc>
        <w:tc>
          <w:tcPr>
            <w:tcW w:w="1801" w:type="dxa"/>
            <w:vAlign w:val="center"/>
          </w:tcPr>
          <w:p w:rsidR="00A3743D" w:rsidRPr="00E933A6" w:rsidRDefault="00A3743D" w:rsidP="0014322B">
            <w:pPr>
              <w:spacing w:before="120"/>
              <w:jc w:val="center"/>
            </w:pPr>
            <w:r w:rsidRPr="00E933A6">
              <w:t>S-300</w:t>
            </w:r>
          </w:p>
        </w:tc>
      </w:tr>
      <w:tr w:rsidR="00A3743D" w:rsidTr="0014322B">
        <w:trPr>
          <w:trHeight w:val="495"/>
        </w:trPr>
        <w:tc>
          <w:tcPr>
            <w:tcW w:w="1170" w:type="dxa"/>
            <w:vAlign w:val="center"/>
          </w:tcPr>
          <w:p w:rsidR="00A3743D" w:rsidRPr="00E933A6" w:rsidRDefault="00A3743D" w:rsidP="0014322B">
            <w:pPr>
              <w:spacing w:before="120"/>
              <w:jc w:val="center"/>
            </w:pPr>
            <w:r w:rsidRPr="00E933A6">
              <w:t>C-400</w:t>
            </w:r>
          </w:p>
        </w:tc>
        <w:tc>
          <w:tcPr>
            <w:tcW w:w="1170" w:type="dxa"/>
            <w:vAlign w:val="center"/>
          </w:tcPr>
          <w:p w:rsidR="00A3743D" w:rsidRPr="00E933A6" w:rsidRDefault="00A3743D" w:rsidP="0014322B">
            <w:pPr>
              <w:spacing w:before="120"/>
              <w:jc w:val="center"/>
            </w:pPr>
            <w:r w:rsidRPr="00E933A6">
              <w:t>IT-400</w:t>
            </w:r>
          </w:p>
        </w:tc>
        <w:tc>
          <w:tcPr>
            <w:tcW w:w="1260" w:type="dxa"/>
            <w:vAlign w:val="center"/>
          </w:tcPr>
          <w:p w:rsidR="00A3743D" w:rsidRPr="00E933A6" w:rsidRDefault="00A3743D" w:rsidP="0014322B">
            <w:pPr>
              <w:spacing w:before="120"/>
              <w:jc w:val="center"/>
            </w:pPr>
            <w:r w:rsidRPr="00E933A6">
              <w:t>ACT-400</w:t>
            </w:r>
          </w:p>
        </w:tc>
        <w:tc>
          <w:tcPr>
            <w:tcW w:w="1751" w:type="dxa"/>
            <w:vAlign w:val="center"/>
          </w:tcPr>
          <w:p w:rsidR="00A3743D" w:rsidRPr="00E933A6" w:rsidRDefault="00A3743D" w:rsidP="0014322B">
            <w:pPr>
              <w:spacing w:before="120"/>
              <w:jc w:val="center"/>
            </w:pPr>
            <w:r w:rsidRPr="00E933A6">
              <w:t>ENG-400</w:t>
            </w:r>
          </w:p>
        </w:tc>
        <w:tc>
          <w:tcPr>
            <w:tcW w:w="1801" w:type="dxa"/>
            <w:vAlign w:val="center"/>
          </w:tcPr>
          <w:p w:rsidR="00A3743D" w:rsidRPr="00E933A6" w:rsidRDefault="00A3743D" w:rsidP="0014322B">
            <w:pPr>
              <w:spacing w:before="120"/>
              <w:jc w:val="center"/>
            </w:pPr>
            <w:r w:rsidRPr="00E933A6">
              <w:t>S-400</w:t>
            </w:r>
          </w:p>
        </w:tc>
      </w:tr>
    </w:tbl>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Click </w:t>
      </w:r>
      <w:r w:rsidRPr="00204DCF">
        <w:rPr>
          <w:rStyle w:val="ButtonLabels"/>
        </w:rPr>
        <w:t>New</w:t>
      </w:r>
      <w:r w:rsidR="00622C8E" w:rsidRPr="00B81896">
        <w:t>.</w:t>
      </w:r>
    </w:p>
    <w:p w:rsidR="00A3743D" w:rsidRDefault="00A3743D" w:rsidP="00DF1BBF">
      <w:pPr>
        <w:pStyle w:val="Heading3"/>
        <w:ind w:hanging="270"/>
      </w:pPr>
      <w:r w:rsidRPr="00B731A1">
        <w:rPr>
          <w:rStyle w:val="FieldLabels"/>
        </w:rPr>
        <w:t>Controlling Field</w:t>
      </w:r>
      <w:r w:rsidRPr="00411C25">
        <w:rPr>
          <w:rStyle w:val="FieldLabels"/>
          <w:b w:val="0"/>
        </w:rPr>
        <w:t>:</w:t>
      </w:r>
      <w:r>
        <w:t xml:space="preserve"> </w:t>
      </w:r>
      <w:r w:rsidRPr="00CE33DC">
        <w:rPr>
          <w:rStyle w:val="PicklistValues"/>
        </w:rPr>
        <w:t>Status</w:t>
      </w:r>
    </w:p>
    <w:p w:rsidR="00A3743D" w:rsidRDefault="00A3743D" w:rsidP="00DF1BBF">
      <w:pPr>
        <w:pStyle w:val="Heading3"/>
        <w:ind w:hanging="270"/>
      </w:pPr>
      <w:r w:rsidRPr="00B731A1">
        <w:rPr>
          <w:rStyle w:val="FieldLabels"/>
        </w:rPr>
        <w:t>Dependent Field</w:t>
      </w:r>
      <w:r w:rsidRPr="00411C25">
        <w:rPr>
          <w:rStyle w:val="FieldLabels"/>
          <w:b w:val="0"/>
        </w:rPr>
        <w:t>:</w:t>
      </w:r>
      <w:r>
        <w:t xml:space="preserve"> </w:t>
      </w:r>
      <w:r w:rsidRPr="00CE33DC">
        <w:rPr>
          <w:rStyle w:val="PicklistValues"/>
        </w:rPr>
        <w:t>Sub-Status</w:t>
      </w:r>
    </w:p>
    <w:p w:rsidR="00A3743D" w:rsidRPr="00204DCF" w:rsidRDefault="00A3743D" w:rsidP="0024104D">
      <w:pPr>
        <w:pStyle w:val="Heading2"/>
        <w:rPr>
          <w:rStyle w:val="ButtonLabels"/>
        </w:rPr>
      </w:pPr>
      <w:r>
        <w:t xml:space="preserve">Click </w:t>
      </w:r>
      <w:r w:rsidRPr="00204DCF">
        <w:rPr>
          <w:rStyle w:val="ButtonLabels"/>
        </w:rPr>
        <w:t>Continue</w:t>
      </w:r>
      <w:r w:rsidR="00622C8E" w:rsidRPr="00B81896">
        <w:t>.</w:t>
      </w:r>
    </w:p>
    <w:p w:rsidR="00A3743D" w:rsidRPr="00FB490C" w:rsidRDefault="00A3743D" w:rsidP="0024104D">
      <w:pPr>
        <w:pStyle w:val="Heading2"/>
      </w:pPr>
      <w:r w:rsidRPr="00FB490C">
        <w:t xml:space="preserve">Edit the Field Dependencies as </w:t>
      </w:r>
      <w:r>
        <w:t>instructed in S</w:t>
      </w:r>
      <w:r w:rsidRPr="00FB490C">
        <w:t>tep 2</w:t>
      </w:r>
      <w:r w:rsidR="004144D3">
        <w:t>D</w:t>
      </w:r>
      <w:r>
        <w:t>.</w:t>
      </w:r>
    </w:p>
    <w:p w:rsidR="00A3743D" w:rsidRDefault="00A3743D" w:rsidP="00DF1BBF">
      <w:pPr>
        <w:pStyle w:val="Heading3"/>
        <w:ind w:hanging="270"/>
      </w:pPr>
      <w:r w:rsidRPr="00296FF9">
        <w:rPr>
          <w:rStyle w:val="FieldLabels"/>
        </w:rPr>
        <w:t>Open</w:t>
      </w:r>
      <w:r w:rsidRPr="00411C25">
        <w:rPr>
          <w:rStyle w:val="FieldLabels"/>
          <w:b w:val="0"/>
        </w:rPr>
        <w:t>:</w:t>
      </w:r>
      <w:r w:rsidRPr="00411C25">
        <w:rPr>
          <w:b/>
        </w:rPr>
        <w:t xml:space="preserve"> </w:t>
      </w:r>
      <w:r w:rsidRPr="005502D4">
        <w:rPr>
          <w:rStyle w:val="PicklistValues"/>
        </w:rPr>
        <w:t>Pending</w:t>
      </w:r>
      <w:r w:rsidR="00622C8E" w:rsidRPr="00B81896">
        <w:t>,</w:t>
      </w:r>
      <w:r w:rsidRPr="005502D4">
        <w:rPr>
          <w:rStyle w:val="PicklistValues"/>
        </w:rPr>
        <w:t xml:space="preserve"> Approved</w:t>
      </w:r>
    </w:p>
    <w:p w:rsidR="00A3743D" w:rsidRDefault="00A3743D" w:rsidP="00DF1BBF">
      <w:pPr>
        <w:pStyle w:val="Heading3"/>
        <w:ind w:hanging="270"/>
      </w:pPr>
      <w:r w:rsidRPr="00296FF9">
        <w:rPr>
          <w:rStyle w:val="FieldLabels"/>
        </w:rPr>
        <w:t>Closed</w:t>
      </w:r>
      <w:r w:rsidRPr="00411C25">
        <w:rPr>
          <w:rStyle w:val="FieldLabels"/>
          <w:b w:val="0"/>
        </w:rPr>
        <w:t>:</w:t>
      </w:r>
      <w:r>
        <w:t xml:space="preserve"> </w:t>
      </w:r>
      <w:r w:rsidRPr="005502D4">
        <w:rPr>
          <w:rStyle w:val="PicklistValues"/>
        </w:rPr>
        <w:t>Not Approved</w:t>
      </w:r>
      <w:r w:rsidR="00622C8E" w:rsidRPr="00B81896">
        <w:t>,</w:t>
      </w:r>
      <w:r w:rsidRPr="005502D4">
        <w:rPr>
          <w:rStyle w:val="PicklistValues"/>
        </w:rPr>
        <w:t xml:space="preserve"> Filled</w:t>
      </w:r>
      <w:r w:rsidR="00622C8E" w:rsidRPr="00B81896">
        <w:t>,</w:t>
      </w:r>
      <w:r w:rsidRPr="005502D4">
        <w:rPr>
          <w:rStyle w:val="PicklistValues"/>
        </w:rPr>
        <w:t xml:space="preserve"> Cancelled</w:t>
      </w:r>
    </w:p>
    <w:p w:rsidR="00A3743D" w:rsidRDefault="00A3743D" w:rsidP="00DF1BBF">
      <w:pPr>
        <w:pStyle w:val="Heading3"/>
        <w:ind w:hanging="270"/>
      </w:pPr>
      <w:r w:rsidRPr="00296FF9">
        <w:rPr>
          <w:rStyle w:val="FieldLabels"/>
        </w:rPr>
        <w:t>New</w:t>
      </w:r>
      <w:r w:rsidRPr="00411C25">
        <w:rPr>
          <w:rStyle w:val="FieldLabels"/>
          <w:b w:val="0"/>
        </w:rPr>
        <w:t>:</w:t>
      </w:r>
      <w:r w:rsidRPr="00411C25">
        <w:rPr>
          <w:b/>
        </w:rPr>
        <w:t xml:space="preserve"> </w:t>
      </w:r>
      <w:r>
        <w:t>(none selected)</w:t>
      </w:r>
    </w:p>
    <w:p w:rsidR="00A3743D" w:rsidRDefault="00A3743D" w:rsidP="0024104D">
      <w:pPr>
        <w:pStyle w:val="Heading2"/>
      </w:pPr>
      <w:r>
        <w:lastRenderedPageBreak/>
        <w:t xml:space="preserve">Click </w:t>
      </w:r>
      <w:r w:rsidRPr="00204DCF">
        <w:rPr>
          <w:rStyle w:val="ButtonLabels"/>
        </w:rPr>
        <w:t>Include Values</w:t>
      </w:r>
      <w:r w:rsidR="00622C8E" w:rsidRPr="00B81896">
        <w:t>.</w:t>
      </w:r>
      <w:r w:rsidRPr="00DF24EA">
        <w:t xml:space="preserve"> </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When you receive a pop-up message that says, “1 controlling values have no dependent values included. Save anyway?” click </w:t>
      </w:r>
      <w:r w:rsidRPr="00204DCF">
        <w:rPr>
          <w:rStyle w:val="ButtonLabels"/>
        </w:rPr>
        <w:t>OK</w:t>
      </w:r>
      <w:r w:rsidR="00622C8E" w:rsidRPr="00B81896">
        <w:t>.</w:t>
      </w:r>
    </w:p>
    <w:p w:rsidR="00A3743D" w:rsidRDefault="00A3743D" w:rsidP="0024104D">
      <w:pPr>
        <w:pStyle w:val="Heading1"/>
      </w:pPr>
      <w:r>
        <w:t xml:space="preserve">Add a field for the </w:t>
      </w:r>
      <w:r w:rsidRPr="00E933A6">
        <w:rPr>
          <w:rStyle w:val="FieldLabels"/>
        </w:rPr>
        <w:t>Social Security Number</w:t>
      </w:r>
      <w:r>
        <w:t xml:space="preserve"> on the Candidate object.</w:t>
      </w:r>
    </w:p>
    <w:p w:rsidR="00A3743D" w:rsidRDefault="00A3743D" w:rsidP="0024104D">
      <w:pPr>
        <w:pStyle w:val="Heading2"/>
      </w:pPr>
      <w:r>
        <w:t xml:space="preserve">Click </w:t>
      </w:r>
      <w:r w:rsidRPr="0033370D">
        <w:rPr>
          <w:rStyle w:val="ClickPaths"/>
        </w:rPr>
        <w:t>Setup | Create | Objects | Candidate</w:t>
      </w:r>
      <w:r w:rsidRPr="00411C25">
        <w:rPr>
          <w:rStyle w:val="ClickPaths"/>
          <w:b w:val="0"/>
        </w:rPr>
        <w:t>.</w:t>
      </w:r>
    </w:p>
    <w:p w:rsidR="00A3743D" w:rsidRDefault="00A3743D" w:rsidP="0024104D">
      <w:pPr>
        <w:pStyle w:val="Heading2"/>
      </w:pPr>
      <w:r>
        <w:t xml:space="preserve">Under the Custom Fields &amp; Relationships related list, click </w:t>
      </w:r>
      <w:r w:rsidRPr="00204DCF">
        <w:rPr>
          <w:rStyle w:val="ButtonLabels"/>
        </w:rPr>
        <w:t>New.</w:t>
      </w:r>
    </w:p>
    <w:p w:rsidR="00A3743D" w:rsidRDefault="00A3743D" w:rsidP="00DF1BBF">
      <w:pPr>
        <w:pStyle w:val="Heading3"/>
        <w:ind w:left="1170"/>
      </w:pPr>
      <w:r w:rsidRPr="008F2A7B">
        <w:rPr>
          <w:rStyle w:val="FieldLabels"/>
        </w:rPr>
        <w:t>Data Type</w:t>
      </w:r>
      <w:r w:rsidRPr="00411C25">
        <w:rPr>
          <w:rStyle w:val="FieldLabels"/>
          <w:b w:val="0"/>
        </w:rPr>
        <w:t>:</w:t>
      </w:r>
      <w:r>
        <w:t xml:space="preserve"> </w:t>
      </w:r>
      <w:r w:rsidRPr="008F2A7B">
        <w:rPr>
          <w:rStyle w:val="IndividualRadioButton"/>
        </w:rPr>
        <w:t>Text (Encrypted)</w:t>
      </w:r>
    </w:p>
    <w:p w:rsidR="00A3743D" w:rsidRDefault="00A3743D" w:rsidP="00DF1BBF">
      <w:pPr>
        <w:pStyle w:val="Heading3"/>
        <w:ind w:left="1170"/>
      </w:pPr>
      <w:r>
        <w:t xml:space="preserve">Click </w:t>
      </w:r>
      <w:r w:rsidRPr="00204DCF">
        <w:rPr>
          <w:rStyle w:val="ButtonLabels"/>
        </w:rPr>
        <w:t>Next</w:t>
      </w:r>
      <w:r w:rsidR="00622C8E" w:rsidRPr="00B81896">
        <w:t>.</w:t>
      </w:r>
      <w:r w:rsidRPr="00C466CB">
        <w:tab/>
      </w:r>
    </w:p>
    <w:p w:rsidR="00A3743D" w:rsidRDefault="00A3743D" w:rsidP="00DF1BBF">
      <w:pPr>
        <w:pStyle w:val="Heading3"/>
        <w:ind w:left="1170"/>
      </w:pPr>
      <w:r w:rsidRPr="008F2A7B">
        <w:rPr>
          <w:rStyle w:val="FieldLabels"/>
        </w:rPr>
        <w:t>Field Label</w:t>
      </w:r>
      <w:r w:rsidRPr="00411C25">
        <w:rPr>
          <w:rStyle w:val="FieldLabels"/>
          <w:b w:val="0"/>
        </w:rPr>
        <w:t>:</w:t>
      </w:r>
      <w:r>
        <w:t xml:space="preserve"> </w:t>
      </w:r>
      <w:r w:rsidRPr="00025E5D">
        <w:rPr>
          <w:rStyle w:val="Data"/>
        </w:rPr>
        <w:t>Social Security Number</w:t>
      </w:r>
    </w:p>
    <w:p w:rsidR="00A3743D" w:rsidRDefault="00A3743D" w:rsidP="00DF1BBF">
      <w:pPr>
        <w:pStyle w:val="Heading3"/>
        <w:ind w:left="1170"/>
      </w:pPr>
      <w:r w:rsidRPr="00307CA4">
        <w:rPr>
          <w:rStyle w:val="FieldLabels"/>
        </w:rPr>
        <w:t>Length</w:t>
      </w:r>
      <w:r w:rsidRPr="00411C25">
        <w:rPr>
          <w:rStyle w:val="FieldLabels"/>
          <w:b w:val="0"/>
        </w:rPr>
        <w:t>:</w:t>
      </w:r>
      <w:r w:rsidRPr="00411C25">
        <w:t xml:space="preserve"> </w:t>
      </w:r>
      <w:r w:rsidRPr="00B2732A">
        <w:rPr>
          <w:rStyle w:val="Data"/>
        </w:rPr>
        <w:t>11</w:t>
      </w:r>
    </w:p>
    <w:p w:rsidR="00A3743D" w:rsidRDefault="00A3743D" w:rsidP="00DF1BBF">
      <w:pPr>
        <w:pStyle w:val="Heading3"/>
        <w:ind w:left="1170"/>
      </w:pPr>
      <w:r w:rsidRPr="00307CA4">
        <w:rPr>
          <w:rStyle w:val="FieldLabels"/>
        </w:rPr>
        <w:t>Field Name</w:t>
      </w:r>
      <w:r w:rsidRPr="00411C25">
        <w:rPr>
          <w:rStyle w:val="FieldLabels"/>
          <w:b w:val="0"/>
        </w:rPr>
        <w:t>:</w:t>
      </w:r>
      <w:r>
        <w:t xml:space="preserve"> </w:t>
      </w:r>
      <w:proofErr w:type="spellStart"/>
      <w:r w:rsidRPr="00025E5D">
        <w:rPr>
          <w:rStyle w:val="Data"/>
        </w:rPr>
        <w:t>Social_Security_Number</w:t>
      </w:r>
      <w:proofErr w:type="spellEnd"/>
      <w:r>
        <w:t xml:space="preserve"> (This field auto-populates.)</w:t>
      </w:r>
    </w:p>
    <w:p w:rsidR="00A3743D" w:rsidRDefault="00A3743D" w:rsidP="00DF1BBF">
      <w:pPr>
        <w:pStyle w:val="Heading3"/>
        <w:ind w:left="1170"/>
      </w:pPr>
      <w:r w:rsidRPr="00307CA4">
        <w:rPr>
          <w:rStyle w:val="FieldLabels"/>
        </w:rPr>
        <w:t>Mask Type</w:t>
      </w:r>
      <w:r w:rsidRPr="00411C25">
        <w:rPr>
          <w:rStyle w:val="FieldLabels"/>
          <w:b w:val="0"/>
        </w:rPr>
        <w:t>:</w:t>
      </w:r>
      <w:r>
        <w:t xml:space="preserve"> </w:t>
      </w:r>
      <w:r w:rsidRPr="00871F67">
        <w:rPr>
          <w:rStyle w:val="PicklistValues"/>
        </w:rPr>
        <w:t>Social Security Number</w:t>
      </w:r>
    </w:p>
    <w:p w:rsidR="00A3743D" w:rsidRDefault="00A3743D" w:rsidP="00DF1BBF">
      <w:pPr>
        <w:pStyle w:val="Heading3"/>
        <w:ind w:left="1170"/>
      </w:pPr>
      <w:r w:rsidRPr="00307CA4">
        <w:rPr>
          <w:rStyle w:val="FieldLabels"/>
        </w:rPr>
        <w:t>Mask Character</w:t>
      </w:r>
      <w:r w:rsidRPr="00411C25">
        <w:rPr>
          <w:rStyle w:val="FieldLabels"/>
          <w:b w:val="0"/>
        </w:rPr>
        <w:t>:</w:t>
      </w:r>
      <w:r>
        <w:t xml:space="preserve"> </w:t>
      </w:r>
      <w:r w:rsidRPr="00871F67">
        <w:rPr>
          <w:rStyle w:val="PicklistValues"/>
        </w:rPr>
        <w:t>X</w:t>
      </w:r>
    </w:p>
    <w:p w:rsidR="00A3743D" w:rsidRDefault="00A3743D" w:rsidP="00DF1BBF">
      <w:pPr>
        <w:pStyle w:val="Heading3"/>
        <w:ind w:left="1170"/>
      </w:pPr>
      <w:r>
        <w:t xml:space="preserve">Click </w:t>
      </w:r>
      <w:r w:rsidRPr="00204DCF">
        <w:rPr>
          <w:rStyle w:val="ButtonLabels"/>
        </w:rPr>
        <w:t>Next</w:t>
      </w:r>
      <w:r w:rsidR="00622C8E" w:rsidRPr="00B81896">
        <w:t>.</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rsidR="00622C8E" w:rsidRPr="00B81896">
        <w:t>.</w:t>
      </w:r>
    </w:p>
    <w:p w:rsidR="00A3743D" w:rsidRDefault="00A3743D" w:rsidP="0024104D">
      <w:pPr>
        <w:pStyle w:val="Heading2"/>
      </w:pPr>
      <w:r>
        <w:t xml:space="preserve">Accept the default to add the field to the </w:t>
      </w:r>
      <w:r w:rsidRPr="00025E5D">
        <w:t>Candidate Layout,</w:t>
      </w:r>
      <w:r>
        <w:t xml:space="preserve"> click </w:t>
      </w:r>
      <w:r w:rsidRPr="00204DCF">
        <w:rPr>
          <w:rStyle w:val="ButtonLabels"/>
        </w:rPr>
        <w:t>Save</w:t>
      </w:r>
      <w:r w:rsidR="00622C8E" w:rsidRPr="00B81896">
        <w:t>.</w:t>
      </w:r>
    </w:p>
    <w:p w:rsidR="00A3743D" w:rsidRDefault="00A3743D" w:rsidP="0014322B">
      <w:pPr>
        <w:pStyle w:val="GoalTskTimeInstr"/>
      </w:pPr>
    </w:p>
    <w:p w:rsidR="00A3743D" w:rsidRPr="006C61A6" w:rsidRDefault="00A3743D" w:rsidP="0014322B">
      <w:pPr>
        <w:pStyle w:val="H1bodytext"/>
      </w:pPr>
    </w:p>
    <w:p w:rsidR="00A3743D" w:rsidRPr="006C61A6" w:rsidRDefault="002262B2" w:rsidP="0014322B">
      <w:pPr>
        <w:pStyle w:val="ExerciseTitle"/>
        <w:pageBreakBefore/>
        <w:rPr>
          <w:rFonts w:eastAsiaTheme="majorEastAsia" w:cstheme="majorBidi"/>
          <w:bCs/>
          <w:szCs w:val="28"/>
        </w:rPr>
      </w:pPr>
      <w:bookmarkStart w:id="4" w:name="_Toc352075447"/>
      <w:bookmarkStart w:id="5" w:name="_Toc440875381"/>
      <w:r>
        <w:lastRenderedPageBreak/>
        <w:t>2</w:t>
      </w:r>
      <w:r w:rsidR="00A3743D">
        <w:t>-3: Create Lookup Relationships</w:t>
      </w:r>
      <w:bookmarkEnd w:id="4"/>
      <w:bookmarkEnd w:id="5"/>
      <w:r w:rsidR="00A3743D">
        <w:t xml:space="preserve"> </w:t>
      </w:r>
    </w:p>
    <w:p w:rsidR="00C34B13" w:rsidRDefault="00C34B13" w:rsidP="00C34B13">
      <w:pPr>
        <w:pStyle w:val="GoalTskTimeInstr"/>
      </w:pPr>
      <w:r>
        <w:t>Scenario:</w:t>
      </w:r>
    </w:p>
    <w:p w:rsidR="00C34B13" w:rsidRDefault="00C34B13" w:rsidP="00C34B13">
      <w:pPr>
        <w:pStyle w:val="BodyText"/>
      </w:pPr>
      <w:r>
        <w:t xml:space="preserve">Universal Containers needs to be able to see which Job Applications are related to each Position. </w:t>
      </w:r>
      <w:r w:rsidR="000F76E1">
        <w:t xml:space="preserve"> </w:t>
      </w:r>
      <w:r>
        <w:t xml:space="preserve">Additionally, the company needs to see which Hiring Manager </w:t>
      </w:r>
      <w:r w:rsidR="00CA21AE">
        <w:t>is</w:t>
      </w:r>
      <w:r>
        <w:t xml:space="preserve"> related to </w:t>
      </w:r>
      <w:r>
        <w:br/>
        <w:t xml:space="preserve">each Position. </w:t>
      </w:r>
    </w:p>
    <w:p w:rsidR="00A3743D" w:rsidRDefault="00A3743D" w:rsidP="0014322B">
      <w:pPr>
        <w:pStyle w:val="GoalTskTimeInstr"/>
      </w:pPr>
      <w:r>
        <w:t>Goal:</w:t>
      </w:r>
    </w:p>
    <w:p w:rsidR="00A3743D" w:rsidRDefault="00A3743D" w:rsidP="0014322B">
      <w:pPr>
        <w:pStyle w:val="BodyText"/>
      </w:pPr>
      <w:r>
        <w:t xml:space="preserve">Create lookup relationships to connect objects to one another. </w:t>
      </w:r>
    </w:p>
    <w:p w:rsidR="00A3743D" w:rsidRDefault="00A3743D" w:rsidP="0014322B">
      <w:pPr>
        <w:pStyle w:val="GoalTskTimeInstr"/>
      </w:pPr>
      <w:r>
        <w:t>Tasks:</w:t>
      </w:r>
    </w:p>
    <w:p w:rsidR="00A3743D" w:rsidRPr="00A3743D" w:rsidRDefault="00A3743D" w:rsidP="00FD0DFD">
      <w:pPr>
        <w:pStyle w:val="Heading1"/>
        <w:numPr>
          <w:ilvl w:val="0"/>
          <w:numId w:val="14"/>
        </w:numPr>
      </w:pPr>
      <w:r w:rsidRPr="00A3743D">
        <w:t>Create a lookup relationship between Job Application and Position.</w:t>
      </w:r>
    </w:p>
    <w:p w:rsidR="00A3743D" w:rsidRDefault="00A3743D" w:rsidP="0024104D">
      <w:pPr>
        <w:pStyle w:val="Heading1"/>
      </w:pPr>
      <w:r w:rsidRPr="00A3743D">
        <w:t>Cr</w:t>
      </w:r>
      <w:r>
        <w:t>eate a lookup relationship between Position and Hiring Manager.</w:t>
      </w:r>
    </w:p>
    <w:p w:rsidR="00A3743D" w:rsidRDefault="00A3743D" w:rsidP="0014322B">
      <w:pPr>
        <w:pStyle w:val="GoalTskTimeInstr"/>
      </w:pPr>
      <w:r>
        <w:t xml:space="preserve">Time: </w:t>
      </w:r>
    </w:p>
    <w:p w:rsidR="00A3743D" w:rsidRDefault="00A3743D" w:rsidP="0014322B">
      <w:pPr>
        <w:pStyle w:val="BodyText"/>
      </w:pPr>
      <w:r>
        <w:t>5 minutes</w:t>
      </w:r>
    </w:p>
    <w:p w:rsidR="00A3743D" w:rsidRDefault="00A3743D" w:rsidP="0014322B">
      <w:pPr>
        <w:pStyle w:val="SingleLine"/>
      </w:pPr>
    </w:p>
    <w:p w:rsidR="00A3743D" w:rsidRPr="008B6AE5" w:rsidRDefault="00A3743D" w:rsidP="0014322B">
      <w:pPr>
        <w:pStyle w:val="GoalTskTimeInstr"/>
      </w:pPr>
      <w:r w:rsidRPr="008B6AE5">
        <w:t>Instructions:</w:t>
      </w:r>
    </w:p>
    <w:p w:rsidR="00A3743D" w:rsidRPr="00A3743D" w:rsidRDefault="00A3743D" w:rsidP="00FD0DFD">
      <w:pPr>
        <w:pStyle w:val="Heading1"/>
        <w:numPr>
          <w:ilvl w:val="0"/>
          <w:numId w:val="15"/>
        </w:numPr>
      </w:pPr>
      <w:r w:rsidRPr="00A3743D">
        <w:t>Create a lookup relationship between Job Application and Position.</w:t>
      </w:r>
    </w:p>
    <w:p w:rsidR="00A3743D" w:rsidRDefault="00A3743D" w:rsidP="0024104D">
      <w:pPr>
        <w:pStyle w:val="Heading2"/>
      </w:pPr>
      <w:r>
        <w:t xml:space="preserve">Click </w:t>
      </w:r>
      <w:r w:rsidRPr="00953081">
        <w:rPr>
          <w:rStyle w:val="ClickPaths"/>
        </w:rPr>
        <w:t>Setup | Create | Objects | Job Application</w:t>
      </w:r>
      <w:r w:rsidRPr="00181641">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p>
    <w:p w:rsidR="00A3743D" w:rsidRPr="00757AA6" w:rsidRDefault="00A3743D" w:rsidP="00DF1BBF">
      <w:pPr>
        <w:pStyle w:val="Heading3"/>
        <w:ind w:hanging="270"/>
        <w:rPr>
          <w:rStyle w:val="Data"/>
          <w:rFonts w:ascii="Arial" w:hAnsi="Arial"/>
          <w:bCs/>
        </w:rPr>
      </w:pPr>
      <w:r w:rsidRPr="003A4B53">
        <w:rPr>
          <w:rStyle w:val="FieldLabels"/>
        </w:rPr>
        <w:t>Data Type</w:t>
      </w:r>
      <w:r w:rsidRPr="00181641">
        <w:rPr>
          <w:rStyle w:val="FieldLabels"/>
          <w:b w:val="0"/>
        </w:rPr>
        <w:t>:</w:t>
      </w:r>
      <w:r w:rsidRPr="00181641">
        <w:rPr>
          <w:b/>
        </w:rPr>
        <w:t xml:space="preserve"> </w:t>
      </w:r>
      <w:r w:rsidRPr="00757AA6">
        <w:rPr>
          <w:rStyle w:val="IndividualRadioButton"/>
        </w:rPr>
        <w:t>Lookup</w:t>
      </w:r>
      <w:r w:rsidRPr="001F50C0">
        <w:rPr>
          <w:rStyle w:val="Data"/>
        </w:rPr>
        <w:t xml:space="preserve"> </w:t>
      </w:r>
      <w:r w:rsidRPr="00757AA6">
        <w:rPr>
          <w:rStyle w:val="IndividualRadioButton"/>
        </w:rPr>
        <w:t>Relationship</w:t>
      </w:r>
    </w:p>
    <w:p w:rsidR="00A3743D" w:rsidRPr="000F55C5" w:rsidRDefault="00A3743D" w:rsidP="00DF1BBF">
      <w:pPr>
        <w:pStyle w:val="Heading3"/>
        <w:ind w:hanging="270"/>
      </w:pPr>
      <w:r>
        <w:t xml:space="preserve">Click </w:t>
      </w:r>
      <w:r w:rsidRPr="00204DCF">
        <w:rPr>
          <w:rStyle w:val="ButtonLabels"/>
        </w:rPr>
        <w:t>Next</w:t>
      </w:r>
      <w:r w:rsidR="00622C8E" w:rsidRPr="00B81896">
        <w:t>.</w:t>
      </w:r>
    </w:p>
    <w:p w:rsidR="00A3743D" w:rsidRDefault="00A3743D" w:rsidP="00DF1BBF">
      <w:pPr>
        <w:pStyle w:val="Heading3"/>
        <w:ind w:hanging="270"/>
      </w:pPr>
      <w:r w:rsidRPr="004D79AF">
        <w:rPr>
          <w:rStyle w:val="FieldLabels"/>
        </w:rPr>
        <w:t>Related to</w:t>
      </w:r>
      <w:r w:rsidRPr="00181641">
        <w:rPr>
          <w:rStyle w:val="FieldLabels"/>
          <w:b w:val="0"/>
        </w:rPr>
        <w:t>:</w:t>
      </w:r>
      <w:r>
        <w:t xml:space="preserve"> </w:t>
      </w:r>
      <w:r w:rsidRPr="00CF29E3">
        <w:rPr>
          <w:rStyle w:val="PicklistValues"/>
        </w:rPr>
        <w:t>Position</w:t>
      </w:r>
    </w:p>
    <w:p w:rsidR="00A3743D" w:rsidRDefault="00A3743D" w:rsidP="00DF1BBF">
      <w:pPr>
        <w:pStyle w:val="Heading3"/>
        <w:ind w:hanging="270"/>
      </w:pPr>
      <w:r w:rsidRPr="00757AA6">
        <w:t>Click</w:t>
      </w:r>
      <w:r>
        <w:t xml:space="preserve"> </w:t>
      </w:r>
      <w:r w:rsidRPr="00204DCF">
        <w:rPr>
          <w:rStyle w:val="ButtonLabels"/>
        </w:rPr>
        <w:t>Next</w:t>
      </w:r>
      <w:r w:rsidR="00622C8E" w:rsidRPr="00B81896">
        <w:t>.</w:t>
      </w:r>
    </w:p>
    <w:p w:rsidR="00A3743D" w:rsidRPr="00AF53BB" w:rsidRDefault="00A3743D" w:rsidP="00DF1BBF">
      <w:pPr>
        <w:pStyle w:val="Heading3"/>
        <w:ind w:hanging="270"/>
      </w:pPr>
      <w:r w:rsidRPr="004D79AF">
        <w:rPr>
          <w:rStyle w:val="FieldLabels"/>
        </w:rPr>
        <w:t>Field Label</w:t>
      </w:r>
      <w:r w:rsidRPr="00181641">
        <w:rPr>
          <w:rStyle w:val="FieldLabels"/>
          <w:b w:val="0"/>
        </w:rPr>
        <w:t>:</w:t>
      </w:r>
      <w:r>
        <w:t xml:space="preserve"> </w:t>
      </w:r>
      <w:r w:rsidRPr="0043546F">
        <w:rPr>
          <w:rStyle w:val="Data"/>
        </w:rPr>
        <w:t>Position</w:t>
      </w:r>
    </w:p>
    <w:p w:rsidR="00A3743D" w:rsidRPr="00757AA6" w:rsidRDefault="00A3743D" w:rsidP="00DF1BBF">
      <w:pPr>
        <w:pStyle w:val="Heading3"/>
        <w:ind w:hanging="270"/>
        <w:rPr>
          <w:rStyle w:val="Data"/>
          <w:rFonts w:ascii="Arial" w:hAnsi="Arial"/>
          <w:bCs/>
        </w:rPr>
      </w:pPr>
      <w:r w:rsidRPr="004D79AF">
        <w:rPr>
          <w:rStyle w:val="FieldLabels"/>
        </w:rPr>
        <w:t>Field Name</w:t>
      </w:r>
      <w:r w:rsidRPr="00181641">
        <w:rPr>
          <w:rStyle w:val="FieldLabels"/>
          <w:b w:val="0"/>
        </w:rPr>
        <w:t>:</w:t>
      </w:r>
      <w:r>
        <w:t xml:space="preserve"> </w:t>
      </w:r>
      <w:r w:rsidRPr="0043546F">
        <w:rPr>
          <w:rStyle w:val="Data"/>
        </w:rPr>
        <w:t>Position</w:t>
      </w:r>
    </w:p>
    <w:p w:rsidR="00A3743D" w:rsidRDefault="00A3743D" w:rsidP="0024104D">
      <w:pPr>
        <w:pStyle w:val="Heading2"/>
      </w:pPr>
      <w:r w:rsidRPr="00757AA6">
        <w:t>Click</w:t>
      </w:r>
      <w:r>
        <w:t xml:space="preserve"> </w:t>
      </w:r>
      <w:r w:rsidRPr="00204DCF">
        <w:rPr>
          <w:rStyle w:val="ButtonLabels"/>
        </w:rPr>
        <w:t>Next</w:t>
      </w:r>
      <w:r w:rsidRPr="00466EFE">
        <w:t>.</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rsidRPr="00466EFE">
        <w:t>.</w:t>
      </w:r>
    </w:p>
    <w:p w:rsidR="00A3743D" w:rsidRPr="00006C4C" w:rsidRDefault="00A3743D" w:rsidP="0024104D">
      <w:pPr>
        <w:pStyle w:val="Heading2"/>
      </w:pPr>
      <w:r>
        <w:t>To a</w:t>
      </w:r>
      <w:r w:rsidRPr="00006C4C">
        <w:t xml:space="preserve">ccept the defaults to add the </w:t>
      </w:r>
      <w:r>
        <w:t xml:space="preserve">reference field to Page Layouts, </w:t>
      </w:r>
      <w:r w:rsidRPr="00006C4C">
        <w:t xml:space="preserve">click </w:t>
      </w:r>
      <w:r w:rsidRPr="00204DCF">
        <w:rPr>
          <w:rStyle w:val="ButtonLabels"/>
        </w:rPr>
        <w:t>Next</w:t>
      </w:r>
      <w:r w:rsidR="00622C8E" w:rsidRPr="00B81896">
        <w:t>.</w:t>
      </w:r>
      <w:r w:rsidRPr="00C34B13">
        <w:t xml:space="preserve"> </w:t>
      </w:r>
    </w:p>
    <w:p w:rsidR="00A3743D" w:rsidRDefault="00A3743D" w:rsidP="0024104D">
      <w:pPr>
        <w:pStyle w:val="Heading2"/>
      </w:pPr>
      <w:r>
        <w:t xml:space="preserve">To accept the defaults to add Custom Related Lists, click </w:t>
      </w:r>
      <w:r w:rsidRPr="00204DCF">
        <w:rPr>
          <w:rStyle w:val="ButtonLabels"/>
        </w:rPr>
        <w:t>Save</w:t>
      </w:r>
      <w:r w:rsidR="00622C8E" w:rsidRPr="00B81896">
        <w:t>.</w:t>
      </w:r>
    </w:p>
    <w:p w:rsidR="00A3743D" w:rsidRDefault="00A3743D" w:rsidP="0024104D">
      <w:pPr>
        <w:pStyle w:val="Heading1"/>
      </w:pPr>
      <w:r>
        <w:t xml:space="preserve">Create a lookup relationship between Position and Hiring Manager. </w:t>
      </w:r>
    </w:p>
    <w:p w:rsidR="00A3743D" w:rsidRDefault="00A3743D" w:rsidP="0024104D">
      <w:pPr>
        <w:pStyle w:val="Heading2"/>
      </w:pPr>
      <w:r>
        <w:t xml:space="preserve">Click </w:t>
      </w:r>
      <w:r w:rsidRPr="00C331E2">
        <w:rPr>
          <w:rStyle w:val="ClickPaths"/>
        </w:rPr>
        <w:t>Setup | Create | Objects | Position</w:t>
      </w:r>
      <w:r w:rsidRPr="00181641">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p>
    <w:p w:rsidR="00A3743D" w:rsidRDefault="00A3743D" w:rsidP="00DF1BBF">
      <w:pPr>
        <w:pStyle w:val="Heading3"/>
        <w:ind w:left="1170"/>
      </w:pPr>
      <w:r w:rsidRPr="00487A5D">
        <w:rPr>
          <w:rStyle w:val="FieldLabels"/>
        </w:rPr>
        <w:t>Data Type</w:t>
      </w:r>
      <w:r w:rsidRPr="00181641">
        <w:rPr>
          <w:rStyle w:val="FieldLabels"/>
          <w:b w:val="0"/>
        </w:rPr>
        <w:t>:</w:t>
      </w:r>
      <w:r w:rsidRPr="00181641">
        <w:rPr>
          <w:b/>
        </w:rPr>
        <w:t xml:space="preserve"> </w:t>
      </w:r>
      <w:r w:rsidRPr="00487A5D">
        <w:rPr>
          <w:rStyle w:val="IndividualRadioButton"/>
        </w:rPr>
        <w:t>Lookup Relationship</w:t>
      </w:r>
    </w:p>
    <w:p w:rsidR="00A3743D" w:rsidRDefault="00A3743D" w:rsidP="00DF1BBF">
      <w:pPr>
        <w:pStyle w:val="Heading3"/>
        <w:ind w:left="1170"/>
      </w:pPr>
      <w:r>
        <w:t xml:space="preserve">Click </w:t>
      </w:r>
      <w:r w:rsidRPr="00204DCF">
        <w:rPr>
          <w:rStyle w:val="ButtonLabels"/>
        </w:rPr>
        <w:t>Next</w:t>
      </w:r>
      <w:r w:rsidR="00622C8E" w:rsidRPr="00B81896">
        <w:t>.</w:t>
      </w:r>
    </w:p>
    <w:p w:rsidR="00A3743D" w:rsidRPr="00487A5D" w:rsidRDefault="00A3743D" w:rsidP="00DF1BBF">
      <w:pPr>
        <w:pStyle w:val="Heading3"/>
        <w:ind w:left="1170"/>
      </w:pPr>
      <w:r w:rsidRPr="00487A5D">
        <w:rPr>
          <w:rStyle w:val="FieldLabels"/>
        </w:rPr>
        <w:t>Related to</w:t>
      </w:r>
      <w:r w:rsidRPr="00181641">
        <w:rPr>
          <w:rStyle w:val="FieldLabels"/>
          <w:b w:val="0"/>
        </w:rPr>
        <w:t>:</w:t>
      </w:r>
      <w:r w:rsidRPr="00487A5D">
        <w:rPr>
          <w:rStyle w:val="FieldLabels"/>
        </w:rPr>
        <w:t xml:space="preserve"> </w:t>
      </w:r>
      <w:r w:rsidRPr="00AF53BB">
        <w:rPr>
          <w:rStyle w:val="PicklistValues"/>
        </w:rPr>
        <w:t>User</w:t>
      </w:r>
    </w:p>
    <w:p w:rsidR="00A3743D" w:rsidRPr="00466EFE" w:rsidRDefault="00A3743D" w:rsidP="00DF1BBF">
      <w:pPr>
        <w:pStyle w:val="Heading3"/>
        <w:ind w:left="1170"/>
      </w:pPr>
      <w:r>
        <w:t xml:space="preserve">Click </w:t>
      </w:r>
      <w:r w:rsidRPr="00204DCF">
        <w:rPr>
          <w:rStyle w:val="ButtonLabels"/>
        </w:rPr>
        <w:t>Next</w:t>
      </w:r>
      <w:r w:rsidR="00622C8E" w:rsidRPr="00B81896">
        <w:t>.</w:t>
      </w:r>
    </w:p>
    <w:p w:rsidR="00A3743D" w:rsidRDefault="00A3743D" w:rsidP="00DF1BBF">
      <w:pPr>
        <w:pStyle w:val="Heading3"/>
        <w:ind w:left="1170"/>
      </w:pPr>
      <w:r w:rsidRPr="00487A5D">
        <w:rPr>
          <w:rStyle w:val="FieldLabels"/>
        </w:rPr>
        <w:t>Field Label</w:t>
      </w:r>
      <w:r w:rsidRPr="00181641">
        <w:rPr>
          <w:rStyle w:val="FieldLabels"/>
          <w:b w:val="0"/>
        </w:rPr>
        <w:t>:</w:t>
      </w:r>
      <w:r>
        <w:t xml:space="preserve"> </w:t>
      </w:r>
      <w:r w:rsidRPr="00487A5D">
        <w:rPr>
          <w:rStyle w:val="Data"/>
        </w:rPr>
        <w:t>Hiring Manager</w:t>
      </w:r>
    </w:p>
    <w:p w:rsidR="00A3743D" w:rsidRDefault="00A3743D" w:rsidP="00DF1BBF">
      <w:pPr>
        <w:pStyle w:val="Heading3"/>
        <w:ind w:left="1170"/>
        <w:rPr>
          <w:rStyle w:val="Data"/>
          <w:rFonts w:ascii="Arial" w:hAnsi="Arial"/>
          <w:bCs/>
        </w:rPr>
      </w:pPr>
      <w:r w:rsidRPr="00AF53BB">
        <w:rPr>
          <w:rStyle w:val="FieldLabels"/>
        </w:rPr>
        <w:t>Field Name</w:t>
      </w:r>
      <w:r w:rsidRPr="00181641">
        <w:rPr>
          <w:rStyle w:val="FieldLabels"/>
          <w:b w:val="0"/>
        </w:rPr>
        <w:t>:</w:t>
      </w:r>
      <w:r>
        <w:t xml:space="preserve"> </w:t>
      </w:r>
      <w:proofErr w:type="spellStart"/>
      <w:r>
        <w:rPr>
          <w:rStyle w:val="Data"/>
        </w:rPr>
        <w:t>Hiring_Manager</w:t>
      </w:r>
      <w:proofErr w:type="spellEnd"/>
      <w:r>
        <w:rPr>
          <w:rStyle w:val="Data"/>
        </w:rPr>
        <w:t xml:space="preserve"> </w:t>
      </w:r>
      <w:r w:rsidRPr="006B5F93">
        <w:t>(This field auto-populates.)</w:t>
      </w:r>
    </w:p>
    <w:p w:rsidR="00A3743D" w:rsidRDefault="00A3743D" w:rsidP="00DF1BBF">
      <w:pPr>
        <w:pStyle w:val="Heading3"/>
        <w:ind w:left="1170"/>
      </w:pPr>
      <w:r>
        <w:rPr>
          <w:rStyle w:val="Data"/>
          <w:rFonts w:ascii="Arial" w:hAnsi="Arial"/>
          <w:bCs/>
        </w:rPr>
        <w:t>C</w:t>
      </w:r>
      <w:r>
        <w:t xml:space="preserve">lick </w:t>
      </w:r>
      <w:r w:rsidRPr="00204DCF">
        <w:rPr>
          <w:rStyle w:val="ButtonLabels"/>
        </w:rPr>
        <w:t>Next</w:t>
      </w:r>
      <w:r w:rsidR="00622C8E" w:rsidRPr="00B81896">
        <w:t>.</w:t>
      </w:r>
    </w:p>
    <w:p w:rsidR="00A3743D" w:rsidRPr="00466EFE" w:rsidRDefault="00A3743D" w:rsidP="008E2D0F">
      <w:pPr>
        <w:pStyle w:val="Heading2"/>
        <w:keepNext/>
        <w:keepLines/>
      </w:pPr>
      <w:r w:rsidRPr="00136545">
        <w:lastRenderedPageBreak/>
        <w:t xml:space="preserve">Set the field visible for the </w:t>
      </w:r>
      <w:r w:rsidR="00446834">
        <w:t xml:space="preserve">Custom-Executive, Custom-HR, and System Administrator </w:t>
      </w:r>
      <w:r w:rsidRPr="00136545">
        <w:t>profiles and click</w:t>
      </w:r>
      <w:r>
        <w:t xml:space="preserve"> </w:t>
      </w:r>
      <w:r w:rsidRPr="00136545">
        <w:rPr>
          <w:b/>
        </w:rPr>
        <w:t>Next</w:t>
      </w:r>
      <w:r w:rsidRPr="00466EFE">
        <w:t>.</w:t>
      </w:r>
    </w:p>
    <w:p w:rsidR="00A3743D" w:rsidRPr="00204DCF" w:rsidRDefault="00A3743D" w:rsidP="0024104D">
      <w:pPr>
        <w:pStyle w:val="Heading2"/>
        <w:rPr>
          <w:rStyle w:val="ButtonLabels"/>
        </w:rPr>
      </w:pPr>
      <w:r>
        <w:t xml:space="preserve">To accept the defaults to add the reference field to Page Layouts, click </w:t>
      </w:r>
      <w:r w:rsidRPr="00204DCF">
        <w:rPr>
          <w:rStyle w:val="ButtonLabels"/>
        </w:rPr>
        <w:t>Save</w:t>
      </w:r>
      <w:r w:rsidRPr="00D60C50">
        <w:t>.</w:t>
      </w:r>
      <w:r w:rsidRPr="00D60C50">
        <w:br w:type="page"/>
      </w:r>
    </w:p>
    <w:p w:rsidR="00A3743D" w:rsidRDefault="002262B2" w:rsidP="0014322B">
      <w:pPr>
        <w:pStyle w:val="ExerciseTitle"/>
      </w:pPr>
      <w:bookmarkStart w:id="6" w:name="_Toc352075448"/>
      <w:bookmarkStart w:id="7" w:name="_Toc440875382"/>
      <w:r>
        <w:lastRenderedPageBreak/>
        <w:t>2</w:t>
      </w:r>
      <w:r w:rsidR="00A3743D">
        <w:t>-4: Create Master-Detail Relationships</w:t>
      </w:r>
      <w:bookmarkEnd w:id="6"/>
      <w:bookmarkEnd w:id="7"/>
      <w:r w:rsidR="00A3743D">
        <w:t xml:space="preserve"> </w:t>
      </w:r>
    </w:p>
    <w:p w:rsidR="00D210D8" w:rsidRPr="00D769AC" w:rsidRDefault="00D210D8" w:rsidP="00D210D8">
      <w:pPr>
        <w:pStyle w:val="GoalTskTimeInstr"/>
      </w:pPr>
      <w:r w:rsidRPr="00D769AC">
        <w:t>Scenario:</w:t>
      </w:r>
    </w:p>
    <w:p w:rsidR="00D210D8" w:rsidRDefault="00D210D8" w:rsidP="00D210D8">
      <w:pPr>
        <w:pStyle w:val="BodyText"/>
      </w:pPr>
      <w:r>
        <w:t>At Universal Containers (UC), every position should have one or more interviewers associated with it. An Interviewer record should always be associated with a Position record. If a given position is deleted, then the associated interviewer data should also be deleted.</w:t>
      </w:r>
    </w:p>
    <w:p w:rsidR="00D210D8" w:rsidRDefault="00D210D8" w:rsidP="00D210D8">
      <w:pPr>
        <w:pStyle w:val="BodyText"/>
      </w:pPr>
      <w:r>
        <w:t xml:space="preserve">To satisfy these requirements, UC needs to create a master-detail relationship between the Interviewer object and the Position object. </w:t>
      </w:r>
    </w:p>
    <w:p w:rsidR="00D210D8" w:rsidRDefault="00D210D8" w:rsidP="00D210D8">
      <w:pPr>
        <w:pStyle w:val="BodyText"/>
      </w:pPr>
      <w:r>
        <w:t xml:space="preserve">In addition, job application records and review records should have a similar relationship.  </w:t>
      </w:r>
    </w:p>
    <w:p w:rsidR="00A3743D" w:rsidRPr="00D769AC" w:rsidRDefault="00A3743D" w:rsidP="0014322B">
      <w:pPr>
        <w:pStyle w:val="GoalTskTimeInstr"/>
      </w:pPr>
      <w:r w:rsidRPr="00D769AC">
        <w:t>Goal:</w:t>
      </w:r>
    </w:p>
    <w:p w:rsidR="00A3743D" w:rsidRDefault="00A3743D" w:rsidP="0014322B">
      <w:pPr>
        <w:pStyle w:val="BodyText"/>
      </w:pPr>
      <w:r>
        <w:t>Create master-detail relationships between two objects.</w:t>
      </w:r>
    </w:p>
    <w:p w:rsidR="00A3743D" w:rsidRPr="00D769AC" w:rsidRDefault="00A3743D" w:rsidP="0014322B">
      <w:pPr>
        <w:pStyle w:val="GoalTskTimeInstr"/>
      </w:pPr>
      <w:r w:rsidRPr="00D769AC">
        <w:t>Tasks:</w:t>
      </w:r>
    </w:p>
    <w:p w:rsidR="00A3743D" w:rsidRPr="00A3743D" w:rsidRDefault="00A3743D" w:rsidP="00FD0DFD">
      <w:pPr>
        <w:pStyle w:val="Heading1"/>
        <w:numPr>
          <w:ilvl w:val="0"/>
          <w:numId w:val="16"/>
        </w:numPr>
      </w:pPr>
      <w:r w:rsidRPr="00A3743D">
        <w:t xml:space="preserve">Create a master-detail relationship between Interviewer and Position. </w:t>
      </w:r>
    </w:p>
    <w:p w:rsidR="00A3743D" w:rsidRDefault="00A3743D" w:rsidP="0024104D">
      <w:pPr>
        <w:pStyle w:val="Heading1"/>
      </w:pPr>
      <w:r w:rsidRPr="00A3743D">
        <w:t>Cr</w:t>
      </w:r>
      <w:r>
        <w:t xml:space="preserve">eate a master-detail relationship between </w:t>
      </w:r>
      <w:r w:rsidR="002F2120">
        <w:t xml:space="preserve">Review </w:t>
      </w:r>
      <w:r>
        <w:t xml:space="preserve">and </w:t>
      </w:r>
      <w:r w:rsidR="002F2120">
        <w:t>Job Application</w:t>
      </w:r>
      <w:r>
        <w:t>.</w:t>
      </w:r>
    </w:p>
    <w:p w:rsidR="00A3743D" w:rsidRDefault="00A3743D" w:rsidP="0014322B">
      <w:pPr>
        <w:pStyle w:val="GoalTskTimeInstr"/>
      </w:pPr>
      <w:r>
        <w:t>Time:</w:t>
      </w:r>
    </w:p>
    <w:p w:rsidR="00A3743D" w:rsidRPr="006B5F93" w:rsidRDefault="00A3743D" w:rsidP="0014322B">
      <w:pPr>
        <w:pStyle w:val="BodyText"/>
      </w:pPr>
      <w:r w:rsidRPr="006B5F93">
        <w:t>5 minutes</w:t>
      </w:r>
    </w:p>
    <w:p w:rsidR="00A3743D" w:rsidRDefault="00A3743D" w:rsidP="0014322B">
      <w:pPr>
        <w:pStyle w:val="SingleLine"/>
      </w:pPr>
    </w:p>
    <w:p w:rsidR="00A3743D" w:rsidRDefault="00A3743D" w:rsidP="0014322B">
      <w:pPr>
        <w:pStyle w:val="GoalTskTimeInstr"/>
      </w:pPr>
      <w:r>
        <w:t>Instructions:</w:t>
      </w:r>
    </w:p>
    <w:p w:rsidR="00A3743D" w:rsidRPr="00A3743D" w:rsidRDefault="00A3743D" w:rsidP="00FD0DFD">
      <w:pPr>
        <w:pStyle w:val="Heading1"/>
        <w:numPr>
          <w:ilvl w:val="0"/>
          <w:numId w:val="17"/>
        </w:numPr>
      </w:pPr>
      <w:r w:rsidRPr="00A3743D">
        <w:t xml:space="preserve">Create a master-detail relationship between Interviewer and Position. </w:t>
      </w:r>
    </w:p>
    <w:p w:rsidR="00A3743D" w:rsidRDefault="00A3743D" w:rsidP="00311936">
      <w:pPr>
        <w:pStyle w:val="Heading2"/>
      </w:pPr>
      <w:r>
        <w:t xml:space="preserve">Click </w:t>
      </w:r>
      <w:r w:rsidRPr="00D34156">
        <w:rPr>
          <w:rStyle w:val="ClickPaths"/>
        </w:rPr>
        <w:t>Setup | Create | Objects | Interviewer</w:t>
      </w:r>
      <w:r w:rsidRPr="00181641">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p>
    <w:p w:rsidR="00A3743D" w:rsidRDefault="00A3743D" w:rsidP="00DF1BBF">
      <w:pPr>
        <w:pStyle w:val="Heading3"/>
        <w:ind w:left="1170"/>
      </w:pPr>
      <w:r w:rsidRPr="00CD1AC8">
        <w:rPr>
          <w:rStyle w:val="FieldLabels"/>
        </w:rPr>
        <w:t>Dat</w:t>
      </w:r>
      <w:r w:rsidR="007F3D92">
        <w:rPr>
          <w:rStyle w:val="FieldLabels"/>
        </w:rPr>
        <w:t>a</w:t>
      </w:r>
      <w:r w:rsidRPr="00CD1AC8">
        <w:rPr>
          <w:rStyle w:val="FieldLabels"/>
        </w:rPr>
        <w:t xml:space="preserve"> Type</w:t>
      </w:r>
      <w:r w:rsidRPr="00181641">
        <w:rPr>
          <w:rStyle w:val="FieldLabels"/>
          <w:b w:val="0"/>
        </w:rPr>
        <w:t>:</w:t>
      </w:r>
      <w:r>
        <w:t xml:space="preserve"> </w:t>
      </w:r>
      <w:r w:rsidRPr="00CD1AC8">
        <w:rPr>
          <w:rStyle w:val="IndividualRadioButton"/>
        </w:rPr>
        <w:t>Master-Detail Relationship</w:t>
      </w:r>
    </w:p>
    <w:p w:rsidR="00A3743D" w:rsidRDefault="00A3743D" w:rsidP="00DF1BBF">
      <w:pPr>
        <w:pStyle w:val="Heading3"/>
        <w:ind w:left="1170"/>
      </w:pPr>
      <w:r>
        <w:t xml:space="preserve">Click </w:t>
      </w:r>
      <w:r w:rsidRPr="00204DCF">
        <w:rPr>
          <w:rStyle w:val="ButtonLabels"/>
        </w:rPr>
        <w:t>Next</w:t>
      </w:r>
      <w:r w:rsidR="00622C8E" w:rsidRPr="00B81896">
        <w:t>.</w:t>
      </w:r>
    </w:p>
    <w:p w:rsidR="00A3743D" w:rsidRPr="00CD1AC8" w:rsidRDefault="00A3743D" w:rsidP="00DF1BBF">
      <w:pPr>
        <w:pStyle w:val="Heading3"/>
        <w:ind w:left="1170"/>
      </w:pPr>
      <w:r w:rsidRPr="00D34156">
        <w:rPr>
          <w:rStyle w:val="FieldLabels"/>
        </w:rPr>
        <w:t>Related to</w:t>
      </w:r>
      <w:r w:rsidRPr="00181641">
        <w:rPr>
          <w:rStyle w:val="FieldLabels"/>
          <w:b w:val="0"/>
        </w:rPr>
        <w:t>:</w:t>
      </w:r>
      <w:r>
        <w:t xml:space="preserve"> </w:t>
      </w:r>
      <w:r w:rsidRPr="00CD1AC8">
        <w:rPr>
          <w:rStyle w:val="PicklistValues"/>
        </w:rPr>
        <w:t>Position</w:t>
      </w:r>
    </w:p>
    <w:p w:rsidR="00A3743D" w:rsidRPr="00CD1AC8" w:rsidRDefault="00A3743D" w:rsidP="00DF1BBF">
      <w:pPr>
        <w:pStyle w:val="Heading3"/>
        <w:ind w:left="1170"/>
      </w:pPr>
      <w:r w:rsidRPr="00CD1AC8">
        <w:t>Click</w:t>
      </w:r>
      <w:r>
        <w:t xml:space="preserve"> </w:t>
      </w:r>
      <w:r w:rsidRPr="00204DCF">
        <w:rPr>
          <w:rStyle w:val="ButtonLabels"/>
        </w:rPr>
        <w:t>Next</w:t>
      </w:r>
      <w:r w:rsidR="00622C8E" w:rsidRPr="00B81896">
        <w:t>.</w:t>
      </w:r>
    </w:p>
    <w:p w:rsidR="00A3743D" w:rsidRDefault="00A3743D" w:rsidP="00DF1BBF">
      <w:pPr>
        <w:pStyle w:val="Heading3"/>
        <w:ind w:left="1170"/>
      </w:pPr>
      <w:r w:rsidRPr="00D34156">
        <w:rPr>
          <w:rStyle w:val="FieldLabels"/>
        </w:rPr>
        <w:t>Field Label</w:t>
      </w:r>
      <w:r w:rsidRPr="00181641">
        <w:rPr>
          <w:rStyle w:val="FieldLabels"/>
          <w:b w:val="0"/>
        </w:rPr>
        <w:t>:</w:t>
      </w:r>
      <w:r w:rsidRPr="00181641">
        <w:rPr>
          <w:b/>
        </w:rPr>
        <w:t xml:space="preserve"> </w:t>
      </w:r>
      <w:r w:rsidR="00F4539F" w:rsidRPr="00D34156">
        <w:rPr>
          <w:rStyle w:val="Data"/>
        </w:rPr>
        <w:t>Position</w:t>
      </w:r>
      <w:r w:rsidR="00F4539F">
        <w:t xml:space="preserve"> (</w:t>
      </w:r>
      <w:r>
        <w:t>This field auto-populates.)</w:t>
      </w:r>
    </w:p>
    <w:p w:rsidR="00A3743D" w:rsidRDefault="00A3743D" w:rsidP="00DF1BBF">
      <w:pPr>
        <w:pStyle w:val="Heading3"/>
        <w:ind w:left="1170"/>
      </w:pPr>
      <w:r w:rsidRPr="00D34156">
        <w:rPr>
          <w:rStyle w:val="FieldLabels"/>
        </w:rPr>
        <w:t>Field Name</w:t>
      </w:r>
      <w:r w:rsidRPr="00181641">
        <w:rPr>
          <w:rStyle w:val="FieldLabels"/>
          <w:b w:val="0"/>
        </w:rPr>
        <w:t>:</w:t>
      </w:r>
      <w:r>
        <w:t xml:space="preserve"> </w:t>
      </w:r>
      <w:r w:rsidRPr="00D34156">
        <w:rPr>
          <w:rStyle w:val="Data"/>
        </w:rPr>
        <w:t>Position</w:t>
      </w:r>
      <w:r>
        <w:rPr>
          <w:rStyle w:val="Data"/>
        </w:rPr>
        <w:t xml:space="preserve"> </w:t>
      </w:r>
      <w:r w:rsidRPr="00C06694">
        <w:t>(Click field to auto-populate.)</w:t>
      </w:r>
    </w:p>
    <w:p w:rsidR="00A3743D" w:rsidRDefault="00A3743D" w:rsidP="00DF1BBF">
      <w:pPr>
        <w:pStyle w:val="Heading3"/>
        <w:ind w:left="1170"/>
      </w:pPr>
      <w:r w:rsidRPr="00CD1AC8">
        <w:t>Click</w:t>
      </w:r>
      <w:r>
        <w:t xml:space="preserve"> </w:t>
      </w:r>
      <w:r w:rsidRPr="00204DCF">
        <w:rPr>
          <w:rStyle w:val="ButtonLabels"/>
        </w:rPr>
        <w:t>Next</w:t>
      </w:r>
      <w:r w:rsidR="00622C8E" w:rsidRPr="00B81896">
        <w:t>.</w:t>
      </w:r>
    </w:p>
    <w:p w:rsidR="00A3743D" w:rsidRDefault="00A3743D" w:rsidP="0024104D">
      <w:pPr>
        <w:pStyle w:val="Heading2"/>
      </w:pPr>
      <w:r>
        <w:t xml:space="preserve">To accept the defaults for field-level security, click </w:t>
      </w:r>
      <w:r w:rsidRPr="00204DCF">
        <w:rPr>
          <w:rStyle w:val="ButtonLabels"/>
        </w:rPr>
        <w:t>Next</w:t>
      </w:r>
      <w:r>
        <w:t>.</w:t>
      </w:r>
    </w:p>
    <w:p w:rsidR="00A3743D" w:rsidRDefault="00A3743D" w:rsidP="0024104D">
      <w:pPr>
        <w:pStyle w:val="Heading2"/>
      </w:pPr>
      <w:r>
        <w:t xml:space="preserve">To accept the defaults to add the field to the page layout, click </w:t>
      </w:r>
      <w:r w:rsidRPr="00204DCF">
        <w:rPr>
          <w:rStyle w:val="ButtonLabels"/>
        </w:rPr>
        <w:t>Next</w:t>
      </w:r>
      <w:r w:rsidR="00622C8E" w:rsidRPr="00B81896">
        <w:t>.</w:t>
      </w:r>
    </w:p>
    <w:p w:rsidR="00A3743D" w:rsidRDefault="00A3743D" w:rsidP="0024104D">
      <w:pPr>
        <w:pStyle w:val="Heading2"/>
      </w:pPr>
      <w:r>
        <w:t xml:space="preserve">To accept the defaults to add the related list to the page layout, click </w:t>
      </w:r>
      <w:r w:rsidRPr="00204DCF">
        <w:rPr>
          <w:rStyle w:val="ButtonLabels"/>
        </w:rPr>
        <w:t>Save</w:t>
      </w:r>
      <w:r w:rsidR="00622C8E" w:rsidRPr="00B81896">
        <w:t>.</w:t>
      </w:r>
    </w:p>
    <w:p w:rsidR="00A3743D" w:rsidRDefault="002F2120" w:rsidP="0024104D">
      <w:pPr>
        <w:pStyle w:val="Heading1"/>
      </w:pPr>
      <w:r w:rsidRPr="00A3743D">
        <w:t>Cr</w:t>
      </w:r>
      <w:r>
        <w:t>eate a master-detail relationship between Review and Job Application.</w:t>
      </w:r>
      <w:r w:rsidR="00A3743D">
        <w:t xml:space="preserve"> </w:t>
      </w:r>
    </w:p>
    <w:p w:rsidR="00A3743D" w:rsidRDefault="00A3743D" w:rsidP="0024104D">
      <w:pPr>
        <w:pStyle w:val="Heading2"/>
      </w:pPr>
      <w:r>
        <w:t xml:space="preserve">Click </w:t>
      </w:r>
      <w:r w:rsidRPr="00AF050F">
        <w:rPr>
          <w:rStyle w:val="ClickPaths"/>
        </w:rPr>
        <w:t>Setup | Create | Objects | Review</w:t>
      </w:r>
      <w:r w:rsidRPr="00181641">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p>
    <w:p w:rsidR="00A3743D" w:rsidRDefault="00A3743D" w:rsidP="00DF1BBF">
      <w:pPr>
        <w:pStyle w:val="Heading3"/>
        <w:ind w:left="1170"/>
      </w:pPr>
      <w:r w:rsidRPr="00AF050F">
        <w:rPr>
          <w:rStyle w:val="FieldLabels"/>
        </w:rPr>
        <w:t>Data Type</w:t>
      </w:r>
      <w:r w:rsidRPr="00181641">
        <w:rPr>
          <w:rStyle w:val="FieldLabels"/>
          <w:b w:val="0"/>
        </w:rPr>
        <w:t xml:space="preserve">: </w:t>
      </w:r>
      <w:r w:rsidRPr="00E618FE">
        <w:rPr>
          <w:rStyle w:val="IndividualRadioButton"/>
        </w:rPr>
        <w:t>Master-Detail Relationship</w:t>
      </w:r>
      <w:r>
        <w:t xml:space="preserve"> </w:t>
      </w:r>
    </w:p>
    <w:p w:rsidR="00A3743D" w:rsidRDefault="00A3743D" w:rsidP="00DF1BBF">
      <w:pPr>
        <w:pStyle w:val="Heading3"/>
        <w:ind w:left="1170"/>
      </w:pPr>
      <w:r>
        <w:t xml:space="preserve">Click </w:t>
      </w:r>
      <w:r w:rsidRPr="00204DCF">
        <w:rPr>
          <w:rStyle w:val="ButtonLabels"/>
        </w:rPr>
        <w:t>Next</w:t>
      </w:r>
      <w:r w:rsidR="00622C8E" w:rsidRPr="00B81896">
        <w:t>.</w:t>
      </w:r>
      <w:r>
        <w:t xml:space="preserve"> </w:t>
      </w:r>
    </w:p>
    <w:p w:rsidR="00A3743D" w:rsidRDefault="00A3743D" w:rsidP="00DF1BBF">
      <w:pPr>
        <w:pStyle w:val="Heading3"/>
        <w:ind w:left="1170"/>
      </w:pPr>
      <w:r w:rsidRPr="00AF050F">
        <w:rPr>
          <w:rStyle w:val="FieldLabels"/>
        </w:rPr>
        <w:t>Related to</w:t>
      </w:r>
      <w:r w:rsidRPr="00181641">
        <w:rPr>
          <w:rStyle w:val="FieldLabels"/>
          <w:b w:val="0"/>
        </w:rPr>
        <w:t>:</w:t>
      </w:r>
      <w:r>
        <w:t xml:space="preserve"> </w:t>
      </w:r>
      <w:r w:rsidRPr="00E618FE">
        <w:rPr>
          <w:rStyle w:val="PicklistValues"/>
        </w:rPr>
        <w:t>Job Application</w:t>
      </w:r>
    </w:p>
    <w:p w:rsidR="00A3743D" w:rsidRDefault="00A3743D" w:rsidP="00DF1BBF">
      <w:pPr>
        <w:pStyle w:val="Heading3"/>
        <w:ind w:left="1170"/>
      </w:pPr>
      <w:r>
        <w:t xml:space="preserve">Click </w:t>
      </w:r>
      <w:r w:rsidRPr="00204DCF">
        <w:rPr>
          <w:rStyle w:val="ButtonLabels"/>
        </w:rPr>
        <w:t>Next</w:t>
      </w:r>
      <w:r w:rsidR="00622C8E" w:rsidRPr="00B81896">
        <w:t>.</w:t>
      </w:r>
    </w:p>
    <w:p w:rsidR="00A3743D" w:rsidRDefault="00A3743D" w:rsidP="00DF1BBF">
      <w:pPr>
        <w:pStyle w:val="Heading3"/>
        <w:ind w:left="1170"/>
      </w:pPr>
      <w:r w:rsidRPr="00AF050F">
        <w:rPr>
          <w:rStyle w:val="FieldLabels"/>
        </w:rPr>
        <w:t>Field Label</w:t>
      </w:r>
      <w:r w:rsidRPr="00181641">
        <w:rPr>
          <w:rStyle w:val="FieldLabels"/>
          <w:b w:val="0"/>
        </w:rPr>
        <w:t>:</w:t>
      </w:r>
      <w:r>
        <w:t xml:space="preserve"> </w:t>
      </w:r>
      <w:r w:rsidRPr="00A128DB">
        <w:rPr>
          <w:rStyle w:val="Data"/>
        </w:rPr>
        <w:t>Job Application</w:t>
      </w:r>
      <w:r>
        <w:t xml:space="preserve"> </w:t>
      </w:r>
    </w:p>
    <w:p w:rsidR="00A3743D" w:rsidRDefault="00A3743D" w:rsidP="00DF1BBF">
      <w:pPr>
        <w:pStyle w:val="Heading3"/>
        <w:ind w:left="1170"/>
      </w:pPr>
      <w:r w:rsidRPr="00213C1C">
        <w:rPr>
          <w:rStyle w:val="FieldLabels"/>
        </w:rPr>
        <w:lastRenderedPageBreak/>
        <w:t>Field Name</w:t>
      </w:r>
      <w:r w:rsidRPr="00181641">
        <w:rPr>
          <w:rStyle w:val="FieldLabels"/>
          <w:b w:val="0"/>
        </w:rPr>
        <w:t>:</w:t>
      </w:r>
      <w:r>
        <w:t xml:space="preserve"> </w:t>
      </w:r>
      <w:proofErr w:type="spellStart"/>
      <w:r w:rsidRPr="00213C1C">
        <w:rPr>
          <w:rStyle w:val="Data"/>
        </w:rPr>
        <w:t>Job_Application</w:t>
      </w:r>
      <w:proofErr w:type="spellEnd"/>
      <w:r w:rsidRPr="00C47993">
        <w:t xml:space="preserve"> (This field auto-populates.)</w:t>
      </w:r>
    </w:p>
    <w:p w:rsidR="00A3743D" w:rsidRDefault="00A3743D" w:rsidP="00DF1BBF">
      <w:pPr>
        <w:pStyle w:val="Heading3"/>
        <w:ind w:left="1170"/>
      </w:pPr>
      <w:r>
        <w:t xml:space="preserve">Click </w:t>
      </w:r>
      <w:r w:rsidRPr="00204DCF">
        <w:rPr>
          <w:rStyle w:val="ButtonLabels"/>
        </w:rPr>
        <w:t>Next</w:t>
      </w:r>
      <w:r w:rsidR="00622C8E" w:rsidRPr="00B81896">
        <w:t>.</w:t>
      </w:r>
      <w:r w:rsidRPr="00D210D8">
        <w:t xml:space="preserve"> </w:t>
      </w:r>
    </w:p>
    <w:p w:rsidR="00A3743D" w:rsidRDefault="00A3743D" w:rsidP="0024104D">
      <w:pPr>
        <w:pStyle w:val="Heading2"/>
      </w:pPr>
      <w:r>
        <w:t xml:space="preserve">To accept the defaults for field-level security, click </w:t>
      </w:r>
      <w:r w:rsidRPr="00204DCF">
        <w:rPr>
          <w:rStyle w:val="ButtonLabels"/>
        </w:rPr>
        <w:t>Next</w:t>
      </w:r>
      <w:r>
        <w:t>.</w:t>
      </w:r>
    </w:p>
    <w:p w:rsidR="00A3743D" w:rsidRPr="00F1070E" w:rsidRDefault="00A3743D" w:rsidP="0024104D">
      <w:pPr>
        <w:pStyle w:val="Heading2"/>
      </w:pPr>
      <w:r>
        <w:t>To a</w:t>
      </w:r>
      <w:r w:rsidRPr="00F1070E">
        <w:t xml:space="preserve">ccept the defaults to add the field to the page layout, click </w:t>
      </w:r>
      <w:r w:rsidRPr="00204DCF">
        <w:rPr>
          <w:rStyle w:val="ButtonLabels"/>
        </w:rPr>
        <w:t>Next</w:t>
      </w:r>
      <w:r w:rsidR="00622C8E" w:rsidRPr="00B81896">
        <w:t>.</w:t>
      </w:r>
    </w:p>
    <w:p w:rsidR="00A3743D" w:rsidRPr="00213C1C" w:rsidRDefault="00A3743D" w:rsidP="0024104D">
      <w:pPr>
        <w:pStyle w:val="Heading2"/>
      </w:pPr>
      <w:r>
        <w:t>To a</w:t>
      </w:r>
      <w:r w:rsidRPr="00213C1C">
        <w:t xml:space="preserve">ccept the defaults to add the related list to the page layout, click </w:t>
      </w:r>
      <w:r w:rsidRPr="00204DCF">
        <w:rPr>
          <w:rStyle w:val="ButtonLabels"/>
        </w:rPr>
        <w:t>Save</w:t>
      </w:r>
      <w:r w:rsidR="00622C8E" w:rsidRPr="00B81896">
        <w:t>.</w:t>
      </w:r>
    </w:p>
    <w:p w:rsidR="00A3743D" w:rsidRDefault="00A3743D" w:rsidP="0014322B">
      <w:pPr>
        <w:pStyle w:val="BodyText"/>
      </w:pPr>
    </w:p>
    <w:p w:rsidR="00A3743D" w:rsidRDefault="00A3743D">
      <w:pPr>
        <w:spacing w:after="200" w:line="276" w:lineRule="auto"/>
      </w:pPr>
      <w:r>
        <w:rPr>
          <w:b/>
        </w:rPr>
        <w:br w:type="page"/>
      </w:r>
    </w:p>
    <w:p w:rsidR="00A3743D" w:rsidRDefault="00A3743D" w:rsidP="0014322B">
      <w:pPr>
        <w:pStyle w:val="ExerciseTitle"/>
      </w:pPr>
      <w:bookmarkStart w:id="8" w:name="_Toc352075449"/>
      <w:bookmarkStart w:id="9" w:name="_Toc440875383"/>
      <w:r>
        <w:rPr>
          <w:noProof/>
          <w:lang w:val="en-IN" w:eastAsia="en-IN"/>
        </w:rPr>
        <w:lastRenderedPageBreak/>
        <w:drawing>
          <wp:anchor distT="0" distB="0" distL="114300" distR="114300" simplePos="0" relativeHeight="251661312" behindDoc="1" locked="0" layoutInCell="1" allowOverlap="1" wp14:anchorId="504BB6CE" wp14:editId="03B0CCB7">
            <wp:simplePos x="0" y="0"/>
            <wp:positionH relativeFrom="column">
              <wp:posOffset>4419600</wp:posOffset>
            </wp:positionH>
            <wp:positionV relativeFrom="paragraph">
              <wp:posOffset>-111125</wp:posOffset>
            </wp:positionV>
            <wp:extent cx="1276350" cy="2870200"/>
            <wp:effectExtent l="19050" t="0" r="0" b="0"/>
            <wp:wrapTight wrapText="bothSides">
              <wp:wrapPolygon edited="0">
                <wp:start x="-322" y="0"/>
                <wp:lineTo x="-322" y="21504"/>
                <wp:lineTo x="21600" y="21504"/>
                <wp:lineTo x="21600" y="0"/>
                <wp:lineTo x="-322" y="0"/>
              </wp:wrapPolygon>
            </wp:wrapTight>
            <wp:docPr id="2" name="Picture 4" descr="DEV411Exercis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411Exercise2-5"/>
                    <pic:cNvPicPr>
                      <a:picLocks noChangeAspect="1" noChangeArrowheads="1"/>
                    </pic:cNvPicPr>
                  </pic:nvPicPr>
                  <pic:blipFill>
                    <a:blip r:embed="rId12" cstate="print"/>
                    <a:srcRect/>
                    <a:stretch>
                      <a:fillRect/>
                    </a:stretch>
                  </pic:blipFill>
                  <pic:spPr bwMode="auto">
                    <a:xfrm>
                      <a:off x="0" y="0"/>
                      <a:ext cx="1276350" cy="2870200"/>
                    </a:xfrm>
                    <a:prstGeom prst="rect">
                      <a:avLst/>
                    </a:prstGeom>
                    <a:noFill/>
                    <a:ln w="9525">
                      <a:noFill/>
                      <a:miter lim="800000"/>
                      <a:headEnd/>
                      <a:tailEnd/>
                    </a:ln>
                  </pic:spPr>
                </pic:pic>
              </a:graphicData>
            </a:graphic>
          </wp:anchor>
        </w:drawing>
      </w:r>
      <w:r w:rsidR="002262B2">
        <w:t>2</w:t>
      </w:r>
      <w:r>
        <w:t>-5: Create a Custom Junction Object</w:t>
      </w:r>
      <w:bookmarkEnd w:id="8"/>
      <w:bookmarkEnd w:id="9"/>
      <w:r>
        <w:t xml:space="preserve">  </w:t>
      </w:r>
    </w:p>
    <w:p w:rsidR="00D210D8" w:rsidRDefault="00D210D8" w:rsidP="00D210D8">
      <w:pPr>
        <w:pStyle w:val="GoalTskTimeInstr"/>
      </w:pPr>
      <w:r>
        <w:t>Scenario:</w:t>
      </w:r>
    </w:p>
    <w:p w:rsidR="00D210D8" w:rsidRDefault="00D210D8" w:rsidP="00D210D8">
      <w:pPr>
        <w:pStyle w:val="BodyText"/>
      </w:pPr>
      <w:r w:rsidRPr="0027070F">
        <w:t>Universal Containers will have many positions advertised on various job posting sites. The company wants to be able to connect and manage those records within Salesforce.</w:t>
      </w:r>
      <w:r>
        <w:t xml:space="preserve">  </w:t>
      </w:r>
    </w:p>
    <w:p w:rsidR="00A3743D" w:rsidRDefault="00A3743D" w:rsidP="0014322B">
      <w:pPr>
        <w:pStyle w:val="GoalTskTimeInstr"/>
      </w:pPr>
      <w:r>
        <w:t>Goal:</w:t>
      </w:r>
    </w:p>
    <w:p w:rsidR="00A3743D" w:rsidRDefault="00A3743D" w:rsidP="0014322B">
      <w:pPr>
        <w:pStyle w:val="BodyText"/>
      </w:pPr>
      <w:r>
        <w:t xml:space="preserve">Create a Many-to-Many Relationship between Position and Job Posting Site. </w:t>
      </w:r>
    </w:p>
    <w:p w:rsidR="00A3743D" w:rsidRDefault="00A3743D" w:rsidP="0014322B">
      <w:pPr>
        <w:pStyle w:val="GoalTskTimeInstr"/>
      </w:pPr>
      <w:r>
        <w:t>Tasks:</w:t>
      </w:r>
    </w:p>
    <w:p w:rsidR="00A3743D" w:rsidRPr="00A3743D" w:rsidRDefault="00A3743D" w:rsidP="00FD0DFD">
      <w:pPr>
        <w:pStyle w:val="Heading1"/>
        <w:numPr>
          <w:ilvl w:val="0"/>
          <w:numId w:val="18"/>
        </w:numPr>
      </w:pPr>
      <w:r w:rsidRPr="00A3743D">
        <w:t>Create a new custom junction object.</w:t>
      </w:r>
    </w:p>
    <w:p w:rsidR="00A3743D" w:rsidRPr="00A3743D" w:rsidRDefault="00A3743D" w:rsidP="0024104D">
      <w:pPr>
        <w:pStyle w:val="Heading1"/>
      </w:pPr>
      <w:r w:rsidRPr="00A3743D">
        <w:t>Create the master-detail relationships of Job Posting with Position and Job Posting Site.</w:t>
      </w:r>
    </w:p>
    <w:p w:rsidR="00A3743D" w:rsidRDefault="00A3743D" w:rsidP="0014322B">
      <w:pPr>
        <w:pStyle w:val="GoalTskTimeInstr"/>
      </w:pPr>
      <w:r>
        <w:t>Time:</w:t>
      </w:r>
    </w:p>
    <w:p w:rsidR="00A3743D" w:rsidRPr="006675B7" w:rsidRDefault="00A3743D" w:rsidP="0014322B">
      <w:pPr>
        <w:pStyle w:val="BodyText"/>
      </w:pPr>
      <w:r w:rsidRPr="006675B7">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19"/>
        </w:numPr>
      </w:pPr>
      <w:r w:rsidRPr="00A3743D">
        <w:t>Create</w:t>
      </w:r>
      <w:r>
        <w:t xml:space="preserve"> a new custom junction object.  </w:t>
      </w:r>
    </w:p>
    <w:p w:rsidR="00A3743D" w:rsidRPr="006675B7" w:rsidRDefault="00A3743D" w:rsidP="0024104D">
      <w:pPr>
        <w:pStyle w:val="Heading2"/>
      </w:pPr>
      <w:r>
        <w:t xml:space="preserve">Click </w:t>
      </w:r>
      <w:r w:rsidRPr="006675B7">
        <w:rPr>
          <w:rStyle w:val="ClickPaths"/>
        </w:rPr>
        <w:t>Setup | Create | Objects</w:t>
      </w:r>
      <w:r w:rsidRPr="009A5278">
        <w:rPr>
          <w:rStyle w:val="ClickPaths"/>
          <w:b w:val="0"/>
        </w:rPr>
        <w:t>.</w:t>
      </w:r>
    </w:p>
    <w:p w:rsidR="00A3743D" w:rsidRDefault="00A3743D" w:rsidP="0024104D">
      <w:pPr>
        <w:pStyle w:val="Heading2"/>
      </w:pPr>
      <w:r>
        <w:t xml:space="preserve">Click </w:t>
      </w:r>
      <w:r w:rsidRPr="00204DCF">
        <w:rPr>
          <w:rStyle w:val="ButtonLabels"/>
        </w:rPr>
        <w:t>New Custom Object</w:t>
      </w:r>
      <w:r w:rsidR="00622C8E" w:rsidRPr="00B81896">
        <w:t>.</w:t>
      </w:r>
    </w:p>
    <w:p w:rsidR="00A3743D" w:rsidRDefault="00A3743D" w:rsidP="00612253">
      <w:pPr>
        <w:pStyle w:val="Heading3"/>
        <w:ind w:left="1260" w:hanging="450"/>
      </w:pPr>
      <w:r w:rsidRPr="001C258A">
        <w:rPr>
          <w:rStyle w:val="FieldLabels"/>
        </w:rPr>
        <w:t>Label</w:t>
      </w:r>
      <w:r w:rsidRPr="009A5278">
        <w:rPr>
          <w:rStyle w:val="FieldLabels"/>
          <w:b w:val="0"/>
        </w:rPr>
        <w:t>:</w:t>
      </w:r>
      <w:r w:rsidRPr="009A5278">
        <w:rPr>
          <w:b/>
        </w:rPr>
        <w:t xml:space="preserve"> </w:t>
      </w:r>
      <w:r w:rsidRPr="001C258A">
        <w:rPr>
          <w:rStyle w:val="Data"/>
        </w:rPr>
        <w:t>Job Posting</w:t>
      </w:r>
      <w:r>
        <w:t xml:space="preserve"> </w:t>
      </w:r>
    </w:p>
    <w:p w:rsidR="00A3743D" w:rsidRDefault="00A3743D" w:rsidP="00612253">
      <w:pPr>
        <w:pStyle w:val="Heading3"/>
        <w:ind w:left="1260" w:hanging="450"/>
      </w:pPr>
      <w:r w:rsidRPr="001C258A">
        <w:rPr>
          <w:rStyle w:val="FieldLabels"/>
        </w:rPr>
        <w:t>Plural Label</w:t>
      </w:r>
      <w:r w:rsidRPr="009A5278">
        <w:rPr>
          <w:rStyle w:val="FieldLabels"/>
          <w:b w:val="0"/>
        </w:rPr>
        <w:t>:</w:t>
      </w:r>
      <w:r>
        <w:t xml:space="preserve"> </w:t>
      </w:r>
      <w:r w:rsidRPr="001C258A">
        <w:rPr>
          <w:rStyle w:val="Data"/>
        </w:rPr>
        <w:t>Job Postings</w:t>
      </w:r>
    </w:p>
    <w:p w:rsidR="00A3743D" w:rsidRDefault="00A3743D" w:rsidP="00612253">
      <w:pPr>
        <w:pStyle w:val="Heading3"/>
        <w:ind w:left="1260" w:hanging="450"/>
      </w:pPr>
      <w:r w:rsidRPr="001C258A">
        <w:rPr>
          <w:rStyle w:val="FieldLabels"/>
        </w:rPr>
        <w:t>Object Name</w:t>
      </w:r>
      <w:r w:rsidRPr="009A5278">
        <w:rPr>
          <w:rStyle w:val="FieldLabels"/>
          <w:b w:val="0"/>
        </w:rPr>
        <w:t>:</w:t>
      </w:r>
      <w:r>
        <w:t xml:space="preserve"> </w:t>
      </w:r>
      <w:proofErr w:type="spellStart"/>
      <w:r w:rsidRPr="001C258A">
        <w:rPr>
          <w:rStyle w:val="Data"/>
        </w:rPr>
        <w:t>Job_Posting</w:t>
      </w:r>
      <w:proofErr w:type="spellEnd"/>
      <w:r>
        <w:t xml:space="preserve"> (This field auto-populates.)</w:t>
      </w:r>
    </w:p>
    <w:p w:rsidR="00A3743D" w:rsidRDefault="00A3743D" w:rsidP="00612253">
      <w:pPr>
        <w:pStyle w:val="Heading3"/>
        <w:ind w:left="1260" w:hanging="450"/>
      </w:pPr>
      <w:r>
        <w:rPr>
          <w:rStyle w:val="FieldLabels"/>
        </w:rPr>
        <w:t>Record N</w:t>
      </w:r>
      <w:r w:rsidRPr="001C258A">
        <w:rPr>
          <w:rStyle w:val="FieldLabels"/>
        </w:rPr>
        <w:t>ame</w:t>
      </w:r>
      <w:r w:rsidRPr="009A5278">
        <w:rPr>
          <w:rStyle w:val="FieldLabels"/>
          <w:b w:val="0"/>
        </w:rPr>
        <w:t>:</w:t>
      </w:r>
      <w:r w:rsidRPr="009A5278">
        <w:rPr>
          <w:b/>
        </w:rPr>
        <w:t xml:space="preserve"> </w:t>
      </w:r>
      <w:r w:rsidRPr="001C258A">
        <w:rPr>
          <w:rStyle w:val="Data"/>
        </w:rPr>
        <w:t>Job Posting Number</w:t>
      </w:r>
      <w:r>
        <w:t xml:space="preserve"> </w:t>
      </w:r>
    </w:p>
    <w:p w:rsidR="00A3743D" w:rsidRDefault="00A3743D" w:rsidP="00612253">
      <w:pPr>
        <w:pStyle w:val="Heading3"/>
        <w:ind w:left="1260" w:hanging="450"/>
      </w:pPr>
      <w:r w:rsidRPr="001C258A">
        <w:rPr>
          <w:rStyle w:val="FieldLabels"/>
        </w:rPr>
        <w:t>Data Type</w:t>
      </w:r>
      <w:r w:rsidRPr="009A5278">
        <w:rPr>
          <w:rStyle w:val="FieldLabels"/>
          <w:b w:val="0"/>
        </w:rPr>
        <w:t>:</w:t>
      </w:r>
      <w:r w:rsidRPr="009A5278">
        <w:rPr>
          <w:b/>
        </w:rPr>
        <w:t xml:space="preserve"> </w:t>
      </w:r>
      <w:r w:rsidRPr="001C258A">
        <w:rPr>
          <w:rStyle w:val="PicklistValues"/>
        </w:rPr>
        <w:t>Auto Number</w:t>
      </w:r>
      <w:r>
        <w:t xml:space="preserve"> </w:t>
      </w:r>
    </w:p>
    <w:p w:rsidR="00A3743D" w:rsidRDefault="00A3743D" w:rsidP="00612253">
      <w:pPr>
        <w:pStyle w:val="Heading3"/>
        <w:ind w:left="1260" w:hanging="450"/>
      </w:pPr>
      <w:r w:rsidRPr="001C258A">
        <w:rPr>
          <w:rStyle w:val="FieldLabels"/>
        </w:rPr>
        <w:t>Display Format</w:t>
      </w:r>
      <w:r w:rsidRPr="009A5278">
        <w:rPr>
          <w:rStyle w:val="FieldLabels"/>
          <w:b w:val="0"/>
        </w:rPr>
        <w:t>:</w:t>
      </w:r>
      <w:r>
        <w:t xml:space="preserve"> </w:t>
      </w:r>
      <w:r w:rsidRPr="001C258A">
        <w:rPr>
          <w:rStyle w:val="Data"/>
        </w:rPr>
        <w:t>JOBPOST</w:t>
      </w:r>
      <w:proofErr w:type="gramStart"/>
      <w:r w:rsidRPr="001C258A">
        <w:rPr>
          <w:rStyle w:val="Data"/>
        </w:rPr>
        <w:t>-{</w:t>
      </w:r>
      <w:proofErr w:type="gramEnd"/>
      <w:r w:rsidRPr="001C258A">
        <w:rPr>
          <w:rStyle w:val="Data"/>
        </w:rPr>
        <w:t>0000}</w:t>
      </w:r>
    </w:p>
    <w:p w:rsidR="00A3743D" w:rsidRDefault="00A3743D" w:rsidP="00612253">
      <w:pPr>
        <w:pStyle w:val="Heading3"/>
        <w:ind w:left="1260" w:hanging="450"/>
      </w:pPr>
      <w:r w:rsidRPr="001C258A">
        <w:rPr>
          <w:rStyle w:val="FieldLabels"/>
        </w:rPr>
        <w:t>Starting Number</w:t>
      </w:r>
      <w:r w:rsidRPr="009A5278">
        <w:rPr>
          <w:rStyle w:val="FieldLabels"/>
          <w:b w:val="0"/>
        </w:rPr>
        <w:t>:</w:t>
      </w:r>
      <w:r>
        <w:t xml:space="preserve"> </w:t>
      </w:r>
      <w:r w:rsidRPr="001C258A">
        <w:rPr>
          <w:rStyle w:val="Data"/>
        </w:rPr>
        <w:t>1</w:t>
      </w:r>
    </w:p>
    <w:p w:rsidR="00A3743D" w:rsidRDefault="00A3743D" w:rsidP="00612253">
      <w:pPr>
        <w:pStyle w:val="Heading3"/>
        <w:ind w:left="1260" w:hanging="450"/>
      </w:pPr>
      <w:r w:rsidRPr="00B807F0">
        <w:rPr>
          <w:rStyle w:val="FieldLabels"/>
        </w:rPr>
        <w:t>Allow Reports</w:t>
      </w:r>
      <w:r w:rsidRPr="009A5278">
        <w:rPr>
          <w:rStyle w:val="FieldLabels"/>
          <w:b w:val="0"/>
        </w:rPr>
        <w:t>:</w:t>
      </w:r>
      <w:r>
        <w:rPr>
          <w:rStyle w:val="CheckboxNames"/>
        </w:rPr>
        <w:t>(</w:t>
      </w:r>
      <w:r>
        <w:t>selected)</w:t>
      </w:r>
    </w:p>
    <w:p w:rsidR="00A3743D" w:rsidRDefault="00A3743D" w:rsidP="00612253">
      <w:pPr>
        <w:pStyle w:val="Heading3"/>
        <w:ind w:left="1260" w:hanging="450"/>
      </w:pPr>
      <w:r w:rsidRPr="00B807F0">
        <w:rPr>
          <w:rStyle w:val="FieldLabels"/>
        </w:rPr>
        <w:t>Allow Activities</w:t>
      </w:r>
      <w:r w:rsidRPr="009A5278">
        <w:rPr>
          <w:rStyle w:val="FieldLabels"/>
          <w:b w:val="0"/>
        </w:rPr>
        <w:t>:</w:t>
      </w:r>
      <w:r>
        <w:t xml:space="preserve"> (cleared)</w:t>
      </w:r>
    </w:p>
    <w:p w:rsidR="00A3743D" w:rsidRDefault="00A3743D" w:rsidP="00612253">
      <w:pPr>
        <w:pStyle w:val="Heading3"/>
        <w:ind w:left="1260" w:hanging="450"/>
      </w:pPr>
      <w:r w:rsidRPr="00B807F0">
        <w:rPr>
          <w:rStyle w:val="FieldLabels"/>
        </w:rPr>
        <w:t>Track Field History</w:t>
      </w:r>
      <w:r w:rsidRPr="009A5278">
        <w:rPr>
          <w:rStyle w:val="FieldLabels"/>
          <w:b w:val="0"/>
        </w:rPr>
        <w:t>:</w:t>
      </w:r>
      <w:r>
        <w:t xml:space="preserve"> (selected)</w:t>
      </w:r>
    </w:p>
    <w:p w:rsidR="007D5EA3" w:rsidRDefault="007D5EA3" w:rsidP="00612253">
      <w:pPr>
        <w:pStyle w:val="Heading3"/>
        <w:ind w:left="1260" w:hanging="450"/>
      </w:pPr>
      <w:r>
        <w:rPr>
          <w:rStyle w:val="FieldLabels"/>
        </w:rPr>
        <w:t>Allow Search</w:t>
      </w:r>
      <w:r w:rsidRPr="007D5EA3">
        <w:t>:</w:t>
      </w:r>
      <w:r>
        <w:t xml:space="preserve"> (selected)</w:t>
      </w:r>
    </w:p>
    <w:p w:rsidR="00A3743D" w:rsidRDefault="00A3743D" w:rsidP="00612253">
      <w:pPr>
        <w:pStyle w:val="Heading3"/>
        <w:ind w:left="1260" w:hanging="450"/>
      </w:pPr>
      <w:r w:rsidRPr="005F3A6E">
        <w:rPr>
          <w:rStyle w:val="FieldLabels"/>
        </w:rPr>
        <w:t>Deployment Status</w:t>
      </w:r>
      <w:r w:rsidRPr="009A5278">
        <w:rPr>
          <w:rStyle w:val="FieldLabels"/>
          <w:b w:val="0"/>
        </w:rPr>
        <w:t>:</w:t>
      </w:r>
      <w:r>
        <w:t xml:space="preserve"> </w:t>
      </w:r>
      <w:r w:rsidRPr="005F3A6E">
        <w:rPr>
          <w:rStyle w:val="IndividualRadioButton"/>
        </w:rPr>
        <w:t>Deployed</w:t>
      </w:r>
    </w:p>
    <w:p w:rsidR="00A3743D" w:rsidRDefault="00A3743D" w:rsidP="00612253">
      <w:pPr>
        <w:pStyle w:val="Heading3"/>
        <w:ind w:left="1260" w:hanging="450"/>
      </w:pPr>
      <w:r w:rsidRPr="00B807F0">
        <w:rPr>
          <w:rStyle w:val="FieldLabels"/>
        </w:rPr>
        <w:t>Add Notes &amp; Attachments related list to default page layout</w:t>
      </w:r>
      <w:r w:rsidRPr="009A5278">
        <w:rPr>
          <w:rStyle w:val="FieldLabels"/>
          <w:b w:val="0"/>
        </w:rPr>
        <w:t>:</w:t>
      </w:r>
      <w:r>
        <w:rPr>
          <w:rStyle w:val="FieldLabels"/>
        </w:rPr>
        <w:t xml:space="preserve"> </w:t>
      </w:r>
      <w:r w:rsidRPr="005F3A6E">
        <w:rPr>
          <w:rStyle w:val="CheckboxNames"/>
        </w:rPr>
        <w:t>(</w:t>
      </w:r>
      <w:r>
        <w:t xml:space="preserve">selected) </w:t>
      </w:r>
    </w:p>
    <w:p w:rsidR="00A3743D" w:rsidRDefault="00A3743D" w:rsidP="00612253">
      <w:pPr>
        <w:pStyle w:val="Heading3"/>
        <w:ind w:left="1260" w:hanging="450"/>
      </w:pPr>
      <w:r w:rsidRPr="00B807F0">
        <w:rPr>
          <w:rStyle w:val="FieldLabels"/>
        </w:rPr>
        <w:t>Launch New Custom Tab Wizard after saving this custom object</w:t>
      </w:r>
      <w:r w:rsidRPr="009A5278">
        <w:rPr>
          <w:rStyle w:val="FieldLabels"/>
          <w:b w:val="0"/>
        </w:rPr>
        <w:t>:</w:t>
      </w:r>
      <w:r>
        <w:t xml:space="preserve"> (cleared) </w:t>
      </w:r>
    </w:p>
    <w:p w:rsidR="00A3743D" w:rsidRDefault="00A3743D" w:rsidP="0024104D">
      <w:pPr>
        <w:pStyle w:val="Heading2"/>
      </w:pPr>
      <w:r>
        <w:t xml:space="preserve">Click </w:t>
      </w:r>
      <w:r w:rsidRPr="00204DCF">
        <w:rPr>
          <w:rStyle w:val="ButtonLabels"/>
        </w:rPr>
        <w:t>Save</w:t>
      </w:r>
      <w:r w:rsidR="00622C8E" w:rsidRPr="00B81896">
        <w:t>.</w:t>
      </w:r>
      <w:r>
        <w:t xml:space="preserve"> </w:t>
      </w:r>
    </w:p>
    <w:p w:rsidR="00A3743D" w:rsidRDefault="00A3743D" w:rsidP="0024104D">
      <w:pPr>
        <w:pStyle w:val="Heading1"/>
      </w:pPr>
      <w:r>
        <w:t>Create the master-detail relationships of Job Posting with Job Posting Site and Position.</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p>
    <w:p w:rsidR="00A3743D" w:rsidRDefault="00A3743D" w:rsidP="00612253">
      <w:pPr>
        <w:pStyle w:val="Heading3"/>
        <w:ind w:left="1170"/>
      </w:pPr>
      <w:r w:rsidRPr="00322EE0">
        <w:rPr>
          <w:rStyle w:val="FieldLabels"/>
        </w:rPr>
        <w:t>Data Type</w:t>
      </w:r>
      <w:r w:rsidRPr="00165DB3">
        <w:rPr>
          <w:rStyle w:val="FieldLabels"/>
          <w:b w:val="0"/>
        </w:rPr>
        <w:t>:</w:t>
      </w:r>
      <w:r w:rsidRPr="00165DB3">
        <w:rPr>
          <w:b/>
        </w:rPr>
        <w:t xml:space="preserve"> </w:t>
      </w:r>
      <w:r w:rsidRPr="00322EE0">
        <w:rPr>
          <w:rStyle w:val="IndividualRadioButton"/>
        </w:rPr>
        <w:t>Master-Detail Relationship</w:t>
      </w:r>
    </w:p>
    <w:p w:rsidR="00A3743D" w:rsidRDefault="00A3743D" w:rsidP="00612253">
      <w:pPr>
        <w:pStyle w:val="Heading3"/>
        <w:ind w:left="1170"/>
      </w:pPr>
      <w:r>
        <w:t xml:space="preserve">Click </w:t>
      </w:r>
      <w:r w:rsidRPr="00204DCF">
        <w:rPr>
          <w:rStyle w:val="ButtonLabels"/>
        </w:rPr>
        <w:t>Next</w:t>
      </w:r>
      <w:r w:rsidR="00622C8E" w:rsidRPr="00B81896">
        <w:t>.</w:t>
      </w:r>
    </w:p>
    <w:p w:rsidR="00A3743D" w:rsidRDefault="00A3743D" w:rsidP="00612253">
      <w:pPr>
        <w:pStyle w:val="Heading3"/>
        <w:ind w:left="1170"/>
      </w:pPr>
      <w:r w:rsidRPr="00322EE0">
        <w:rPr>
          <w:rStyle w:val="FieldLabels"/>
        </w:rPr>
        <w:t>Related to</w:t>
      </w:r>
      <w:r w:rsidRPr="00165DB3">
        <w:rPr>
          <w:rStyle w:val="FieldLabels"/>
          <w:b w:val="0"/>
        </w:rPr>
        <w:t>:</w:t>
      </w:r>
      <w:r>
        <w:t xml:space="preserve"> </w:t>
      </w:r>
      <w:r w:rsidRPr="00322EE0">
        <w:rPr>
          <w:rStyle w:val="PicklistValues"/>
        </w:rPr>
        <w:t>Job Posting Site</w:t>
      </w:r>
    </w:p>
    <w:p w:rsidR="00A3743D" w:rsidRDefault="00A3743D" w:rsidP="00612253">
      <w:pPr>
        <w:pStyle w:val="Heading3"/>
        <w:ind w:left="1170"/>
      </w:pPr>
      <w:r>
        <w:lastRenderedPageBreak/>
        <w:t xml:space="preserve">Click </w:t>
      </w:r>
      <w:r w:rsidRPr="00204DCF">
        <w:rPr>
          <w:rStyle w:val="ButtonLabels"/>
        </w:rPr>
        <w:t>Next</w:t>
      </w:r>
      <w:r w:rsidR="00622C8E" w:rsidRPr="00B81896">
        <w:t>.</w:t>
      </w:r>
    </w:p>
    <w:p w:rsidR="00A3743D" w:rsidRDefault="00A3743D" w:rsidP="00612253">
      <w:pPr>
        <w:pStyle w:val="Heading3"/>
        <w:ind w:left="1170"/>
      </w:pPr>
      <w:r w:rsidRPr="00322EE0">
        <w:rPr>
          <w:rStyle w:val="FieldLabels"/>
        </w:rPr>
        <w:t>Field Label</w:t>
      </w:r>
      <w:r w:rsidRPr="00165DB3">
        <w:rPr>
          <w:rStyle w:val="FieldLabels"/>
          <w:b w:val="0"/>
        </w:rPr>
        <w:t>:</w:t>
      </w:r>
      <w:r>
        <w:t xml:space="preserve"> </w:t>
      </w:r>
      <w:r w:rsidRPr="00322EE0">
        <w:rPr>
          <w:rStyle w:val="Data"/>
        </w:rPr>
        <w:t>Job Posting Site</w:t>
      </w:r>
    </w:p>
    <w:p w:rsidR="00A3743D" w:rsidRDefault="00A3743D" w:rsidP="00612253">
      <w:pPr>
        <w:pStyle w:val="Heading3"/>
        <w:ind w:left="1170"/>
      </w:pPr>
      <w:r w:rsidRPr="00322EE0">
        <w:rPr>
          <w:rStyle w:val="FieldLabels"/>
        </w:rPr>
        <w:t>Field Name</w:t>
      </w:r>
      <w:r w:rsidRPr="00165DB3">
        <w:rPr>
          <w:rStyle w:val="FieldLabels"/>
          <w:b w:val="0"/>
        </w:rPr>
        <w:t>:</w:t>
      </w:r>
      <w:r w:rsidRPr="00322EE0">
        <w:rPr>
          <w:rStyle w:val="FieldLabels"/>
        </w:rPr>
        <w:t xml:space="preserve"> </w:t>
      </w:r>
      <w:proofErr w:type="spellStart"/>
      <w:r w:rsidRPr="00322EE0">
        <w:rPr>
          <w:rStyle w:val="Data"/>
        </w:rPr>
        <w:t>Job_Posting_Site</w:t>
      </w:r>
      <w:proofErr w:type="spellEnd"/>
      <w:r>
        <w:t xml:space="preserve"> (This field auto-populates.)</w:t>
      </w:r>
    </w:p>
    <w:p w:rsidR="00A3743D" w:rsidRDefault="00A3743D" w:rsidP="00612253">
      <w:pPr>
        <w:pStyle w:val="Heading3"/>
        <w:ind w:left="1170"/>
      </w:pPr>
      <w:r>
        <w:t xml:space="preserve">Click </w:t>
      </w:r>
      <w:r w:rsidRPr="00204DCF">
        <w:rPr>
          <w:rStyle w:val="ButtonLabels"/>
        </w:rPr>
        <w:t>Next</w:t>
      </w:r>
      <w:r w:rsidR="00622C8E" w:rsidRPr="00B81896">
        <w:t>.</w:t>
      </w:r>
    </w:p>
    <w:p w:rsidR="00A3743D" w:rsidRDefault="00A3743D" w:rsidP="0024104D">
      <w:pPr>
        <w:pStyle w:val="Heading2"/>
      </w:pPr>
      <w:r>
        <w:t xml:space="preserve">To accept the defaults for field-level security, click </w:t>
      </w:r>
      <w:r w:rsidRPr="00204DCF">
        <w:rPr>
          <w:rStyle w:val="ButtonLabels"/>
        </w:rPr>
        <w:t>Next</w:t>
      </w:r>
      <w:r>
        <w:t>.</w:t>
      </w:r>
    </w:p>
    <w:p w:rsidR="00A3743D" w:rsidRDefault="00A3743D" w:rsidP="0024104D">
      <w:pPr>
        <w:pStyle w:val="Heading2"/>
      </w:pPr>
      <w:r>
        <w:t xml:space="preserve">To accept the defaults to add reference field to Page Layouts, click </w:t>
      </w:r>
      <w:r w:rsidRPr="00204DCF">
        <w:rPr>
          <w:rStyle w:val="ButtonLabels"/>
        </w:rPr>
        <w:t>Next</w:t>
      </w:r>
      <w:r w:rsidR="00622C8E" w:rsidRPr="00B81896">
        <w:t>.</w:t>
      </w:r>
    </w:p>
    <w:p w:rsidR="00A3743D" w:rsidRDefault="00A3743D" w:rsidP="0024104D">
      <w:pPr>
        <w:pStyle w:val="Heading2"/>
      </w:pPr>
      <w:r>
        <w:t xml:space="preserve">To accept the defaults to add the related list to the page layout, click </w:t>
      </w:r>
      <w:r w:rsidRPr="00204DCF">
        <w:rPr>
          <w:rStyle w:val="ButtonLabels"/>
        </w:rPr>
        <w:t>Save &amp; New</w:t>
      </w:r>
      <w:r w:rsidR="00622C8E" w:rsidRPr="00B81896">
        <w:t>.</w:t>
      </w:r>
    </w:p>
    <w:p w:rsidR="00A3743D" w:rsidRDefault="00A3743D" w:rsidP="00612253">
      <w:pPr>
        <w:pStyle w:val="Heading3"/>
        <w:ind w:left="1170"/>
      </w:pPr>
      <w:r w:rsidRPr="00732FA5">
        <w:rPr>
          <w:rStyle w:val="FieldLabels"/>
        </w:rPr>
        <w:t>Data Type</w:t>
      </w:r>
      <w:r w:rsidRPr="00165DB3">
        <w:rPr>
          <w:rStyle w:val="FieldLabels"/>
          <w:b w:val="0"/>
        </w:rPr>
        <w:t>:</w:t>
      </w:r>
      <w:r>
        <w:t xml:space="preserve"> </w:t>
      </w:r>
      <w:r w:rsidRPr="00732FA5">
        <w:rPr>
          <w:rStyle w:val="IndividualRadioButton"/>
        </w:rPr>
        <w:t>Master-Detail Relationship</w:t>
      </w:r>
    </w:p>
    <w:p w:rsidR="00A3743D" w:rsidRDefault="00A3743D" w:rsidP="00612253">
      <w:pPr>
        <w:pStyle w:val="Heading3"/>
        <w:ind w:left="1170"/>
      </w:pPr>
      <w:r>
        <w:t xml:space="preserve">Click </w:t>
      </w:r>
      <w:r w:rsidRPr="00204DCF">
        <w:rPr>
          <w:rStyle w:val="ButtonLabels"/>
        </w:rPr>
        <w:t>Next</w:t>
      </w:r>
      <w:r w:rsidR="00622C8E" w:rsidRPr="00B81896">
        <w:t>.</w:t>
      </w:r>
      <w:r w:rsidRPr="00D210D8">
        <w:t xml:space="preserve"> </w:t>
      </w:r>
    </w:p>
    <w:p w:rsidR="00A3743D" w:rsidRDefault="00A3743D" w:rsidP="00612253">
      <w:pPr>
        <w:pStyle w:val="Heading3"/>
        <w:ind w:left="1170"/>
      </w:pPr>
      <w:r w:rsidRPr="00732FA5">
        <w:rPr>
          <w:rStyle w:val="FieldLabels"/>
        </w:rPr>
        <w:t>Related to</w:t>
      </w:r>
      <w:r w:rsidRPr="00165DB3">
        <w:rPr>
          <w:rStyle w:val="FieldLabels"/>
          <w:b w:val="0"/>
        </w:rPr>
        <w:t>:</w:t>
      </w:r>
      <w:r>
        <w:t xml:space="preserve"> </w:t>
      </w:r>
      <w:r w:rsidRPr="00732FA5">
        <w:rPr>
          <w:rStyle w:val="PicklistValues"/>
        </w:rPr>
        <w:t>Position</w:t>
      </w:r>
    </w:p>
    <w:p w:rsidR="00A3743D" w:rsidRDefault="00A3743D" w:rsidP="00612253">
      <w:pPr>
        <w:pStyle w:val="Heading3"/>
        <w:ind w:left="1170"/>
      </w:pPr>
      <w:r>
        <w:t xml:space="preserve">Click </w:t>
      </w:r>
      <w:r w:rsidRPr="00204DCF">
        <w:rPr>
          <w:rStyle w:val="ButtonLabels"/>
        </w:rPr>
        <w:t>Next</w:t>
      </w:r>
      <w:r w:rsidR="00622C8E" w:rsidRPr="00B81896">
        <w:t>.</w:t>
      </w:r>
    </w:p>
    <w:p w:rsidR="00A3743D" w:rsidRDefault="00A3743D" w:rsidP="00612253">
      <w:pPr>
        <w:pStyle w:val="Heading3"/>
        <w:ind w:left="1170"/>
      </w:pPr>
      <w:r w:rsidRPr="00732FA5">
        <w:rPr>
          <w:rStyle w:val="FieldLabels"/>
        </w:rPr>
        <w:t>Field Label</w:t>
      </w:r>
      <w:r w:rsidRPr="00165DB3">
        <w:rPr>
          <w:rStyle w:val="FieldLabels"/>
          <w:b w:val="0"/>
        </w:rPr>
        <w:t>:</w:t>
      </w:r>
      <w:r>
        <w:t xml:space="preserve"> </w:t>
      </w:r>
      <w:r w:rsidRPr="00732FA5">
        <w:rPr>
          <w:rStyle w:val="Data"/>
        </w:rPr>
        <w:t>Position</w:t>
      </w:r>
    </w:p>
    <w:p w:rsidR="00A3743D" w:rsidRDefault="00A3743D" w:rsidP="00612253">
      <w:pPr>
        <w:pStyle w:val="Heading3"/>
        <w:ind w:left="1170"/>
      </w:pPr>
      <w:r w:rsidRPr="00732FA5">
        <w:rPr>
          <w:rStyle w:val="FieldLabels"/>
        </w:rPr>
        <w:t>Field Name</w:t>
      </w:r>
      <w:r w:rsidRPr="00165DB3">
        <w:rPr>
          <w:rStyle w:val="FieldLabels"/>
          <w:b w:val="0"/>
        </w:rPr>
        <w:t>:</w:t>
      </w:r>
      <w:r>
        <w:t xml:space="preserve"> </w:t>
      </w:r>
      <w:r w:rsidRPr="00732FA5">
        <w:rPr>
          <w:rStyle w:val="Data"/>
        </w:rPr>
        <w:t>Position</w:t>
      </w:r>
      <w:r>
        <w:t xml:space="preserve"> (This field auto-populates.)</w:t>
      </w:r>
    </w:p>
    <w:p w:rsidR="00A3743D" w:rsidRDefault="00A3743D" w:rsidP="00612253">
      <w:pPr>
        <w:pStyle w:val="Heading3"/>
        <w:ind w:left="1170"/>
      </w:pPr>
      <w:r>
        <w:t xml:space="preserve">Click </w:t>
      </w:r>
      <w:r w:rsidRPr="00204DCF">
        <w:rPr>
          <w:rStyle w:val="ButtonLabels"/>
        </w:rPr>
        <w:t>Next</w:t>
      </w:r>
      <w:r w:rsidR="00622C8E" w:rsidRPr="00B81896">
        <w:t>.</w:t>
      </w:r>
    </w:p>
    <w:p w:rsidR="00A3743D" w:rsidRDefault="00A3743D" w:rsidP="0024104D">
      <w:pPr>
        <w:pStyle w:val="Heading2"/>
      </w:pPr>
      <w:r>
        <w:t xml:space="preserve">To accept the defaults for field-level security, click </w:t>
      </w:r>
      <w:r w:rsidRPr="00204DCF">
        <w:rPr>
          <w:rStyle w:val="ButtonLabels"/>
        </w:rPr>
        <w:t>Next</w:t>
      </w:r>
      <w:r>
        <w:t>.</w:t>
      </w:r>
    </w:p>
    <w:p w:rsidR="00A3743D" w:rsidRDefault="00A3743D" w:rsidP="0024104D">
      <w:pPr>
        <w:pStyle w:val="Heading2"/>
      </w:pPr>
      <w:r>
        <w:t xml:space="preserve">To accept the defaults to add reference field to Page Layouts, click </w:t>
      </w:r>
      <w:r w:rsidRPr="00204DCF">
        <w:rPr>
          <w:rStyle w:val="ButtonLabels"/>
        </w:rPr>
        <w:t>Next</w:t>
      </w:r>
      <w:r w:rsidR="00622C8E" w:rsidRPr="00B81896">
        <w:t>.</w:t>
      </w:r>
    </w:p>
    <w:p w:rsidR="00A3743D" w:rsidRPr="00204DCF" w:rsidRDefault="00A3743D" w:rsidP="0024104D">
      <w:pPr>
        <w:pStyle w:val="Heading2"/>
        <w:rPr>
          <w:rStyle w:val="ButtonLabels"/>
        </w:rPr>
      </w:pPr>
      <w:r>
        <w:t xml:space="preserve">To accept the defaults to add the related list to the page layout, click </w:t>
      </w:r>
      <w:r w:rsidRPr="00204DCF">
        <w:rPr>
          <w:rStyle w:val="ButtonLabels"/>
        </w:rPr>
        <w:t>Save</w:t>
      </w:r>
      <w:r w:rsidR="00622C8E" w:rsidRPr="00B81896">
        <w:t>.</w:t>
      </w:r>
    </w:p>
    <w:p w:rsidR="00A3743D" w:rsidRDefault="00A3743D">
      <w:pPr>
        <w:spacing w:after="200" w:line="276" w:lineRule="auto"/>
        <w:rPr>
          <w:rFonts w:eastAsiaTheme="majorEastAsia" w:cstheme="majorBidi"/>
          <w:bCs/>
          <w:szCs w:val="28"/>
        </w:rPr>
      </w:pPr>
      <w:r>
        <w:br w:type="page"/>
      </w:r>
    </w:p>
    <w:p w:rsidR="00A3743D" w:rsidRDefault="002262B2" w:rsidP="0014322B">
      <w:pPr>
        <w:pStyle w:val="ExerciseTitle"/>
      </w:pPr>
      <w:bookmarkStart w:id="10" w:name="_Toc352075450"/>
      <w:bookmarkStart w:id="11" w:name="_Toc440875384"/>
      <w:r>
        <w:lastRenderedPageBreak/>
        <w:t>2</w:t>
      </w:r>
      <w:r w:rsidR="00A3743D">
        <w:t>-6: Create a Lookup Filter</w:t>
      </w:r>
      <w:bookmarkEnd w:id="10"/>
      <w:bookmarkEnd w:id="11"/>
    </w:p>
    <w:p w:rsidR="00D210D8" w:rsidRDefault="00D210D8" w:rsidP="00D210D8">
      <w:pPr>
        <w:pStyle w:val="GoalTskTimeInstr"/>
      </w:pPr>
      <w:r>
        <w:t>Scenario:</w:t>
      </w:r>
    </w:p>
    <w:p w:rsidR="00D210D8" w:rsidRDefault="00D210D8" w:rsidP="00D210D8">
      <w:pPr>
        <w:pStyle w:val="BodyText"/>
      </w:pPr>
      <w:r>
        <w:t xml:space="preserve">At Universal Containers (UC), only users who are people managers should be selected as the hiring manager on a new position. UC needs to create a lookup filter that would prevent users from selecting a user who is not a hiring manager when creating a new position.  </w:t>
      </w:r>
    </w:p>
    <w:p w:rsidR="00A3743D" w:rsidRDefault="00A3743D" w:rsidP="0014322B">
      <w:pPr>
        <w:pStyle w:val="GoalTskTimeInstr"/>
      </w:pPr>
      <w:r>
        <w:t>Goal:</w:t>
      </w:r>
    </w:p>
    <w:p w:rsidR="00A3743D" w:rsidRDefault="00A3743D" w:rsidP="0014322B">
      <w:pPr>
        <w:pStyle w:val="BodyText"/>
      </w:pPr>
      <w:r>
        <w:t>Create a lookup filter.</w:t>
      </w:r>
    </w:p>
    <w:p w:rsidR="00A3743D" w:rsidRDefault="00A3743D" w:rsidP="0014322B">
      <w:pPr>
        <w:pStyle w:val="GoalTskTimeInstr"/>
      </w:pPr>
      <w:r>
        <w:t>Task:</w:t>
      </w:r>
    </w:p>
    <w:p w:rsidR="00A3743D" w:rsidRDefault="00A3743D" w:rsidP="0014322B">
      <w:pPr>
        <w:pStyle w:val="BodyText"/>
      </w:pPr>
      <w:r>
        <w:t xml:space="preserve">Create a lookup filter.  </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Pr="00A3743D" w:rsidRDefault="00A3743D" w:rsidP="00FD0DFD">
      <w:pPr>
        <w:pStyle w:val="Heading1"/>
        <w:numPr>
          <w:ilvl w:val="0"/>
          <w:numId w:val="20"/>
        </w:numPr>
      </w:pPr>
      <w:r w:rsidRPr="00A3743D">
        <w:t xml:space="preserve">Create a lookup filter. </w:t>
      </w:r>
    </w:p>
    <w:p w:rsidR="00A3743D" w:rsidRDefault="00A3743D" w:rsidP="0024104D">
      <w:pPr>
        <w:pStyle w:val="Heading2"/>
      </w:pPr>
      <w:r>
        <w:t xml:space="preserve">Click </w:t>
      </w:r>
      <w:r w:rsidRPr="001627CB">
        <w:rPr>
          <w:rStyle w:val="ClickPaths"/>
        </w:rPr>
        <w:t>Setup | Create | Objects | Position</w:t>
      </w:r>
      <w:r w:rsidRPr="00CF375D">
        <w:rPr>
          <w:rStyle w:val="ClickPaths"/>
          <w:b w:val="0"/>
        </w:rPr>
        <w:t>.</w:t>
      </w:r>
    </w:p>
    <w:p w:rsidR="00A3743D" w:rsidRDefault="00A3743D" w:rsidP="0024104D">
      <w:pPr>
        <w:pStyle w:val="Heading2"/>
      </w:pPr>
      <w:r>
        <w:t xml:space="preserve">Scroll down to the Custom Fields &amp; Relationships section and click </w:t>
      </w:r>
      <w:r w:rsidRPr="00664E42">
        <w:rPr>
          <w:rStyle w:val="ClickPaths"/>
        </w:rPr>
        <w:t>Hiring Manager</w:t>
      </w:r>
      <w:r w:rsidRPr="00CF375D">
        <w:rPr>
          <w:rStyle w:val="ClickPaths"/>
          <w:b w:val="0"/>
        </w:rPr>
        <w:t>.</w:t>
      </w:r>
    </w:p>
    <w:p w:rsidR="00A3743D" w:rsidRDefault="00A3743D" w:rsidP="0024104D">
      <w:pPr>
        <w:pStyle w:val="Heading2"/>
      </w:pPr>
      <w:r>
        <w:t xml:space="preserve">Click </w:t>
      </w:r>
      <w:r w:rsidRPr="00204DCF">
        <w:rPr>
          <w:rStyle w:val="ButtonLabels"/>
        </w:rPr>
        <w:t>Edit</w:t>
      </w:r>
      <w:r w:rsidR="00622C8E" w:rsidRPr="00B81896">
        <w:t>.</w:t>
      </w:r>
    </w:p>
    <w:p w:rsidR="00A3743D" w:rsidRDefault="00A3743D" w:rsidP="0024104D">
      <w:pPr>
        <w:pStyle w:val="Heading2"/>
      </w:pPr>
      <w:r>
        <w:t xml:space="preserve">Under the Lookup Filter section, click the </w:t>
      </w:r>
      <w:r w:rsidRPr="00FC058C">
        <w:rPr>
          <w:rStyle w:val="ClickPaths"/>
        </w:rPr>
        <w:t>Show Filter Settings</w:t>
      </w:r>
      <w:r>
        <w:t xml:space="preserve"> link.</w:t>
      </w:r>
    </w:p>
    <w:p w:rsidR="00A3743D" w:rsidRDefault="00A3743D" w:rsidP="00612253">
      <w:pPr>
        <w:pStyle w:val="Heading3"/>
        <w:ind w:left="1170"/>
      </w:pPr>
      <w:r w:rsidRPr="00CC0EF2">
        <w:rPr>
          <w:rStyle w:val="FieldLabels"/>
        </w:rPr>
        <w:t>Field</w:t>
      </w:r>
      <w:r w:rsidRPr="00CF375D">
        <w:rPr>
          <w:rStyle w:val="FieldLabels"/>
          <w:b w:val="0"/>
        </w:rPr>
        <w:t>:</w:t>
      </w:r>
      <w:r>
        <w:t xml:space="preserve"> </w:t>
      </w:r>
      <w:r w:rsidRPr="00CC0EF2">
        <w:rPr>
          <w:rStyle w:val="Data"/>
        </w:rPr>
        <w:t>Hiring Manager: People Manager?</w:t>
      </w:r>
      <w:r>
        <w:t xml:space="preserve"> </w:t>
      </w:r>
    </w:p>
    <w:p w:rsidR="00A3743D" w:rsidRDefault="00A3743D" w:rsidP="00612253">
      <w:pPr>
        <w:pStyle w:val="Heading3"/>
        <w:ind w:left="1170"/>
      </w:pPr>
      <w:r w:rsidRPr="00CC0EF2">
        <w:rPr>
          <w:rStyle w:val="FieldLabels"/>
        </w:rPr>
        <w:t>Operator</w:t>
      </w:r>
      <w:r w:rsidRPr="00CF375D">
        <w:rPr>
          <w:rStyle w:val="FieldLabels"/>
          <w:b w:val="0"/>
        </w:rPr>
        <w:t>:</w:t>
      </w:r>
      <w:r>
        <w:t xml:space="preserve"> </w:t>
      </w:r>
      <w:r w:rsidRPr="00CC0EF2">
        <w:rPr>
          <w:rStyle w:val="PicklistValues"/>
        </w:rPr>
        <w:t>equals</w:t>
      </w:r>
    </w:p>
    <w:p w:rsidR="00A3743D" w:rsidRDefault="00A3743D" w:rsidP="00612253">
      <w:pPr>
        <w:pStyle w:val="Heading3"/>
        <w:ind w:left="1170"/>
      </w:pPr>
      <w:r w:rsidRPr="00CC0EF2">
        <w:rPr>
          <w:rStyle w:val="FieldLabels"/>
        </w:rPr>
        <w:t>Value/Field</w:t>
      </w:r>
      <w:r w:rsidRPr="00CF375D">
        <w:rPr>
          <w:rStyle w:val="FieldLabels"/>
          <w:b w:val="0"/>
        </w:rPr>
        <w:t>:</w:t>
      </w:r>
      <w:r>
        <w:t xml:space="preserve"> </w:t>
      </w:r>
      <w:r w:rsidRPr="00CC0EF2">
        <w:rPr>
          <w:rStyle w:val="PicklistValues"/>
        </w:rPr>
        <w:t>Value</w:t>
      </w:r>
    </w:p>
    <w:p w:rsidR="00A3743D" w:rsidRDefault="00A3743D" w:rsidP="00612253">
      <w:pPr>
        <w:pStyle w:val="Heading3"/>
        <w:ind w:left="1170"/>
      </w:pPr>
      <w:r w:rsidRPr="00CC0EF2">
        <w:rPr>
          <w:rStyle w:val="FieldLabels"/>
        </w:rPr>
        <w:t>Value</w:t>
      </w:r>
      <w:r w:rsidRPr="00CF375D">
        <w:rPr>
          <w:rStyle w:val="FieldLabels"/>
          <w:b w:val="0"/>
        </w:rPr>
        <w:t>:</w:t>
      </w:r>
      <w:r>
        <w:t xml:space="preserve"> </w:t>
      </w:r>
      <w:r w:rsidRPr="00664E42">
        <w:rPr>
          <w:rStyle w:val="Data"/>
        </w:rPr>
        <w:t>True</w:t>
      </w:r>
    </w:p>
    <w:p w:rsidR="00A3743D" w:rsidRDefault="00A3743D" w:rsidP="00612253">
      <w:pPr>
        <w:pStyle w:val="Heading3"/>
        <w:ind w:left="1170"/>
      </w:pPr>
      <w:r w:rsidRPr="00CC0EF2">
        <w:rPr>
          <w:rStyle w:val="FieldLabels"/>
        </w:rPr>
        <w:t>Filter Type</w:t>
      </w:r>
      <w:r w:rsidRPr="00CF375D">
        <w:rPr>
          <w:rStyle w:val="FieldLabels"/>
          <w:b w:val="0"/>
        </w:rPr>
        <w:t>:</w:t>
      </w:r>
      <w:r>
        <w:t xml:space="preserve"> </w:t>
      </w:r>
      <w:r w:rsidRPr="00CC0EF2">
        <w:rPr>
          <w:rStyle w:val="IndividualRadioButton"/>
        </w:rPr>
        <w:t>Required</w:t>
      </w:r>
    </w:p>
    <w:p w:rsidR="00A3743D" w:rsidRDefault="00A3743D" w:rsidP="00612253">
      <w:pPr>
        <w:pStyle w:val="Heading3"/>
        <w:ind w:left="1170"/>
      </w:pPr>
      <w:r w:rsidRPr="00CC0EF2">
        <w:t>If it doesn’t, display this error message on save:</w:t>
      </w:r>
      <w:r>
        <w:t xml:space="preserve"> </w:t>
      </w:r>
      <w:r w:rsidRPr="00CC0EF2">
        <w:rPr>
          <w:rStyle w:val="Data"/>
        </w:rPr>
        <w:t>In order to be a Hiring Manager, the user must be a people manager</w:t>
      </w:r>
      <w:r w:rsidR="00622C8E" w:rsidRPr="00B81896">
        <w:t>.</w:t>
      </w:r>
      <w:r w:rsidRPr="00CC0EF2">
        <w:rPr>
          <w:rStyle w:val="Data"/>
        </w:rPr>
        <w:t xml:space="preserve"> Please ensure that the People Manager? </w:t>
      </w:r>
      <w:r w:rsidR="00F4539F" w:rsidRPr="00CC0EF2">
        <w:rPr>
          <w:rStyle w:val="Data"/>
        </w:rPr>
        <w:t>Checkbox</w:t>
      </w:r>
      <w:r w:rsidRPr="00CC0EF2">
        <w:rPr>
          <w:rStyle w:val="Data"/>
        </w:rPr>
        <w:t xml:space="preserve"> on the user record is checked</w:t>
      </w:r>
      <w:r w:rsidR="00622C8E" w:rsidRPr="00B81896">
        <w:t>.</w:t>
      </w:r>
      <w:r w:rsidRPr="00CC0EF2">
        <w:rPr>
          <w:rStyle w:val="Data"/>
        </w:rPr>
        <w:t xml:space="preserve"> </w:t>
      </w:r>
    </w:p>
    <w:p w:rsidR="00A3743D" w:rsidRDefault="00A3743D" w:rsidP="00612253">
      <w:pPr>
        <w:pStyle w:val="Heading3"/>
        <w:ind w:left="1170"/>
      </w:pPr>
      <w:r w:rsidRPr="00CC0EF2">
        <w:rPr>
          <w:rStyle w:val="FieldLabels"/>
        </w:rPr>
        <w:t>Active</w:t>
      </w:r>
      <w:r w:rsidRPr="00CF375D">
        <w:rPr>
          <w:rStyle w:val="FieldLabels"/>
          <w:b w:val="0"/>
        </w:rPr>
        <w:t>:</w:t>
      </w:r>
      <w:r>
        <w:t xml:space="preserve"> (selected)</w:t>
      </w:r>
    </w:p>
    <w:p w:rsidR="00A3743D" w:rsidRPr="00204DCF" w:rsidRDefault="00A3743D" w:rsidP="0024104D">
      <w:pPr>
        <w:pStyle w:val="Heading2"/>
        <w:rPr>
          <w:rStyle w:val="ButtonLabels"/>
        </w:rPr>
      </w:pPr>
      <w:r>
        <w:t xml:space="preserve">Click </w:t>
      </w:r>
      <w:r w:rsidRPr="00204DCF">
        <w:rPr>
          <w:rStyle w:val="ButtonLabels"/>
        </w:rPr>
        <w:t>Save</w:t>
      </w:r>
      <w:r w:rsidR="00622C8E" w:rsidRPr="00B81896">
        <w:t>.</w:t>
      </w:r>
    </w:p>
    <w:p w:rsidR="00A3743D" w:rsidRDefault="00A3743D">
      <w:pPr>
        <w:spacing w:after="200" w:line="276" w:lineRule="auto"/>
        <w:rPr>
          <w:rFonts w:eastAsiaTheme="majorEastAsia" w:cstheme="majorBidi"/>
          <w:bCs/>
          <w:szCs w:val="28"/>
        </w:rPr>
      </w:pPr>
      <w:r>
        <w:br w:type="page"/>
      </w:r>
    </w:p>
    <w:p w:rsidR="00A3743D" w:rsidRDefault="002262B2" w:rsidP="0014322B">
      <w:pPr>
        <w:pStyle w:val="ExerciseTitle"/>
      </w:pPr>
      <w:bookmarkStart w:id="12" w:name="_Toc352075451"/>
      <w:bookmarkStart w:id="13" w:name="_Toc440875385"/>
      <w:r>
        <w:lastRenderedPageBreak/>
        <w:t>3</w:t>
      </w:r>
      <w:r w:rsidR="00A3743D">
        <w:t>-1: Create a Custom Application</w:t>
      </w:r>
      <w:bookmarkEnd w:id="12"/>
      <w:bookmarkEnd w:id="13"/>
      <w:r w:rsidR="00A3743D">
        <w:t xml:space="preserve"> </w:t>
      </w:r>
    </w:p>
    <w:p w:rsidR="00992F57" w:rsidRDefault="00992F57" w:rsidP="00992F57">
      <w:pPr>
        <w:pStyle w:val="GoalTskTimeInstr"/>
      </w:pPr>
      <w:r>
        <w:t>Scenario:</w:t>
      </w:r>
    </w:p>
    <w:p w:rsidR="00992F57" w:rsidRDefault="00992F57" w:rsidP="00992F57">
      <w:pPr>
        <w:pStyle w:val="BodyText"/>
      </w:pPr>
      <w:r>
        <w:t xml:space="preserve">Now that Universal Containers has created </w:t>
      </w:r>
      <w:r w:rsidR="00BC7B21" w:rsidRPr="00BC7B21">
        <w:t>some new objects and their associated tabs, the company would like to create a simplified way to access all the tabs with a single click.</w:t>
      </w:r>
    </w:p>
    <w:p w:rsidR="00A3743D" w:rsidRDefault="00A3743D" w:rsidP="0014322B">
      <w:pPr>
        <w:pStyle w:val="GoalTskTimeInstr"/>
      </w:pPr>
      <w:r>
        <w:t>Goal:</w:t>
      </w:r>
    </w:p>
    <w:p w:rsidR="00A3743D" w:rsidRDefault="00A3743D" w:rsidP="0014322B">
      <w:pPr>
        <w:pStyle w:val="BodyText"/>
      </w:pPr>
      <w:r>
        <w:t>Create a custom recruiting application.</w:t>
      </w:r>
    </w:p>
    <w:p w:rsidR="00A3743D" w:rsidRDefault="00A3743D" w:rsidP="0014322B">
      <w:pPr>
        <w:pStyle w:val="GoalTskTimeInstr"/>
      </w:pPr>
      <w:r>
        <w:t>Task:</w:t>
      </w:r>
    </w:p>
    <w:p w:rsidR="00A3743D" w:rsidRDefault="00A3743D" w:rsidP="0014322B">
      <w:pPr>
        <w:pStyle w:val="BodyText"/>
      </w:pPr>
      <w:r>
        <w:t xml:space="preserve">Create a custom recruiting application. </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Pr="00A3743D" w:rsidRDefault="00A3743D" w:rsidP="00FD0DFD">
      <w:pPr>
        <w:pStyle w:val="Heading1"/>
        <w:numPr>
          <w:ilvl w:val="0"/>
          <w:numId w:val="21"/>
        </w:numPr>
      </w:pPr>
      <w:r w:rsidRPr="00A3743D">
        <w:t xml:space="preserve">Create a custom recruiting application. </w:t>
      </w:r>
    </w:p>
    <w:p w:rsidR="00A3743D" w:rsidRDefault="00A3743D" w:rsidP="0024104D">
      <w:pPr>
        <w:pStyle w:val="Heading2"/>
      </w:pPr>
      <w:r>
        <w:t xml:space="preserve">Click </w:t>
      </w:r>
      <w:r w:rsidRPr="00EC529F">
        <w:rPr>
          <w:rStyle w:val="ClickPaths"/>
        </w:rPr>
        <w:t>Setup | Create | Apps</w:t>
      </w:r>
      <w:r w:rsidRPr="00CF375D">
        <w:rPr>
          <w:rStyle w:val="ClickPaths"/>
          <w:b w:val="0"/>
        </w:rPr>
        <w:t>.</w:t>
      </w:r>
    </w:p>
    <w:p w:rsidR="00A3743D" w:rsidRDefault="00A3743D" w:rsidP="0024104D">
      <w:pPr>
        <w:pStyle w:val="Heading2"/>
      </w:pPr>
      <w:r>
        <w:t xml:space="preserve">Click </w:t>
      </w:r>
      <w:r w:rsidRPr="00204DCF">
        <w:rPr>
          <w:rStyle w:val="ButtonLabels"/>
        </w:rPr>
        <w:t>New</w:t>
      </w:r>
      <w:r w:rsidR="00622C8E" w:rsidRPr="00B81896">
        <w:t>.</w:t>
      </w:r>
      <w:r>
        <w:t xml:space="preserve"> </w:t>
      </w:r>
    </w:p>
    <w:p w:rsidR="00A3743D" w:rsidRDefault="00A3743D" w:rsidP="00612253">
      <w:pPr>
        <w:pStyle w:val="Heading3"/>
        <w:ind w:hanging="270"/>
      </w:pPr>
      <w:r w:rsidRPr="002F5E97">
        <w:rPr>
          <w:rStyle w:val="FieldLabels"/>
        </w:rPr>
        <w:t>App Label</w:t>
      </w:r>
      <w:r w:rsidRPr="00CF375D">
        <w:rPr>
          <w:rStyle w:val="FieldLabels"/>
          <w:b w:val="0"/>
        </w:rPr>
        <w:t>:</w:t>
      </w:r>
      <w:r>
        <w:t xml:space="preserve"> </w:t>
      </w:r>
      <w:r w:rsidRPr="002F5E97">
        <w:rPr>
          <w:rStyle w:val="Data"/>
        </w:rPr>
        <w:t>Recruiting</w:t>
      </w:r>
    </w:p>
    <w:p w:rsidR="00A3743D" w:rsidRDefault="00A3743D" w:rsidP="00612253">
      <w:pPr>
        <w:pStyle w:val="Heading3"/>
        <w:ind w:hanging="270"/>
      </w:pPr>
      <w:r w:rsidRPr="002F5E97">
        <w:rPr>
          <w:rStyle w:val="FieldLabels"/>
        </w:rPr>
        <w:t>App Name</w:t>
      </w:r>
      <w:r w:rsidRPr="00CF375D">
        <w:rPr>
          <w:rStyle w:val="FieldLabels"/>
          <w:b w:val="0"/>
        </w:rPr>
        <w:t>:</w:t>
      </w:r>
      <w:r>
        <w:t xml:space="preserve"> </w:t>
      </w:r>
      <w:r w:rsidRPr="002F5E97">
        <w:rPr>
          <w:rStyle w:val="Data"/>
        </w:rPr>
        <w:t>Recruiting</w:t>
      </w:r>
      <w:r>
        <w:rPr>
          <w:rStyle w:val="Data"/>
        </w:rPr>
        <w:t xml:space="preserve"> </w:t>
      </w:r>
      <w:r w:rsidRPr="002F5E97">
        <w:t>(This field auto-populates.)</w:t>
      </w:r>
      <w:r w:rsidRPr="003E3D51">
        <w:t xml:space="preserve"> </w:t>
      </w:r>
    </w:p>
    <w:p w:rsidR="00A3743D" w:rsidRPr="00204DCF" w:rsidRDefault="00A3743D" w:rsidP="0024104D">
      <w:pPr>
        <w:pStyle w:val="Heading2"/>
        <w:rPr>
          <w:rStyle w:val="ButtonLabels"/>
        </w:rPr>
      </w:pPr>
      <w:r>
        <w:t xml:space="preserve">Click </w:t>
      </w:r>
      <w:r w:rsidRPr="00204DCF">
        <w:rPr>
          <w:rStyle w:val="ButtonLabels"/>
        </w:rPr>
        <w:t>Next</w:t>
      </w:r>
      <w:r w:rsidR="00622C8E" w:rsidRPr="00B81896">
        <w:t>.</w:t>
      </w:r>
    </w:p>
    <w:p w:rsidR="00A3743D" w:rsidRDefault="00A3743D" w:rsidP="0024104D">
      <w:pPr>
        <w:pStyle w:val="Heading2"/>
      </w:pPr>
      <w:r>
        <w:t xml:space="preserve">Click </w:t>
      </w:r>
      <w:r w:rsidRPr="00204DCF">
        <w:rPr>
          <w:rStyle w:val="ButtonLabels"/>
        </w:rPr>
        <w:t>Insert an Image</w:t>
      </w:r>
      <w:r w:rsidR="00622C8E" w:rsidRPr="00B81896">
        <w:t>.</w:t>
      </w:r>
      <w:r w:rsidRPr="00992F57">
        <w:t xml:space="preserve"> </w:t>
      </w:r>
    </w:p>
    <w:p w:rsidR="00A3743D" w:rsidRPr="00933855" w:rsidRDefault="00A3743D" w:rsidP="00612253">
      <w:pPr>
        <w:pStyle w:val="Heading3"/>
        <w:ind w:hanging="270"/>
      </w:pPr>
      <w:r w:rsidRPr="00933855">
        <w:rPr>
          <w:rStyle w:val="FieldLabels"/>
        </w:rPr>
        <w:t>File Location</w:t>
      </w:r>
      <w:r w:rsidRPr="00CF375D">
        <w:rPr>
          <w:rStyle w:val="FieldLabels"/>
          <w:b w:val="0"/>
        </w:rPr>
        <w:t>:</w:t>
      </w:r>
      <w:r w:rsidRPr="00933855">
        <w:t xml:space="preserve"> </w:t>
      </w:r>
      <w:r w:rsidRPr="00933855">
        <w:rPr>
          <w:rStyle w:val="PicklistValues"/>
        </w:rPr>
        <w:t>Corporate Graphics</w:t>
      </w:r>
      <w:r w:rsidRPr="00933855">
        <w:t xml:space="preserve"> </w:t>
      </w:r>
    </w:p>
    <w:p w:rsidR="00A3743D" w:rsidRDefault="00A3743D" w:rsidP="00612253">
      <w:pPr>
        <w:pStyle w:val="Heading3"/>
        <w:ind w:hanging="270"/>
      </w:pPr>
      <w:r>
        <w:t xml:space="preserve">Click the link for the </w:t>
      </w:r>
      <w:r>
        <w:rPr>
          <w:rStyle w:val="ClickPaths"/>
        </w:rPr>
        <w:t>Universal containers.</w:t>
      </w:r>
      <w:r w:rsidRPr="00DA5F8B">
        <w:rPr>
          <w:rStyle w:val="ClickPaths"/>
        </w:rPr>
        <w:t>GIF</w:t>
      </w:r>
      <w:r>
        <w:t xml:space="preserve"> file.</w:t>
      </w:r>
    </w:p>
    <w:p w:rsidR="00A3743D" w:rsidRDefault="00A3743D" w:rsidP="0024104D">
      <w:pPr>
        <w:pStyle w:val="Heading2"/>
      </w:pPr>
      <w:r>
        <w:t xml:space="preserve">Click </w:t>
      </w:r>
      <w:r w:rsidRPr="00204DCF">
        <w:rPr>
          <w:rStyle w:val="ButtonLabels"/>
        </w:rPr>
        <w:t>Next</w:t>
      </w:r>
      <w:r w:rsidR="00622C8E" w:rsidRPr="00B81896">
        <w:t>.</w:t>
      </w:r>
    </w:p>
    <w:p w:rsidR="00A3743D" w:rsidRPr="00762AEB" w:rsidRDefault="00A3743D" w:rsidP="0024104D">
      <w:pPr>
        <w:pStyle w:val="Heading2"/>
      </w:pPr>
      <w:r w:rsidRPr="0064289C">
        <w:t xml:space="preserve">Hold </w:t>
      </w:r>
      <w:r w:rsidRPr="00204DCF">
        <w:rPr>
          <w:rStyle w:val="ButtonLabels"/>
        </w:rPr>
        <w:t>CTRL</w:t>
      </w:r>
      <w:r>
        <w:t xml:space="preserve"> and s</w:t>
      </w:r>
      <w:r w:rsidRPr="0064289C">
        <w:t xml:space="preserve">elect </w:t>
      </w:r>
      <w:r w:rsidRPr="0064289C">
        <w:rPr>
          <w:rStyle w:val="PicklistValues"/>
        </w:rPr>
        <w:t>Documents</w:t>
      </w:r>
      <w:r w:rsidRPr="00446834">
        <w:rPr>
          <w:bCs/>
        </w:rPr>
        <w:t xml:space="preserve">, </w:t>
      </w:r>
      <w:r w:rsidRPr="0064289C">
        <w:rPr>
          <w:rStyle w:val="PicklistValues"/>
        </w:rPr>
        <w:t>Dashboards</w:t>
      </w:r>
      <w:r w:rsidRPr="00446834">
        <w:t xml:space="preserve">, </w:t>
      </w:r>
      <w:r w:rsidR="00446834" w:rsidRPr="0064289C">
        <w:rPr>
          <w:rStyle w:val="PicklistValues"/>
        </w:rPr>
        <w:t>Reports</w:t>
      </w:r>
      <w:r w:rsidR="00446834" w:rsidRPr="00446834">
        <w:t>,</w:t>
      </w:r>
      <w:r w:rsidR="00446834">
        <w:rPr>
          <w:rStyle w:val="PicklistValues"/>
        </w:rPr>
        <w:t xml:space="preserve"> </w:t>
      </w:r>
      <w:r w:rsidRPr="0064289C">
        <w:rPr>
          <w:rStyle w:val="PicklistValues"/>
        </w:rPr>
        <w:t>Offers</w:t>
      </w:r>
      <w:r w:rsidRPr="00446834">
        <w:t xml:space="preserve">, </w:t>
      </w:r>
      <w:r w:rsidRPr="0064289C">
        <w:rPr>
          <w:rStyle w:val="PicklistValues"/>
        </w:rPr>
        <w:t>Candidates</w:t>
      </w:r>
      <w:r w:rsidRPr="00446834">
        <w:t xml:space="preserve">, </w:t>
      </w:r>
      <w:r w:rsidRPr="0064289C">
        <w:rPr>
          <w:rStyle w:val="PicklistValues"/>
        </w:rPr>
        <w:t>Job Applications</w:t>
      </w:r>
      <w:r w:rsidRPr="00446834">
        <w:t xml:space="preserve">, </w:t>
      </w:r>
      <w:r w:rsidRPr="0064289C">
        <w:rPr>
          <w:rStyle w:val="PicklistValues"/>
        </w:rPr>
        <w:t>Reviews</w:t>
      </w:r>
      <w:r w:rsidRPr="00446834">
        <w:t xml:space="preserve">, </w:t>
      </w:r>
      <w:r w:rsidR="00446834" w:rsidRPr="0064289C">
        <w:rPr>
          <w:rStyle w:val="PicklistValues"/>
        </w:rPr>
        <w:t>Interviewers</w:t>
      </w:r>
      <w:r w:rsidR="00446834" w:rsidRPr="00446834">
        <w:t>,</w:t>
      </w:r>
      <w:r w:rsidR="00446834">
        <w:t xml:space="preserve"> and</w:t>
      </w:r>
      <w:r w:rsidR="00446834" w:rsidRPr="00446834">
        <w:t xml:space="preserve"> </w:t>
      </w:r>
      <w:r w:rsidRPr="0064289C">
        <w:rPr>
          <w:rStyle w:val="PicklistValues"/>
        </w:rPr>
        <w:t>Job Posting Sites</w:t>
      </w:r>
      <w:r w:rsidRPr="0064289C">
        <w:t xml:space="preserve"> from the </w:t>
      </w:r>
      <w:r w:rsidR="00622C8E" w:rsidRPr="00B81896">
        <w:t>Available Tabs</w:t>
      </w:r>
      <w:r>
        <w:rPr>
          <w:rStyle w:val="FieldLabels"/>
        </w:rPr>
        <w:t xml:space="preserve"> </w:t>
      </w:r>
      <w:r w:rsidRPr="00762AEB">
        <w:t>list.</w:t>
      </w:r>
    </w:p>
    <w:p w:rsidR="00A3743D" w:rsidRDefault="00A3743D" w:rsidP="00612253">
      <w:pPr>
        <w:pStyle w:val="Heading3"/>
        <w:ind w:hanging="270"/>
      </w:pPr>
      <w:r>
        <w:t xml:space="preserve">Click </w:t>
      </w:r>
      <w:r w:rsidRPr="00204DCF">
        <w:rPr>
          <w:rStyle w:val="ButtonLabels"/>
        </w:rPr>
        <w:t>Add</w:t>
      </w:r>
      <w:r>
        <w:t xml:space="preserve"> to move selected items to the </w:t>
      </w:r>
      <w:r w:rsidR="00622C8E" w:rsidRPr="00B81896">
        <w:t>Selected Tabs</w:t>
      </w:r>
      <w:r>
        <w:t xml:space="preserve"> list.</w:t>
      </w:r>
    </w:p>
    <w:p w:rsidR="00A3743D" w:rsidRDefault="00A3743D" w:rsidP="00612253">
      <w:pPr>
        <w:pStyle w:val="Heading3"/>
        <w:ind w:hanging="270"/>
      </w:pPr>
      <w:r>
        <w:t xml:space="preserve">Set the </w:t>
      </w:r>
      <w:r w:rsidR="00622C8E" w:rsidRPr="00B81896">
        <w:t xml:space="preserve">Default Landing </w:t>
      </w:r>
      <w:r w:rsidR="00992F57">
        <w:t>t</w:t>
      </w:r>
      <w:r w:rsidR="00622C8E" w:rsidRPr="00B81896">
        <w:t>ab</w:t>
      </w:r>
      <w:r w:rsidRPr="00992F57">
        <w:t xml:space="preserve"> to</w:t>
      </w:r>
      <w:r>
        <w:t xml:space="preserve"> </w:t>
      </w:r>
      <w:r w:rsidRPr="0064289C">
        <w:rPr>
          <w:rStyle w:val="PicklistValues"/>
        </w:rPr>
        <w:t>Home</w:t>
      </w:r>
      <w:r w:rsidRPr="00CF375D">
        <w:rPr>
          <w:rStyle w:val="PicklistValues"/>
          <w:rFonts w:ascii="Arial" w:hAnsi="Arial" w:cs="Arial"/>
        </w:rPr>
        <w:t>.</w:t>
      </w:r>
    </w:p>
    <w:p w:rsidR="00A3743D" w:rsidRPr="0064289C" w:rsidRDefault="00A3743D" w:rsidP="0024104D">
      <w:pPr>
        <w:pStyle w:val="Heading2"/>
      </w:pPr>
      <w:r>
        <w:t>C</w:t>
      </w:r>
      <w:r w:rsidRPr="0064289C">
        <w:t xml:space="preserve">lick </w:t>
      </w:r>
      <w:r w:rsidRPr="00204DCF">
        <w:rPr>
          <w:rStyle w:val="ButtonLabels"/>
        </w:rPr>
        <w:t>Next</w:t>
      </w:r>
      <w:r w:rsidR="00622C8E" w:rsidRPr="00B81896">
        <w:t>.</w:t>
      </w:r>
    </w:p>
    <w:p w:rsidR="00A3743D" w:rsidRDefault="00A3743D" w:rsidP="0024104D">
      <w:pPr>
        <w:pStyle w:val="Heading2"/>
      </w:pPr>
      <w:r>
        <w:t xml:space="preserve">Make the app visible to </w:t>
      </w:r>
      <w:r w:rsidRPr="00136545">
        <w:t xml:space="preserve">the </w:t>
      </w:r>
      <w:r w:rsidR="00446834">
        <w:t xml:space="preserve">Custom-Executive, Custom-HR, and System Administrator </w:t>
      </w:r>
      <w:r w:rsidRPr="00136545">
        <w:t xml:space="preserve">profiles </w:t>
      </w:r>
      <w:r>
        <w:t xml:space="preserve">by checking the </w:t>
      </w:r>
      <w:r w:rsidRPr="007124C1">
        <w:rPr>
          <w:rStyle w:val="CheckboxNames"/>
        </w:rPr>
        <w:t>Visible</w:t>
      </w:r>
      <w:r>
        <w:t xml:space="preserve"> checkbox on the correct profiles.</w:t>
      </w:r>
    </w:p>
    <w:p w:rsidR="00A3743D" w:rsidRPr="008F0575" w:rsidRDefault="00A3743D" w:rsidP="0024104D">
      <w:pPr>
        <w:pStyle w:val="Heading2"/>
      </w:pPr>
      <w:r>
        <w:t xml:space="preserve">Click </w:t>
      </w:r>
      <w:r w:rsidRPr="00204DCF">
        <w:rPr>
          <w:rStyle w:val="ButtonLabels"/>
        </w:rPr>
        <w:t>Save</w:t>
      </w:r>
      <w:r w:rsidR="00622C8E" w:rsidRPr="00B81896">
        <w:t>.</w:t>
      </w:r>
    </w:p>
    <w:p w:rsidR="00A3743D" w:rsidRDefault="00A3743D" w:rsidP="0014322B">
      <w:pPr>
        <w:pStyle w:val="GoalTskTimeInstr"/>
      </w:pPr>
    </w:p>
    <w:p w:rsidR="00A3743D" w:rsidRDefault="00A3743D">
      <w:pPr>
        <w:spacing w:after="200" w:line="276" w:lineRule="auto"/>
      </w:pPr>
      <w:r>
        <w:br w:type="page"/>
      </w:r>
    </w:p>
    <w:p w:rsidR="00A3743D" w:rsidRDefault="002262B2" w:rsidP="0014322B">
      <w:pPr>
        <w:pStyle w:val="ExerciseTitle"/>
      </w:pPr>
      <w:bookmarkStart w:id="14" w:name="_Toc352075452"/>
      <w:bookmarkStart w:id="15" w:name="_Toc440875386"/>
      <w:r>
        <w:lastRenderedPageBreak/>
        <w:t>3</w:t>
      </w:r>
      <w:r w:rsidR="00A3743D">
        <w:t>-2: Create Custom Tabs</w:t>
      </w:r>
      <w:bookmarkEnd w:id="14"/>
      <w:bookmarkEnd w:id="15"/>
    </w:p>
    <w:p w:rsidR="00992F57" w:rsidRDefault="00992F57" w:rsidP="00992F57">
      <w:pPr>
        <w:pStyle w:val="GoalTskTimeInstr"/>
      </w:pPr>
      <w:r>
        <w:t>Scenario:</w:t>
      </w:r>
    </w:p>
    <w:p w:rsidR="00992F57" w:rsidRDefault="00992F57" w:rsidP="00992F57">
      <w:pPr>
        <w:pStyle w:val="BodyText"/>
      </w:pPr>
      <w:r>
        <w:t xml:space="preserve">Universal Containers wants to make sure that users will be able to easily access the new custom objects it has created. The company needs to create new custom tabs that will quickly guide people to this information. </w:t>
      </w:r>
    </w:p>
    <w:p w:rsidR="00A3743D" w:rsidRDefault="00A3743D" w:rsidP="0014322B">
      <w:pPr>
        <w:pStyle w:val="GoalTskTimeInstr"/>
      </w:pPr>
      <w:r>
        <w:t>Goal:</w:t>
      </w:r>
    </w:p>
    <w:p w:rsidR="00A3743D" w:rsidRDefault="00A3743D" w:rsidP="0014322B">
      <w:pPr>
        <w:pStyle w:val="BodyText"/>
      </w:pPr>
      <w:r>
        <w:t>Create a custom tabs for the Positions and Job Postings objects.</w:t>
      </w:r>
    </w:p>
    <w:p w:rsidR="00A3743D" w:rsidRDefault="00A3743D" w:rsidP="0014322B">
      <w:pPr>
        <w:pStyle w:val="GoalTskTimeInstr"/>
      </w:pPr>
      <w:r>
        <w:t>Tasks:</w:t>
      </w:r>
    </w:p>
    <w:p w:rsidR="00A3743D" w:rsidRPr="00A3743D" w:rsidRDefault="00A3743D" w:rsidP="00FD0DFD">
      <w:pPr>
        <w:pStyle w:val="Heading1"/>
        <w:numPr>
          <w:ilvl w:val="0"/>
          <w:numId w:val="22"/>
        </w:numPr>
      </w:pPr>
      <w:r w:rsidRPr="00A3743D">
        <w:t>Create</w:t>
      </w:r>
      <w:r>
        <w:t xml:space="preserve"> a </w:t>
      </w:r>
      <w:r w:rsidRPr="00A3743D">
        <w:t xml:space="preserve">custom tab for the Positions object. </w:t>
      </w:r>
    </w:p>
    <w:p w:rsidR="00A3743D" w:rsidRDefault="00A3743D" w:rsidP="0024104D">
      <w:pPr>
        <w:pStyle w:val="Heading1"/>
      </w:pPr>
      <w:r w:rsidRPr="00A3743D">
        <w:t>Create a</w:t>
      </w:r>
      <w:r w:rsidRPr="008F0575">
        <w:t xml:space="preserve"> custom tab for the Job Postings object.</w:t>
      </w:r>
    </w:p>
    <w:p w:rsidR="00A3743D" w:rsidRDefault="00A3743D" w:rsidP="0024104D">
      <w:pPr>
        <w:pStyle w:val="Heading1"/>
      </w:pPr>
      <w:r w:rsidRPr="00873CE9">
        <w:t>Reorder the tabs for your user account.</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Pr="00A3743D" w:rsidRDefault="00A3743D" w:rsidP="00FD0DFD">
      <w:pPr>
        <w:pStyle w:val="Heading1"/>
        <w:numPr>
          <w:ilvl w:val="0"/>
          <w:numId w:val="23"/>
        </w:numPr>
      </w:pPr>
      <w:r w:rsidRPr="00A3743D">
        <w:t xml:space="preserve">Create a custom tab for the Positions object. </w:t>
      </w:r>
    </w:p>
    <w:p w:rsidR="00A3743D" w:rsidRPr="00312E99" w:rsidRDefault="00A3743D" w:rsidP="0024104D">
      <w:pPr>
        <w:pStyle w:val="Heading2"/>
      </w:pPr>
      <w:r>
        <w:t xml:space="preserve">Click </w:t>
      </w:r>
      <w:r w:rsidRPr="00910686">
        <w:rPr>
          <w:rStyle w:val="ClickPaths"/>
        </w:rPr>
        <w:t>Setup | Create | Tabs</w:t>
      </w:r>
      <w:r w:rsidRPr="00CF375D">
        <w:rPr>
          <w:rStyle w:val="ClickPaths"/>
          <w:b w:val="0"/>
        </w:rPr>
        <w:t>.</w:t>
      </w:r>
    </w:p>
    <w:p w:rsidR="00A3743D" w:rsidRDefault="00A3743D" w:rsidP="0024104D">
      <w:pPr>
        <w:pStyle w:val="Heading2"/>
      </w:pPr>
      <w:r>
        <w:t xml:space="preserve">In </w:t>
      </w:r>
      <w:r w:rsidRPr="00C1380F">
        <w:t>the Custom Object Tabs</w:t>
      </w:r>
      <w:r>
        <w:t xml:space="preserve"> section, click </w:t>
      </w:r>
      <w:r w:rsidRPr="00204DCF">
        <w:rPr>
          <w:rStyle w:val="ButtonLabels"/>
        </w:rPr>
        <w:t>New</w:t>
      </w:r>
      <w:r w:rsidR="00622C8E" w:rsidRPr="00B81896">
        <w:t>.</w:t>
      </w:r>
      <w:r w:rsidRPr="00CF375D">
        <w:rPr>
          <w:b/>
        </w:rPr>
        <w:t xml:space="preserve"> </w:t>
      </w:r>
    </w:p>
    <w:p w:rsidR="00A3743D" w:rsidRDefault="00A3743D" w:rsidP="0024104D">
      <w:pPr>
        <w:pStyle w:val="Heading2"/>
      </w:pPr>
      <w:r>
        <w:t>Enter the following details:</w:t>
      </w:r>
    </w:p>
    <w:p w:rsidR="00A3743D" w:rsidRDefault="00A3743D" w:rsidP="00612253">
      <w:pPr>
        <w:pStyle w:val="Heading3"/>
        <w:ind w:hanging="270"/>
      </w:pPr>
      <w:r w:rsidRPr="007D3BB7">
        <w:rPr>
          <w:rStyle w:val="FieldLabels"/>
        </w:rPr>
        <w:t>Object</w:t>
      </w:r>
      <w:r w:rsidRPr="00CF375D">
        <w:rPr>
          <w:rStyle w:val="FieldLabels"/>
          <w:b w:val="0"/>
        </w:rPr>
        <w:t>:</w:t>
      </w:r>
      <w:r>
        <w:t xml:space="preserve"> </w:t>
      </w:r>
      <w:r w:rsidRPr="007D3BB7">
        <w:rPr>
          <w:rStyle w:val="PicklistValues"/>
        </w:rPr>
        <w:t>Position</w:t>
      </w:r>
      <w:r>
        <w:t xml:space="preserve"> </w:t>
      </w:r>
    </w:p>
    <w:p w:rsidR="00A3743D" w:rsidRDefault="00A3743D" w:rsidP="00612253">
      <w:pPr>
        <w:pStyle w:val="Heading3"/>
        <w:ind w:hanging="270"/>
      </w:pPr>
      <w:r w:rsidRPr="007D3BB7">
        <w:rPr>
          <w:rStyle w:val="FieldLabels"/>
        </w:rPr>
        <w:t>Tab Style</w:t>
      </w:r>
      <w:r w:rsidRPr="00CF375D">
        <w:rPr>
          <w:rStyle w:val="FieldLabels"/>
          <w:b w:val="0"/>
        </w:rPr>
        <w:t>:</w:t>
      </w:r>
      <w:r>
        <w:t xml:space="preserve"> </w:t>
      </w:r>
      <w:r w:rsidRPr="007D3BB7">
        <w:rPr>
          <w:rStyle w:val="PicklistValues"/>
        </w:rPr>
        <w:t>Desk</w:t>
      </w:r>
      <w:r>
        <w:t xml:space="preserve"> </w:t>
      </w:r>
    </w:p>
    <w:p w:rsidR="00A3743D" w:rsidRDefault="00A3743D" w:rsidP="00612253">
      <w:pPr>
        <w:pStyle w:val="Heading3"/>
        <w:ind w:hanging="270"/>
      </w:pPr>
      <w:r w:rsidRPr="007D3BB7">
        <w:rPr>
          <w:rStyle w:val="FieldLabels"/>
        </w:rPr>
        <w:t>Splash Page Custom Link</w:t>
      </w:r>
      <w:r w:rsidRPr="00CF375D">
        <w:rPr>
          <w:rStyle w:val="FieldLabels"/>
          <w:b w:val="0"/>
        </w:rPr>
        <w:t>:</w:t>
      </w:r>
      <w:r>
        <w:t xml:space="preserve"> (</w:t>
      </w:r>
      <w:r w:rsidRPr="007D3BB7">
        <w:t xml:space="preserve">leave </w:t>
      </w:r>
      <w:r>
        <w:t xml:space="preserve">as </w:t>
      </w:r>
      <w:r w:rsidRPr="00873CE9">
        <w:rPr>
          <w:rStyle w:val="PicklistValues"/>
        </w:rPr>
        <w:t>--None--</w:t>
      </w:r>
      <w:r w:rsidRPr="007D3BB7">
        <w: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Add to Profiles.</w:t>
      </w:r>
    </w:p>
    <w:p w:rsidR="00A3743D" w:rsidRDefault="00A3743D" w:rsidP="00612253">
      <w:pPr>
        <w:pStyle w:val="Heading3"/>
        <w:ind w:hanging="270"/>
      </w:pPr>
      <w:r>
        <w:t xml:space="preserve">Select the </w:t>
      </w:r>
      <w:r w:rsidRPr="007065CD">
        <w:rPr>
          <w:rStyle w:val="IndividualRadioButton"/>
        </w:rPr>
        <w:t xml:space="preserve">Apply </w:t>
      </w:r>
      <w:proofErr w:type="gramStart"/>
      <w:r w:rsidRPr="007065CD">
        <w:rPr>
          <w:rStyle w:val="IndividualRadioButton"/>
        </w:rPr>
        <w:t>one tab</w:t>
      </w:r>
      <w:proofErr w:type="gramEnd"/>
      <w:r w:rsidRPr="007065CD">
        <w:rPr>
          <w:rStyle w:val="IndividualRadioButton"/>
        </w:rPr>
        <w:t xml:space="preserve"> visibility to all profiles:</w:t>
      </w:r>
      <w:r>
        <w:t xml:space="preserve"> </w:t>
      </w:r>
      <w:r w:rsidRPr="007065CD">
        <w:rPr>
          <w:rStyle w:val="PicklistValues"/>
        </w:rPr>
        <w:t>Default O</w:t>
      </w:r>
      <w:r>
        <w:rPr>
          <w:rStyle w:val="PicklistValues"/>
        </w:rPr>
        <w:t xml:space="preserve">ff </w:t>
      </w:r>
      <w:r>
        <w:t>radio button.</w:t>
      </w:r>
    </w:p>
    <w:p w:rsidR="00A3743D" w:rsidRDefault="00A3743D" w:rsidP="00612253">
      <w:pPr>
        <w:pStyle w:val="Heading3"/>
        <w:ind w:hanging="270"/>
      </w:pPr>
      <w:r>
        <w:t xml:space="preserve">Select the </w:t>
      </w:r>
      <w:r w:rsidRPr="007065CD">
        <w:rPr>
          <w:rStyle w:val="IndividualRadioButton"/>
        </w:rPr>
        <w:t xml:space="preserve">Apply </w:t>
      </w:r>
      <w:r w:rsidRPr="003A17DD">
        <w:rPr>
          <w:rStyle w:val="IndividualRadioButton"/>
        </w:rPr>
        <w:t>a different tab visibility for each profile</w:t>
      </w:r>
      <w:r>
        <w:rPr>
          <w:rStyle w:val="PicklistValues"/>
        </w:rPr>
        <w:t xml:space="preserve"> </w:t>
      </w:r>
      <w:r>
        <w:t>radio button.</w:t>
      </w:r>
    </w:p>
    <w:p w:rsidR="00A3743D" w:rsidRDefault="00A3743D" w:rsidP="00612253">
      <w:pPr>
        <w:pStyle w:val="Heading3"/>
        <w:ind w:hanging="270"/>
      </w:pPr>
      <w:r>
        <w:t xml:space="preserve">Select </w:t>
      </w:r>
      <w:r w:rsidRPr="005B7784">
        <w:rPr>
          <w:rStyle w:val="PicklistValues"/>
        </w:rPr>
        <w:t>Default On</w:t>
      </w:r>
      <w:r>
        <w:t xml:space="preserve"> for the </w:t>
      </w:r>
      <w:r w:rsidRPr="005B7784">
        <w:t>Custom-Executive</w:t>
      </w:r>
      <w:r>
        <w:t xml:space="preserve">, </w:t>
      </w:r>
      <w:r w:rsidRPr="005B7784">
        <w:t>Custom-HR</w:t>
      </w:r>
      <w:r>
        <w:t>, and System Admin profiles.</w:t>
      </w:r>
    </w:p>
    <w:p w:rsidR="00A3743D" w:rsidRDefault="00A3743D" w:rsidP="00612253">
      <w:pPr>
        <w:pStyle w:val="Heading3"/>
        <w:ind w:hanging="270"/>
      </w:pPr>
      <w:r>
        <w:t xml:space="preserve">Click </w:t>
      </w:r>
      <w:r w:rsidRPr="00204DCF">
        <w:rPr>
          <w:rStyle w:val="ButtonLabels"/>
        </w:rPr>
        <w:t>Next</w:t>
      </w:r>
      <w:r w:rsidR="00622C8E" w:rsidRPr="00B81896">
        <w:t>.</w:t>
      </w:r>
    </w:p>
    <w:p w:rsidR="00A3743D" w:rsidRDefault="00A3743D" w:rsidP="0024104D">
      <w:pPr>
        <w:pStyle w:val="Heading2"/>
      </w:pPr>
      <w:r>
        <w:t>Add to Custom Apps.</w:t>
      </w:r>
    </w:p>
    <w:p w:rsidR="00A3743D" w:rsidRDefault="00A3743D" w:rsidP="00612253">
      <w:pPr>
        <w:pStyle w:val="Heading3"/>
        <w:ind w:hanging="270"/>
      </w:pPr>
      <w:r>
        <w:t xml:space="preserve">Deselect all applications except the </w:t>
      </w:r>
      <w:r w:rsidRPr="0006613E">
        <w:rPr>
          <w:rStyle w:val="CheckboxNames"/>
        </w:rPr>
        <w:t>Recruiting</w:t>
      </w:r>
      <w:r>
        <w:t xml:space="preserve"> application.</w:t>
      </w:r>
    </w:p>
    <w:p w:rsidR="00A3743D" w:rsidRPr="0006613E" w:rsidRDefault="00A3743D" w:rsidP="00612253">
      <w:pPr>
        <w:pStyle w:val="Heading3"/>
        <w:ind w:hanging="270"/>
      </w:pPr>
      <w:r>
        <w:t xml:space="preserve">Select the </w:t>
      </w:r>
      <w:r w:rsidRPr="0006613E">
        <w:rPr>
          <w:rStyle w:val="CheckboxNames"/>
        </w:rPr>
        <w:t>Append tab to users</w:t>
      </w:r>
      <w:r w:rsidR="00622C8E" w:rsidRPr="00B81896">
        <w:t>’</w:t>
      </w:r>
      <w:r w:rsidRPr="0006613E">
        <w:rPr>
          <w:rStyle w:val="CheckboxNames"/>
        </w:rPr>
        <w:t xml:space="preserve"> existing personal</w:t>
      </w:r>
      <w:r w:rsidRPr="003A654A">
        <w:rPr>
          <w:rStyle w:val="CheckboxNames"/>
        </w:rPr>
        <w:t xml:space="preserve"> customizations</w:t>
      </w:r>
      <w:r w:rsidRPr="003A654A">
        <w:t xml:space="preserve"> checkbox.</w:t>
      </w:r>
    </w:p>
    <w:p w:rsidR="00A3743D" w:rsidRDefault="00A3743D" w:rsidP="00612253">
      <w:pPr>
        <w:pStyle w:val="Heading3"/>
        <w:ind w:hanging="270"/>
      </w:pPr>
      <w:r>
        <w:t xml:space="preserve">Click </w:t>
      </w:r>
      <w:r w:rsidRPr="00204DCF">
        <w:rPr>
          <w:rStyle w:val="ButtonLabels"/>
        </w:rPr>
        <w:t>Save</w:t>
      </w:r>
      <w:r w:rsidR="00622C8E" w:rsidRPr="00B81896">
        <w:t>.</w:t>
      </w:r>
      <w:r>
        <w:t xml:space="preserve"> </w:t>
      </w:r>
    </w:p>
    <w:p w:rsidR="00A3743D" w:rsidRPr="000D51DB" w:rsidRDefault="00A3743D" w:rsidP="0024104D">
      <w:pPr>
        <w:pStyle w:val="Heading1"/>
        <w:rPr>
          <w:szCs w:val="26"/>
        </w:rPr>
      </w:pPr>
      <w:r w:rsidRPr="00C1380F">
        <w:t>Create a custom tab for the Job Postings object.</w:t>
      </w:r>
    </w:p>
    <w:p w:rsidR="00A3743D" w:rsidRDefault="00A3743D" w:rsidP="0024104D">
      <w:pPr>
        <w:pStyle w:val="Heading2"/>
      </w:pPr>
      <w:r>
        <w:t xml:space="preserve">In </w:t>
      </w:r>
      <w:r w:rsidRPr="00C1380F">
        <w:t>the Custom Object Tabs</w:t>
      </w:r>
      <w:r>
        <w:t xml:space="preserve"> section, click </w:t>
      </w:r>
      <w:r w:rsidRPr="00204DCF">
        <w:rPr>
          <w:rStyle w:val="ButtonLabels"/>
        </w:rPr>
        <w:t>New</w:t>
      </w:r>
      <w:r w:rsidR="00622C8E" w:rsidRPr="00B81896">
        <w:t>.</w:t>
      </w:r>
      <w:r>
        <w:t xml:space="preserve"> </w:t>
      </w:r>
    </w:p>
    <w:p w:rsidR="00A3743D" w:rsidRPr="00490285" w:rsidRDefault="00A3743D" w:rsidP="0024104D">
      <w:pPr>
        <w:pStyle w:val="Heading2"/>
        <w:rPr>
          <w:rStyle w:val="FieldLabels"/>
          <w:b w:val="0"/>
          <w:bCs w:val="0"/>
        </w:rPr>
      </w:pPr>
      <w:r>
        <w:lastRenderedPageBreak/>
        <w:t>Enter the following details:</w:t>
      </w:r>
    </w:p>
    <w:p w:rsidR="00A3743D" w:rsidRDefault="00A3743D" w:rsidP="00612253">
      <w:pPr>
        <w:pStyle w:val="Heading3"/>
        <w:ind w:hanging="270"/>
      </w:pPr>
      <w:r w:rsidRPr="00507402">
        <w:rPr>
          <w:rStyle w:val="FieldLabels"/>
        </w:rPr>
        <w:t>Object</w:t>
      </w:r>
      <w:r w:rsidRPr="00CF375D">
        <w:rPr>
          <w:rStyle w:val="FieldLabels"/>
          <w:b w:val="0"/>
        </w:rPr>
        <w:t>:</w:t>
      </w:r>
      <w:r>
        <w:t xml:space="preserve"> </w:t>
      </w:r>
      <w:r w:rsidRPr="00507402">
        <w:rPr>
          <w:rStyle w:val="PicklistValues"/>
        </w:rPr>
        <w:t>Job Posting</w:t>
      </w:r>
      <w:r>
        <w:t xml:space="preserve"> </w:t>
      </w:r>
    </w:p>
    <w:p w:rsidR="00A3743D" w:rsidRPr="00490285" w:rsidRDefault="00A3743D" w:rsidP="00612253">
      <w:pPr>
        <w:pStyle w:val="Heading3"/>
        <w:ind w:hanging="270"/>
        <w:rPr>
          <w:rStyle w:val="PicklistValues"/>
          <w:rFonts w:ascii="Arial" w:hAnsi="Arial"/>
          <w:bCs/>
        </w:rPr>
      </w:pPr>
      <w:r w:rsidRPr="00C542B5">
        <w:rPr>
          <w:rStyle w:val="FieldLabels"/>
        </w:rPr>
        <w:t>Tab Style</w:t>
      </w:r>
      <w:r w:rsidRPr="00CF375D">
        <w:rPr>
          <w:rStyle w:val="FieldLabels"/>
          <w:b w:val="0"/>
        </w:rPr>
        <w:t>:</w:t>
      </w:r>
      <w:r>
        <w:t xml:space="preserve"> </w:t>
      </w:r>
      <w:r w:rsidRPr="00C542B5">
        <w:rPr>
          <w:rStyle w:val="PicklistValues"/>
        </w:rPr>
        <w:t>Building Block</w:t>
      </w:r>
    </w:p>
    <w:p w:rsidR="00A3743D" w:rsidRDefault="00A3743D" w:rsidP="00612253">
      <w:pPr>
        <w:pStyle w:val="Heading3"/>
        <w:ind w:hanging="270"/>
      </w:pPr>
      <w:r w:rsidRPr="00490285">
        <w:rPr>
          <w:rStyle w:val="FieldLabels"/>
        </w:rPr>
        <w:t>Splash Page Custom Link</w:t>
      </w:r>
      <w:r w:rsidRPr="00CF375D">
        <w:rPr>
          <w:rStyle w:val="FieldLabels"/>
          <w:b w:val="0"/>
        </w:rPr>
        <w:t>:</w:t>
      </w:r>
      <w:r w:rsidRPr="00490285">
        <w:t xml:space="preserve"> (leave as </w:t>
      </w:r>
      <w:r w:rsidRPr="00490285">
        <w:rPr>
          <w:rStyle w:val="PicklistValues"/>
        </w:rPr>
        <w:t>--None--</w:t>
      </w:r>
      <w:r w:rsidRPr="00490285">
        <w:t>)</w:t>
      </w:r>
    </w:p>
    <w:p w:rsidR="00A3743D" w:rsidRDefault="00A3743D" w:rsidP="0024104D">
      <w:pPr>
        <w:pStyle w:val="Heading2"/>
      </w:pPr>
      <w:r w:rsidRPr="00490285">
        <w:t xml:space="preserve">Click </w:t>
      </w:r>
      <w:r w:rsidRPr="00204DCF">
        <w:rPr>
          <w:rStyle w:val="ButtonLabels"/>
        </w:rPr>
        <w:t>Next</w:t>
      </w:r>
      <w:r w:rsidR="00622C8E" w:rsidRPr="00B81896">
        <w:t>.</w:t>
      </w:r>
    </w:p>
    <w:p w:rsidR="00A3743D" w:rsidRDefault="00A3743D" w:rsidP="0024104D">
      <w:pPr>
        <w:pStyle w:val="Heading2"/>
      </w:pPr>
      <w:r>
        <w:t>Add to Profiles.</w:t>
      </w:r>
    </w:p>
    <w:p w:rsidR="00A3743D" w:rsidRDefault="00A3743D" w:rsidP="00612253">
      <w:pPr>
        <w:pStyle w:val="Heading3"/>
        <w:ind w:hanging="270"/>
      </w:pPr>
      <w:r>
        <w:t xml:space="preserve">Select the </w:t>
      </w:r>
      <w:r w:rsidRPr="007065CD">
        <w:rPr>
          <w:rStyle w:val="IndividualRadioButton"/>
        </w:rPr>
        <w:t xml:space="preserve">Apply </w:t>
      </w:r>
      <w:proofErr w:type="gramStart"/>
      <w:r w:rsidRPr="007065CD">
        <w:rPr>
          <w:rStyle w:val="IndividualRadioButton"/>
        </w:rPr>
        <w:t>one tab</w:t>
      </w:r>
      <w:proofErr w:type="gramEnd"/>
      <w:r w:rsidRPr="007065CD">
        <w:rPr>
          <w:rStyle w:val="IndividualRadioButton"/>
        </w:rPr>
        <w:t xml:space="preserve"> visibility to all profiles:</w:t>
      </w:r>
      <w:r>
        <w:t xml:space="preserve"> </w:t>
      </w:r>
      <w:r w:rsidRPr="007065CD">
        <w:rPr>
          <w:rStyle w:val="PicklistValues"/>
        </w:rPr>
        <w:t>Default O</w:t>
      </w:r>
      <w:r>
        <w:rPr>
          <w:rStyle w:val="PicklistValues"/>
        </w:rPr>
        <w:t xml:space="preserve">ff </w:t>
      </w:r>
      <w:r>
        <w:t>radio button.</w:t>
      </w:r>
    </w:p>
    <w:p w:rsidR="00A3743D" w:rsidRDefault="00A3743D" w:rsidP="00612253">
      <w:pPr>
        <w:pStyle w:val="Heading3"/>
        <w:ind w:hanging="270"/>
      </w:pPr>
      <w:r>
        <w:t xml:space="preserve">Select the </w:t>
      </w:r>
      <w:r w:rsidRPr="007065CD">
        <w:rPr>
          <w:rStyle w:val="IndividualRadioButton"/>
        </w:rPr>
        <w:t xml:space="preserve">Apply </w:t>
      </w:r>
      <w:r w:rsidRPr="003A17DD">
        <w:rPr>
          <w:rStyle w:val="IndividualRadioButton"/>
        </w:rPr>
        <w:t>a different tab visibility for each profile</w:t>
      </w:r>
      <w:r>
        <w:rPr>
          <w:rStyle w:val="PicklistValues"/>
        </w:rPr>
        <w:t xml:space="preserve"> </w:t>
      </w:r>
      <w:r>
        <w:t>radio button.</w:t>
      </w:r>
    </w:p>
    <w:p w:rsidR="00A3743D" w:rsidRDefault="00A3743D" w:rsidP="00612253">
      <w:pPr>
        <w:pStyle w:val="Heading3"/>
        <w:ind w:hanging="270"/>
      </w:pPr>
      <w:r>
        <w:t xml:space="preserve">Select </w:t>
      </w:r>
      <w:r w:rsidRPr="005B7784">
        <w:rPr>
          <w:rStyle w:val="PicklistValues"/>
        </w:rPr>
        <w:t>Default On</w:t>
      </w:r>
      <w:r>
        <w:t xml:space="preserve"> for the </w:t>
      </w:r>
      <w:r w:rsidRPr="005B7784">
        <w:t>Custom-Executive</w:t>
      </w:r>
      <w:r>
        <w:t xml:space="preserve">, </w:t>
      </w:r>
      <w:r w:rsidRPr="005B7784">
        <w:t>Custom-HR</w:t>
      </w:r>
      <w:r>
        <w:t>, and System Admin profiles.</w:t>
      </w:r>
    </w:p>
    <w:p w:rsidR="00DF707E" w:rsidRDefault="00DF707E" w:rsidP="00612253">
      <w:pPr>
        <w:pStyle w:val="Heading3"/>
        <w:ind w:hanging="270"/>
      </w:pPr>
      <w:r>
        <w:t xml:space="preserve">Click </w:t>
      </w:r>
      <w:r w:rsidRPr="00DF707E">
        <w:rPr>
          <w:rStyle w:val="ButtonLabels"/>
        </w:rPr>
        <w:t>Next</w:t>
      </w:r>
      <w:r>
        <w:t>.</w:t>
      </w:r>
    </w:p>
    <w:p w:rsidR="00A3743D" w:rsidRDefault="00A3743D" w:rsidP="0024104D">
      <w:pPr>
        <w:pStyle w:val="Heading2"/>
      </w:pPr>
      <w:r>
        <w:t>Add to Custom Apps.</w:t>
      </w:r>
    </w:p>
    <w:p w:rsidR="00A3743D" w:rsidRDefault="00A3743D" w:rsidP="00612253">
      <w:pPr>
        <w:pStyle w:val="Heading3"/>
        <w:ind w:hanging="270"/>
      </w:pPr>
      <w:r>
        <w:t xml:space="preserve">Deselect all applications except the </w:t>
      </w:r>
      <w:r w:rsidRPr="00490285">
        <w:rPr>
          <w:rStyle w:val="CheckboxNames"/>
        </w:rPr>
        <w:t>Recruiting</w:t>
      </w:r>
      <w:r>
        <w:t xml:space="preserve"> application.</w:t>
      </w:r>
    </w:p>
    <w:p w:rsidR="00A3743D" w:rsidRDefault="00A3743D" w:rsidP="00612253">
      <w:pPr>
        <w:pStyle w:val="Heading3"/>
        <w:ind w:hanging="270"/>
      </w:pPr>
      <w:r>
        <w:t xml:space="preserve">Select the </w:t>
      </w:r>
      <w:r w:rsidRPr="00490285">
        <w:rPr>
          <w:rStyle w:val="CheckboxNames"/>
        </w:rPr>
        <w:t>Append tab to users</w:t>
      </w:r>
      <w:r w:rsidR="00622C8E" w:rsidRPr="00B81896">
        <w:t>’</w:t>
      </w:r>
      <w:r w:rsidRPr="00490285">
        <w:rPr>
          <w:rStyle w:val="CheckboxNames"/>
        </w:rPr>
        <w:t xml:space="preserve"> existing personal customizations</w:t>
      </w:r>
      <w:r>
        <w:rPr>
          <w:rStyle w:val="CheckboxNames"/>
        </w:rPr>
        <w:t xml:space="preserve"> </w:t>
      </w:r>
      <w:r w:rsidRPr="00380E44">
        <w:t>checkbox.</w:t>
      </w:r>
    </w:p>
    <w:p w:rsidR="00A3743D" w:rsidRPr="00490285" w:rsidRDefault="00A3743D" w:rsidP="00612253">
      <w:pPr>
        <w:pStyle w:val="Heading3"/>
        <w:ind w:hanging="270"/>
      </w:pPr>
      <w:r>
        <w:t xml:space="preserve">Click </w:t>
      </w:r>
      <w:r w:rsidRPr="00204DCF">
        <w:rPr>
          <w:rStyle w:val="ButtonLabels"/>
        </w:rPr>
        <w:t>Save</w:t>
      </w:r>
      <w:r w:rsidR="00622C8E" w:rsidRPr="00B81896">
        <w:t>.</w:t>
      </w:r>
    </w:p>
    <w:p w:rsidR="00A3743D" w:rsidRDefault="00A3743D" w:rsidP="0024104D">
      <w:pPr>
        <w:pStyle w:val="Heading1"/>
      </w:pPr>
      <w:r>
        <w:t xml:space="preserve">Reorder the tabs for your user account. </w:t>
      </w:r>
    </w:p>
    <w:p w:rsidR="00A3743D" w:rsidRDefault="00A3743D" w:rsidP="0024104D">
      <w:pPr>
        <w:pStyle w:val="Heading2"/>
      </w:pPr>
      <w:r>
        <w:t xml:space="preserve">Select the </w:t>
      </w:r>
      <w:r w:rsidRPr="00C542B5">
        <w:rPr>
          <w:rStyle w:val="PicklistValues"/>
        </w:rPr>
        <w:t>Recruiting</w:t>
      </w:r>
      <w:r>
        <w:t xml:space="preserve"> app from the </w:t>
      </w:r>
      <w:r w:rsidRPr="00C542B5">
        <w:rPr>
          <w:rStyle w:val="FieldLabels"/>
        </w:rPr>
        <w:t xml:space="preserve">Force.com App </w:t>
      </w:r>
      <w:r w:rsidR="00992F57">
        <w:t>m</w:t>
      </w:r>
      <w:r w:rsidR="00622C8E" w:rsidRPr="00B81896">
        <w:t>enu</w:t>
      </w:r>
      <w:r>
        <w:t xml:space="preserve"> in the upper right-hand corner.</w:t>
      </w:r>
    </w:p>
    <w:p w:rsidR="00A3743D" w:rsidRDefault="00A3743D" w:rsidP="0024104D">
      <w:pPr>
        <w:pStyle w:val="Heading2"/>
      </w:pPr>
      <w:r>
        <w:t xml:space="preserve">Click </w:t>
      </w:r>
      <w:r w:rsidRPr="008745A9">
        <w:rPr>
          <w:rStyle w:val="ClickPaths"/>
        </w:rPr>
        <w:t>All Tabs (+)</w:t>
      </w:r>
      <w:r w:rsidRPr="00CF375D">
        <w:rPr>
          <w:rStyle w:val="ClickPaths"/>
          <w:b w:val="0"/>
        </w:rPr>
        <w:t>.</w:t>
      </w:r>
    </w:p>
    <w:p w:rsidR="00A3743D" w:rsidRPr="00204DCF" w:rsidRDefault="00A3743D" w:rsidP="0024104D">
      <w:pPr>
        <w:pStyle w:val="Heading2"/>
      </w:pPr>
      <w:r>
        <w:t xml:space="preserve">Click </w:t>
      </w:r>
      <w:r w:rsidRPr="00204DCF">
        <w:rPr>
          <w:rStyle w:val="ButtonLabels"/>
        </w:rPr>
        <w:t>Customize My Tabs</w:t>
      </w:r>
      <w:r w:rsidR="00622C8E" w:rsidRPr="00B81896">
        <w:t>.</w:t>
      </w:r>
    </w:p>
    <w:p w:rsidR="00A3743D" w:rsidRDefault="00A3743D" w:rsidP="0024104D">
      <w:pPr>
        <w:pStyle w:val="Heading2"/>
      </w:pPr>
      <w:r>
        <w:t xml:space="preserve">Make the </w:t>
      </w:r>
      <w:r w:rsidR="00622C8E" w:rsidRPr="00B81896">
        <w:t>Positions</w:t>
      </w:r>
      <w:r>
        <w:t xml:space="preserve"> tab appear just to the right of the </w:t>
      </w:r>
      <w:r w:rsidR="00622C8E" w:rsidRPr="00B81896">
        <w:t>Home</w:t>
      </w:r>
      <w:r>
        <w:t xml:space="preserve"> tab.</w:t>
      </w:r>
    </w:p>
    <w:p w:rsidR="00A3743D" w:rsidRDefault="00A3743D" w:rsidP="00612253">
      <w:pPr>
        <w:pStyle w:val="Heading3"/>
        <w:ind w:left="1170"/>
      </w:pPr>
      <w:r>
        <w:t xml:space="preserve">Click </w:t>
      </w:r>
      <w:r w:rsidR="00622C8E" w:rsidRPr="00B81896">
        <w:rPr>
          <w:rStyle w:val="Boldonly"/>
        </w:rPr>
        <w:t>Positions</w:t>
      </w:r>
      <w:r>
        <w:t xml:space="preserve"> under </w:t>
      </w:r>
      <w:r w:rsidR="00622C8E" w:rsidRPr="00B81896">
        <w:t>Selected Tabs.</w:t>
      </w:r>
    </w:p>
    <w:p w:rsidR="00A3743D" w:rsidRDefault="00A3743D" w:rsidP="00612253">
      <w:pPr>
        <w:pStyle w:val="Heading3"/>
        <w:ind w:left="1170"/>
      </w:pPr>
      <w:r>
        <w:t xml:space="preserve">Use the </w:t>
      </w:r>
      <w:r w:rsidRPr="00204DCF">
        <w:rPr>
          <w:rStyle w:val="ButtonLabels"/>
        </w:rPr>
        <w:t>Up</w:t>
      </w:r>
      <w:r>
        <w:t xml:space="preserve"> arrow to move it to just under the Home tab. </w:t>
      </w:r>
    </w:p>
    <w:p w:rsidR="00622C8E" w:rsidRDefault="00622C8E" w:rsidP="00B81896">
      <w:pPr>
        <w:pStyle w:val="H3bodytext"/>
        <w:ind w:left="1170"/>
      </w:pPr>
      <w:r w:rsidRPr="00B81896">
        <w:rPr>
          <w:rStyle w:val="Boldonly"/>
        </w:rPr>
        <w:t>Note</w:t>
      </w:r>
      <w:r w:rsidR="00A3743D">
        <w:t xml:space="preserve">: </w:t>
      </w:r>
      <w:r w:rsidR="00A3743D" w:rsidRPr="001E243A">
        <w:t xml:space="preserve">Moving a tab up in the list moves it farther to the left in the Salesforce user interface. Moving a tab down in the list moves it farther to the right. </w:t>
      </w:r>
    </w:p>
    <w:p w:rsidR="00A3743D" w:rsidRPr="00204DCF" w:rsidRDefault="00A3743D" w:rsidP="00612253">
      <w:pPr>
        <w:pStyle w:val="Heading3"/>
        <w:ind w:left="1170"/>
      </w:pPr>
      <w:r>
        <w:t xml:space="preserve">Click </w:t>
      </w:r>
      <w:r w:rsidRPr="00204DCF">
        <w:rPr>
          <w:rStyle w:val="ButtonLabels"/>
        </w:rPr>
        <w:t>Save</w:t>
      </w:r>
      <w:r w:rsidR="00622C8E" w:rsidRPr="00B81896">
        <w:t>.</w:t>
      </w:r>
    </w:p>
    <w:p w:rsidR="00A3743D" w:rsidRDefault="00A3743D">
      <w:pPr>
        <w:spacing w:after="200" w:line="276" w:lineRule="auto"/>
        <w:rPr>
          <w:rFonts w:eastAsiaTheme="majorEastAsia" w:cstheme="majorBidi"/>
          <w:bCs/>
          <w:szCs w:val="28"/>
        </w:rPr>
      </w:pPr>
      <w:r>
        <w:br w:type="page"/>
      </w:r>
    </w:p>
    <w:p w:rsidR="00A3743D" w:rsidRDefault="002262B2" w:rsidP="0014322B">
      <w:pPr>
        <w:pStyle w:val="ExerciseTitle"/>
      </w:pPr>
      <w:bookmarkStart w:id="16" w:name="_Toc352075453"/>
      <w:bookmarkStart w:id="17" w:name="_Toc440875387"/>
      <w:r>
        <w:lastRenderedPageBreak/>
        <w:t>3</w:t>
      </w:r>
      <w:r w:rsidR="00A3743D">
        <w:t>-3: Customize Page Layouts</w:t>
      </w:r>
      <w:bookmarkEnd w:id="16"/>
      <w:bookmarkEnd w:id="17"/>
    </w:p>
    <w:p w:rsidR="00CC4B68" w:rsidRDefault="00CC4B68" w:rsidP="00CC4B68">
      <w:pPr>
        <w:pStyle w:val="GoalTskTimeInstr"/>
      </w:pPr>
      <w:r>
        <w:t>Scenario:</w:t>
      </w:r>
    </w:p>
    <w:p w:rsidR="00CC4B68" w:rsidRDefault="00CC4B68" w:rsidP="00CC4B68">
      <w:pPr>
        <w:pStyle w:val="BodyText"/>
      </w:pPr>
      <w:r w:rsidRPr="00C02A63">
        <w:t>Universal Containers wants to make sure that the newly created fields are displayed in a logical order on the page. The fields should be arranged according to the chart below.</w:t>
      </w:r>
    </w:p>
    <w:p w:rsidR="00A3743D" w:rsidRDefault="00A3743D" w:rsidP="0014322B">
      <w:pPr>
        <w:pStyle w:val="GoalTskTimeInstr"/>
      </w:pPr>
      <w:r>
        <w:t xml:space="preserve">Goal: </w:t>
      </w:r>
    </w:p>
    <w:p w:rsidR="00A3743D" w:rsidRDefault="00A3743D" w:rsidP="0014322B">
      <w:pPr>
        <w:pStyle w:val="BodyText"/>
      </w:pPr>
      <w:r>
        <w:t>Create a page layout for the Position object.</w:t>
      </w:r>
    </w:p>
    <w:p w:rsidR="00A3743D" w:rsidRDefault="00A3743D" w:rsidP="0014322B">
      <w:pPr>
        <w:pStyle w:val="BodyText"/>
      </w:pPr>
    </w:p>
    <w:tbl>
      <w:tblPr>
        <w:tblStyle w:val="TableGrid"/>
        <w:tblW w:w="0" w:type="auto"/>
        <w:jc w:val="center"/>
        <w:tblLook w:val="04A0" w:firstRow="1" w:lastRow="0" w:firstColumn="1" w:lastColumn="0" w:noHBand="0" w:noVBand="1"/>
      </w:tblPr>
      <w:tblGrid>
        <w:gridCol w:w="2724"/>
        <w:gridCol w:w="3192"/>
        <w:gridCol w:w="3192"/>
      </w:tblGrid>
      <w:tr w:rsidR="00A3743D" w:rsidRPr="00532721" w:rsidTr="0014322B">
        <w:trPr>
          <w:jc w:val="center"/>
        </w:trPr>
        <w:tc>
          <w:tcPr>
            <w:tcW w:w="2724" w:type="dxa"/>
            <w:shd w:val="clear" w:color="auto" w:fill="BFBFBF" w:themeFill="background1" w:themeFillShade="BF"/>
            <w:vAlign w:val="center"/>
          </w:tcPr>
          <w:p w:rsidR="00A3743D" w:rsidRPr="00532721" w:rsidRDefault="00A3743D" w:rsidP="0014322B">
            <w:pPr>
              <w:spacing w:before="80" w:after="100"/>
              <w:jc w:val="center"/>
              <w:rPr>
                <w:b/>
              </w:rPr>
            </w:pPr>
            <w:r w:rsidRPr="00532721">
              <w:rPr>
                <w:b/>
              </w:rPr>
              <w:t>Section Name</w:t>
            </w:r>
          </w:p>
        </w:tc>
        <w:tc>
          <w:tcPr>
            <w:tcW w:w="6384" w:type="dxa"/>
            <w:gridSpan w:val="2"/>
            <w:shd w:val="clear" w:color="auto" w:fill="BFBFBF" w:themeFill="background1" w:themeFillShade="BF"/>
            <w:vAlign w:val="center"/>
          </w:tcPr>
          <w:p w:rsidR="00A3743D" w:rsidRPr="00532721" w:rsidRDefault="00A3743D" w:rsidP="0014322B">
            <w:pPr>
              <w:spacing w:before="80" w:after="100"/>
              <w:jc w:val="center"/>
              <w:rPr>
                <w:b/>
              </w:rPr>
            </w:pPr>
            <w:r w:rsidRPr="00532721">
              <w:rPr>
                <w:b/>
              </w:rPr>
              <w:t>Fields</w:t>
            </w:r>
          </w:p>
        </w:tc>
      </w:tr>
      <w:tr w:rsidR="00A3743D" w:rsidTr="0014322B">
        <w:trPr>
          <w:jc w:val="center"/>
        </w:trPr>
        <w:tc>
          <w:tcPr>
            <w:tcW w:w="2724" w:type="dxa"/>
            <w:vMerge w:val="restart"/>
          </w:tcPr>
          <w:p w:rsidR="00A3743D" w:rsidRDefault="00A3743D" w:rsidP="0014322B">
            <w:pPr>
              <w:spacing w:before="80" w:after="100"/>
              <w:jc w:val="center"/>
            </w:pPr>
            <w:r>
              <w:t>Information</w:t>
            </w:r>
          </w:p>
        </w:tc>
        <w:tc>
          <w:tcPr>
            <w:tcW w:w="3192" w:type="dxa"/>
          </w:tcPr>
          <w:p w:rsidR="00A3743D" w:rsidRDefault="00A3743D" w:rsidP="0014322B">
            <w:pPr>
              <w:spacing w:before="80" w:after="100"/>
              <w:jc w:val="center"/>
            </w:pPr>
            <w:r>
              <w:t>Title</w:t>
            </w:r>
          </w:p>
        </w:tc>
        <w:tc>
          <w:tcPr>
            <w:tcW w:w="3192" w:type="dxa"/>
          </w:tcPr>
          <w:p w:rsidR="00A3743D" w:rsidRDefault="00A3743D" w:rsidP="0014322B">
            <w:pPr>
              <w:spacing w:before="80" w:after="100"/>
              <w:jc w:val="center"/>
            </w:pPr>
            <w:r>
              <w:t>Owner</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Type</w:t>
            </w:r>
          </w:p>
        </w:tc>
        <w:tc>
          <w:tcPr>
            <w:tcW w:w="3192" w:type="dxa"/>
          </w:tcPr>
          <w:p w:rsidR="00A3743D" w:rsidRDefault="00A3743D" w:rsidP="0014322B">
            <w:pPr>
              <w:spacing w:before="80" w:after="100"/>
              <w:jc w:val="center"/>
            </w:pPr>
            <w:r>
              <w:t>Priority</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Department</w:t>
            </w:r>
          </w:p>
        </w:tc>
        <w:tc>
          <w:tcPr>
            <w:tcW w:w="3192" w:type="dxa"/>
          </w:tcPr>
          <w:p w:rsidR="00A3743D" w:rsidRDefault="00A3743D" w:rsidP="0014322B">
            <w:pPr>
              <w:spacing w:before="80" w:after="100"/>
              <w:jc w:val="center"/>
            </w:pPr>
            <w:r>
              <w:t>Status</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Location</w:t>
            </w:r>
          </w:p>
        </w:tc>
        <w:tc>
          <w:tcPr>
            <w:tcW w:w="3192" w:type="dxa"/>
          </w:tcPr>
          <w:p w:rsidR="00A3743D" w:rsidRDefault="00A3743D" w:rsidP="0014322B">
            <w:pPr>
              <w:spacing w:before="80" w:after="100"/>
              <w:jc w:val="center"/>
            </w:pPr>
            <w:r>
              <w:t>Sub-Status</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Pay Grade</w:t>
            </w:r>
          </w:p>
        </w:tc>
        <w:tc>
          <w:tcPr>
            <w:tcW w:w="3192" w:type="dxa"/>
          </w:tcPr>
          <w:p w:rsidR="00A3743D" w:rsidRDefault="00A3743D" w:rsidP="0014322B">
            <w:pPr>
              <w:spacing w:before="80" w:after="100"/>
              <w:jc w:val="center"/>
            </w:pPr>
            <w:r>
              <w:t>Date Opened</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Hiring Manager</w:t>
            </w:r>
          </w:p>
        </w:tc>
        <w:tc>
          <w:tcPr>
            <w:tcW w:w="3192" w:type="dxa"/>
          </w:tcPr>
          <w:p w:rsidR="00A3743D" w:rsidRDefault="00A3743D" w:rsidP="0014322B">
            <w:pPr>
              <w:spacing w:before="80" w:after="100"/>
              <w:jc w:val="center"/>
            </w:pPr>
            <w:r>
              <w:t>Date Closed</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Duration</w:t>
            </w:r>
          </w:p>
        </w:tc>
        <w:tc>
          <w:tcPr>
            <w:tcW w:w="3192" w:type="dxa"/>
          </w:tcPr>
          <w:p w:rsidR="00A3743D" w:rsidRDefault="00A3743D" w:rsidP="0014322B">
            <w:pPr>
              <w:spacing w:before="80" w:after="100"/>
              <w:jc w:val="center"/>
            </w:pPr>
            <w:r>
              <w:t>Start Date</w:t>
            </w:r>
          </w:p>
        </w:tc>
      </w:tr>
      <w:tr w:rsidR="00A3743D" w:rsidTr="0014322B">
        <w:trPr>
          <w:jc w:val="center"/>
        </w:trPr>
        <w:tc>
          <w:tcPr>
            <w:tcW w:w="2724" w:type="dxa"/>
            <w:vMerge/>
          </w:tcPr>
          <w:p w:rsidR="00A3743D" w:rsidRDefault="00A3743D" w:rsidP="0014322B">
            <w:pPr>
              <w:spacing w:before="80" w:after="100"/>
              <w:jc w:val="center"/>
            </w:pPr>
          </w:p>
        </w:tc>
        <w:tc>
          <w:tcPr>
            <w:tcW w:w="3192" w:type="dxa"/>
          </w:tcPr>
          <w:p w:rsidR="00A3743D" w:rsidRDefault="00A3743D" w:rsidP="0014322B">
            <w:pPr>
              <w:spacing w:before="80" w:after="100"/>
              <w:jc w:val="center"/>
            </w:pPr>
            <w:r>
              <w:t>Legacy Position Number</w:t>
            </w:r>
          </w:p>
        </w:tc>
        <w:tc>
          <w:tcPr>
            <w:tcW w:w="3192" w:type="dxa"/>
          </w:tcPr>
          <w:p w:rsidR="00A3743D" w:rsidRDefault="00A3743D" w:rsidP="0014322B">
            <w:pPr>
              <w:spacing w:before="80" w:after="100"/>
              <w:jc w:val="center"/>
            </w:pPr>
          </w:p>
        </w:tc>
      </w:tr>
      <w:tr w:rsidR="004C1870" w:rsidTr="0014322B">
        <w:trPr>
          <w:jc w:val="center"/>
        </w:trPr>
        <w:tc>
          <w:tcPr>
            <w:tcW w:w="2724" w:type="dxa"/>
            <w:vMerge w:val="restart"/>
          </w:tcPr>
          <w:p w:rsidR="004C1870" w:rsidRDefault="004C1870" w:rsidP="0014322B">
            <w:pPr>
              <w:spacing w:before="80" w:after="100"/>
              <w:jc w:val="center"/>
            </w:pPr>
            <w:r>
              <w:t>Description</w:t>
            </w:r>
          </w:p>
        </w:tc>
        <w:tc>
          <w:tcPr>
            <w:tcW w:w="6384" w:type="dxa"/>
            <w:gridSpan w:val="2"/>
          </w:tcPr>
          <w:p w:rsidR="004C1870" w:rsidRDefault="004C1870" w:rsidP="0014322B">
            <w:pPr>
              <w:spacing w:before="80" w:after="100"/>
              <w:jc w:val="center"/>
            </w:pPr>
            <w:r>
              <w:t>Job Description</w:t>
            </w:r>
          </w:p>
        </w:tc>
      </w:tr>
      <w:tr w:rsidR="004C1870" w:rsidTr="0014322B">
        <w:trPr>
          <w:jc w:val="center"/>
        </w:trPr>
        <w:tc>
          <w:tcPr>
            <w:tcW w:w="2724" w:type="dxa"/>
            <w:vMerge/>
          </w:tcPr>
          <w:p w:rsidR="004C1870" w:rsidRDefault="004C1870" w:rsidP="0014322B">
            <w:pPr>
              <w:spacing w:before="80" w:after="100"/>
              <w:jc w:val="center"/>
            </w:pPr>
          </w:p>
        </w:tc>
        <w:tc>
          <w:tcPr>
            <w:tcW w:w="6384" w:type="dxa"/>
            <w:gridSpan w:val="2"/>
          </w:tcPr>
          <w:p w:rsidR="004C1870" w:rsidRDefault="004C1870" w:rsidP="0014322B">
            <w:pPr>
              <w:spacing w:before="80" w:after="100"/>
              <w:jc w:val="center"/>
            </w:pPr>
            <w:r>
              <w:t>Education</w:t>
            </w:r>
          </w:p>
        </w:tc>
      </w:tr>
      <w:tr w:rsidR="004C1870" w:rsidTr="0014322B">
        <w:trPr>
          <w:jc w:val="center"/>
        </w:trPr>
        <w:tc>
          <w:tcPr>
            <w:tcW w:w="2724" w:type="dxa"/>
            <w:vMerge/>
          </w:tcPr>
          <w:p w:rsidR="004C1870" w:rsidRDefault="004C1870" w:rsidP="0014322B">
            <w:pPr>
              <w:spacing w:before="80" w:after="100"/>
              <w:jc w:val="center"/>
            </w:pPr>
          </w:p>
        </w:tc>
        <w:tc>
          <w:tcPr>
            <w:tcW w:w="6384" w:type="dxa"/>
            <w:gridSpan w:val="2"/>
          </w:tcPr>
          <w:p w:rsidR="004C1870" w:rsidRDefault="004C1870" w:rsidP="0014322B">
            <w:pPr>
              <w:spacing w:before="80" w:after="100"/>
              <w:jc w:val="center"/>
            </w:pPr>
            <w:r>
              <w:t>Responsibilities</w:t>
            </w:r>
          </w:p>
        </w:tc>
      </w:tr>
      <w:tr w:rsidR="00A3743D" w:rsidTr="0014322B">
        <w:trPr>
          <w:jc w:val="center"/>
        </w:trPr>
        <w:tc>
          <w:tcPr>
            <w:tcW w:w="2724" w:type="dxa"/>
          </w:tcPr>
          <w:p w:rsidR="00A3743D" w:rsidRDefault="00A3743D" w:rsidP="0014322B">
            <w:pPr>
              <w:spacing w:before="80" w:after="100"/>
              <w:jc w:val="center"/>
            </w:pPr>
            <w:r>
              <w:t>System Information</w:t>
            </w:r>
          </w:p>
        </w:tc>
        <w:tc>
          <w:tcPr>
            <w:tcW w:w="3192" w:type="dxa"/>
          </w:tcPr>
          <w:p w:rsidR="00A3743D" w:rsidRDefault="00A3743D" w:rsidP="0014322B">
            <w:pPr>
              <w:spacing w:before="80" w:after="100"/>
              <w:jc w:val="center"/>
            </w:pPr>
            <w:r>
              <w:t xml:space="preserve">Created </w:t>
            </w:r>
            <w:proofErr w:type="gramStart"/>
            <w:r>
              <w:t>By</w:t>
            </w:r>
            <w:proofErr w:type="gramEnd"/>
          </w:p>
        </w:tc>
        <w:tc>
          <w:tcPr>
            <w:tcW w:w="3192" w:type="dxa"/>
          </w:tcPr>
          <w:p w:rsidR="00A3743D" w:rsidRDefault="00A3743D" w:rsidP="0014322B">
            <w:pPr>
              <w:spacing w:before="80" w:after="100"/>
              <w:jc w:val="center"/>
            </w:pPr>
            <w:r>
              <w:t xml:space="preserve">Last Modified </w:t>
            </w:r>
            <w:proofErr w:type="gramStart"/>
            <w:r>
              <w:t>By</w:t>
            </w:r>
            <w:proofErr w:type="gramEnd"/>
          </w:p>
        </w:tc>
      </w:tr>
    </w:tbl>
    <w:p w:rsidR="00A3743D" w:rsidRPr="00C02A63" w:rsidRDefault="00A3743D" w:rsidP="0014322B">
      <w:pPr>
        <w:pStyle w:val="BodyText"/>
      </w:pPr>
    </w:p>
    <w:p w:rsidR="00A3743D" w:rsidRDefault="00A3743D" w:rsidP="0014322B">
      <w:pPr>
        <w:pStyle w:val="GoalTskTimeInstr"/>
      </w:pPr>
      <w:r>
        <w:t>Tasks:</w:t>
      </w:r>
    </w:p>
    <w:p w:rsidR="00A3743D" w:rsidRPr="00A3743D" w:rsidRDefault="00A3743D" w:rsidP="00FD0DFD">
      <w:pPr>
        <w:pStyle w:val="Heading1"/>
        <w:numPr>
          <w:ilvl w:val="0"/>
          <w:numId w:val="24"/>
        </w:numPr>
      </w:pPr>
      <w:r w:rsidRPr="00A3743D">
        <w:t xml:space="preserve">Arrange existing fields in the Position Page Layout.  </w:t>
      </w:r>
    </w:p>
    <w:p w:rsidR="00A3743D" w:rsidRPr="00A3743D" w:rsidRDefault="00A3743D" w:rsidP="0024104D">
      <w:pPr>
        <w:pStyle w:val="Heading1"/>
      </w:pPr>
      <w:r w:rsidRPr="00A3743D">
        <w:t xml:space="preserve">Create a new section and add fields for Description on the Position Page Layout.  </w:t>
      </w:r>
    </w:p>
    <w:p w:rsidR="00A3743D" w:rsidRDefault="00A3743D" w:rsidP="0024104D">
      <w:pPr>
        <w:pStyle w:val="Heading1"/>
      </w:pPr>
      <w:r>
        <w:t>Set the Status field to be required and add Position History to the Related Lists area.</w:t>
      </w:r>
    </w:p>
    <w:p w:rsidR="00A56486" w:rsidRDefault="00A56486" w:rsidP="0024104D">
      <w:pPr>
        <w:pStyle w:val="Heading1"/>
      </w:pPr>
      <w:r>
        <w:t>Test your changes.</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Pr="00A3743D" w:rsidRDefault="00A3743D" w:rsidP="00FD0DFD">
      <w:pPr>
        <w:pStyle w:val="Heading1"/>
        <w:numPr>
          <w:ilvl w:val="0"/>
          <w:numId w:val="25"/>
        </w:numPr>
      </w:pPr>
      <w:r w:rsidRPr="00A3743D">
        <w:t xml:space="preserve">Arrange the fields within the sections as noted in the table. </w:t>
      </w:r>
    </w:p>
    <w:p w:rsidR="00A3743D" w:rsidRDefault="00A3743D" w:rsidP="0024104D">
      <w:pPr>
        <w:pStyle w:val="Heading2"/>
      </w:pPr>
      <w:r>
        <w:t xml:space="preserve">Click </w:t>
      </w:r>
      <w:r w:rsidRPr="00C836D2">
        <w:rPr>
          <w:rStyle w:val="ClickPaths"/>
        </w:rPr>
        <w:t>Setup | Create | Objects | Position</w:t>
      </w:r>
      <w:r w:rsidRPr="006F7A0C">
        <w:rPr>
          <w:rStyle w:val="ClickPaths"/>
          <w:b w:val="0"/>
        </w:rPr>
        <w:t>.</w:t>
      </w:r>
    </w:p>
    <w:p w:rsidR="00A3743D" w:rsidRDefault="00A3743D" w:rsidP="0024104D">
      <w:pPr>
        <w:pStyle w:val="Heading2"/>
      </w:pPr>
      <w:r>
        <w:lastRenderedPageBreak/>
        <w:t xml:space="preserve">In the Page Layouts related list, click the </w:t>
      </w:r>
      <w:r w:rsidRPr="00C836D2">
        <w:rPr>
          <w:rStyle w:val="ClickPaths"/>
        </w:rPr>
        <w:t>Edit</w:t>
      </w:r>
      <w:r>
        <w:t xml:space="preserve"> link next to the Position Layout.</w:t>
      </w:r>
    </w:p>
    <w:p w:rsidR="00A3743D" w:rsidRDefault="00A3743D" w:rsidP="0024104D">
      <w:pPr>
        <w:pStyle w:val="Heading2"/>
      </w:pPr>
      <w:r>
        <w:t xml:space="preserve">Arrange the fields in the Information section according to the chart. </w:t>
      </w:r>
    </w:p>
    <w:tbl>
      <w:tblPr>
        <w:tblStyle w:val="TableGrid"/>
        <w:tblW w:w="0" w:type="auto"/>
        <w:tblInd w:w="828" w:type="dxa"/>
        <w:tblLook w:val="04A0" w:firstRow="1" w:lastRow="0" w:firstColumn="1" w:lastColumn="0" w:noHBand="0" w:noVBand="1"/>
      </w:tblPr>
      <w:tblGrid>
        <w:gridCol w:w="2317"/>
        <w:gridCol w:w="3111"/>
        <w:gridCol w:w="3094"/>
      </w:tblGrid>
      <w:tr w:rsidR="00A3743D" w:rsidRPr="00532721" w:rsidTr="0014322B">
        <w:tc>
          <w:tcPr>
            <w:tcW w:w="2364" w:type="dxa"/>
            <w:shd w:val="clear" w:color="auto" w:fill="BFBFBF" w:themeFill="background1" w:themeFillShade="BF"/>
          </w:tcPr>
          <w:p w:rsidR="00A3743D" w:rsidRPr="00532721" w:rsidRDefault="00A3743D" w:rsidP="0014322B">
            <w:pPr>
              <w:spacing w:before="60" w:after="60"/>
              <w:jc w:val="center"/>
              <w:rPr>
                <w:b/>
              </w:rPr>
            </w:pPr>
            <w:r w:rsidRPr="00532721">
              <w:rPr>
                <w:b/>
              </w:rPr>
              <w:t>Section Name</w:t>
            </w:r>
          </w:p>
        </w:tc>
        <w:tc>
          <w:tcPr>
            <w:tcW w:w="6384" w:type="dxa"/>
            <w:gridSpan w:val="2"/>
            <w:shd w:val="clear" w:color="auto" w:fill="BFBFBF" w:themeFill="background1" w:themeFillShade="BF"/>
          </w:tcPr>
          <w:p w:rsidR="00A3743D" w:rsidRPr="00532721" w:rsidRDefault="00A3743D" w:rsidP="0014322B">
            <w:pPr>
              <w:spacing w:before="60" w:after="60"/>
              <w:jc w:val="center"/>
              <w:rPr>
                <w:b/>
              </w:rPr>
            </w:pPr>
            <w:r w:rsidRPr="00532721">
              <w:rPr>
                <w:b/>
              </w:rPr>
              <w:t>Fields</w:t>
            </w:r>
          </w:p>
        </w:tc>
      </w:tr>
      <w:tr w:rsidR="00A3743D" w:rsidTr="0014322B">
        <w:tc>
          <w:tcPr>
            <w:tcW w:w="2364" w:type="dxa"/>
            <w:vMerge w:val="restart"/>
          </w:tcPr>
          <w:p w:rsidR="00A3743D" w:rsidRDefault="00A3743D" w:rsidP="0014322B">
            <w:pPr>
              <w:spacing w:before="60" w:after="60"/>
              <w:jc w:val="center"/>
            </w:pPr>
            <w:r>
              <w:t>Information</w:t>
            </w:r>
          </w:p>
        </w:tc>
        <w:tc>
          <w:tcPr>
            <w:tcW w:w="3192" w:type="dxa"/>
          </w:tcPr>
          <w:p w:rsidR="00A3743D" w:rsidRDefault="00A3743D" w:rsidP="0014322B">
            <w:pPr>
              <w:spacing w:before="60" w:after="60"/>
              <w:jc w:val="center"/>
            </w:pPr>
            <w:r>
              <w:t>Title</w:t>
            </w:r>
          </w:p>
        </w:tc>
        <w:tc>
          <w:tcPr>
            <w:tcW w:w="3192" w:type="dxa"/>
          </w:tcPr>
          <w:p w:rsidR="00A3743D" w:rsidRDefault="00A3743D" w:rsidP="0014322B">
            <w:pPr>
              <w:spacing w:before="60" w:after="60"/>
              <w:jc w:val="center"/>
            </w:pPr>
            <w:r>
              <w:t>Owner</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Type</w:t>
            </w:r>
          </w:p>
        </w:tc>
        <w:tc>
          <w:tcPr>
            <w:tcW w:w="3192" w:type="dxa"/>
          </w:tcPr>
          <w:p w:rsidR="00A3743D" w:rsidRDefault="00A3743D" w:rsidP="0014322B">
            <w:pPr>
              <w:spacing w:before="60" w:after="60"/>
              <w:jc w:val="center"/>
            </w:pPr>
            <w:r>
              <w:t>Priority</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Department</w:t>
            </w:r>
          </w:p>
        </w:tc>
        <w:tc>
          <w:tcPr>
            <w:tcW w:w="3192" w:type="dxa"/>
          </w:tcPr>
          <w:p w:rsidR="00A3743D" w:rsidRDefault="00A3743D" w:rsidP="0014322B">
            <w:pPr>
              <w:spacing w:before="60" w:after="60"/>
              <w:jc w:val="center"/>
            </w:pPr>
            <w:r>
              <w:t>Status</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Location</w:t>
            </w:r>
          </w:p>
        </w:tc>
        <w:tc>
          <w:tcPr>
            <w:tcW w:w="3192" w:type="dxa"/>
          </w:tcPr>
          <w:p w:rsidR="00A3743D" w:rsidRDefault="00A3743D" w:rsidP="0014322B">
            <w:pPr>
              <w:spacing w:before="60" w:after="60"/>
              <w:jc w:val="center"/>
            </w:pPr>
            <w:r>
              <w:t>Sub-Status</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Pay Grade</w:t>
            </w:r>
          </w:p>
        </w:tc>
        <w:tc>
          <w:tcPr>
            <w:tcW w:w="3192" w:type="dxa"/>
          </w:tcPr>
          <w:p w:rsidR="00A3743D" w:rsidRDefault="00A3743D" w:rsidP="0014322B">
            <w:pPr>
              <w:spacing w:before="60" w:after="60"/>
              <w:jc w:val="center"/>
            </w:pPr>
            <w:r>
              <w:t>Date Opened</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Hiring Manager</w:t>
            </w:r>
          </w:p>
        </w:tc>
        <w:tc>
          <w:tcPr>
            <w:tcW w:w="3192" w:type="dxa"/>
          </w:tcPr>
          <w:p w:rsidR="00A3743D" w:rsidRDefault="00A3743D" w:rsidP="0014322B">
            <w:pPr>
              <w:spacing w:before="60" w:after="60"/>
              <w:jc w:val="center"/>
            </w:pPr>
            <w:r>
              <w:t>Date Closed</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Duration</w:t>
            </w:r>
          </w:p>
        </w:tc>
        <w:tc>
          <w:tcPr>
            <w:tcW w:w="3192" w:type="dxa"/>
          </w:tcPr>
          <w:p w:rsidR="00A3743D" w:rsidRDefault="00A3743D" w:rsidP="0014322B">
            <w:pPr>
              <w:spacing w:before="60" w:after="60"/>
              <w:jc w:val="center"/>
            </w:pPr>
            <w:r>
              <w:t>Start Date</w:t>
            </w:r>
          </w:p>
        </w:tc>
      </w:tr>
      <w:tr w:rsidR="00A3743D" w:rsidTr="0014322B">
        <w:tc>
          <w:tcPr>
            <w:tcW w:w="2364" w:type="dxa"/>
            <w:vMerge/>
          </w:tcPr>
          <w:p w:rsidR="00A3743D" w:rsidRDefault="00A3743D" w:rsidP="0014322B">
            <w:pPr>
              <w:spacing w:before="60" w:after="60"/>
              <w:jc w:val="center"/>
            </w:pPr>
          </w:p>
        </w:tc>
        <w:tc>
          <w:tcPr>
            <w:tcW w:w="3192" w:type="dxa"/>
          </w:tcPr>
          <w:p w:rsidR="00A3743D" w:rsidRDefault="00A3743D" w:rsidP="0014322B">
            <w:pPr>
              <w:spacing w:before="60" w:after="60"/>
              <w:jc w:val="center"/>
            </w:pPr>
            <w:r>
              <w:t>Legacy Position Number</w:t>
            </w:r>
          </w:p>
        </w:tc>
        <w:tc>
          <w:tcPr>
            <w:tcW w:w="3192" w:type="dxa"/>
          </w:tcPr>
          <w:p w:rsidR="00A3743D" w:rsidRDefault="00A3743D" w:rsidP="0014322B">
            <w:pPr>
              <w:spacing w:before="60" w:after="60"/>
              <w:jc w:val="center"/>
            </w:pPr>
          </w:p>
        </w:tc>
      </w:tr>
    </w:tbl>
    <w:p w:rsidR="00A3743D" w:rsidRDefault="00A3743D" w:rsidP="0024104D">
      <w:pPr>
        <w:pStyle w:val="Heading1"/>
      </w:pPr>
      <w:r>
        <w:t xml:space="preserve">Create a new section for </w:t>
      </w:r>
      <w:r w:rsidR="00622C8E" w:rsidRPr="00B81896">
        <w:t>Description</w:t>
      </w:r>
      <w:r w:rsidRPr="006F7A0C">
        <w:rPr>
          <w:rStyle w:val="FieldLabels"/>
          <w:b w:val="0"/>
        </w:rPr>
        <w:t>.</w:t>
      </w:r>
    </w:p>
    <w:p w:rsidR="00A3743D" w:rsidRDefault="00A3743D" w:rsidP="0024104D">
      <w:pPr>
        <w:pStyle w:val="Heading2"/>
      </w:pPr>
      <w:r>
        <w:t xml:space="preserve">Drag </w:t>
      </w:r>
      <w:r w:rsidRPr="00F571B8">
        <w:rPr>
          <w:rStyle w:val="FieldLabels"/>
        </w:rPr>
        <w:t>Section</w:t>
      </w:r>
      <w:r>
        <w:t xml:space="preserve"> from the palette to below the Information section.</w:t>
      </w:r>
    </w:p>
    <w:p w:rsidR="00A3743D" w:rsidRDefault="00A3743D" w:rsidP="00F42C1F">
      <w:pPr>
        <w:pStyle w:val="Heading3"/>
        <w:ind w:hanging="270"/>
      </w:pPr>
      <w:r w:rsidRPr="00BD643F">
        <w:rPr>
          <w:rStyle w:val="FieldLabels"/>
        </w:rPr>
        <w:t>Section Name</w:t>
      </w:r>
      <w:r w:rsidRPr="006F7A0C">
        <w:rPr>
          <w:rStyle w:val="FieldLabels"/>
          <w:b w:val="0"/>
        </w:rPr>
        <w:t>:</w:t>
      </w:r>
      <w:r>
        <w:t xml:space="preserve"> </w:t>
      </w:r>
      <w:r w:rsidRPr="00BD643F">
        <w:rPr>
          <w:rStyle w:val="Data"/>
        </w:rPr>
        <w:t>Description</w:t>
      </w:r>
    </w:p>
    <w:p w:rsidR="00A3743D" w:rsidRDefault="00A3743D" w:rsidP="00F42C1F">
      <w:pPr>
        <w:pStyle w:val="Heading3"/>
        <w:ind w:hanging="270"/>
      </w:pPr>
      <w:r w:rsidRPr="00BD643F">
        <w:rPr>
          <w:rStyle w:val="FieldLabels"/>
        </w:rPr>
        <w:t>Layout</w:t>
      </w:r>
      <w:r w:rsidRPr="006F7A0C">
        <w:rPr>
          <w:rStyle w:val="FieldLabels"/>
          <w:b w:val="0"/>
        </w:rPr>
        <w:t>:</w:t>
      </w:r>
      <w:r>
        <w:t xml:space="preserve"> </w:t>
      </w:r>
      <w:r w:rsidRPr="00BD643F">
        <w:rPr>
          <w:rStyle w:val="IndividualRadioButton"/>
        </w:rPr>
        <w:t>1-Column</w:t>
      </w:r>
    </w:p>
    <w:p w:rsidR="00A3743D" w:rsidRDefault="00A3743D" w:rsidP="00F42C1F">
      <w:pPr>
        <w:pStyle w:val="Heading3"/>
        <w:ind w:hanging="270"/>
      </w:pPr>
      <w:r>
        <w:t xml:space="preserve">Click </w:t>
      </w:r>
      <w:r w:rsidRPr="00204DCF">
        <w:rPr>
          <w:rStyle w:val="ButtonLabels"/>
        </w:rPr>
        <w:t>OK</w:t>
      </w:r>
      <w:r w:rsidR="00622C8E" w:rsidRPr="00B81896">
        <w:t>.</w:t>
      </w:r>
    </w:p>
    <w:p w:rsidR="00A3743D" w:rsidRDefault="00A3743D" w:rsidP="0024104D">
      <w:pPr>
        <w:pStyle w:val="Heading2"/>
      </w:pPr>
      <w:r>
        <w:t xml:space="preserve">Drag the </w:t>
      </w:r>
      <w:r w:rsidRPr="00910101">
        <w:rPr>
          <w:rStyle w:val="FieldLabels"/>
        </w:rPr>
        <w:t>Job Description</w:t>
      </w:r>
      <w:r w:rsidR="00622C8E" w:rsidRPr="00B81896">
        <w:t>,</w:t>
      </w:r>
      <w:r w:rsidRPr="00910101">
        <w:rPr>
          <w:rStyle w:val="FieldLabels"/>
        </w:rPr>
        <w:t xml:space="preserve"> Education</w:t>
      </w:r>
      <w:r w:rsidRPr="00CC4B68">
        <w:t>,</w:t>
      </w:r>
      <w:r w:rsidR="004C1870" w:rsidRPr="004C1870">
        <w:t xml:space="preserve"> and</w:t>
      </w:r>
      <w:r w:rsidR="004C1870">
        <w:rPr>
          <w:rStyle w:val="FieldLabels"/>
        </w:rPr>
        <w:t xml:space="preserve"> </w:t>
      </w:r>
      <w:r w:rsidRPr="00910101">
        <w:rPr>
          <w:rStyle w:val="FieldLabels"/>
        </w:rPr>
        <w:t>Responsibilities</w:t>
      </w:r>
      <w:r>
        <w:t xml:space="preserve"> fields from the Information section into the Description section according to the chart.</w:t>
      </w:r>
    </w:p>
    <w:tbl>
      <w:tblPr>
        <w:tblStyle w:val="TableGrid"/>
        <w:tblW w:w="0" w:type="auto"/>
        <w:tblInd w:w="828" w:type="dxa"/>
        <w:tblLook w:val="04A0" w:firstRow="1" w:lastRow="0" w:firstColumn="1" w:lastColumn="0" w:noHBand="0" w:noVBand="1"/>
      </w:tblPr>
      <w:tblGrid>
        <w:gridCol w:w="2364"/>
        <w:gridCol w:w="3192"/>
      </w:tblGrid>
      <w:tr w:rsidR="00A3743D" w:rsidRPr="00532721" w:rsidTr="0014322B">
        <w:tc>
          <w:tcPr>
            <w:tcW w:w="2364" w:type="dxa"/>
            <w:shd w:val="clear" w:color="auto" w:fill="BFBFBF" w:themeFill="background1" w:themeFillShade="BF"/>
          </w:tcPr>
          <w:p w:rsidR="00A3743D" w:rsidRPr="00532721" w:rsidRDefault="00A3743D" w:rsidP="0014322B">
            <w:pPr>
              <w:spacing w:before="60" w:after="80"/>
              <w:jc w:val="center"/>
              <w:rPr>
                <w:b/>
              </w:rPr>
            </w:pPr>
            <w:r w:rsidRPr="00532721">
              <w:rPr>
                <w:b/>
              </w:rPr>
              <w:t>Section Name</w:t>
            </w:r>
          </w:p>
        </w:tc>
        <w:tc>
          <w:tcPr>
            <w:tcW w:w="3192" w:type="dxa"/>
            <w:shd w:val="clear" w:color="auto" w:fill="BFBFBF" w:themeFill="background1" w:themeFillShade="BF"/>
          </w:tcPr>
          <w:p w:rsidR="00A3743D" w:rsidRPr="00532721" w:rsidRDefault="00A3743D" w:rsidP="0014322B">
            <w:pPr>
              <w:spacing w:before="60" w:after="80"/>
              <w:jc w:val="center"/>
              <w:rPr>
                <w:b/>
              </w:rPr>
            </w:pPr>
            <w:r w:rsidRPr="00532721">
              <w:rPr>
                <w:b/>
              </w:rPr>
              <w:t>Fields</w:t>
            </w:r>
          </w:p>
        </w:tc>
      </w:tr>
      <w:tr w:rsidR="004C1870" w:rsidTr="0014322B">
        <w:tc>
          <w:tcPr>
            <w:tcW w:w="2364" w:type="dxa"/>
            <w:vMerge w:val="restart"/>
          </w:tcPr>
          <w:p w:rsidR="004C1870" w:rsidRDefault="004C1870" w:rsidP="0014322B">
            <w:pPr>
              <w:spacing w:before="60" w:after="80"/>
              <w:jc w:val="center"/>
            </w:pPr>
            <w:r>
              <w:t>Description</w:t>
            </w:r>
          </w:p>
        </w:tc>
        <w:tc>
          <w:tcPr>
            <w:tcW w:w="3192" w:type="dxa"/>
          </w:tcPr>
          <w:p w:rsidR="004C1870" w:rsidRDefault="004C1870" w:rsidP="0014322B">
            <w:pPr>
              <w:spacing w:before="60" w:after="80"/>
              <w:jc w:val="center"/>
            </w:pPr>
            <w:r>
              <w:t>Job Description</w:t>
            </w:r>
          </w:p>
        </w:tc>
      </w:tr>
      <w:tr w:rsidR="004C1870" w:rsidTr="0014322B">
        <w:tc>
          <w:tcPr>
            <w:tcW w:w="2364" w:type="dxa"/>
            <w:vMerge/>
          </w:tcPr>
          <w:p w:rsidR="004C1870" w:rsidRDefault="004C1870" w:rsidP="0014322B">
            <w:pPr>
              <w:spacing w:before="60" w:after="80"/>
              <w:jc w:val="center"/>
            </w:pPr>
          </w:p>
        </w:tc>
        <w:tc>
          <w:tcPr>
            <w:tcW w:w="3192" w:type="dxa"/>
          </w:tcPr>
          <w:p w:rsidR="004C1870" w:rsidRDefault="004C1870" w:rsidP="0014322B">
            <w:pPr>
              <w:spacing w:before="60" w:after="80"/>
              <w:jc w:val="center"/>
            </w:pPr>
            <w:r>
              <w:t>Education</w:t>
            </w:r>
          </w:p>
        </w:tc>
      </w:tr>
      <w:tr w:rsidR="004C1870" w:rsidTr="0014322B">
        <w:tc>
          <w:tcPr>
            <w:tcW w:w="2364" w:type="dxa"/>
            <w:vMerge/>
          </w:tcPr>
          <w:p w:rsidR="004C1870" w:rsidRDefault="004C1870" w:rsidP="0014322B">
            <w:pPr>
              <w:spacing w:before="60" w:after="80"/>
              <w:jc w:val="center"/>
            </w:pPr>
          </w:p>
        </w:tc>
        <w:tc>
          <w:tcPr>
            <w:tcW w:w="3192" w:type="dxa"/>
          </w:tcPr>
          <w:p w:rsidR="004C1870" w:rsidRDefault="004C1870" w:rsidP="0014322B">
            <w:pPr>
              <w:spacing w:before="60" w:after="80"/>
              <w:jc w:val="center"/>
            </w:pPr>
            <w:r>
              <w:t>Responsibilities</w:t>
            </w:r>
          </w:p>
        </w:tc>
      </w:tr>
    </w:tbl>
    <w:p w:rsidR="00A3743D" w:rsidRDefault="00A3743D" w:rsidP="0024104D">
      <w:pPr>
        <w:pStyle w:val="Heading1"/>
      </w:pPr>
      <w:r w:rsidRPr="00323670">
        <w:t xml:space="preserve">Set the </w:t>
      </w:r>
      <w:r w:rsidRPr="00810F5F">
        <w:rPr>
          <w:rStyle w:val="FieldLabels"/>
        </w:rPr>
        <w:t>Status</w:t>
      </w:r>
      <w:r w:rsidRPr="00323670">
        <w:t xml:space="preserve"> field to be required and add Position History to the Related Lists area.</w:t>
      </w:r>
    </w:p>
    <w:p w:rsidR="00A3743D" w:rsidRDefault="00A3743D" w:rsidP="0024104D">
      <w:pPr>
        <w:pStyle w:val="Heading2"/>
      </w:pPr>
      <w:r>
        <w:t xml:space="preserve">Double-click the </w:t>
      </w:r>
      <w:r w:rsidRPr="004D51AD">
        <w:rPr>
          <w:rStyle w:val="FieldLabels"/>
        </w:rPr>
        <w:t>Status</w:t>
      </w:r>
      <w:r>
        <w:t xml:space="preserve"> field and select the </w:t>
      </w:r>
      <w:r w:rsidRPr="00323670">
        <w:rPr>
          <w:rStyle w:val="CheckboxNames"/>
        </w:rPr>
        <w:t>Required</w:t>
      </w:r>
      <w:r>
        <w:t xml:space="preserve"> checkbox. </w:t>
      </w:r>
    </w:p>
    <w:p w:rsidR="00A3743D" w:rsidRDefault="00A3743D" w:rsidP="0024104D">
      <w:pPr>
        <w:pStyle w:val="Heading2"/>
      </w:pPr>
      <w:r>
        <w:t xml:space="preserve">Click </w:t>
      </w:r>
      <w:r w:rsidRPr="00204DCF">
        <w:rPr>
          <w:rStyle w:val="ButtonLabels"/>
        </w:rPr>
        <w:t>OK</w:t>
      </w:r>
      <w:r w:rsidR="00622C8E" w:rsidRPr="00B81896">
        <w:t>.</w:t>
      </w:r>
    </w:p>
    <w:p w:rsidR="00A3743D" w:rsidRDefault="00A3743D" w:rsidP="0024104D">
      <w:pPr>
        <w:pStyle w:val="Heading2"/>
      </w:pPr>
      <w:r>
        <w:t xml:space="preserve">Add Position History to the </w:t>
      </w:r>
      <w:r w:rsidRPr="00F571B8">
        <w:t>Related Lists</w:t>
      </w:r>
      <w:r>
        <w:t xml:space="preserve"> area.</w:t>
      </w:r>
    </w:p>
    <w:p w:rsidR="00A3743D" w:rsidRDefault="00A3743D" w:rsidP="00F42C1F">
      <w:pPr>
        <w:pStyle w:val="Heading3"/>
        <w:ind w:hanging="270"/>
      </w:pPr>
      <w:r>
        <w:t xml:space="preserve">On the palette, click </w:t>
      </w:r>
      <w:r w:rsidRPr="00F571B8">
        <w:rPr>
          <w:rStyle w:val="ClickPaths"/>
        </w:rPr>
        <w:t>Related Lists</w:t>
      </w:r>
      <w:r w:rsidRPr="006F7A0C">
        <w:rPr>
          <w:rStyle w:val="ClickPaths"/>
          <w:b w:val="0"/>
        </w:rPr>
        <w:t>.</w:t>
      </w:r>
      <w:r>
        <w:t xml:space="preserve"> </w:t>
      </w:r>
    </w:p>
    <w:p w:rsidR="00A3743D" w:rsidRDefault="00A3743D" w:rsidP="00F42C1F">
      <w:pPr>
        <w:pStyle w:val="Heading3"/>
        <w:ind w:hanging="270"/>
      </w:pPr>
      <w:r>
        <w:t xml:space="preserve">Click and drag </w:t>
      </w:r>
      <w:r w:rsidRPr="00F571B8">
        <w:rPr>
          <w:rStyle w:val="FieldLabels"/>
        </w:rPr>
        <w:t>Position History</w:t>
      </w:r>
      <w:r>
        <w:t xml:space="preserve"> to the bottom of the Related Lists area.</w:t>
      </w:r>
    </w:p>
    <w:p w:rsidR="00A3743D" w:rsidRDefault="00A3743D" w:rsidP="00F42C1F">
      <w:pPr>
        <w:pStyle w:val="Heading3"/>
        <w:ind w:hanging="270"/>
      </w:pPr>
      <w:r>
        <w:t xml:space="preserve">Click </w:t>
      </w:r>
      <w:r w:rsidRPr="00204DCF">
        <w:rPr>
          <w:rStyle w:val="ButtonLabels"/>
        </w:rPr>
        <w:t>Save</w:t>
      </w:r>
      <w:r w:rsidR="00622C8E" w:rsidRPr="00B81896">
        <w:t>.</w:t>
      </w:r>
    </w:p>
    <w:p w:rsidR="00C8108C" w:rsidRDefault="00C8108C" w:rsidP="0024104D">
      <w:pPr>
        <w:pStyle w:val="Heading2"/>
      </w:pPr>
      <w:r>
        <w:t xml:space="preserve">Click </w:t>
      </w:r>
      <w:r w:rsidRPr="00C8108C">
        <w:rPr>
          <w:rStyle w:val="ButtonLabels"/>
        </w:rPr>
        <w:t>Yes</w:t>
      </w:r>
      <w:r>
        <w:t xml:space="preserve"> to override the personal related list customizations. </w:t>
      </w:r>
    </w:p>
    <w:p w:rsidR="00A3743D" w:rsidRDefault="00A3743D" w:rsidP="00A56486">
      <w:pPr>
        <w:pStyle w:val="Heading1"/>
      </w:pPr>
      <w:r>
        <w:t xml:space="preserve">Test these changes by clicking the </w:t>
      </w:r>
      <w:r w:rsidRPr="000009CD">
        <w:t>Positions</w:t>
      </w:r>
      <w:r>
        <w:t xml:space="preserve"> tab in the </w:t>
      </w:r>
      <w:r w:rsidRPr="000009CD">
        <w:t>Recruiting</w:t>
      </w:r>
      <w:r>
        <w:t xml:space="preserve"> application and adding a new position.</w:t>
      </w:r>
    </w:p>
    <w:p w:rsidR="00A3743D" w:rsidRDefault="00A3743D">
      <w:pPr>
        <w:spacing w:after="200" w:line="276" w:lineRule="auto"/>
      </w:pPr>
      <w:r>
        <w:br w:type="page"/>
      </w:r>
    </w:p>
    <w:p w:rsidR="00563D8B" w:rsidRDefault="002262B2" w:rsidP="00563D8B">
      <w:pPr>
        <w:pStyle w:val="ExerciseTitle"/>
        <w:pageBreakBefore/>
      </w:pPr>
      <w:bookmarkStart w:id="18" w:name="_Toc440875388"/>
      <w:r>
        <w:lastRenderedPageBreak/>
        <w:t>3</w:t>
      </w:r>
      <w:r w:rsidR="00EB5A50">
        <w:t>-4</w:t>
      </w:r>
      <w:r w:rsidR="00563D8B" w:rsidRPr="00917743">
        <w:t xml:space="preserve">: </w:t>
      </w:r>
      <w:r w:rsidR="00563D8B" w:rsidRPr="00563D8B">
        <w:t>Enable Chatter on the Positions Object</w:t>
      </w:r>
      <w:bookmarkEnd w:id="18"/>
    </w:p>
    <w:p w:rsidR="000B1029" w:rsidRPr="00312F4C" w:rsidRDefault="000B1029" w:rsidP="000B1029">
      <w:pPr>
        <w:pStyle w:val="GoalTskTimeInstr"/>
      </w:pPr>
      <w:r w:rsidRPr="00312F4C">
        <w:t>Scenario</w:t>
      </w:r>
      <w:r>
        <w:t>:</w:t>
      </w:r>
    </w:p>
    <w:p w:rsidR="000B1029" w:rsidRPr="00312F4C" w:rsidRDefault="000B1029" w:rsidP="000B1029">
      <w:pPr>
        <w:pStyle w:val="GoalTskTimeInstr"/>
        <w:rPr>
          <w:b w:val="0"/>
        </w:rPr>
      </w:pPr>
      <w:r w:rsidRPr="00312F4C">
        <w:rPr>
          <w:b w:val="0"/>
        </w:rPr>
        <w:t>Universal Containers wants to make sure that users can easily see updates made to position records they follow.</w:t>
      </w:r>
    </w:p>
    <w:p w:rsidR="00563D8B" w:rsidRDefault="00563D8B" w:rsidP="00563D8B">
      <w:pPr>
        <w:pStyle w:val="GoalTskTimeInstr"/>
      </w:pPr>
      <w:r>
        <w:t>Goal:</w:t>
      </w:r>
    </w:p>
    <w:p w:rsidR="00312F4C" w:rsidRPr="00312F4C" w:rsidRDefault="00312F4C" w:rsidP="00312F4C">
      <w:pPr>
        <w:pStyle w:val="GoalTskTimeInstr"/>
        <w:rPr>
          <w:b w:val="0"/>
        </w:rPr>
      </w:pPr>
      <w:r w:rsidRPr="00312F4C">
        <w:rPr>
          <w:b w:val="0"/>
        </w:rPr>
        <w:t xml:space="preserve">Enable Chatter on the Positions object. </w:t>
      </w:r>
    </w:p>
    <w:p w:rsidR="00312F4C" w:rsidRPr="00312F4C" w:rsidRDefault="00312F4C" w:rsidP="00312F4C">
      <w:pPr>
        <w:pStyle w:val="GoalTskTimeInstr"/>
      </w:pPr>
      <w:r w:rsidRPr="00312F4C">
        <w:t>Task</w:t>
      </w:r>
      <w:r w:rsidR="007536D3">
        <w:t>s</w:t>
      </w:r>
      <w:r w:rsidRPr="00312F4C">
        <w:t>:</w:t>
      </w:r>
    </w:p>
    <w:p w:rsidR="00312F4C" w:rsidRPr="00312F4C" w:rsidRDefault="00312F4C" w:rsidP="00FD0DFD">
      <w:pPr>
        <w:pStyle w:val="Heading1"/>
        <w:numPr>
          <w:ilvl w:val="0"/>
          <w:numId w:val="118"/>
        </w:numPr>
      </w:pPr>
      <w:r w:rsidRPr="00312F4C">
        <w:t xml:space="preserve">Enable Chatter Feed Tracking on the Positions object. </w:t>
      </w:r>
    </w:p>
    <w:p w:rsidR="00563D8B" w:rsidRDefault="00312F4C" w:rsidP="00312F4C">
      <w:pPr>
        <w:pStyle w:val="Heading1"/>
      </w:pPr>
      <w:r w:rsidRPr="00312F4C">
        <w:t>Modify a position record to test feed tracking</w:t>
      </w:r>
      <w:r>
        <w:rPr>
          <w:b/>
        </w:rPr>
        <w:t>.</w:t>
      </w:r>
      <w:r w:rsidR="00563D8B">
        <w:t xml:space="preserve"> </w:t>
      </w:r>
    </w:p>
    <w:p w:rsidR="00563D8B" w:rsidRDefault="00563D8B" w:rsidP="00563D8B">
      <w:pPr>
        <w:pStyle w:val="GoalTskTimeInstr"/>
      </w:pPr>
      <w:r>
        <w:t xml:space="preserve">Time: </w:t>
      </w:r>
    </w:p>
    <w:p w:rsidR="00563D8B" w:rsidRDefault="00563D8B" w:rsidP="00563D8B">
      <w:r>
        <w:t xml:space="preserve">5 minutes </w:t>
      </w:r>
    </w:p>
    <w:p w:rsidR="00563D8B" w:rsidRDefault="00563D8B" w:rsidP="00563D8B">
      <w:pPr>
        <w:pStyle w:val="SingleLine"/>
      </w:pPr>
    </w:p>
    <w:p w:rsidR="00563D8B" w:rsidRDefault="00563D8B" w:rsidP="00563D8B">
      <w:pPr>
        <w:pStyle w:val="GoalTskTimeInstr"/>
      </w:pPr>
      <w:r>
        <w:t>Instructions:</w:t>
      </w:r>
    </w:p>
    <w:p w:rsidR="00563D8B" w:rsidRDefault="00312F4C" w:rsidP="00FD0DFD">
      <w:pPr>
        <w:pStyle w:val="Heading1"/>
        <w:numPr>
          <w:ilvl w:val="0"/>
          <w:numId w:val="116"/>
        </w:numPr>
      </w:pPr>
      <w:r w:rsidRPr="00312F4C">
        <w:t>Enable Chatter Feed Tracking on the Positions object.</w:t>
      </w:r>
    </w:p>
    <w:p w:rsidR="00312F4C" w:rsidRPr="00D8721E" w:rsidRDefault="00312F4C" w:rsidP="00312F4C">
      <w:pPr>
        <w:pStyle w:val="Heading2"/>
        <w:numPr>
          <w:ilvl w:val="1"/>
          <w:numId w:val="6"/>
        </w:numPr>
      </w:pPr>
      <w:r w:rsidRPr="00D8721E">
        <w:t xml:space="preserve">Click </w:t>
      </w:r>
      <w:r w:rsidRPr="00D8721E">
        <w:rPr>
          <w:rStyle w:val="ClickPaths"/>
        </w:rPr>
        <w:t>Setup | Customize | Chatter | Feed Tracking</w:t>
      </w:r>
      <w:r w:rsidR="00622C8E" w:rsidRPr="00B81896">
        <w:t xml:space="preserve">. </w:t>
      </w:r>
    </w:p>
    <w:p w:rsidR="00312F4C" w:rsidRDefault="00824FAF" w:rsidP="00312F4C">
      <w:pPr>
        <w:pStyle w:val="Heading2"/>
        <w:numPr>
          <w:ilvl w:val="1"/>
          <w:numId w:val="6"/>
        </w:numPr>
      </w:pPr>
      <w:r>
        <w:t>Select the Position</w:t>
      </w:r>
      <w:r w:rsidR="00312F4C">
        <w:t xml:space="preserve"> object. </w:t>
      </w:r>
    </w:p>
    <w:p w:rsidR="00312F4C" w:rsidRDefault="00312F4C" w:rsidP="00312F4C">
      <w:pPr>
        <w:pStyle w:val="Heading2"/>
        <w:numPr>
          <w:ilvl w:val="1"/>
          <w:numId w:val="6"/>
        </w:numPr>
      </w:pPr>
      <w:r>
        <w:t xml:space="preserve">Click </w:t>
      </w:r>
      <w:r w:rsidRPr="00D8721E">
        <w:rPr>
          <w:rStyle w:val="ButtonLabels"/>
        </w:rPr>
        <w:t>Enable F</w:t>
      </w:r>
      <w:r w:rsidR="003070FC">
        <w:rPr>
          <w:rStyle w:val="ButtonLabels"/>
        </w:rPr>
        <w:t>eed</w:t>
      </w:r>
      <w:r w:rsidRPr="00D8721E">
        <w:rPr>
          <w:rStyle w:val="ButtonLabels"/>
        </w:rPr>
        <w:t xml:space="preserve"> Tracking</w:t>
      </w:r>
      <w:r>
        <w:t xml:space="preserve">. </w:t>
      </w:r>
    </w:p>
    <w:p w:rsidR="00312F4C" w:rsidRPr="00D8721E" w:rsidRDefault="00312F4C" w:rsidP="00312F4C">
      <w:pPr>
        <w:pStyle w:val="Heading2"/>
        <w:numPr>
          <w:ilvl w:val="1"/>
          <w:numId w:val="6"/>
        </w:numPr>
      </w:pPr>
      <w:r>
        <w:t>Sele</w:t>
      </w:r>
      <w:r w:rsidRPr="00D8721E">
        <w:t xml:space="preserve">ct </w:t>
      </w:r>
      <w:r>
        <w:rPr>
          <w:rStyle w:val="IndividualRadioButton"/>
        </w:rPr>
        <w:t>Location</w:t>
      </w:r>
      <w:r w:rsidRPr="005851B4">
        <w:t xml:space="preserve">, </w:t>
      </w:r>
      <w:r>
        <w:rPr>
          <w:rStyle w:val="IndividualRadioButton"/>
        </w:rPr>
        <w:t>Owner</w:t>
      </w:r>
      <w:r w:rsidRPr="005851B4">
        <w:t xml:space="preserve">, </w:t>
      </w:r>
      <w:r>
        <w:rPr>
          <w:rStyle w:val="IndividualRadioButton"/>
        </w:rPr>
        <w:t>Status</w:t>
      </w:r>
      <w:r w:rsidRPr="005851B4">
        <w:t xml:space="preserve">, </w:t>
      </w:r>
      <w:r>
        <w:rPr>
          <w:rStyle w:val="IndividualRadioButton"/>
        </w:rPr>
        <w:t>Title</w:t>
      </w:r>
      <w:r w:rsidRPr="005851B4">
        <w:t xml:space="preserve">, </w:t>
      </w:r>
      <w:r>
        <w:rPr>
          <w:rStyle w:val="IndividualRadioButton"/>
        </w:rPr>
        <w:t>Sub-Status</w:t>
      </w:r>
      <w:r w:rsidRPr="005851B4">
        <w:t xml:space="preserve">, </w:t>
      </w:r>
      <w:r w:rsidRPr="00D8721E">
        <w:t xml:space="preserve">and </w:t>
      </w:r>
      <w:r>
        <w:rPr>
          <w:rStyle w:val="IndividualRadioButton"/>
        </w:rPr>
        <w:t>Type</w:t>
      </w:r>
      <w:r w:rsidRPr="00D8721E">
        <w:t xml:space="preserve"> and click </w:t>
      </w:r>
      <w:r w:rsidRPr="00D8721E">
        <w:rPr>
          <w:rStyle w:val="ButtonLabels"/>
        </w:rPr>
        <w:t>Save</w:t>
      </w:r>
      <w:r w:rsidRPr="00D8721E">
        <w:t>.</w:t>
      </w:r>
    </w:p>
    <w:p w:rsidR="00312F4C" w:rsidRDefault="00312F4C" w:rsidP="00FD0DFD">
      <w:pPr>
        <w:pStyle w:val="Heading1"/>
        <w:numPr>
          <w:ilvl w:val="0"/>
          <w:numId w:val="116"/>
        </w:numPr>
      </w:pPr>
      <w:r>
        <w:t>Modify a position record to test feed tracking.</w:t>
      </w:r>
    </w:p>
    <w:p w:rsidR="00312F4C" w:rsidRDefault="00312F4C" w:rsidP="00312F4C">
      <w:pPr>
        <w:pStyle w:val="Heading2"/>
        <w:numPr>
          <w:ilvl w:val="1"/>
          <w:numId w:val="6"/>
        </w:numPr>
      </w:pPr>
      <w:r>
        <w:t>Navigate to the position record you created in the previous exercise.</w:t>
      </w:r>
    </w:p>
    <w:p w:rsidR="00312F4C" w:rsidRDefault="00312F4C" w:rsidP="00312F4C">
      <w:pPr>
        <w:pStyle w:val="Heading2"/>
        <w:numPr>
          <w:ilvl w:val="1"/>
          <w:numId w:val="6"/>
        </w:numPr>
      </w:pPr>
      <w:r>
        <w:t xml:space="preserve">Modify the </w:t>
      </w:r>
      <w:r w:rsidRPr="00312F4C">
        <w:rPr>
          <w:rStyle w:val="FieldLabels"/>
        </w:rPr>
        <w:t>Status</w:t>
      </w:r>
      <w:r>
        <w:t xml:space="preserve"> field. </w:t>
      </w:r>
    </w:p>
    <w:p w:rsidR="00312F4C" w:rsidRDefault="00312F4C" w:rsidP="00312F4C">
      <w:pPr>
        <w:pStyle w:val="Heading2"/>
        <w:numPr>
          <w:ilvl w:val="1"/>
          <w:numId w:val="6"/>
        </w:numPr>
      </w:pPr>
      <w:r>
        <w:t>Does the update show in the record</w:t>
      </w:r>
      <w:r w:rsidR="00961310">
        <w:t>'</w:t>
      </w:r>
      <w:r>
        <w:t>s chatter feed?</w:t>
      </w:r>
    </w:p>
    <w:p w:rsidR="00312F4C" w:rsidRDefault="00312F4C" w:rsidP="00312F4C">
      <w:pPr>
        <w:pStyle w:val="H1bodytext"/>
        <w:ind w:left="720"/>
      </w:pPr>
      <w:r>
        <w:t>______________________________________________________________________</w:t>
      </w:r>
    </w:p>
    <w:p w:rsidR="00AF48CF" w:rsidRDefault="00AF48CF">
      <w:pPr>
        <w:spacing w:after="200" w:line="276" w:lineRule="auto"/>
      </w:pPr>
    </w:p>
    <w:p w:rsidR="000152C3" w:rsidRDefault="002262B2" w:rsidP="000152C3">
      <w:pPr>
        <w:pStyle w:val="ExerciseTitle"/>
        <w:pageBreakBefore/>
      </w:pPr>
      <w:bookmarkStart w:id="19" w:name="_Toc386719134"/>
      <w:bookmarkStart w:id="20" w:name="_Toc440875389"/>
      <w:bookmarkStart w:id="21" w:name="_Toc352075454"/>
      <w:r>
        <w:lastRenderedPageBreak/>
        <w:t>3</w:t>
      </w:r>
      <w:r w:rsidR="003272D2">
        <w:t>-5</w:t>
      </w:r>
      <w:r w:rsidR="000152C3">
        <w:t>: Create an Object</w:t>
      </w:r>
      <w:r w:rsidR="00E46454">
        <w:t>-</w:t>
      </w:r>
      <w:r w:rsidR="000152C3">
        <w:t xml:space="preserve">Specific </w:t>
      </w:r>
      <w:r w:rsidR="009325DE">
        <w:t xml:space="preserve">Quick </w:t>
      </w:r>
      <w:r w:rsidR="000152C3">
        <w:t>Action</w:t>
      </w:r>
      <w:bookmarkEnd w:id="19"/>
      <w:bookmarkEnd w:id="20"/>
    </w:p>
    <w:p w:rsidR="000F5602" w:rsidRDefault="000F5602" w:rsidP="000F5602">
      <w:pPr>
        <w:pStyle w:val="GoalTskTimeInstr"/>
      </w:pPr>
      <w:r>
        <w:t>Scenario:</w:t>
      </w:r>
    </w:p>
    <w:p w:rsidR="000F5602" w:rsidRDefault="000F5602" w:rsidP="000F5602">
      <w:r w:rsidRPr="00F2249B">
        <w:t>Universal Containers would like a simple and quick way to create a job application for a candidate from the candidate record. You need to create an object</w:t>
      </w:r>
      <w:r>
        <w:t>-</w:t>
      </w:r>
      <w:r w:rsidRPr="00F2249B">
        <w:t>specific</w:t>
      </w:r>
      <w:r w:rsidR="009325DE">
        <w:t xml:space="preserve"> quick</w:t>
      </w:r>
      <w:r w:rsidRPr="00F2249B">
        <w:t xml:space="preserve"> action to accomplish this.</w:t>
      </w:r>
    </w:p>
    <w:p w:rsidR="000152C3" w:rsidRDefault="000152C3" w:rsidP="000152C3">
      <w:pPr>
        <w:pStyle w:val="GoalTskTimeInstr"/>
      </w:pPr>
      <w:r>
        <w:t>Goal:</w:t>
      </w:r>
    </w:p>
    <w:p w:rsidR="000152C3" w:rsidRDefault="000152C3" w:rsidP="000152C3">
      <w:r>
        <w:t>Create an object</w:t>
      </w:r>
      <w:r w:rsidR="000F5602">
        <w:t>-</w:t>
      </w:r>
      <w:r>
        <w:t xml:space="preserve">specific </w:t>
      </w:r>
      <w:r w:rsidR="009325DE">
        <w:t xml:space="preserve">quick </w:t>
      </w:r>
      <w:r>
        <w:t>action.</w:t>
      </w:r>
    </w:p>
    <w:p w:rsidR="000152C3" w:rsidRDefault="000152C3" w:rsidP="000152C3">
      <w:pPr>
        <w:pStyle w:val="GoalTskTimeInstr"/>
      </w:pPr>
      <w:r>
        <w:t>Tasks:</w:t>
      </w:r>
    </w:p>
    <w:p w:rsidR="005851B4" w:rsidRDefault="005851B4" w:rsidP="00FD0DFD">
      <w:pPr>
        <w:pStyle w:val="Heading1"/>
        <w:numPr>
          <w:ilvl w:val="0"/>
          <w:numId w:val="121"/>
        </w:numPr>
      </w:pPr>
      <w:r>
        <w:t>Create an object</w:t>
      </w:r>
      <w:r w:rsidR="009325DE">
        <w:t>-</w:t>
      </w:r>
      <w:r>
        <w:t xml:space="preserve">specific </w:t>
      </w:r>
      <w:r w:rsidR="009325DE">
        <w:t xml:space="preserve">quick </w:t>
      </w:r>
      <w:r>
        <w:t>action to create a job application from a candidate record.</w:t>
      </w:r>
    </w:p>
    <w:p w:rsidR="005851B4" w:rsidRDefault="005851B4" w:rsidP="005851B4">
      <w:pPr>
        <w:pStyle w:val="Heading1"/>
      </w:pPr>
      <w:r>
        <w:t xml:space="preserve">Customize the action’s layout. </w:t>
      </w:r>
    </w:p>
    <w:p w:rsidR="005851B4" w:rsidRDefault="00084D71" w:rsidP="005851B4">
      <w:pPr>
        <w:pStyle w:val="Heading1"/>
      </w:pPr>
      <w:r w:rsidRPr="003057B7">
        <w:t xml:space="preserve">Set </w:t>
      </w:r>
      <w:r>
        <w:t xml:space="preserve">the </w:t>
      </w:r>
      <w:r w:rsidRPr="003057B7">
        <w:t>predefined field value.</w:t>
      </w:r>
    </w:p>
    <w:p w:rsidR="005851B4" w:rsidRDefault="005851B4" w:rsidP="005851B4">
      <w:pPr>
        <w:pStyle w:val="Heading1"/>
      </w:pPr>
      <w:r>
        <w:t xml:space="preserve">Add the action to the Candidate page layout. </w:t>
      </w:r>
    </w:p>
    <w:p w:rsidR="000152C3" w:rsidRDefault="005851B4" w:rsidP="005851B4">
      <w:pPr>
        <w:pStyle w:val="Heading1"/>
      </w:pPr>
      <w:r>
        <w:t>Test the new action.</w:t>
      </w:r>
    </w:p>
    <w:p w:rsidR="000152C3" w:rsidRDefault="000152C3" w:rsidP="000152C3">
      <w:pPr>
        <w:pStyle w:val="GoalTskTimeInstr"/>
      </w:pPr>
      <w:r>
        <w:t>Time:</w:t>
      </w:r>
    </w:p>
    <w:p w:rsidR="000152C3" w:rsidRDefault="000152C3" w:rsidP="000152C3">
      <w:r>
        <w:t xml:space="preserve">10 minutes </w:t>
      </w:r>
    </w:p>
    <w:p w:rsidR="000152C3" w:rsidRDefault="000152C3" w:rsidP="000152C3">
      <w:pPr>
        <w:pStyle w:val="SingleLine"/>
      </w:pPr>
    </w:p>
    <w:p w:rsidR="000152C3" w:rsidRDefault="000152C3" w:rsidP="000152C3">
      <w:pPr>
        <w:pStyle w:val="GoalTskTimeInstr"/>
      </w:pPr>
      <w:r>
        <w:t>Instructions:</w:t>
      </w:r>
    </w:p>
    <w:p w:rsidR="000152C3" w:rsidRDefault="00CE7D49" w:rsidP="00FD0DFD">
      <w:pPr>
        <w:pStyle w:val="Heading1"/>
        <w:numPr>
          <w:ilvl w:val="0"/>
          <w:numId w:val="120"/>
        </w:numPr>
      </w:pPr>
      <w:r>
        <w:t>Create an object</w:t>
      </w:r>
      <w:r w:rsidR="000F5602">
        <w:t>-</w:t>
      </w:r>
      <w:r>
        <w:t xml:space="preserve">specific </w:t>
      </w:r>
      <w:r w:rsidR="009325DE">
        <w:t xml:space="preserve">quick </w:t>
      </w:r>
      <w:r>
        <w:t>action to create a job application from a candidate record.</w:t>
      </w:r>
    </w:p>
    <w:p w:rsidR="000152C3" w:rsidRDefault="000152C3" w:rsidP="000152C3">
      <w:pPr>
        <w:pStyle w:val="Heading2"/>
      </w:pPr>
      <w:r>
        <w:t xml:space="preserve">Select </w:t>
      </w:r>
      <w:r w:rsidRPr="00887FBC">
        <w:rPr>
          <w:rStyle w:val="ButtonLabels"/>
        </w:rPr>
        <w:t>Setup | C</w:t>
      </w:r>
      <w:r w:rsidR="00CE7D49">
        <w:rPr>
          <w:rStyle w:val="ButtonLabels"/>
        </w:rPr>
        <w:t xml:space="preserve">reate </w:t>
      </w:r>
      <w:r w:rsidRPr="00887FBC">
        <w:rPr>
          <w:rStyle w:val="ButtonLabels"/>
        </w:rPr>
        <w:t>| O</w:t>
      </w:r>
      <w:r w:rsidR="00CE7D49">
        <w:rPr>
          <w:rStyle w:val="ButtonLabels"/>
        </w:rPr>
        <w:t>bjects</w:t>
      </w:r>
      <w:r w:rsidRPr="00887FBC">
        <w:rPr>
          <w:rStyle w:val="ButtonLabels"/>
        </w:rPr>
        <w:t xml:space="preserve"> | </w:t>
      </w:r>
      <w:r w:rsidR="00CE7D49">
        <w:rPr>
          <w:rStyle w:val="ButtonLabels"/>
        </w:rPr>
        <w:t>Candidate</w:t>
      </w:r>
      <w:r>
        <w:t xml:space="preserve">. </w:t>
      </w:r>
    </w:p>
    <w:p w:rsidR="000152C3" w:rsidRDefault="000152C3" w:rsidP="000152C3">
      <w:pPr>
        <w:pStyle w:val="Heading2"/>
      </w:pPr>
      <w:r>
        <w:t xml:space="preserve">Click </w:t>
      </w:r>
      <w:r w:rsidRPr="00887FBC">
        <w:rPr>
          <w:rStyle w:val="ButtonLabels"/>
        </w:rPr>
        <w:t>New Action</w:t>
      </w:r>
      <w:r w:rsidR="00CE7D49" w:rsidRPr="00CE7D49">
        <w:t xml:space="preserve"> from the Buttons, Links, and Actions list.</w:t>
      </w:r>
      <w:r w:rsidRPr="00CE7D49">
        <w:t xml:space="preserve"> </w:t>
      </w:r>
    </w:p>
    <w:p w:rsidR="000152C3" w:rsidRDefault="000152C3" w:rsidP="000152C3">
      <w:pPr>
        <w:pStyle w:val="Heading2"/>
      </w:pPr>
      <w:r>
        <w:t xml:space="preserve">Select </w:t>
      </w:r>
      <w:r w:rsidRPr="00887FBC">
        <w:rPr>
          <w:rStyle w:val="Data"/>
        </w:rPr>
        <w:t>Create a Record</w:t>
      </w:r>
      <w:r>
        <w:t xml:space="preserve"> as the action type.</w:t>
      </w:r>
    </w:p>
    <w:p w:rsidR="000152C3" w:rsidRDefault="000152C3" w:rsidP="000152C3">
      <w:pPr>
        <w:pStyle w:val="Heading2"/>
      </w:pPr>
      <w:r>
        <w:t xml:space="preserve">Select </w:t>
      </w:r>
      <w:r w:rsidR="00CE7D49">
        <w:rPr>
          <w:rStyle w:val="Data"/>
        </w:rPr>
        <w:t>Job Application</w:t>
      </w:r>
      <w:r>
        <w:t xml:space="preserve"> as the target object. </w:t>
      </w:r>
    </w:p>
    <w:p w:rsidR="000152C3" w:rsidRDefault="000152C3" w:rsidP="000152C3">
      <w:pPr>
        <w:pStyle w:val="Heading2"/>
      </w:pPr>
      <w:r>
        <w:t xml:space="preserve">Enter </w:t>
      </w:r>
      <w:r w:rsidR="002F79CF">
        <w:rPr>
          <w:rStyle w:val="Data"/>
        </w:rPr>
        <w:t>New Job App</w:t>
      </w:r>
      <w:r w:rsidR="002F79CF" w:rsidRPr="002F79CF">
        <w:t xml:space="preserve"> </w:t>
      </w:r>
      <w:r>
        <w:t xml:space="preserve">as the label for the action. This is the name users see for the action in the publisher menu. The </w:t>
      </w:r>
      <w:r w:rsidR="00622C8E" w:rsidRPr="00B81896">
        <w:rPr>
          <w:rStyle w:val="FieldLabels"/>
        </w:rPr>
        <w:t>Name</w:t>
      </w:r>
      <w:r>
        <w:t xml:space="preserve"> field auto-populates. </w:t>
      </w:r>
    </w:p>
    <w:p w:rsidR="000152C3" w:rsidRDefault="000152C3" w:rsidP="000152C3">
      <w:pPr>
        <w:pStyle w:val="Heading2"/>
      </w:pPr>
      <w:r>
        <w:t xml:space="preserve">Enter </w:t>
      </w:r>
      <w:r w:rsidR="002F79CF">
        <w:rPr>
          <w:rStyle w:val="Data"/>
        </w:rPr>
        <w:t>Action to create a J</w:t>
      </w:r>
      <w:r w:rsidR="002F79CF" w:rsidRPr="002F79CF">
        <w:rPr>
          <w:rStyle w:val="Data"/>
        </w:rPr>
        <w:t xml:space="preserve">ob </w:t>
      </w:r>
      <w:r w:rsidR="002F79CF">
        <w:rPr>
          <w:rStyle w:val="Data"/>
        </w:rPr>
        <w:t>A</w:t>
      </w:r>
      <w:r w:rsidR="002F79CF" w:rsidRPr="002F79CF">
        <w:rPr>
          <w:rStyle w:val="Data"/>
        </w:rPr>
        <w:t>pplication from a Candidate record</w:t>
      </w:r>
      <w:r w:rsidRPr="002F79CF">
        <w:t xml:space="preserve"> </w:t>
      </w:r>
      <w:r>
        <w:t>as the Description. This description is not visible to users.</w:t>
      </w:r>
    </w:p>
    <w:p w:rsidR="000152C3" w:rsidRDefault="000152C3" w:rsidP="000152C3">
      <w:pPr>
        <w:pStyle w:val="Heading2"/>
      </w:pPr>
      <w:r>
        <w:t xml:space="preserve">Click </w:t>
      </w:r>
      <w:r w:rsidRPr="00887FBC">
        <w:rPr>
          <w:rStyle w:val="ButtonLabels"/>
        </w:rPr>
        <w:t>Save</w:t>
      </w:r>
      <w:r>
        <w:t>.</w:t>
      </w:r>
    </w:p>
    <w:p w:rsidR="000152C3" w:rsidRDefault="000152C3" w:rsidP="000152C3">
      <w:pPr>
        <w:pStyle w:val="Heading1"/>
      </w:pPr>
      <w:r w:rsidRPr="00A62275">
        <w:t>Customize the action's page layout.</w:t>
      </w:r>
    </w:p>
    <w:p w:rsidR="000152C3" w:rsidRPr="002F79CF" w:rsidRDefault="000152C3" w:rsidP="000152C3">
      <w:pPr>
        <w:pStyle w:val="Heading2"/>
      </w:pPr>
      <w:r>
        <w:t xml:space="preserve">Add the </w:t>
      </w:r>
      <w:r w:rsidR="002F79CF">
        <w:rPr>
          <w:rStyle w:val="ButtonLabels"/>
        </w:rPr>
        <w:t>Position</w:t>
      </w:r>
      <w:r w:rsidR="002F79CF" w:rsidRPr="002F79CF">
        <w:t xml:space="preserve"> field </w:t>
      </w:r>
      <w:r w:rsidRPr="002F79CF">
        <w:t xml:space="preserve">to the layout. </w:t>
      </w:r>
    </w:p>
    <w:p w:rsidR="000152C3" w:rsidRDefault="000152C3" w:rsidP="000152C3">
      <w:pPr>
        <w:pStyle w:val="Heading2"/>
      </w:pPr>
      <w:r>
        <w:t xml:space="preserve">Click </w:t>
      </w:r>
      <w:r w:rsidRPr="003057B7">
        <w:rPr>
          <w:rStyle w:val="ButtonLabels"/>
        </w:rPr>
        <w:t>Save</w:t>
      </w:r>
      <w:r>
        <w:t>.</w:t>
      </w:r>
    </w:p>
    <w:p w:rsidR="000152C3" w:rsidRDefault="000152C3" w:rsidP="000152C3">
      <w:pPr>
        <w:pStyle w:val="Heading1"/>
      </w:pPr>
      <w:r w:rsidRPr="003057B7">
        <w:t xml:space="preserve">Set </w:t>
      </w:r>
      <w:r w:rsidR="00084D71">
        <w:t xml:space="preserve">the </w:t>
      </w:r>
      <w:r w:rsidRPr="003057B7">
        <w:t>predefined field value.</w:t>
      </w:r>
    </w:p>
    <w:p w:rsidR="000152C3" w:rsidRDefault="000152C3" w:rsidP="000152C3">
      <w:pPr>
        <w:pStyle w:val="Heading2"/>
      </w:pPr>
      <w:r>
        <w:t xml:space="preserve">Click </w:t>
      </w:r>
      <w:r w:rsidRPr="003057B7">
        <w:rPr>
          <w:rStyle w:val="ButtonLabels"/>
        </w:rPr>
        <w:t>New</w:t>
      </w:r>
      <w:r>
        <w:t xml:space="preserve"> in the Predefined Field Values list on the action detail page. </w:t>
      </w:r>
    </w:p>
    <w:p w:rsidR="000152C3" w:rsidRDefault="000152C3" w:rsidP="000152C3">
      <w:pPr>
        <w:pStyle w:val="Heading2"/>
      </w:pPr>
      <w:r>
        <w:t xml:space="preserve">Select the </w:t>
      </w:r>
      <w:r w:rsidR="002F79CF">
        <w:rPr>
          <w:rStyle w:val="ButtonLabels"/>
        </w:rPr>
        <w:t>Stage</w:t>
      </w:r>
      <w:r>
        <w:t xml:space="preserve"> field</w:t>
      </w:r>
      <w:r w:rsidR="00242567">
        <w:t xml:space="preserve"> from the </w:t>
      </w:r>
      <w:r w:rsidR="00242567" w:rsidRPr="00242567">
        <w:rPr>
          <w:rStyle w:val="FieldLabels"/>
        </w:rPr>
        <w:t>Field Name</w:t>
      </w:r>
      <w:r w:rsidR="00242567">
        <w:t xml:space="preserve"> picklist</w:t>
      </w:r>
      <w:r>
        <w:t>.</w:t>
      </w:r>
    </w:p>
    <w:p w:rsidR="000152C3" w:rsidRPr="002F79CF" w:rsidRDefault="000152C3" w:rsidP="000152C3">
      <w:pPr>
        <w:pStyle w:val="Heading2"/>
      </w:pPr>
      <w:r>
        <w:t xml:space="preserve">Select </w:t>
      </w:r>
      <w:r w:rsidR="002F79CF">
        <w:rPr>
          <w:rStyle w:val="ButtonLabels"/>
        </w:rPr>
        <w:t>New</w:t>
      </w:r>
      <w:r w:rsidR="0025559B">
        <w:t xml:space="preserve"> from the </w:t>
      </w:r>
      <w:r w:rsidR="0025559B" w:rsidRPr="0025559B">
        <w:rPr>
          <w:rStyle w:val="FieldLabels"/>
        </w:rPr>
        <w:t>A specific value</w:t>
      </w:r>
      <w:r w:rsidR="0025559B">
        <w:t xml:space="preserve"> picklist.</w:t>
      </w:r>
    </w:p>
    <w:p w:rsidR="000152C3" w:rsidRDefault="000152C3" w:rsidP="000152C3">
      <w:pPr>
        <w:pStyle w:val="Heading2"/>
      </w:pPr>
      <w:r>
        <w:t xml:space="preserve">Click </w:t>
      </w:r>
      <w:r w:rsidRPr="003057B7">
        <w:rPr>
          <w:rStyle w:val="ButtonLabels"/>
        </w:rPr>
        <w:t>Save</w:t>
      </w:r>
      <w:r>
        <w:t xml:space="preserve">. </w:t>
      </w:r>
    </w:p>
    <w:p w:rsidR="000152C3" w:rsidRDefault="00084D71" w:rsidP="000152C3">
      <w:pPr>
        <w:pStyle w:val="Heading1"/>
      </w:pPr>
      <w:r>
        <w:t xml:space="preserve">Add the action to the Candidate page layout. </w:t>
      </w:r>
    </w:p>
    <w:p w:rsidR="002F79CF" w:rsidRPr="002F79CF" w:rsidRDefault="000152C3" w:rsidP="000152C3">
      <w:pPr>
        <w:pStyle w:val="Heading2"/>
        <w:rPr>
          <w:rStyle w:val="ButtonLabels"/>
          <w:b w:val="0"/>
          <w:bCs w:val="0"/>
        </w:rPr>
      </w:pPr>
      <w:r>
        <w:t xml:space="preserve">Select </w:t>
      </w:r>
      <w:r w:rsidR="002F79CF" w:rsidRPr="00887FBC">
        <w:rPr>
          <w:rStyle w:val="ButtonLabels"/>
        </w:rPr>
        <w:t>Setup | C</w:t>
      </w:r>
      <w:r w:rsidR="002F79CF">
        <w:rPr>
          <w:rStyle w:val="ButtonLabels"/>
        </w:rPr>
        <w:t xml:space="preserve">reate </w:t>
      </w:r>
      <w:r w:rsidR="002F79CF" w:rsidRPr="00887FBC">
        <w:rPr>
          <w:rStyle w:val="ButtonLabels"/>
        </w:rPr>
        <w:t>| O</w:t>
      </w:r>
      <w:r w:rsidR="002F79CF">
        <w:rPr>
          <w:rStyle w:val="ButtonLabels"/>
        </w:rPr>
        <w:t>bjects</w:t>
      </w:r>
      <w:r w:rsidR="002F79CF" w:rsidRPr="00887FBC">
        <w:rPr>
          <w:rStyle w:val="ButtonLabels"/>
        </w:rPr>
        <w:t xml:space="preserve"> | </w:t>
      </w:r>
      <w:r w:rsidR="002F79CF">
        <w:rPr>
          <w:rStyle w:val="ButtonLabels"/>
        </w:rPr>
        <w:t>Candidate</w:t>
      </w:r>
      <w:r w:rsidR="00622C8E" w:rsidRPr="00B81896">
        <w:t>.</w:t>
      </w:r>
    </w:p>
    <w:p w:rsidR="000152C3" w:rsidRDefault="000152C3" w:rsidP="000152C3">
      <w:pPr>
        <w:pStyle w:val="Heading2"/>
      </w:pPr>
      <w:r>
        <w:t xml:space="preserve">Click </w:t>
      </w:r>
      <w:r w:rsidRPr="003057B7">
        <w:rPr>
          <w:rStyle w:val="ButtonLabels"/>
        </w:rPr>
        <w:t>Edit</w:t>
      </w:r>
      <w:r>
        <w:t xml:space="preserve"> on the </w:t>
      </w:r>
      <w:r w:rsidR="002F79CF">
        <w:t xml:space="preserve">Candidate </w:t>
      </w:r>
      <w:r>
        <w:t>Layout.</w:t>
      </w:r>
    </w:p>
    <w:p w:rsidR="0041019E" w:rsidRDefault="006771E2" w:rsidP="000152C3">
      <w:pPr>
        <w:pStyle w:val="Heading2"/>
      </w:pPr>
      <w:r>
        <w:t>Under Quick Actions in the Publisher, c</w:t>
      </w:r>
      <w:r w:rsidR="0041019E">
        <w:t xml:space="preserve">lick the </w:t>
      </w:r>
      <w:r w:rsidR="00622C8E" w:rsidRPr="00B81896">
        <w:rPr>
          <w:rStyle w:val="ButtonLabels"/>
        </w:rPr>
        <w:t>override the global publisher layout</w:t>
      </w:r>
      <w:r w:rsidR="0041019E">
        <w:t xml:space="preserve"> </w:t>
      </w:r>
      <w:r w:rsidR="0041019E">
        <w:lastRenderedPageBreak/>
        <w:t xml:space="preserve">link. </w:t>
      </w:r>
    </w:p>
    <w:p w:rsidR="000152C3" w:rsidRDefault="000152C3" w:rsidP="000152C3">
      <w:pPr>
        <w:pStyle w:val="Heading2"/>
      </w:pPr>
      <w:r>
        <w:t xml:space="preserve">Select </w:t>
      </w:r>
      <w:r w:rsidR="006771E2">
        <w:rPr>
          <w:rStyle w:val="PicklistValues"/>
        </w:rPr>
        <w:t>Quick A</w:t>
      </w:r>
      <w:r w:rsidR="00622C8E" w:rsidRPr="00B81896">
        <w:rPr>
          <w:rStyle w:val="PicklistValues"/>
        </w:rPr>
        <w:t>ctions</w:t>
      </w:r>
      <w:r>
        <w:t xml:space="preserve"> from the Page Layout editor. </w:t>
      </w:r>
    </w:p>
    <w:p w:rsidR="000152C3" w:rsidRDefault="000152C3" w:rsidP="000152C3">
      <w:pPr>
        <w:pStyle w:val="Heading2"/>
      </w:pPr>
      <w:r>
        <w:t xml:space="preserve">Drag the </w:t>
      </w:r>
      <w:r w:rsidR="0041019E">
        <w:t xml:space="preserve">New Job App </w:t>
      </w:r>
      <w:r>
        <w:t xml:space="preserve">action to the </w:t>
      </w:r>
      <w:r w:rsidR="006771E2">
        <w:t xml:space="preserve">Quick </w:t>
      </w:r>
      <w:r>
        <w:t xml:space="preserve">Actions </w:t>
      </w:r>
      <w:r w:rsidR="00A11BFA">
        <w:t xml:space="preserve">in the Publisher </w:t>
      </w:r>
      <w:r>
        <w:t xml:space="preserve">section of the page layout. </w:t>
      </w:r>
      <w:r w:rsidR="0041019E">
        <w:t xml:space="preserve">Place it after Post and File. </w:t>
      </w:r>
    </w:p>
    <w:p w:rsidR="000152C3" w:rsidRDefault="000152C3" w:rsidP="000152C3">
      <w:pPr>
        <w:pStyle w:val="Heading2"/>
      </w:pPr>
      <w:r>
        <w:t xml:space="preserve">Click </w:t>
      </w:r>
      <w:r w:rsidRPr="003057B7">
        <w:rPr>
          <w:rStyle w:val="ButtonLabels"/>
        </w:rPr>
        <w:t>Save</w:t>
      </w:r>
      <w:r>
        <w:t>.</w:t>
      </w:r>
    </w:p>
    <w:p w:rsidR="000152C3" w:rsidRDefault="000152C3" w:rsidP="000152C3">
      <w:pPr>
        <w:pStyle w:val="Heading1"/>
      </w:pPr>
      <w:r w:rsidRPr="00763B3A">
        <w:t>Test the new action.</w:t>
      </w:r>
    </w:p>
    <w:p w:rsidR="000152C3" w:rsidRDefault="000152C3" w:rsidP="000152C3">
      <w:pPr>
        <w:pStyle w:val="Heading2"/>
      </w:pPr>
      <w:r>
        <w:t xml:space="preserve">Navigate to the </w:t>
      </w:r>
      <w:r w:rsidR="00622C8E" w:rsidRPr="00B81896">
        <w:t>Candidates</w:t>
      </w:r>
      <w:r w:rsidR="00A92549">
        <w:rPr>
          <w:rStyle w:val="ButtonLabels"/>
        </w:rPr>
        <w:t xml:space="preserve"> </w:t>
      </w:r>
      <w:r>
        <w:t xml:space="preserve">tab and </w:t>
      </w:r>
      <w:r w:rsidR="00C8108C">
        <w:t>create a new candidate record.</w:t>
      </w:r>
    </w:p>
    <w:p w:rsidR="000152C3" w:rsidRDefault="000152C3" w:rsidP="000152C3">
      <w:pPr>
        <w:pStyle w:val="Heading2"/>
      </w:pPr>
      <w:r>
        <w:t xml:space="preserve">Is the New </w:t>
      </w:r>
      <w:r w:rsidR="00A92549">
        <w:t>Job App</w:t>
      </w:r>
      <w:r>
        <w:t xml:space="preserve"> action listed</w:t>
      </w:r>
      <w:r w:rsidR="00C8108C">
        <w:t xml:space="preserve"> on the newly created candidate record</w:t>
      </w:r>
      <w:r>
        <w:t>?</w:t>
      </w:r>
    </w:p>
    <w:p w:rsidR="00A92549" w:rsidRDefault="00A92549" w:rsidP="00A92549">
      <w:pPr>
        <w:pStyle w:val="H1bodytext"/>
        <w:ind w:left="720"/>
      </w:pPr>
      <w:r>
        <w:t>______________________________________________________________________</w:t>
      </w:r>
    </w:p>
    <w:p w:rsidR="00A92549" w:rsidRDefault="000152C3" w:rsidP="000152C3">
      <w:pPr>
        <w:pStyle w:val="Heading2"/>
      </w:pPr>
      <w:r>
        <w:t xml:space="preserve">Click </w:t>
      </w:r>
      <w:r w:rsidR="00A92549">
        <w:t xml:space="preserve">the </w:t>
      </w:r>
      <w:r w:rsidR="00622C8E" w:rsidRPr="00B81896">
        <w:rPr>
          <w:rStyle w:val="ButtonLabels"/>
        </w:rPr>
        <w:t>New Job App</w:t>
      </w:r>
      <w:r w:rsidR="00A92549">
        <w:t xml:space="preserve"> action.</w:t>
      </w:r>
    </w:p>
    <w:p w:rsidR="000152C3" w:rsidRPr="000152C3" w:rsidRDefault="00A92549" w:rsidP="000152C3">
      <w:pPr>
        <w:pStyle w:val="Heading2"/>
      </w:pPr>
      <w:r>
        <w:t>Select a</w:t>
      </w:r>
      <w:r w:rsidR="004A5844">
        <w:t>n</w:t>
      </w:r>
      <w:r>
        <w:t xml:space="preserve"> available position and click </w:t>
      </w:r>
      <w:r w:rsidRPr="00A92549">
        <w:rPr>
          <w:b/>
        </w:rPr>
        <w:t>Create</w:t>
      </w:r>
      <w:r>
        <w:t>.</w:t>
      </w:r>
    </w:p>
    <w:p w:rsidR="000152C3" w:rsidRDefault="000152C3" w:rsidP="000152C3">
      <w:pPr>
        <w:pStyle w:val="Heading2"/>
      </w:pPr>
      <w:r>
        <w:t xml:space="preserve">Navigate to the </w:t>
      </w:r>
      <w:r w:rsidR="00A92549">
        <w:t>Job Applications</w:t>
      </w:r>
      <w:r>
        <w:t xml:space="preserve"> tab and click </w:t>
      </w:r>
      <w:r w:rsidRPr="003D1DDE">
        <w:rPr>
          <w:rStyle w:val="ButtonLabels"/>
        </w:rPr>
        <w:t>GO!</w:t>
      </w:r>
    </w:p>
    <w:p w:rsidR="000152C3" w:rsidRDefault="000152C3" w:rsidP="000152C3">
      <w:pPr>
        <w:pStyle w:val="Heading2"/>
      </w:pPr>
      <w:r>
        <w:t xml:space="preserve">Is the </w:t>
      </w:r>
      <w:r w:rsidR="00A92549">
        <w:t>job application</w:t>
      </w:r>
      <w:r>
        <w:t xml:space="preserve"> you created listed?</w:t>
      </w:r>
    </w:p>
    <w:p w:rsidR="00A92549" w:rsidRDefault="00A92549" w:rsidP="00A92549">
      <w:pPr>
        <w:pStyle w:val="H1bodytext"/>
        <w:ind w:left="720"/>
      </w:pPr>
      <w:r>
        <w:t>______________________________________________________________________</w:t>
      </w:r>
    </w:p>
    <w:p w:rsidR="000152C3" w:rsidRDefault="002262B2" w:rsidP="007125C2">
      <w:pPr>
        <w:pStyle w:val="ExerciseTitle"/>
        <w:pageBreakBefore/>
      </w:pPr>
      <w:bookmarkStart w:id="22" w:name="_Toc386719136"/>
      <w:bookmarkStart w:id="23" w:name="_Toc440875390"/>
      <w:r>
        <w:lastRenderedPageBreak/>
        <w:t>3</w:t>
      </w:r>
      <w:r w:rsidR="007125C2">
        <w:t>-</w:t>
      </w:r>
      <w:r w:rsidR="003272D2">
        <w:t>6</w:t>
      </w:r>
      <w:r w:rsidR="007125C2">
        <w:t xml:space="preserve">: </w:t>
      </w:r>
      <w:bookmarkEnd w:id="22"/>
      <w:r w:rsidR="0043160B">
        <w:t xml:space="preserve">Create a Global </w:t>
      </w:r>
      <w:r w:rsidR="009325DE">
        <w:t xml:space="preserve">Quick </w:t>
      </w:r>
      <w:r w:rsidR="0043160B">
        <w:t>Action and a Global Layout for HR</w:t>
      </w:r>
      <w:bookmarkEnd w:id="23"/>
    </w:p>
    <w:p w:rsidR="0021689D" w:rsidRDefault="0021689D" w:rsidP="0021689D">
      <w:pPr>
        <w:pStyle w:val="GoalTskTimeInstr"/>
      </w:pPr>
      <w:r>
        <w:t>Scenario:</w:t>
      </w:r>
    </w:p>
    <w:p w:rsidR="0021689D" w:rsidRDefault="0021689D" w:rsidP="0021689D">
      <w:r w:rsidRPr="0043160B">
        <w:t xml:space="preserve">Universal Containers would like a simple </w:t>
      </w:r>
      <w:r>
        <w:t xml:space="preserve">way </w:t>
      </w:r>
      <w:r w:rsidRPr="0043160B">
        <w:t xml:space="preserve">for Human Resources and Recruiters to add new candidates. You need to create a global </w:t>
      </w:r>
      <w:r w:rsidR="009325DE">
        <w:t xml:space="preserve">quick </w:t>
      </w:r>
      <w:r w:rsidRPr="0043160B">
        <w:t>action and a separate global layout to accomplish this.</w:t>
      </w:r>
    </w:p>
    <w:p w:rsidR="000152C3" w:rsidRDefault="000152C3" w:rsidP="000152C3">
      <w:pPr>
        <w:pStyle w:val="GoalTskTimeInstr"/>
      </w:pPr>
      <w:r>
        <w:t>Goal:</w:t>
      </w:r>
    </w:p>
    <w:p w:rsidR="000152C3" w:rsidRDefault="0043160B" w:rsidP="000152C3">
      <w:r w:rsidRPr="0043160B">
        <w:t xml:space="preserve">Create a global </w:t>
      </w:r>
      <w:r w:rsidR="009325DE">
        <w:t xml:space="preserve">quick </w:t>
      </w:r>
      <w:r w:rsidRPr="0043160B">
        <w:t>action to create a candidate record and make it only available to Human Resources.</w:t>
      </w:r>
    </w:p>
    <w:p w:rsidR="000152C3" w:rsidRDefault="000152C3" w:rsidP="000152C3">
      <w:pPr>
        <w:pStyle w:val="GoalTskTimeInstr"/>
      </w:pPr>
      <w:r>
        <w:t>Tasks:</w:t>
      </w:r>
    </w:p>
    <w:p w:rsidR="00084D71" w:rsidRPr="00084D71" w:rsidRDefault="00084D71" w:rsidP="00FD0DFD">
      <w:pPr>
        <w:pStyle w:val="Heading1"/>
        <w:numPr>
          <w:ilvl w:val="0"/>
          <w:numId w:val="122"/>
        </w:numPr>
      </w:pPr>
      <w:r w:rsidRPr="00084D71">
        <w:t xml:space="preserve">Create a global </w:t>
      </w:r>
      <w:r w:rsidR="009325DE">
        <w:t xml:space="preserve">quick </w:t>
      </w:r>
      <w:r w:rsidRPr="00084D71">
        <w:t xml:space="preserve">action to create a new candidate record. </w:t>
      </w:r>
    </w:p>
    <w:p w:rsidR="00084D71" w:rsidRPr="00084D71" w:rsidRDefault="00084D71" w:rsidP="00084D71">
      <w:pPr>
        <w:pStyle w:val="Heading1"/>
      </w:pPr>
      <w:r w:rsidRPr="00084D71">
        <w:t xml:space="preserve">Create a </w:t>
      </w:r>
      <w:r w:rsidRPr="0043160B">
        <w:t>Human Resources</w:t>
      </w:r>
      <w:r w:rsidRPr="00084D71">
        <w:t xml:space="preserve"> specific global layout. </w:t>
      </w:r>
    </w:p>
    <w:p w:rsidR="00084D71" w:rsidRPr="00084D71" w:rsidRDefault="00084D71" w:rsidP="00084D71">
      <w:pPr>
        <w:pStyle w:val="Heading1"/>
      </w:pPr>
      <w:r w:rsidRPr="00084D71">
        <w:t xml:space="preserve">Add the Candidate action to the HR global layout. </w:t>
      </w:r>
    </w:p>
    <w:p w:rsidR="00084D71" w:rsidRPr="00084D71" w:rsidRDefault="00084D71" w:rsidP="00084D71">
      <w:pPr>
        <w:pStyle w:val="Heading1"/>
      </w:pPr>
      <w:r w:rsidRPr="00084D71">
        <w:t>Assign the HR global layout to the Custom-HR profile.</w:t>
      </w:r>
    </w:p>
    <w:p w:rsidR="000152C3" w:rsidRDefault="00084D71" w:rsidP="00084D71">
      <w:pPr>
        <w:pStyle w:val="Heading1"/>
      </w:pPr>
      <w:r w:rsidRPr="00084D71">
        <w:t>Test the new action</w:t>
      </w:r>
      <w:r w:rsidR="000152C3">
        <w:t>.</w:t>
      </w:r>
    </w:p>
    <w:p w:rsidR="000152C3" w:rsidRDefault="000152C3" w:rsidP="000152C3">
      <w:pPr>
        <w:pStyle w:val="GoalTskTimeInstr"/>
      </w:pPr>
      <w:r>
        <w:t>Time:</w:t>
      </w:r>
    </w:p>
    <w:p w:rsidR="000152C3" w:rsidRDefault="000152C3" w:rsidP="000152C3">
      <w:r>
        <w:t xml:space="preserve">10 minutes </w:t>
      </w:r>
    </w:p>
    <w:p w:rsidR="000152C3" w:rsidRDefault="000152C3" w:rsidP="000152C3">
      <w:pPr>
        <w:pStyle w:val="SingleLine"/>
      </w:pPr>
    </w:p>
    <w:p w:rsidR="000152C3" w:rsidRDefault="000152C3" w:rsidP="000152C3">
      <w:pPr>
        <w:pStyle w:val="GoalTskTimeInstr"/>
      </w:pPr>
      <w:r>
        <w:t>Instructions:</w:t>
      </w:r>
    </w:p>
    <w:p w:rsidR="0043160B" w:rsidRDefault="00084D71" w:rsidP="00FD0DFD">
      <w:pPr>
        <w:pStyle w:val="Heading1"/>
        <w:numPr>
          <w:ilvl w:val="0"/>
          <w:numId w:val="117"/>
        </w:numPr>
      </w:pPr>
      <w:r w:rsidRPr="00084D71">
        <w:t xml:space="preserve">Create a global </w:t>
      </w:r>
      <w:r w:rsidR="009325DE">
        <w:t xml:space="preserve">quick </w:t>
      </w:r>
      <w:r w:rsidRPr="00084D71">
        <w:t>action to create a new candidate record.</w:t>
      </w:r>
    </w:p>
    <w:p w:rsidR="0043160B" w:rsidRDefault="0043160B" w:rsidP="0043160B">
      <w:pPr>
        <w:pStyle w:val="Heading2"/>
      </w:pPr>
      <w:r>
        <w:t xml:space="preserve">Select </w:t>
      </w:r>
      <w:r w:rsidRPr="00BD180E">
        <w:rPr>
          <w:rStyle w:val="ButtonLabels"/>
        </w:rPr>
        <w:t>Setup | Create | Global Actions</w:t>
      </w:r>
      <w:r w:rsidR="009D554E">
        <w:rPr>
          <w:rStyle w:val="ButtonLabels"/>
        </w:rPr>
        <w:t xml:space="preserve"> | Actions</w:t>
      </w:r>
      <w:r>
        <w:t>.</w:t>
      </w:r>
    </w:p>
    <w:p w:rsidR="0043160B" w:rsidRDefault="0043160B" w:rsidP="0043160B">
      <w:pPr>
        <w:pStyle w:val="Heading2"/>
      </w:pPr>
      <w:r>
        <w:t xml:space="preserve">Click </w:t>
      </w:r>
      <w:r w:rsidRPr="00BD180E">
        <w:rPr>
          <w:rStyle w:val="ButtonLabels"/>
        </w:rPr>
        <w:t>New Action</w:t>
      </w:r>
      <w:r>
        <w:t>.</w:t>
      </w:r>
    </w:p>
    <w:p w:rsidR="0043160B" w:rsidRDefault="0043160B" w:rsidP="0043160B">
      <w:pPr>
        <w:pStyle w:val="Heading2"/>
      </w:pPr>
      <w:r>
        <w:t xml:space="preserve">Select </w:t>
      </w:r>
      <w:r w:rsidRPr="00BD180E">
        <w:rPr>
          <w:rStyle w:val="PicklistValues"/>
        </w:rPr>
        <w:t>Create a Record</w:t>
      </w:r>
      <w:r>
        <w:t xml:space="preserve"> as the action type.</w:t>
      </w:r>
    </w:p>
    <w:p w:rsidR="0043160B" w:rsidRDefault="0043160B" w:rsidP="0043160B">
      <w:pPr>
        <w:pStyle w:val="Heading2"/>
      </w:pPr>
      <w:r>
        <w:t xml:space="preserve">Select </w:t>
      </w:r>
      <w:r w:rsidRPr="00BD180E">
        <w:rPr>
          <w:rStyle w:val="PicklistValues"/>
        </w:rPr>
        <w:t>C</w:t>
      </w:r>
      <w:r w:rsidR="00321F82">
        <w:rPr>
          <w:rStyle w:val="PicklistValues"/>
        </w:rPr>
        <w:t>andidate</w:t>
      </w:r>
      <w:r>
        <w:t xml:space="preserve"> as the target object.</w:t>
      </w:r>
    </w:p>
    <w:p w:rsidR="0043160B" w:rsidRDefault="0043160B" w:rsidP="0043160B">
      <w:pPr>
        <w:pStyle w:val="Heading2"/>
      </w:pPr>
      <w:r>
        <w:t xml:space="preserve">Enter </w:t>
      </w:r>
      <w:r w:rsidR="00321F82">
        <w:rPr>
          <w:rStyle w:val="Data"/>
        </w:rPr>
        <w:t>New Candidate</w:t>
      </w:r>
      <w:r w:rsidRPr="00321F82">
        <w:t xml:space="preserve"> </w:t>
      </w:r>
      <w:r>
        <w:t xml:space="preserve">as the label for the action. This is the name users see for the action in the publisher menu. The </w:t>
      </w:r>
      <w:r w:rsidR="00622C8E" w:rsidRPr="00B81896">
        <w:rPr>
          <w:rStyle w:val="FieldLabels"/>
        </w:rPr>
        <w:t>Name</w:t>
      </w:r>
      <w:r>
        <w:t xml:space="preserve"> field auto-populates.</w:t>
      </w:r>
    </w:p>
    <w:p w:rsidR="0043160B" w:rsidRDefault="0043160B" w:rsidP="0043160B">
      <w:pPr>
        <w:pStyle w:val="Heading2"/>
      </w:pPr>
      <w:r>
        <w:t xml:space="preserve">Enter </w:t>
      </w:r>
      <w:r w:rsidRPr="00BD180E">
        <w:rPr>
          <w:rStyle w:val="Data"/>
        </w:rPr>
        <w:t xml:space="preserve">Action to create a </w:t>
      </w:r>
      <w:r w:rsidR="00321F82">
        <w:rPr>
          <w:rStyle w:val="Data"/>
        </w:rPr>
        <w:t>new candidate record</w:t>
      </w:r>
      <w:r>
        <w:t xml:space="preserve"> as the Description. This description is not visible to users.</w:t>
      </w:r>
    </w:p>
    <w:p w:rsidR="0043160B" w:rsidRDefault="0043160B" w:rsidP="0043160B">
      <w:pPr>
        <w:pStyle w:val="Heading2"/>
      </w:pPr>
      <w:r>
        <w:t xml:space="preserve">Click </w:t>
      </w:r>
      <w:r w:rsidRPr="00BD180E">
        <w:rPr>
          <w:rStyle w:val="ButtonLabels"/>
        </w:rPr>
        <w:t>Save</w:t>
      </w:r>
      <w:r>
        <w:t>.</w:t>
      </w:r>
    </w:p>
    <w:p w:rsidR="00321F82" w:rsidRDefault="00321F82" w:rsidP="0043160B">
      <w:pPr>
        <w:pStyle w:val="Heading2"/>
      </w:pPr>
      <w:r>
        <w:t>Add these fields to the Action layout:</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4293"/>
      </w:tblGrid>
      <w:tr w:rsidR="00321F82" w:rsidRPr="00321F82" w:rsidTr="00334A22">
        <w:tc>
          <w:tcPr>
            <w:tcW w:w="4364" w:type="dxa"/>
          </w:tcPr>
          <w:p w:rsidR="00321F82" w:rsidRPr="00334A22" w:rsidRDefault="00321F82" w:rsidP="00321F82">
            <w:pPr>
              <w:rPr>
                <w:b/>
              </w:rPr>
            </w:pPr>
            <w:r w:rsidRPr="00334A22">
              <w:rPr>
                <w:b/>
              </w:rPr>
              <w:t>Left Column</w:t>
            </w:r>
          </w:p>
        </w:tc>
        <w:tc>
          <w:tcPr>
            <w:tcW w:w="4402" w:type="dxa"/>
          </w:tcPr>
          <w:p w:rsidR="00321F82" w:rsidRPr="00334A22" w:rsidRDefault="00321F82" w:rsidP="00321F82">
            <w:pPr>
              <w:rPr>
                <w:b/>
              </w:rPr>
            </w:pPr>
            <w:r w:rsidRPr="00334A22">
              <w:rPr>
                <w:b/>
              </w:rPr>
              <w:t>Right Column</w:t>
            </w:r>
          </w:p>
        </w:tc>
      </w:tr>
      <w:tr w:rsidR="00321F82" w:rsidRPr="00321F82" w:rsidTr="00334A22">
        <w:tc>
          <w:tcPr>
            <w:tcW w:w="4364" w:type="dxa"/>
          </w:tcPr>
          <w:p w:rsidR="00321F82" w:rsidRPr="00334A22" w:rsidRDefault="00321F82" w:rsidP="00FD0DFD">
            <w:pPr>
              <w:pStyle w:val="ListParagraph"/>
              <w:numPr>
                <w:ilvl w:val="0"/>
                <w:numId w:val="123"/>
              </w:numPr>
            </w:pPr>
            <w:r w:rsidRPr="00334A22">
              <w:t>First Name</w:t>
            </w:r>
          </w:p>
          <w:p w:rsidR="00321F82" w:rsidRPr="00334A22" w:rsidRDefault="00321F82" w:rsidP="00FD0DFD">
            <w:pPr>
              <w:pStyle w:val="ListParagraph"/>
              <w:numPr>
                <w:ilvl w:val="0"/>
                <w:numId w:val="123"/>
              </w:numPr>
            </w:pPr>
            <w:r w:rsidRPr="00334A22">
              <w:t>Phone</w:t>
            </w:r>
          </w:p>
          <w:p w:rsidR="00321F82" w:rsidRDefault="00295543" w:rsidP="00FD0DFD">
            <w:pPr>
              <w:pStyle w:val="ListParagraph"/>
              <w:numPr>
                <w:ilvl w:val="0"/>
                <w:numId w:val="123"/>
              </w:numPr>
            </w:pPr>
            <w:r w:rsidRPr="00334A22">
              <w:t>Education</w:t>
            </w:r>
          </w:p>
          <w:p w:rsidR="00295543" w:rsidRPr="00334A22" w:rsidRDefault="00295543" w:rsidP="00FD0DFD">
            <w:pPr>
              <w:pStyle w:val="ListParagraph"/>
              <w:numPr>
                <w:ilvl w:val="0"/>
                <w:numId w:val="123"/>
              </w:numPr>
            </w:pPr>
            <w:r w:rsidRPr="00334A22">
              <w:t>Currently Employed</w:t>
            </w:r>
            <w:r w:rsidR="0016552F">
              <w:t>?</w:t>
            </w:r>
          </w:p>
        </w:tc>
        <w:tc>
          <w:tcPr>
            <w:tcW w:w="4402" w:type="dxa"/>
          </w:tcPr>
          <w:p w:rsidR="00295543" w:rsidRDefault="00295543" w:rsidP="00FD0DFD">
            <w:pPr>
              <w:pStyle w:val="ListParagraph"/>
              <w:numPr>
                <w:ilvl w:val="0"/>
                <w:numId w:val="123"/>
              </w:numPr>
            </w:pPr>
            <w:r w:rsidRPr="00334A22">
              <w:t>Last Name</w:t>
            </w:r>
          </w:p>
          <w:p w:rsidR="00295543" w:rsidRDefault="00295543" w:rsidP="00FD0DFD">
            <w:pPr>
              <w:pStyle w:val="ListParagraph"/>
              <w:numPr>
                <w:ilvl w:val="0"/>
                <w:numId w:val="123"/>
              </w:numPr>
            </w:pPr>
            <w:r w:rsidRPr="00334A22">
              <w:t>Email</w:t>
            </w:r>
          </w:p>
          <w:p w:rsidR="00321F82" w:rsidRPr="00334A22" w:rsidRDefault="00321F82" w:rsidP="00FD0DFD">
            <w:pPr>
              <w:pStyle w:val="ListParagraph"/>
              <w:numPr>
                <w:ilvl w:val="0"/>
                <w:numId w:val="123"/>
              </w:numPr>
            </w:pPr>
            <w:r w:rsidRPr="00334A22">
              <w:t>Years of Experience</w:t>
            </w:r>
          </w:p>
          <w:p w:rsidR="00321F82" w:rsidRPr="00334A22" w:rsidRDefault="00321F82" w:rsidP="00FD0DFD">
            <w:pPr>
              <w:pStyle w:val="ListParagraph"/>
              <w:numPr>
                <w:ilvl w:val="0"/>
                <w:numId w:val="123"/>
              </w:numPr>
            </w:pPr>
            <w:r w:rsidRPr="00334A22">
              <w:t>Current Employer</w:t>
            </w:r>
          </w:p>
        </w:tc>
      </w:tr>
    </w:tbl>
    <w:p w:rsidR="00334A22" w:rsidRDefault="00334A22" w:rsidP="00334A22">
      <w:pPr>
        <w:pStyle w:val="Heading2"/>
      </w:pPr>
      <w:r>
        <w:t xml:space="preserve">Click </w:t>
      </w:r>
      <w:r w:rsidRPr="00334A22">
        <w:rPr>
          <w:rStyle w:val="ButtonLabels"/>
        </w:rPr>
        <w:t>Save</w:t>
      </w:r>
      <w:r>
        <w:t>.</w:t>
      </w:r>
    </w:p>
    <w:p w:rsidR="000152C3" w:rsidRDefault="00084D71" w:rsidP="000152C3">
      <w:pPr>
        <w:pStyle w:val="Heading1"/>
      </w:pPr>
      <w:r w:rsidRPr="00084D71">
        <w:t xml:space="preserve">Create a </w:t>
      </w:r>
      <w:r w:rsidRPr="0043160B">
        <w:t>Human Resources</w:t>
      </w:r>
      <w:r w:rsidRPr="00084D71">
        <w:t xml:space="preserve"> specific global layout.</w:t>
      </w:r>
    </w:p>
    <w:p w:rsidR="00334A22" w:rsidRDefault="00334A22" w:rsidP="00334A22">
      <w:pPr>
        <w:pStyle w:val="Heading2"/>
      </w:pPr>
      <w:r>
        <w:t xml:space="preserve">Select </w:t>
      </w:r>
      <w:r w:rsidRPr="00BD180E">
        <w:rPr>
          <w:rStyle w:val="ButtonLabels"/>
        </w:rPr>
        <w:t xml:space="preserve">Setup | </w:t>
      </w:r>
      <w:r>
        <w:rPr>
          <w:rStyle w:val="ButtonLabels"/>
        </w:rPr>
        <w:t>C</w:t>
      </w:r>
      <w:r w:rsidR="009D554E">
        <w:rPr>
          <w:rStyle w:val="ButtonLabels"/>
        </w:rPr>
        <w:t>reate</w:t>
      </w:r>
      <w:r w:rsidRPr="00BD180E">
        <w:rPr>
          <w:rStyle w:val="ButtonLabels"/>
        </w:rPr>
        <w:t xml:space="preserve"> | </w:t>
      </w:r>
      <w:r w:rsidR="009D554E">
        <w:rPr>
          <w:rStyle w:val="ButtonLabels"/>
        </w:rPr>
        <w:t>Global Actions</w:t>
      </w:r>
      <w:r>
        <w:rPr>
          <w:rStyle w:val="ButtonLabels"/>
        </w:rPr>
        <w:t xml:space="preserve"> | Publisher Layouts</w:t>
      </w:r>
      <w:r>
        <w:t>.</w:t>
      </w:r>
    </w:p>
    <w:p w:rsidR="000152C3" w:rsidRDefault="000152C3" w:rsidP="000152C3">
      <w:pPr>
        <w:pStyle w:val="Heading2"/>
      </w:pPr>
      <w:r>
        <w:t xml:space="preserve">Click </w:t>
      </w:r>
      <w:r w:rsidRPr="00F42F4E">
        <w:rPr>
          <w:rStyle w:val="ButtonLabels"/>
        </w:rPr>
        <w:t>New</w:t>
      </w:r>
      <w:r>
        <w:t>.</w:t>
      </w:r>
    </w:p>
    <w:p w:rsidR="000152C3" w:rsidRDefault="000152C3" w:rsidP="000152C3">
      <w:pPr>
        <w:pStyle w:val="Heading2"/>
      </w:pPr>
      <w:r>
        <w:t xml:space="preserve">Select Global Layout as the Existing Publisher Layout and type </w:t>
      </w:r>
      <w:r w:rsidR="00334A22" w:rsidRPr="00334A22">
        <w:rPr>
          <w:rStyle w:val="InputText"/>
        </w:rPr>
        <w:t>HR</w:t>
      </w:r>
      <w:r w:rsidRPr="00334A22">
        <w:rPr>
          <w:rStyle w:val="InputText"/>
        </w:rPr>
        <w:t xml:space="preserve"> Layout</w:t>
      </w:r>
      <w:r>
        <w:t xml:space="preserve"> as the </w:t>
      </w:r>
      <w:r w:rsidR="00305670">
        <w:t xml:space="preserve">                                                                                                                                                                                                                                             </w:t>
      </w:r>
      <w:r>
        <w:lastRenderedPageBreak/>
        <w:t xml:space="preserve">Publisher Layout Name. </w:t>
      </w:r>
    </w:p>
    <w:p w:rsidR="000152C3" w:rsidRDefault="000152C3" w:rsidP="000152C3">
      <w:pPr>
        <w:pStyle w:val="Heading2"/>
      </w:pPr>
      <w:r>
        <w:t xml:space="preserve">Click </w:t>
      </w:r>
      <w:r w:rsidRPr="00F42F4E">
        <w:rPr>
          <w:rStyle w:val="ButtonLabels"/>
        </w:rPr>
        <w:t>Save</w:t>
      </w:r>
      <w:r>
        <w:t>.</w:t>
      </w:r>
    </w:p>
    <w:p w:rsidR="000152C3" w:rsidRPr="000C044D" w:rsidRDefault="00334A22" w:rsidP="000152C3">
      <w:pPr>
        <w:pStyle w:val="Heading1"/>
      </w:pPr>
      <w:r w:rsidRPr="00084D71">
        <w:t>Add the Candidate action to the HR global layout.</w:t>
      </w:r>
    </w:p>
    <w:p w:rsidR="000152C3" w:rsidRDefault="000152C3" w:rsidP="000152C3">
      <w:pPr>
        <w:pStyle w:val="Heading2"/>
      </w:pPr>
      <w:r w:rsidRPr="00BC615A">
        <w:t xml:space="preserve">Drag the </w:t>
      </w:r>
      <w:r w:rsidR="00334A22">
        <w:t xml:space="preserve">New Candidate </w:t>
      </w:r>
      <w:r w:rsidRPr="00BC615A">
        <w:t xml:space="preserve">action from the palette </w:t>
      </w:r>
      <w:r w:rsidR="00F9377B">
        <w:t xml:space="preserve">and move it </w:t>
      </w:r>
      <w:r w:rsidRPr="00BC615A">
        <w:t xml:space="preserve">to the </w:t>
      </w:r>
      <w:r w:rsidR="00334A22">
        <w:t xml:space="preserve">right </w:t>
      </w:r>
      <w:r w:rsidRPr="00BC615A">
        <w:t xml:space="preserve">of </w:t>
      </w:r>
      <w:r w:rsidR="00334A22">
        <w:t xml:space="preserve">the </w:t>
      </w:r>
      <w:r w:rsidR="00C8108C">
        <w:t xml:space="preserve">File </w:t>
      </w:r>
      <w:r w:rsidRPr="00BC615A">
        <w:t xml:space="preserve">action in the </w:t>
      </w:r>
      <w:r w:rsidR="0016552F">
        <w:t>Quick Actions in the Publisher</w:t>
      </w:r>
      <w:r w:rsidRPr="00BC615A">
        <w:t xml:space="preserve"> layout.</w:t>
      </w:r>
    </w:p>
    <w:p w:rsidR="00334A22" w:rsidRDefault="003D5607" w:rsidP="000152C3">
      <w:pPr>
        <w:pStyle w:val="Heading2"/>
      </w:pPr>
      <w:r>
        <w:t>Drag unwanted actions back to the palette, so that the remaining actions are</w:t>
      </w:r>
      <w:r w:rsidR="00334A22">
        <w:t xml:space="preserve"> listed as:</w:t>
      </w:r>
    </w:p>
    <w:p w:rsidR="00334A22" w:rsidRPr="00BC615A" w:rsidRDefault="00334A22" w:rsidP="00334A22">
      <w:pPr>
        <w:pStyle w:val="H3bodytext"/>
      </w:pPr>
      <w:r>
        <w:t xml:space="preserve">Post, File, </w:t>
      </w:r>
      <w:r w:rsidR="00C8108C">
        <w:t xml:space="preserve">New Candidate, </w:t>
      </w:r>
      <w:r>
        <w:t>New Task, New Contact, Link, Poll</w:t>
      </w:r>
    </w:p>
    <w:p w:rsidR="000152C3" w:rsidRDefault="000152C3" w:rsidP="000152C3">
      <w:pPr>
        <w:pStyle w:val="Heading2"/>
      </w:pPr>
      <w:r>
        <w:t xml:space="preserve">Click </w:t>
      </w:r>
      <w:r w:rsidRPr="00BC615A">
        <w:rPr>
          <w:rStyle w:val="ButtonLabels"/>
        </w:rPr>
        <w:t>Save</w:t>
      </w:r>
      <w:r>
        <w:t xml:space="preserve">. </w:t>
      </w:r>
    </w:p>
    <w:p w:rsidR="000152C3" w:rsidRDefault="000152C3" w:rsidP="000152C3">
      <w:pPr>
        <w:pStyle w:val="Heading1"/>
      </w:pPr>
      <w:r w:rsidRPr="004D7186">
        <w:t xml:space="preserve">Assign the </w:t>
      </w:r>
      <w:r w:rsidR="00C8108C">
        <w:t>HR</w:t>
      </w:r>
      <w:r w:rsidRPr="004D7186">
        <w:t xml:space="preserve"> global action page layout to the </w:t>
      </w:r>
      <w:r w:rsidR="00C8108C">
        <w:t xml:space="preserve">Custom-HR </w:t>
      </w:r>
      <w:r w:rsidRPr="004D7186">
        <w:t>profile.</w:t>
      </w:r>
    </w:p>
    <w:p w:rsidR="000152C3" w:rsidRDefault="000152C3" w:rsidP="000152C3">
      <w:pPr>
        <w:pStyle w:val="Heading2"/>
      </w:pPr>
      <w:r>
        <w:t xml:space="preserve">Click </w:t>
      </w:r>
      <w:r w:rsidRPr="004D7186">
        <w:rPr>
          <w:rStyle w:val="ButtonLabels"/>
        </w:rPr>
        <w:t>Publisher Layout Assignment</w:t>
      </w:r>
      <w:r>
        <w:t xml:space="preserve">. </w:t>
      </w:r>
    </w:p>
    <w:p w:rsidR="000152C3" w:rsidRDefault="000152C3" w:rsidP="000152C3">
      <w:pPr>
        <w:pStyle w:val="Heading2"/>
      </w:pPr>
      <w:r>
        <w:t xml:space="preserve">Click </w:t>
      </w:r>
      <w:r w:rsidRPr="004D7186">
        <w:rPr>
          <w:rStyle w:val="ButtonLabels"/>
        </w:rPr>
        <w:t>Edit Assignment</w:t>
      </w:r>
      <w:r>
        <w:t>.</w:t>
      </w:r>
    </w:p>
    <w:p w:rsidR="000152C3" w:rsidRPr="00334A22" w:rsidRDefault="000152C3" w:rsidP="00334A22">
      <w:pPr>
        <w:pStyle w:val="Heading2"/>
      </w:pPr>
      <w:r w:rsidRPr="00334A22">
        <w:t xml:space="preserve">Select </w:t>
      </w:r>
      <w:r w:rsidR="00334A22" w:rsidRPr="00334A22">
        <w:t xml:space="preserve">the </w:t>
      </w:r>
      <w:r w:rsidR="00622C8E" w:rsidRPr="00B81896">
        <w:rPr>
          <w:rStyle w:val="PicklistValues"/>
        </w:rPr>
        <w:t>Custom-HR</w:t>
      </w:r>
      <w:r w:rsidR="00334A22" w:rsidRPr="00334A22">
        <w:t xml:space="preserve"> </w:t>
      </w:r>
      <w:r w:rsidRPr="00334A22">
        <w:t>profile.</w:t>
      </w:r>
      <w:r w:rsidR="00727DF2">
        <w:tab/>
      </w:r>
      <w:r w:rsidR="00727DF2">
        <w:tab/>
      </w:r>
      <w:r w:rsidR="00727DF2">
        <w:tab/>
      </w:r>
      <w:r w:rsidR="00727DF2">
        <w:tab/>
      </w:r>
      <w:r w:rsidR="00727DF2">
        <w:tab/>
      </w:r>
      <w:r w:rsidR="00727DF2">
        <w:tab/>
      </w:r>
      <w:r w:rsidR="00727DF2">
        <w:tab/>
      </w:r>
      <w:r w:rsidR="00727DF2">
        <w:tab/>
      </w:r>
      <w:r w:rsidR="00727DF2">
        <w:tab/>
      </w:r>
      <w:r w:rsidR="00727DF2">
        <w:tab/>
      </w:r>
    </w:p>
    <w:p w:rsidR="000152C3" w:rsidRDefault="000152C3" w:rsidP="000152C3">
      <w:pPr>
        <w:pStyle w:val="Heading2"/>
      </w:pPr>
      <w:r>
        <w:t xml:space="preserve">Select </w:t>
      </w:r>
      <w:r w:rsidR="00334A22">
        <w:rPr>
          <w:rStyle w:val="PicklistValues"/>
        </w:rPr>
        <w:t>HR</w:t>
      </w:r>
      <w:r w:rsidRPr="004D7186">
        <w:rPr>
          <w:rStyle w:val="PicklistValues"/>
        </w:rPr>
        <w:t xml:space="preserve"> Layout</w:t>
      </w:r>
      <w:r>
        <w:t xml:space="preserve"> from the </w:t>
      </w:r>
      <w:r w:rsidR="00622C8E" w:rsidRPr="00B81896">
        <w:rPr>
          <w:rStyle w:val="FieldLabels"/>
        </w:rPr>
        <w:t>Publisher Layout to Use</w:t>
      </w:r>
      <w:r>
        <w:t xml:space="preserve"> picklist. </w:t>
      </w:r>
    </w:p>
    <w:p w:rsidR="000152C3" w:rsidRDefault="000152C3" w:rsidP="000152C3">
      <w:pPr>
        <w:pStyle w:val="Heading2"/>
      </w:pPr>
      <w:r>
        <w:t xml:space="preserve">Click </w:t>
      </w:r>
      <w:r w:rsidRPr="004D7186">
        <w:rPr>
          <w:rStyle w:val="ButtonLabels"/>
        </w:rPr>
        <w:t>Save</w:t>
      </w:r>
      <w:r>
        <w:t>.</w:t>
      </w:r>
    </w:p>
    <w:p w:rsidR="000152C3" w:rsidRPr="004D7186" w:rsidRDefault="000152C3" w:rsidP="000152C3">
      <w:pPr>
        <w:pStyle w:val="Heading1"/>
      </w:pPr>
      <w:r w:rsidRPr="00A31F8C">
        <w:t>Test the new action.</w:t>
      </w:r>
    </w:p>
    <w:p w:rsidR="00334A22" w:rsidRDefault="00334A22" w:rsidP="00334A22">
      <w:pPr>
        <w:pStyle w:val="Heading2"/>
      </w:pPr>
      <w:r>
        <w:t xml:space="preserve">Select </w:t>
      </w:r>
      <w:r w:rsidRPr="00334A22">
        <w:rPr>
          <w:rStyle w:val="ClickPaths"/>
        </w:rPr>
        <w:t>Setup | Manage Users | Users</w:t>
      </w:r>
      <w:r>
        <w:t xml:space="preserve">. </w:t>
      </w:r>
    </w:p>
    <w:p w:rsidR="00334A22" w:rsidRDefault="00334A22" w:rsidP="00334A22">
      <w:pPr>
        <w:pStyle w:val="Heading2"/>
      </w:pPr>
      <w:r>
        <w:t xml:space="preserve">Click </w:t>
      </w:r>
      <w:r w:rsidR="00622C8E" w:rsidRPr="00B81896">
        <w:rPr>
          <w:rStyle w:val="ButtonLabels"/>
        </w:rPr>
        <w:t>Login</w:t>
      </w:r>
      <w:r>
        <w:t xml:space="preserve"> next to Phil Katz to log</w:t>
      </w:r>
      <w:r w:rsidR="005A1E4D">
        <w:t xml:space="preserve"> </w:t>
      </w:r>
      <w:r>
        <w:t xml:space="preserve">in as him. </w:t>
      </w:r>
    </w:p>
    <w:p w:rsidR="00334A22" w:rsidRDefault="00334A22" w:rsidP="00334A22">
      <w:pPr>
        <w:pStyle w:val="Heading2"/>
      </w:pPr>
      <w:r>
        <w:t xml:space="preserve">Navigate to </w:t>
      </w:r>
      <w:r w:rsidR="00E9425F">
        <w:t xml:space="preserve">the </w:t>
      </w:r>
      <w:r w:rsidR="00516D9B">
        <w:t>Home</w:t>
      </w:r>
      <w:r w:rsidR="00E9425F">
        <w:t xml:space="preserve"> tab</w:t>
      </w:r>
      <w:r>
        <w:t xml:space="preserve">. </w:t>
      </w:r>
    </w:p>
    <w:p w:rsidR="000152C3" w:rsidRDefault="000152C3" w:rsidP="000152C3">
      <w:pPr>
        <w:pStyle w:val="Heading2"/>
      </w:pPr>
      <w:r>
        <w:t xml:space="preserve">Is the </w:t>
      </w:r>
      <w:r w:rsidR="00334A22">
        <w:t xml:space="preserve">New Candidate </w:t>
      </w:r>
      <w:r>
        <w:t>action listed?</w:t>
      </w:r>
    </w:p>
    <w:p w:rsidR="000152C3" w:rsidRDefault="000152C3" w:rsidP="000152C3">
      <w:pPr>
        <w:pStyle w:val="MultipleLines"/>
        <w:ind w:left="720"/>
      </w:pPr>
    </w:p>
    <w:p w:rsidR="00E9425F" w:rsidRDefault="00E9425F" w:rsidP="000152C3">
      <w:pPr>
        <w:pStyle w:val="Heading2"/>
      </w:pPr>
      <w:r>
        <w:t xml:space="preserve">Click </w:t>
      </w:r>
      <w:r w:rsidRPr="00E9425F">
        <w:rPr>
          <w:rStyle w:val="ButtonLabels"/>
        </w:rPr>
        <w:t>New Candidate</w:t>
      </w:r>
      <w:r>
        <w:t xml:space="preserve">. </w:t>
      </w:r>
    </w:p>
    <w:p w:rsidR="000152C3" w:rsidRPr="00BC615A" w:rsidRDefault="000152C3" w:rsidP="000152C3">
      <w:pPr>
        <w:pStyle w:val="Heading2"/>
      </w:pPr>
      <w:r>
        <w:t>Enter this information:</w:t>
      </w:r>
    </w:p>
    <w:p w:rsidR="00E9425F" w:rsidRDefault="00622C8E" w:rsidP="005A1E4D">
      <w:pPr>
        <w:pStyle w:val="ListBullet3"/>
        <w:numPr>
          <w:ilvl w:val="0"/>
          <w:numId w:val="0"/>
        </w:numPr>
        <w:ind w:left="720" w:firstLine="90"/>
      </w:pPr>
      <w:r>
        <w:fldChar w:fldCharType="begin"/>
      </w:r>
      <w:r w:rsidR="005A1E4D">
        <w:instrText xml:space="preserve"> SEQ H3 \* roman\r 1 \* MERGEFORMAT </w:instrText>
      </w:r>
      <w:r>
        <w:fldChar w:fldCharType="separate"/>
      </w:r>
      <w:r w:rsidR="008A2523">
        <w:rPr>
          <w:noProof/>
        </w:rPr>
        <w:t>i</w:t>
      </w:r>
      <w:r>
        <w:fldChar w:fldCharType="end"/>
      </w:r>
      <w:r w:rsidR="005A1E4D" w:rsidRPr="000B0DA5">
        <w:t>.</w:t>
      </w:r>
      <w:r w:rsidR="005A1E4D" w:rsidRPr="000B0DA5">
        <w:tab/>
      </w:r>
      <w:r w:rsidR="00E9425F" w:rsidRPr="00E9425F">
        <w:rPr>
          <w:rStyle w:val="FieldLabels"/>
        </w:rPr>
        <w:t>First Name</w:t>
      </w:r>
      <w:r w:rsidRPr="00B81896">
        <w:t>:</w:t>
      </w:r>
      <w:r w:rsidR="00E9425F">
        <w:t xml:space="preserve"> </w:t>
      </w:r>
      <w:r w:rsidRPr="00B81896">
        <w:rPr>
          <w:rStyle w:val="Data"/>
        </w:rPr>
        <w:t>Test</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ii</w:t>
      </w:r>
      <w:r>
        <w:fldChar w:fldCharType="end"/>
      </w:r>
      <w:r w:rsidR="005A1E4D" w:rsidRPr="003C17F4">
        <w:t>.</w:t>
      </w:r>
      <w:r w:rsidR="005A1E4D" w:rsidRPr="003C17F4">
        <w:tab/>
      </w:r>
      <w:r w:rsidR="00E9425F" w:rsidRPr="00E9425F">
        <w:rPr>
          <w:rStyle w:val="FieldLabels"/>
        </w:rPr>
        <w:t>Last Name</w:t>
      </w:r>
      <w:r w:rsidRPr="00B81896">
        <w:t>:</w:t>
      </w:r>
      <w:r w:rsidR="00E9425F">
        <w:t xml:space="preserve"> </w:t>
      </w:r>
      <w:r w:rsidRPr="00B81896">
        <w:rPr>
          <w:rStyle w:val="Data"/>
        </w:rPr>
        <w:t>Candidate</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iii</w:t>
      </w:r>
      <w:r>
        <w:fldChar w:fldCharType="end"/>
      </w:r>
      <w:r w:rsidR="005A1E4D" w:rsidRPr="003C17F4">
        <w:t>.</w:t>
      </w:r>
      <w:r w:rsidR="005A1E4D" w:rsidRPr="003C17F4">
        <w:tab/>
      </w:r>
      <w:r w:rsidR="00E9425F" w:rsidRPr="00E9425F">
        <w:rPr>
          <w:rStyle w:val="FieldLabels"/>
        </w:rPr>
        <w:t>Phone</w:t>
      </w:r>
      <w:r w:rsidRPr="00B81896">
        <w:t>:</w:t>
      </w:r>
      <w:r w:rsidR="00E9425F">
        <w:t xml:space="preserve"> </w:t>
      </w:r>
      <w:r w:rsidRPr="00B81896">
        <w:rPr>
          <w:rStyle w:val="Data"/>
        </w:rPr>
        <w:t>555-555-1234</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iv</w:t>
      </w:r>
      <w:r>
        <w:fldChar w:fldCharType="end"/>
      </w:r>
      <w:r w:rsidR="005A1E4D" w:rsidRPr="003C17F4">
        <w:t>.</w:t>
      </w:r>
      <w:r w:rsidR="005A1E4D" w:rsidRPr="003C17F4">
        <w:tab/>
      </w:r>
      <w:r w:rsidR="00E9425F" w:rsidRPr="00E9425F">
        <w:rPr>
          <w:rStyle w:val="FieldLabels"/>
        </w:rPr>
        <w:t>Email</w:t>
      </w:r>
      <w:r w:rsidRPr="00B81896">
        <w:t>:</w:t>
      </w:r>
      <w:r w:rsidR="00E9425F">
        <w:t xml:space="preserve"> </w:t>
      </w:r>
      <w:r w:rsidRPr="00B81896">
        <w:rPr>
          <w:rStyle w:val="Data"/>
        </w:rPr>
        <w:t>test@uctest.com</w:t>
      </w:r>
    </w:p>
    <w:p w:rsidR="00295543"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v</w:t>
      </w:r>
      <w:r>
        <w:fldChar w:fldCharType="end"/>
      </w:r>
      <w:r w:rsidR="005A1E4D" w:rsidRPr="003C17F4">
        <w:t>.</w:t>
      </w:r>
      <w:r w:rsidR="005A1E4D" w:rsidRPr="003C17F4">
        <w:tab/>
      </w:r>
      <w:r w:rsidR="00295543" w:rsidRPr="00E9425F">
        <w:rPr>
          <w:rStyle w:val="FieldLabels"/>
        </w:rPr>
        <w:t>Education</w:t>
      </w:r>
      <w:r w:rsidRPr="00B81896">
        <w:t>:</w:t>
      </w:r>
      <w:r w:rsidR="00295543">
        <w:t xml:space="preserve"> </w:t>
      </w:r>
      <w:r w:rsidRPr="00B81896">
        <w:rPr>
          <w:rStyle w:val="Data"/>
        </w:rPr>
        <w:t>BA/BS</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vi</w:t>
      </w:r>
      <w:r>
        <w:fldChar w:fldCharType="end"/>
      </w:r>
      <w:r w:rsidR="005A1E4D" w:rsidRPr="003C17F4">
        <w:t>.</w:t>
      </w:r>
      <w:r w:rsidR="005A1E4D" w:rsidRPr="003C17F4">
        <w:tab/>
      </w:r>
      <w:r w:rsidR="00E9425F" w:rsidRPr="00E9425F">
        <w:rPr>
          <w:rStyle w:val="FieldLabels"/>
        </w:rPr>
        <w:t>Years of Experience</w:t>
      </w:r>
      <w:r w:rsidRPr="00B81896">
        <w:t>:</w:t>
      </w:r>
      <w:r w:rsidR="00E9425F">
        <w:t xml:space="preserve"> </w:t>
      </w:r>
      <w:r w:rsidRPr="00B81896">
        <w:rPr>
          <w:rStyle w:val="Data"/>
        </w:rPr>
        <w:t>3</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vii</w:t>
      </w:r>
      <w:r>
        <w:fldChar w:fldCharType="end"/>
      </w:r>
      <w:r w:rsidR="005A1E4D" w:rsidRPr="003C17F4">
        <w:t>.</w:t>
      </w:r>
      <w:r w:rsidR="005A1E4D" w:rsidRPr="003C17F4">
        <w:tab/>
      </w:r>
      <w:r w:rsidR="00E9425F" w:rsidRPr="00E9425F">
        <w:rPr>
          <w:rStyle w:val="FieldLabels"/>
        </w:rPr>
        <w:t>Currently Employed</w:t>
      </w:r>
      <w:r w:rsidRPr="00B81896">
        <w:t>:</w:t>
      </w:r>
      <w:r w:rsidR="00E9425F">
        <w:t xml:space="preserve"> </w:t>
      </w:r>
      <w:r w:rsidRPr="00B81896">
        <w:rPr>
          <w:rStyle w:val="Data"/>
        </w:rPr>
        <w:t>Yes</w:t>
      </w:r>
      <w:r w:rsidR="00E9425F">
        <w:t xml:space="preserve"> (checked)</w:t>
      </w:r>
    </w:p>
    <w:p w:rsidR="00E9425F" w:rsidRDefault="00622C8E" w:rsidP="005A1E4D">
      <w:pPr>
        <w:pStyle w:val="ListBullet3"/>
        <w:numPr>
          <w:ilvl w:val="0"/>
          <w:numId w:val="0"/>
        </w:numPr>
        <w:ind w:left="720" w:firstLine="90"/>
      </w:pPr>
      <w:r>
        <w:fldChar w:fldCharType="begin"/>
      </w:r>
      <w:r w:rsidR="005A1E4D">
        <w:instrText xml:space="preserve"> SEQ H3 \* roman\n  \* MERGEFORMAT </w:instrText>
      </w:r>
      <w:r>
        <w:fldChar w:fldCharType="separate"/>
      </w:r>
      <w:r w:rsidR="008A2523">
        <w:rPr>
          <w:noProof/>
        </w:rPr>
        <w:t>viii</w:t>
      </w:r>
      <w:r>
        <w:fldChar w:fldCharType="end"/>
      </w:r>
      <w:r w:rsidR="005A1E4D" w:rsidRPr="003C17F4">
        <w:t>.</w:t>
      </w:r>
      <w:r w:rsidR="005A1E4D" w:rsidRPr="003C17F4">
        <w:tab/>
      </w:r>
      <w:r w:rsidR="00E9425F" w:rsidRPr="00E9425F">
        <w:rPr>
          <w:rStyle w:val="FieldLabels"/>
        </w:rPr>
        <w:t>Current Employer</w:t>
      </w:r>
      <w:r w:rsidRPr="00B81896">
        <w:t>:</w:t>
      </w:r>
      <w:r w:rsidR="00E9425F">
        <w:t xml:space="preserve"> </w:t>
      </w:r>
      <w:r w:rsidRPr="00B81896">
        <w:rPr>
          <w:rStyle w:val="Data"/>
        </w:rPr>
        <w:t>Test</w:t>
      </w:r>
    </w:p>
    <w:p w:rsidR="00E9425F" w:rsidRDefault="000152C3" w:rsidP="00E9425F">
      <w:pPr>
        <w:pStyle w:val="Heading2"/>
      </w:pPr>
      <w:r w:rsidRPr="009B0974">
        <w:t xml:space="preserve">Click </w:t>
      </w:r>
      <w:r w:rsidR="00E9425F">
        <w:rPr>
          <w:rStyle w:val="ButtonLabels"/>
        </w:rPr>
        <w:t>Create</w:t>
      </w:r>
      <w:r w:rsidRPr="009B0974">
        <w:t>.</w:t>
      </w:r>
    </w:p>
    <w:p w:rsidR="002D3AC1" w:rsidRPr="002D3AC1" w:rsidRDefault="002D3AC1" w:rsidP="00E9425F">
      <w:pPr>
        <w:pStyle w:val="Heading2"/>
        <w:rPr>
          <w:rStyle w:val="ButtonLabels"/>
          <w:b w:val="0"/>
          <w:bCs w:val="0"/>
        </w:rPr>
      </w:pPr>
      <w:r>
        <w:t xml:space="preserve">Click the Candidates tab, select </w:t>
      </w:r>
      <w:r w:rsidRPr="00F345A4">
        <w:rPr>
          <w:rStyle w:val="PicklistValues"/>
        </w:rPr>
        <w:t>All</w:t>
      </w:r>
      <w:r>
        <w:t xml:space="preserve"> from the </w:t>
      </w:r>
      <w:r w:rsidRPr="00F345A4">
        <w:rPr>
          <w:rStyle w:val="FieldLabels"/>
        </w:rPr>
        <w:t>View</w:t>
      </w:r>
      <w:r>
        <w:rPr>
          <w:rStyle w:val="FieldLabels"/>
        </w:rPr>
        <w:t xml:space="preserve"> </w:t>
      </w:r>
      <w:r>
        <w:rPr>
          <w:rStyle w:val="FieldLabels"/>
          <w:b w:val="0"/>
        </w:rPr>
        <w:t xml:space="preserve">picklist, </w:t>
      </w:r>
      <w:r>
        <w:t xml:space="preserve">and click </w:t>
      </w:r>
      <w:r w:rsidRPr="00204DCF">
        <w:rPr>
          <w:rStyle w:val="ButtonLabels"/>
        </w:rPr>
        <w:t>Go!</w:t>
      </w:r>
    </w:p>
    <w:p w:rsidR="002D3AC1" w:rsidRDefault="00455319" w:rsidP="00E9425F">
      <w:pPr>
        <w:pStyle w:val="Heading2"/>
      </w:pPr>
      <w:r>
        <w:t>Verify that the new candidate exists.</w:t>
      </w:r>
    </w:p>
    <w:p w:rsidR="000152C3" w:rsidRDefault="00E9425F" w:rsidP="00E9425F">
      <w:pPr>
        <w:pStyle w:val="Heading2"/>
      </w:pPr>
      <w:r>
        <w:t xml:space="preserve">Select </w:t>
      </w:r>
      <w:r w:rsidRPr="00E9425F">
        <w:rPr>
          <w:rStyle w:val="ClickPaths"/>
        </w:rPr>
        <w:t>Phil Katz | Logout</w:t>
      </w:r>
      <w:r>
        <w:t xml:space="preserve"> to log</w:t>
      </w:r>
      <w:r w:rsidR="000E644F">
        <w:t xml:space="preserve"> </w:t>
      </w:r>
      <w:r>
        <w:t xml:space="preserve">out as Phil Katz. </w:t>
      </w:r>
    </w:p>
    <w:p w:rsidR="00A3743D" w:rsidRDefault="002262B2" w:rsidP="00AF48CF">
      <w:pPr>
        <w:pStyle w:val="ExerciseTitle"/>
        <w:pageBreakBefore/>
      </w:pPr>
      <w:bookmarkStart w:id="24" w:name="_Toc440875391"/>
      <w:r>
        <w:lastRenderedPageBreak/>
        <w:t>4</w:t>
      </w:r>
      <w:r w:rsidR="00A3743D">
        <w:t>-1: Create Formula Fields</w:t>
      </w:r>
      <w:bookmarkEnd w:id="21"/>
      <w:bookmarkEnd w:id="24"/>
    </w:p>
    <w:p w:rsidR="003358A2" w:rsidRDefault="003358A2" w:rsidP="003358A2">
      <w:pPr>
        <w:pStyle w:val="GoalTskTimeInstr"/>
      </w:pPr>
      <w:r>
        <w:t>Scenario:</w:t>
      </w:r>
    </w:p>
    <w:p w:rsidR="003358A2" w:rsidRDefault="003358A2" w:rsidP="003358A2">
      <w:r>
        <w:t xml:space="preserve">The VP of HR at Universal Containers is interested in tracking the overall score of each candidate who has been interviewed, as well as the number of days that a position stays open. You need to create formula fields to accomplish these tasks. </w:t>
      </w:r>
    </w:p>
    <w:p w:rsidR="00A3743D" w:rsidRDefault="00A3743D" w:rsidP="0014322B">
      <w:pPr>
        <w:pStyle w:val="GoalTskTimeInstr"/>
      </w:pPr>
      <w:r>
        <w:t>Goals:</w:t>
      </w:r>
    </w:p>
    <w:p w:rsidR="00A3743D" w:rsidRDefault="00A3743D" w:rsidP="0014322B">
      <w:pPr>
        <w:pStyle w:val="ListBullet"/>
        <w:numPr>
          <w:ilvl w:val="0"/>
          <w:numId w:val="0"/>
        </w:numPr>
      </w:pPr>
      <w:r>
        <w:t xml:space="preserve">Create a Review formula field to calculate overall score. Create a Position Formula that tracks the number of days a position has been open. </w:t>
      </w:r>
    </w:p>
    <w:p w:rsidR="00A3743D" w:rsidRDefault="00A3743D" w:rsidP="0014322B">
      <w:pPr>
        <w:pStyle w:val="GoalTskTimeInstr"/>
      </w:pPr>
      <w:r>
        <w:t>Tasks:</w:t>
      </w:r>
    </w:p>
    <w:p w:rsidR="00A3743D" w:rsidRPr="00051124" w:rsidRDefault="00A3743D" w:rsidP="00FD0DFD">
      <w:pPr>
        <w:pStyle w:val="Heading1"/>
        <w:numPr>
          <w:ilvl w:val="0"/>
          <w:numId w:val="26"/>
        </w:numPr>
      </w:pPr>
      <w:r w:rsidRPr="00051124">
        <w:t xml:space="preserve">Create a custom formula field that calculates the overall score from the Review object. </w:t>
      </w:r>
    </w:p>
    <w:p w:rsidR="00A3743D" w:rsidRDefault="00A3743D" w:rsidP="0024104D">
      <w:pPr>
        <w:pStyle w:val="Heading1"/>
      </w:pPr>
      <w:r w:rsidRPr="00051124">
        <w:t>Cr</w:t>
      </w:r>
      <w:r>
        <w:t>eate new records to test your formula.</w:t>
      </w:r>
    </w:p>
    <w:p w:rsidR="00A3743D" w:rsidRDefault="00A3743D" w:rsidP="0024104D">
      <w:pPr>
        <w:pStyle w:val="Heading1"/>
      </w:pPr>
      <w:r>
        <w:t xml:space="preserve">Create a new custom formula field that calculates the </w:t>
      </w:r>
      <w:r w:rsidRPr="00910101">
        <w:rPr>
          <w:rStyle w:val="FieldLabels"/>
        </w:rPr>
        <w:t>Days Opened</w:t>
      </w:r>
      <w:r>
        <w:t xml:space="preserve"> on the Position object.</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Pr="00051124" w:rsidRDefault="00A3743D" w:rsidP="00FD0DFD">
      <w:pPr>
        <w:pStyle w:val="Heading1"/>
        <w:numPr>
          <w:ilvl w:val="0"/>
          <w:numId w:val="27"/>
        </w:numPr>
      </w:pPr>
      <w:r w:rsidRPr="00051124">
        <w:t xml:space="preserve">Create a custom formula field that calculates the overall score from the Review object. </w:t>
      </w:r>
    </w:p>
    <w:p w:rsidR="00A3743D" w:rsidRPr="004D6E56" w:rsidRDefault="00A3743D" w:rsidP="0024104D">
      <w:pPr>
        <w:pStyle w:val="Heading2"/>
      </w:pPr>
      <w:r>
        <w:t xml:space="preserve">Click </w:t>
      </w:r>
      <w:r w:rsidRPr="004D6E56">
        <w:rPr>
          <w:rStyle w:val="ClickPaths"/>
        </w:rPr>
        <w:t>Setup | Create | Objects | Review</w:t>
      </w:r>
      <w:r w:rsidRPr="009F0405">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w:t>
      </w:r>
      <w:r w:rsidRPr="003358A2">
        <w:t xml:space="preserve"> </w:t>
      </w:r>
    </w:p>
    <w:p w:rsidR="00A3743D" w:rsidRDefault="00A3743D" w:rsidP="0024104D">
      <w:pPr>
        <w:pStyle w:val="Heading2"/>
      </w:pPr>
      <w:r>
        <w:t xml:space="preserve">In the </w:t>
      </w:r>
      <w:r w:rsidRPr="004D6E56">
        <w:rPr>
          <w:rStyle w:val="FieldLabels"/>
        </w:rPr>
        <w:t>Data Type</w:t>
      </w:r>
      <w:r>
        <w:t xml:space="preserve"> field, click </w:t>
      </w:r>
      <w:r w:rsidR="00622C8E" w:rsidRPr="00B81896">
        <w:rPr>
          <w:rStyle w:val="ButtonLabels"/>
        </w:rPr>
        <w:t>Formula</w:t>
      </w:r>
      <w:r w:rsidRPr="009F0405">
        <w:rPr>
          <w:rStyle w:val="IndividualRadioButton"/>
          <w:rFonts w:ascii="Arial" w:hAnsi="Arial" w:cs="Arial"/>
        </w:rPr>
        <w:t>.</w:t>
      </w:r>
    </w:p>
    <w:p w:rsidR="00A3743D" w:rsidRDefault="00A3743D" w:rsidP="0024104D">
      <w:pPr>
        <w:pStyle w:val="Heading2"/>
      </w:pPr>
      <w:r>
        <w:t xml:space="preserve">Click </w:t>
      </w:r>
      <w:r w:rsidRPr="00204DCF">
        <w:rPr>
          <w:rStyle w:val="ButtonLabels"/>
        </w:rPr>
        <w:t>Next.</w:t>
      </w:r>
    </w:p>
    <w:p w:rsidR="00A3743D" w:rsidRDefault="00A3743D" w:rsidP="0024104D">
      <w:pPr>
        <w:pStyle w:val="Heading2"/>
      </w:pPr>
      <w:r>
        <w:t>Enter the following field details.</w:t>
      </w:r>
    </w:p>
    <w:p w:rsidR="00A3743D" w:rsidRDefault="00A3743D" w:rsidP="00F42C1F">
      <w:pPr>
        <w:pStyle w:val="Heading3"/>
        <w:ind w:hanging="270"/>
      </w:pPr>
      <w:r w:rsidRPr="00B97EFC">
        <w:rPr>
          <w:rStyle w:val="FieldLabels"/>
        </w:rPr>
        <w:t>Field Label</w:t>
      </w:r>
      <w:r w:rsidRPr="009F0405">
        <w:rPr>
          <w:rStyle w:val="FieldLabels"/>
          <w:b w:val="0"/>
        </w:rPr>
        <w:t>:</w:t>
      </w:r>
      <w:r>
        <w:t xml:space="preserve"> </w:t>
      </w:r>
      <w:r w:rsidRPr="00B97EFC">
        <w:rPr>
          <w:rStyle w:val="Data"/>
        </w:rPr>
        <w:t>Overall Score</w:t>
      </w:r>
      <w:r>
        <w:t xml:space="preserve"> </w:t>
      </w:r>
    </w:p>
    <w:p w:rsidR="00A3743D" w:rsidRDefault="00A3743D" w:rsidP="00F42C1F">
      <w:pPr>
        <w:pStyle w:val="Heading3"/>
        <w:ind w:hanging="270"/>
      </w:pPr>
      <w:r w:rsidRPr="00B97EFC">
        <w:rPr>
          <w:rStyle w:val="FieldLabels"/>
        </w:rPr>
        <w:t>Field Name</w:t>
      </w:r>
      <w:r w:rsidRPr="009F0405">
        <w:rPr>
          <w:rStyle w:val="FieldLabels"/>
          <w:b w:val="0"/>
        </w:rPr>
        <w:t>:</w:t>
      </w:r>
      <w:r w:rsidRPr="009F0405">
        <w:rPr>
          <w:b/>
        </w:rPr>
        <w:t xml:space="preserve"> </w:t>
      </w:r>
      <w:proofErr w:type="spellStart"/>
      <w:r w:rsidRPr="00B97EFC">
        <w:rPr>
          <w:rStyle w:val="Data"/>
        </w:rPr>
        <w:t>Overall_Score</w:t>
      </w:r>
      <w:proofErr w:type="spellEnd"/>
      <w:r>
        <w:rPr>
          <w:rStyle w:val="Data"/>
        </w:rPr>
        <w:t xml:space="preserve"> </w:t>
      </w:r>
      <w:r w:rsidRPr="00B97EFC">
        <w:t>(This field auto-populates.)</w:t>
      </w:r>
    </w:p>
    <w:p w:rsidR="00A3743D" w:rsidRDefault="00A3743D" w:rsidP="00F42C1F">
      <w:pPr>
        <w:pStyle w:val="Heading3"/>
        <w:ind w:hanging="270"/>
      </w:pPr>
      <w:r w:rsidRPr="00B97EFC">
        <w:rPr>
          <w:rStyle w:val="FieldLabels"/>
        </w:rPr>
        <w:t>Formula Return Type</w:t>
      </w:r>
      <w:r w:rsidRPr="009F0405">
        <w:rPr>
          <w:rStyle w:val="FieldLabels"/>
          <w:b w:val="0"/>
        </w:rPr>
        <w:t>:</w:t>
      </w:r>
      <w:r>
        <w:t xml:space="preserve"> </w:t>
      </w:r>
      <w:r w:rsidRPr="00EB35E0">
        <w:rPr>
          <w:rStyle w:val="IndividualRadioButton"/>
        </w:rPr>
        <w:t>Number</w:t>
      </w:r>
    </w:p>
    <w:p w:rsidR="00A3743D" w:rsidRDefault="00A3743D" w:rsidP="00F42C1F">
      <w:pPr>
        <w:pStyle w:val="Heading3"/>
        <w:ind w:hanging="270"/>
      </w:pPr>
      <w:r w:rsidRPr="00B97EFC">
        <w:rPr>
          <w:rStyle w:val="FieldLabels"/>
        </w:rPr>
        <w:t>Decimal Places</w:t>
      </w:r>
      <w:r w:rsidRPr="009F0405">
        <w:rPr>
          <w:rStyle w:val="FieldLabels"/>
          <w:b w:val="0"/>
        </w:rPr>
        <w:t>:</w:t>
      </w:r>
      <w:r>
        <w:t xml:space="preserve"> </w:t>
      </w:r>
      <w:r w:rsidRPr="00B97EFC">
        <w:rPr>
          <w:rStyle w:val="PicklistValues"/>
        </w:rPr>
        <w:t>2</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Add the formula.</w:t>
      </w:r>
    </w:p>
    <w:p w:rsidR="00A3743D" w:rsidRDefault="00A3743D" w:rsidP="00F42C1F">
      <w:pPr>
        <w:pStyle w:val="Heading3"/>
        <w:ind w:hanging="270"/>
      </w:pPr>
      <w:r w:rsidRPr="00B031F6">
        <w:rPr>
          <w:rStyle w:val="FieldLabels"/>
        </w:rPr>
        <w:t>Overall Score (Number)</w:t>
      </w:r>
      <w:r>
        <w:rPr>
          <w:rStyle w:val="FieldLabels"/>
        </w:rPr>
        <w:t xml:space="preserve"> </w:t>
      </w:r>
      <w:r w:rsidRPr="00B031F6">
        <w:rPr>
          <w:rStyle w:val="FieldLabels"/>
        </w:rPr>
        <w:t>=</w:t>
      </w:r>
      <w:r w:rsidRPr="009F0405">
        <w:rPr>
          <w:rStyle w:val="FieldLabels"/>
          <w:b w:val="0"/>
        </w:rPr>
        <w:t>:</w:t>
      </w:r>
      <w:r>
        <w:t xml:space="preserve"> </w:t>
      </w:r>
      <w:proofErr w:type="gramStart"/>
      <w:r w:rsidR="00622C8E" w:rsidRPr="00B81896">
        <w:rPr>
          <w:rStyle w:val="Code"/>
        </w:rPr>
        <w:t xml:space="preserve">( </w:t>
      </w:r>
      <w:proofErr w:type="spellStart"/>
      <w:r w:rsidR="00622C8E" w:rsidRPr="00B81896">
        <w:rPr>
          <w:rStyle w:val="Code"/>
        </w:rPr>
        <w:t>Cultural</w:t>
      </w:r>
      <w:proofErr w:type="gramEnd"/>
      <w:r w:rsidR="00622C8E" w:rsidRPr="00B81896">
        <w:rPr>
          <w:rStyle w:val="Code"/>
        </w:rPr>
        <w:t>_Fit__c</w:t>
      </w:r>
      <w:proofErr w:type="spellEnd"/>
      <w:r w:rsidR="00622C8E" w:rsidRPr="00B81896">
        <w:rPr>
          <w:rStyle w:val="Code"/>
        </w:rPr>
        <w:t xml:space="preserve"> + </w:t>
      </w:r>
      <w:proofErr w:type="spellStart"/>
      <w:r w:rsidR="00622C8E" w:rsidRPr="00B81896">
        <w:rPr>
          <w:rStyle w:val="Code"/>
        </w:rPr>
        <w:t>Experience__c</w:t>
      </w:r>
      <w:proofErr w:type="spellEnd"/>
      <w:r w:rsidR="00622C8E" w:rsidRPr="00B81896">
        <w:rPr>
          <w:rStyle w:val="Code"/>
        </w:rPr>
        <w:t xml:space="preserve"> + </w:t>
      </w:r>
      <w:proofErr w:type="spellStart"/>
      <w:r w:rsidR="00622C8E" w:rsidRPr="00B81896">
        <w:rPr>
          <w:rStyle w:val="Code"/>
        </w:rPr>
        <w:t>Leadership_Skills__c</w:t>
      </w:r>
      <w:proofErr w:type="spellEnd"/>
      <w:r w:rsidR="00622C8E" w:rsidRPr="00B81896">
        <w:rPr>
          <w:rStyle w:val="Code"/>
        </w:rPr>
        <w:t xml:space="preserve"> + IF( </w:t>
      </w:r>
      <w:proofErr w:type="spellStart"/>
      <w:r w:rsidR="00622C8E" w:rsidRPr="00B81896">
        <w:rPr>
          <w:rStyle w:val="Code"/>
        </w:rPr>
        <w:t>Recommend_for_Hire__c</w:t>
      </w:r>
      <w:proofErr w:type="spellEnd"/>
      <w:r w:rsidR="00622C8E" w:rsidRPr="00B81896">
        <w:rPr>
          <w:rStyle w:val="Code"/>
        </w:rPr>
        <w:t xml:space="preserve"> , 5, 1) ) / 4</w:t>
      </w:r>
    </w:p>
    <w:p w:rsidR="00A3743D" w:rsidRDefault="00A3743D" w:rsidP="00F42C1F">
      <w:pPr>
        <w:pStyle w:val="Heading3"/>
        <w:ind w:hanging="270"/>
      </w:pPr>
      <w:r>
        <w:t xml:space="preserve">Click </w:t>
      </w:r>
      <w:r w:rsidRPr="00204DCF">
        <w:rPr>
          <w:rStyle w:val="ButtonLabels"/>
        </w:rPr>
        <w:t>Check Syntax</w:t>
      </w:r>
      <w:r>
        <w:t xml:space="preserve"> to verify the syntax. </w:t>
      </w:r>
    </w:p>
    <w:p w:rsidR="00A3743D" w:rsidRDefault="00A3743D" w:rsidP="00F42C1F">
      <w:pPr>
        <w:pStyle w:val="Heading3"/>
        <w:ind w:hanging="270"/>
      </w:pPr>
      <w:r>
        <w:t xml:space="preserve">Click </w:t>
      </w:r>
      <w:r w:rsidRPr="00204DCF">
        <w:rPr>
          <w:rStyle w:val="ButtonLabels"/>
        </w:rPr>
        <w:t>Next</w:t>
      </w:r>
      <w:r w:rsidR="00622C8E" w:rsidRPr="00B81896">
        <w:t xml:space="preserve">. </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4DCF">
        <w:rPr>
          <w:rStyle w:val="ButtonLabels"/>
        </w:rPr>
        <w:t>Save</w:t>
      </w:r>
      <w:r>
        <w:t xml:space="preserve"> to accept the defaults and add the field to the Page Layout.</w:t>
      </w:r>
    </w:p>
    <w:p w:rsidR="00A3743D" w:rsidRDefault="00A3743D" w:rsidP="0024104D">
      <w:pPr>
        <w:pStyle w:val="Heading1"/>
      </w:pPr>
      <w:r>
        <w:t>Create new records to test your formula.</w:t>
      </w:r>
    </w:p>
    <w:p w:rsidR="00A3743D" w:rsidRDefault="00A3743D" w:rsidP="0024104D">
      <w:pPr>
        <w:pStyle w:val="Heading2"/>
      </w:pPr>
      <w:r>
        <w:t>Create a new candidate record.</w:t>
      </w:r>
    </w:p>
    <w:p w:rsidR="00A3743D" w:rsidRDefault="00A3743D" w:rsidP="0024104D">
      <w:pPr>
        <w:pStyle w:val="Heading2"/>
      </w:pPr>
      <w:r>
        <w:t>Create a new interviewer record, associating it with the position you created in an earlier exercise.</w:t>
      </w:r>
    </w:p>
    <w:p w:rsidR="00A3743D" w:rsidRDefault="00A3743D" w:rsidP="0024104D">
      <w:pPr>
        <w:pStyle w:val="Heading2"/>
      </w:pPr>
      <w:r>
        <w:lastRenderedPageBreak/>
        <w:t>Create a new job application record, specifying the candidate you created in step 2A.</w:t>
      </w:r>
    </w:p>
    <w:p w:rsidR="00A3743D" w:rsidRPr="00B45571" w:rsidRDefault="00A3743D" w:rsidP="0024104D">
      <w:pPr>
        <w:pStyle w:val="Heading2"/>
      </w:pPr>
      <w:r w:rsidRPr="00B45571">
        <w:t>Create a new review record.</w:t>
      </w:r>
    </w:p>
    <w:p w:rsidR="00A3743D" w:rsidRDefault="00A3743D" w:rsidP="0024104D">
      <w:pPr>
        <w:pStyle w:val="Heading2"/>
      </w:pPr>
      <w:r>
        <w:t>Specify the interviewer you created in step 2B.</w:t>
      </w:r>
    </w:p>
    <w:p w:rsidR="00A3743D" w:rsidRDefault="00A3743D" w:rsidP="0024104D">
      <w:pPr>
        <w:pStyle w:val="Heading2"/>
      </w:pPr>
      <w:r>
        <w:t>Specify the job application you created in step 2C.</w:t>
      </w:r>
    </w:p>
    <w:p w:rsidR="00A3743D" w:rsidRDefault="00A3743D" w:rsidP="0024104D">
      <w:pPr>
        <w:pStyle w:val="Heading2"/>
      </w:pPr>
      <w:r>
        <w:t xml:space="preserve">Fill out the fields for scores in </w:t>
      </w:r>
      <w:r w:rsidRPr="00BF0B38">
        <w:rPr>
          <w:rStyle w:val="FieldLabels"/>
        </w:rPr>
        <w:t>Cultural Fit</w:t>
      </w:r>
      <w:r w:rsidRPr="009F0405">
        <w:rPr>
          <w:rStyle w:val="FieldLabels"/>
          <w:b w:val="0"/>
        </w:rPr>
        <w:t>,</w:t>
      </w:r>
      <w:r>
        <w:t xml:space="preserve"> </w:t>
      </w:r>
      <w:r w:rsidRPr="00BF0B38">
        <w:rPr>
          <w:rStyle w:val="FieldLabels"/>
        </w:rPr>
        <w:t>Experience</w:t>
      </w:r>
      <w:r w:rsidRPr="009F0405">
        <w:rPr>
          <w:rStyle w:val="FieldLabels"/>
          <w:b w:val="0"/>
        </w:rPr>
        <w:t>,</w:t>
      </w:r>
      <w:r>
        <w:t xml:space="preserve"> and </w:t>
      </w:r>
      <w:r w:rsidRPr="00BF0B38">
        <w:rPr>
          <w:rStyle w:val="FieldLabels"/>
        </w:rPr>
        <w:t>Leadership Skills</w:t>
      </w:r>
      <w:r>
        <w:t xml:space="preserve"> (acceptable values are 1-5). </w:t>
      </w:r>
      <w:r w:rsidR="00C8108C">
        <w:t xml:space="preserve">Check the </w:t>
      </w:r>
      <w:r w:rsidR="00C8108C" w:rsidRPr="00C8108C">
        <w:rPr>
          <w:rStyle w:val="FieldLabels"/>
        </w:rPr>
        <w:t>Recommend for Hire</w:t>
      </w:r>
      <w:r w:rsidR="00C8108C">
        <w:t xml:space="preserve"> field. </w:t>
      </w:r>
      <w:r>
        <w:t xml:space="preserve"> </w:t>
      </w:r>
    </w:p>
    <w:p w:rsidR="00A3743D" w:rsidRDefault="00A3743D" w:rsidP="0024104D">
      <w:pPr>
        <w:pStyle w:val="Heading2"/>
      </w:pPr>
      <w:r>
        <w:t>After saving the review record, verify that your formula field was correctly updated on the review.</w:t>
      </w:r>
    </w:p>
    <w:p w:rsidR="00A3743D" w:rsidRDefault="00A3743D" w:rsidP="0024104D">
      <w:pPr>
        <w:pStyle w:val="Heading1"/>
      </w:pPr>
      <w:r>
        <w:t xml:space="preserve">Create a new custom formula field that calculates the </w:t>
      </w:r>
      <w:r w:rsidRPr="003A654A">
        <w:rPr>
          <w:rStyle w:val="FieldLabels"/>
        </w:rPr>
        <w:t>Days Opened</w:t>
      </w:r>
      <w:r>
        <w:t xml:space="preserve"> on the Position object.</w:t>
      </w:r>
    </w:p>
    <w:p w:rsidR="00A3743D" w:rsidRDefault="00A3743D" w:rsidP="0024104D">
      <w:pPr>
        <w:pStyle w:val="Heading2"/>
      </w:pPr>
      <w:r>
        <w:t xml:space="preserve">Click </w:t>
      </w:r>
      <w:r w:rsidRPr="00364C83">
        <w:rPr>
          <w:rStyle w:val="ClickPaths"/>
        </w:rPr>
        <w:t>Setup | Create| Objects | Position</w:t>
      </w:r>
      <w:r w:rsidRPr="009F0405">
        <w:rPr>
          <w:rStyle w:val="ClickPaths"/>
          <w:b w:val="0"/>
        </w:rPr>
        <w:t>.</w:t>
      </w:r>
    </w:p>
    <w:p w:rsidR="00A3743D" w:rsidRDefault="00A3743D" w:rsidP="0024104D">
      <w:pPr>
        <w:pStyle w:val="Heading2"/>
      </w:pPr>
      <w:r>
        <w:t xml:space="preserve">In the Custom Fields &amp; Relationships related list, click </w:t>
      </w:r>
      <w:r w:rsidRPr="00204DCF">
        <w:rPr>
          <w:rStyle w:val="ButtonLabels"/>
        </w:rPr>
        <w:t>New</w:t>
      </w:r>
      <w:r w:rsidR="00622C8E" w:rsidRPr="00B81896">
        <w:t xml:space="preserve">. </w:t>
      </w:r>
    </w:p>
    <w:p w:rsidR="00A3743D" w:rsidRPr="002A0D71" w:rsidRDefault="00A3743D" w:rsidP="0024104D">
      <w:pPr>
        <w:pStyle w:val="Heading2"/>
      </w:pPr>
      <w:r>
        <w:t xml:space="preserve">In the </w:t>
      </w:r>
      <w:r w:rsidRPr="00364C83">
        <w:rPr>
          <w:rStyle w:val="FieldLabels"/>
        </w:rPr>
        <w:t>Data Type</w:t>
      </w:r>
      <w:r>
        <w:t xml:space="preserve"> field, select </w:t>
      </w:r>
      <w:r w:rsidRPr="0020195D">
        <w:rPr>
          <w:rStyle w:val="IndividualRadioButton"/>
        </w:rPr>
        <w:t>Formula</w:t>
      </w:r>
      <w:r w:rsidRPr="009F0405">
        <w:rPr>
          <w:rStyle w:val="IndividualRadioButton"/>
          <w:rFonts w:ascii="Arial" w:hAnsi="Arial" w:cs="Arial"/>
        </w:rPr>
        <w: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Enter the following information:</w:t>
      </w:r>
    </w:p>
    <w:p w:rsidR="00A3743D" w:rsidRDefault="00A3743D" w:rsidP="00F42C1F">
      <w:pPr>
        <w:pStyle w:val="Heading3"/>
        <w:ind w:hanging="270"/>
      </w:pPr>
      <w:r w:rsidRPr="00364C83">
        <w:rPr>
          <w:rStyle w:val="FieldLabels"/>
        </w:rPr>
        <w:t>Field Label</w:t>
      </w:r>
      <w:r w:rsidRPr="009F0405">
        <w:rPr>
          <w:rStyle w:val="FieldLabels"/>
          <w:b w:val="0"/>
        </w:rPr>
        <w:t>:</w:t>
      </w:r>
      <w:r>
        <w:t xml:space="preserve"> </w:t>
      </w:r>
      <w:r w:rsidRPr="00364C83">
        <w:rPr>
          <w:rStyle w:val="Data"/>
        </w:rPr>
        <w:t>Days Opened</w:t>
      </w:r>
      <w:r>
        <w:t xml:space="preserve"> </w:t>
      </w:r>
    </w:p>
    <w:p w:rsidR="00A3743D" w:rsidRDefault="00A3743D" w:rsidP="00F42C1F">
      <w:pPr>
        <w:pStyle w:val="Heading3"/>
        <w:ind w:hanging="270"/>
      </w:pPr>
      <w:r w:rsidRPr="00364C83">
        <w:rPr>
          <w:rStyle w:val="FieldLabels"/>
        </w:rPr>
        <w:t>Field Name</w:t>
      </w:r>
      <w:r w:rsidRPr="009F0405">
        <w:rPr>
          <w:rStyle w:val="FieldLabels"/>
          <w:b w:val="0"/>
        </w:rPr>
        <w:t>:</w:t>
      </w:r>
      <w:r>
        <w:t xml:space="preserve"> </w:t>
      </w:r>
      <w:proofErr w:type="spellStart"/>
      <w:r w:rsidRPr="00364C83">
        <w:rPr>
          <w:rStyle w:val="Data"/>
        </w:rPr>
        <w:t>Days_Opened</w:t>
      </w:r>
      <w:proofErr w:type="spellEnd"/>
      <w:r>
        <w:t xml:space="preserve"> (This field auto-populates.)</w:t>
      </w:r>
    </w:p>
    <w:p w:rsidR="00A3743D" w:rsidRDefault="00A3743D" w:rsidP="00F42C1F">
      <w:pPr>
        <w:pStyle w:val="Heading3"/>
        <w:ind w:hanging="270"/>
      </w:pPr>
      <w:r w:rsidRPr="00364C83">
        <w:rPr>
          <w:rStyle w:val="FieldLabels"/>
        </w:rPr>
        <w:t>Formula Return Type</w:t>
      </w:r>
      <w:r w:rsidRPr="009F0405">
        <w:rPr>
          <w:rStyle w:val="FieldLabels"/>
          <w:b w:val="0"/>
        </w:rPr>
        <w:t>:</w:t>
      </w:r>
      <w:r>
        <w:t xml:space="preserve"> </w:t>
      </w:r>
      <w:r w:rsidRPr="002A0D71">
        <w:rPr>
          <w:rStyle w:val="IndividualRadioButton"/>
        </w:rPr>
        <w:t>Number</w:t>
      </w:r>
    </w:p>
    <w:p w:rsidR="00A3743D" w:rsidRDefault="00A3743D" w:rsidP="00F42C1F">
      <w:pPr>
        <w:pStyle w:val="Heading3"/>
        <w:ind w:hanging="270"/>
      </w:pPr>
      <w:r w:rsidRPr="00364C83">
        <w:rPr>
          <w:rStyle w:val="FieldLabels"/>
        </w:rPr>
        <w:t>Decimal Places</w:t>
      </w:r>
      <w:r w:rsidRPr="009F0405">
        <w:rPr>
          <w:rStyle w:val="FieldLabels"/>
          <w:b w:val="0"/>
        </w:rPr>
        <w:t>:</w:t>
      </w:r>
      <w:r>
        <w:t xml:space="preserve"> </w:t>
      </w:r>
      <w:r w:rsidRPr="005C5DF6">
        <w:rPr>
          <w:rStyle w:val="PicklistValues"/>
        </w:rPr>
        <w:t>0</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 xml:space="preserve">Add the formula. </w:t>
      </w:r>
    </w:p>
    <w:p w:rsidR="00A3743D" w:rsidRPr="00B81896" w:rsidRDefault="006D63FB" w:rsidP="00F42C1F">
      <w:pPr>
        <w:pStyle w:val="Heading3"/>
        <w:numPr>
          <w:ilvl w:val="0"/>
          <w:numId w:val="0"/>
        </w:numPr>
        <w:ind w:left="1080" w:hanging="270"/>
        <w:rPr>
          <w:rStyle w:val="Code"/>
        </w:rPr>
      </w:pPr>
      <w:fldSimple w:instr=" SEQ H3 \* roman\r 1 \* MERGEFORMAT ">
        <w:r w:rsidR="008A2523">
          <w:rPr>
            <w:noProof/>
          </w:rPr>
          <w:t>i</w:t>
        </w:r>
      </w:fldSimple>
      <w:r w:rsidR="00F42C1F" w:rsidRPr="000B0DA5">
        <w:t>.</w:t>
      </w:r>
      <w:r w:rsidR="00F42C1F" w:rsidRPr="000B0DA5">
        <w:tab/>
      </w:r>
      <w:r w:rsidR="00A3743D">
        <w:rPr>
          <w:rStyle w:val="FieldLabels"/>
        </w:rPr>
        <w:t xml:space="preserve">Days Opened (Number) </w:t>
      </w:r>
      <w:r w:rsidR="00A3743D" w:rsidRPr="0020195D">
        <w:rPr>
          <w:rStyle w:val="FieldLabels"/>
        </w:rPr>
        <w:t>=</w:t>
      </w:r>
      <w:r w:rsidR="00A3743D" w:rsidRPr="009F0405">
        <w:rPr>
          <w:rStyle w:val="FieldLabels"/>
          <w:b w:val="0"/>
        </w:rPr>
        <w:t>:</w:t>
      </w:r>
      <w:r w:rsidR="00A3743D">
        <w:t xml:space="preserve"> </w:t>
      </w:r>
      <w:proofErr w:type="gramStart"/>
      <w:r w:rsidR="00622C8E" w:rsidRPr="00B81896">
        <w:rPr>
          <w:rStyle w:val="Code"/>
        </w:rPr>
        <w:t>IF( ISPICKVAL</w:t>
      </w:r>
      <w:proofErr w:type="gramEnd"/>
      <w:r w:rsidR="00622C8E" w:rsidRPr="00B81896">
        <w:rPr>
          <w:rStyle w:val="Code"/>
        </w:rPr>
        <w:t xml:space="preserve">( </w:t>
      </w:r>
      <w:proofErr w:type="spellStart"/>
      <w:r w:rsidR="00622C8E" w:rsidRPr="00B81896">
        <w:rPr>
          <w:rStyle w:val="Code"/>
        </w:rPr>
        <w:t>Status__c</w:t>
      </w:r>
      <w:proofErr w:type="spellEnd"/>
      <w:r w:rsidR="00622C8E" w:rsidRPr="00B81896">
        <w:rPr>
          <w:rStyle w:val="Code"/>
        </w:rPr>
        <w:t xml:space="preserve"> , "Open") , NOW() - </w:t>
      </w:r>
      <w:proofErr w:type="spellStart"/>
      <w:r w:rsidR="00622C8E" w:rsidRPr="00B81896">
        <w:rPr>
          <w:rStyle w:val="Code"/>
        </w:rPr>
        <w:t>Date_Opened__c</w:t>
      </w:r>
      <w:proofErr w:type="spellEnd"/>
      <w:r w:rsidR="00622C8E" w:rsidRPr="00B81896">
        <w:rPr>
          <w:rStyle w:val="Code"/>
        </w:rPr>
        <w:t xml:space="preserve"> , </w:t>
      </w:r>
      <w:proofErr w:type="spellStart"/>
      <w:r w:rsidR="00622C8E" w:rsidRPr="00B81896">
        <w:rPr>
          <w:rStyle w:val="Code"/>
        </w:rPr>
        <w:t>Date_Closed__c</w:t>
      </w:r>
      <w:proofErr w:type="spellEnd"/>
      <w:r w:rsidR="00622C8E" w:rsidRPr="00B81896">
        <w:rPr>
          <w:rStyle w:val="Code"/>
        </w:rPr>
        <w:t xml:space="preserve"> - </w:t>
      </w:r>
      <w:proofErr w:type="spellStart"/>
      <w:r w:rsidR="00622C8E" w:rsidRPr="00B81896">
        <w:rPr>
          <w:rStyle w:val="Code"/>
        </w:rPr>
        <w:t>Date_Opened__c</w:t>
      </w:r>
      <w:proofErr w:type="spellEnd"/>
      <w:r w:rsidR="00622C8E" w:rsidRPr="00B81896">
        <w:rPr>
          <w:rStyle w:val="Code"/>
        </w:rPr>
        <w:t xml:space="preserve">  )</w:t>
      </w:r>
    </w:p>
    <w:p w:rsidR="00622C8E" w:rsidRDefault="00622C8E" w:rsidP="00B81896">
      <w:pPr>
        <w:pStyle w:val="Heading3"/>
        <w:numPr>
          <w:ilvl w:val="0"/>
          <w:numId w:val="0"/>
        </w:numPr>
        <w:tabs>
          <w:tab w:val="left" w:pos="810"/>
          <w:tab w:val="left" w:pos="1080"/>
        </w:tabs>
      </w:pPr>
      <w:r>
        <w:fldChar w:fldCharType="begin"/>
      </w:r>
      <w:r w:rsidR="00F42C1F">
        <w:instrText xml:space="preserve"> SEQ H3 \* roman\n  \* MERGEFORMAT </w:instrText>
      </w:r>
      <w:r>
        <w:fldChar w:fldCharType="separate"/>
      </w:r>
      <w:r w:rsidR="008A2523">
        <w:rPr>
          <w:noProof/>
        </w:rPr>
        <w:t>ii</w:t>
      </w:r>
      <w:r>
        <w:fldChar w:fldCharType="end"/>
      </w:r>
      <w:r w:rsidR="00F42C1F" w:rsidRPr="003C17F4">
        <w:t>.</w:t>
      </w:r>
      <w:r w:rsidR="00F42C1F" w:rsidRPr="003C17F4">
        <w:tab/>
      </w:r>
      <w:r w:rsidR="00A3743D">
        <w:t xml:space="preserve">Click </w:t>
      </w:r>
      <w:r w:rsidR="00A3743D" w:rsidRPr="00204DCF">
        <w:rPr>
          <w:rStyle w:val="ButtonLabels"/>
        </w:rPr>
        <w:t>Check Syntax</w:t>
      </w:r>
      <w:r w:rsidR="00A3743D">
        <w:t xml:space="preserve"> to verify the syntax.</w:t>
      </w:r>
    </w:p>
    <w:p w:rsidR="00622C8E" w:rsidRDefault="00622C8E" w:rsidP="00B81896">
      <w:pPr>
        <w:pStyle w:val="Heading3"/>
        <w:numPr>
          <w:ilvl w:val="0"/>
          <w:numId w:val="0"/>
        </w:numPr>
        <w:tabs>
          <w:tab w:val="left" w:pos="810"/>
          <w:tab w:val="left" w:pos="1080"/>
        </w:tabs>
      </w:pPr>
      <w:r>
        <w:fldChar w:fldCharType="begin"/>
      </w:r>
      <w:r w:rsidR="00F42C1F">
        <w:instrText xml:space="preserve"> SEQ H3 \* roman\n  \* MERGEFORMAT </w:instrText>
      </w:r>
      <w:r>
        <w:fldChar w:fldCharType="separate"/>
      </w:r>
      <w:r w:rsidR="008A2523">
        <w:rPr>
          <w:noProof/>
        </w:rPr>
        <w:t>iii</w:t>
      </w:r>
      <w:r>
        <w:fldChar w:fldCharType="end"/>
      </w:r>
      <w:r w:rsidR="00F42C1F" w:rsidRPr="003C17F4">
        <w:t>.</w:t>
      </w:r>
      <w:r w:rsidR="00F42C1F" w:rsidRPr="003C17F4">
        <w:tab/>
      </w:r>
      <w:r w:rsidR="00A3743D">
        <w:t xml:space="preserve">After verifying that there are no errors, click </w:t>
      </w:r>
      <w:r w:rsidR="00A3743D" w:rsidRPr="00204DCF">
        <w:rPr>
          <w:rStyle w:val="ButtonLabels"/>
        </w:rPr>
        <w:t>Next</w:t>
      </w:r>
      <w:r w:rsidRPr="00B81896">
        <w:t>.</w:t>
      </w:r>
      <w:r w:rsidR="00A3743D" w:rsidRPr="003358A2">
        <w:t xml:space="preserve"> </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195D">
        <w:rPr>
          <w:b/>
        </w:rPr>
        <w:t>Save</w:t>
      </w:r>
      <w:r>
        <w:t xml:space="preserve"> to accept the defaults to add the field to the page layout.</w:t>
      </w:r>
    </w:p>
    <w:p w:rsidR="00A3743D" w:rsidRDefault="00A3743D" w:rsidP="0024104D">
      <w:pPr>
        <w:pStyle w:val="Heading2"/>
      </w:pPr>
      <w:r>
        <w:t>Click on the position record created earlier to verify that the number of days open is being calculated.</w:t>
      </w:r>
    </w:p>
    <w:p w:rsidR="00A3743D" w:rsidRDefault="00A3743D" w:rsidP="0014322B">
      <w:pPr>
        <w:pStyle w:val="BodyText"/>
      </w:pPr>
    </w:p>
    <w:p w:rsidR="00A3743D" w:rsidRDefault="00A3743D">
      <w:pPr>
        <w:spacing w:after="200" w:line="276" w:lineRule="auto"/>
      </w:pPr>
      <w:r>
        <w:br w:type="page"/>
      </w:r>
    </w:p>
    <w:p w:rsidR="00A3743D" w:rsidRDefault="002262B2" w:rsidP="0014322B">
      <w:pPr>
        <w:pStyle w:val="ExerciseTitle"/>
      </w:pPr>
      <w:bookmarkStart w:id="25" w:name="_Toc352075455"/>
      <w:bookmarkStart w:id="26" w:name="_Toc440875392"/>
      <w:r>
        <w:lastRenderedPageBreak/>
        <w:t>4</w:t>
      </w:r>
      <w:r w:rsidR="00A3743D">
        <w:t>-2: Create Cross-Object Formulas</w:t>
      </w:r>
      <w:bookmarkEnd w:id="25"/>
      <w:bookmarkEnd w:id="26"/>
    </w:p>
    <w:p w:rsidR="00E43AB1" w:rsidRDefault="00E43AB1" w:rsidP="00E43AB1">
      <w:pPr>
        <w:pStyle w:val="GoalTskTimeInstr"/>
      </w:pPr>
      <w:r>
        <w:t>Scenario:</w:t>
      </w:r>
    </w:p>
    <w:p w:rsidR="00E43AB1" w:rsidRDefault="00E43AB1" w:rsidP="00E43AB1">
      <w:r>
        <w:t xml:space="preserve">Universal Containers users would like to see the candidate full name and position title on an offer.  </w:t>
      </w:r>
    </w:p>
    <w:p w:rsidR="00A3743D" w:rsidRDefault="00A3743D" w:rsidP="0014322B">
      <w:pPr>
        <w:pStyle w:val="GoalTskTimeInstr"/>
      </w:pPr>
      <w:r>
        <w:t>Goal:</w:t>
      </w:r>
    </w:p>
    <w:p w:rsidR="00A3743D" w:rsidRDefault="00A3743D" w:rsidP="0014322B">
      <w:r>
        <w:t xml:space="preserve">Use cross-object formula fields to make fields from related objects visible on an object. </w:t>
      </w:r>
    </w:p>
    <w:p w:rsidR="00A3743D" w:rsidRDefault="00A3743D" w:rsidP="0014322B">
      <w:pPr>
        <w:pStyle w:val="GoalTskTimeInstr"/>
      </w:pPr>
      <w:r>
        <w:t>Tasks:</w:t>
      </w:r>
    </w:p>
    <w:p w:rsidR="00A3743D" w:rsidRPr="00051124" w:rsidRDefault="00A3743D" w:rsidP="00FD0DFD">
      <w:pPr>
        <w:pStyle w:val="Heading1"/>
        <w:numPr>
          <w:ilvl w:val="0"/>
          <w:numId w:val="28"/>
        </w:numPr>
      </w:pPr>
      <w:r>
        <w:t xml:space="preserve">Create a </w:t>
      </w:r>
      <w:r w:rsidRPr="00051124">
        <w:t xml:space="preserve">formula field to pull the candidate full name to display on the offer. </w:t>
      </w:r>
    </w:p>
    <w:p w:rsidR="00A3743D" w:rsidRDefault="00A3743D" w:rsidP="0024104D">
      <w:pPr>
        <w:pStyle w:val="Heading1"/>
      </w:pPr>
      <w:r w:rsidRPr="00051124">
        <w:t>Creat</w:t>
      </w:r>
      <w:r>
        <w:t xml:space="preserve">e a formula field to pull the position title to display on the offer. </w:t>
      </w:r>
    </w:p>
    <w:p w:rsidR="00A3743D" w:rsidRDefault="00A3743D" w:rsidP="0014322B">
      <w:pPr>
        <w:pStyle w:val="GoalTskTimeInstr"/>
      </w:pPr>
      <w:r>
        <w:t xml:space="preserve">Time: </w:t>
      </w:r>
    </w:p>
    <w:p w:rsidR="00A3743D" w:rsidRDefault="00A3743D" w:rsidP="0014322B">
      <w:pPr>
        <w:pStyle w:val="BodyText"/>
      </w:pPr>
      <w:r>
        <w:t xml:space="preserve">5 minutes </w:t>
      </w:r>
    </w:p>
    <w:p w:rsidR="00A3743D" w:rsidRDefault="00A3743D" w:rsidP="0014322B">
      <w:pPr>
        <w:pStyle w:val="SingleLine"/>
      </w:pPr>
    </w:p>
    <w:p w:rsidR="00A3743D" w:rsidRPr="00204DCF" w:rsidRDefault="00A3743D" w:rsidP="0014322B">
      <w:pPr>
        <w:rPr>
          <w:rStyle w:val="ButtonLabels"/>
        </w:rPr>
      </w:pPr>
      <w:r w:rsidRPr="00204DCF">
        <w:rPr>
          <w:rStyle w:val="ButtonLabels"/>
        </w:rPr>
        <w:t>Instructions:</w:t>
      </w:r>
    </w:p>
    <w:p w:rsidR="00A3743D" w:rsidRPr="00051124" w:rsidRDefault="00A3743D" w:rsidP="00FD0DFD">
      <w:pPr>
        <w:pStyle w:val="Heading1"/>
        <w:numPr>
          <w:ilvl w:val="0"/>
          <w:numId w:val="29"/>
        </w:numPr>
      </w:pPr>
      <w:r w:rsidRPr="00051124">
        <w:t xml:space="preserve">Create a formula field to pull the candidate full name to display on the offer. </w:t>
      </w:r>
    </w:p>
    <w:p w:rsidR="00A3743D" w:rsidRDefault="00A3743D" w:rsidP="0024104D">
      <w:pPr>
        <w:pStyle w:val="Heading2"/>
      </w:pPr>
      <w:r>
        <w:t xml:space="preserve">Click </w:t>
      </w:r>
      <w:r w:rsidRPr="004802C2">
        <w:rPr>
          <w:rStyle w:val="ClickPaths"/>
        </w:rPr>
        <w:t>Setup | Create</w:t>
      </w:r>
      <w:r w:rsidR="00395CF8">
        <w:rPr>
          <w:rStyle w:val="ClickPaths"/>
        </w:rPr>
        <w:t xml:space="preserve"> </w:t>
      </w:r>
      <w:r w:rsidRPr="004802C2">
        <w:rPr>
          <w:rStyle w:val="ClickPaths"/>
        </w:rPr>
        <w:t>| Objects | Offer</w:t>
      </w:r>
      <w:r w:rsidRPr="009F0405">
        <w:rPr>
          <w:rStyle w:val="ClickPaths"/>
          <w:b w:val="0"/>
        </w:rPr>
        <w:t>.</w:t>
      </w:r>
    </w:p>
    <w:p w:rsidR="00A3743D" w:rsidRDefault="00A3743D" w:rsidP="0024104D">
      <w:pPr>
        <w:pStyle w:val="Heading2"/>
      </w:pPr>
      <w:r>
        <w:t xml:space="preserve">In the Custom Fields &amp; Relationships section, click </w:t>
      </w:r>
      <w:r w:rsidRPr="00204DCF">
        <w:rPr>
          <w:rStyle w:val="ButtonLabels"/>
        </w:rPr>
        <w:t>New</w:t>
      </w:r>
      <w:r w:rsidR="00622C8E" w:rsidRPr="00B81896">
        <w:t xml:space="preserve">. </w:t>
      </w:r>
    </w:p>
    <w:p w:rsidR="00A3743D" w:rsidRDefault="00A3743D" w:rsidP="00FA3FD8">
      <w:pPr>
        <w:pStyle w:val="Heading3"/>
        <w:ind w:hanging="270"/>
      </w:pPr>
      <w:r>
        <w:t xml:space="preserve">In the </w:t>
      </w:r>
      <w:r w:rsidRPr="00907B54">
        <w:rPr>
          <w:rStyle w:val="FieldLabels"/>
        </w:rPr>
        <w:t>Data Type</w:t>
      </w:r>
      <w:r>
        <w:t xml:space="preserve"> field, select </w:t>
      </w:r>
      <w:r w:rsidRPr="00907B54">
        <w:rPr>
          <w:rStyle w:val="IndividualRadioButton"/>
        </w:rPr>
        <w:t>Formula</w:t>
      </w:r>
      <w:r w:rsidRPr="009F0405">
        <w:rPr>
          <w:rStyle w:val="IndividualRadioButton"/>
          <w:rFonts w:ascii="Arial" w:hAnsi="Arial" w:cs="Arial"/>
        </w:rPr>
        <w:t>.</w:t>
      </w:r>
    </w:p>
    <w:p w:rsidR="00A3743D" w:rsidRDefault="00A3743D" w:rsidP="00FA3FD8">
      <w:pPr>
        <w:pStyle w:val="Heading3"/>
        <w:ind w:hanging="270"/>
      </w:pPr>
      <w:r>
        <w:t xml:space="preserve">Click </w:t>
      </w:r>
      <w:r w:rsidRPr="00204DCF">
        <w:rPr>
          <w:rStyle w:val="ButtonLabels"/>
        </w:rPr>
        <w:t>Next</w:t>
      </w:r>
      <w:r w:rsidR="00622C8E" w:rsidRPr="00B81896">
        <w:t>.</w:t>
      </w:r>
    </w:p>
    <w:p w:rsidR="00A3743D" w:rsidRDefault="00A3743D" w:rsidP="0024104D">
      <w:pPr>
        <w:pStyle w:val="Heading2"/>
      </w:pPr>
      <w:r>
        <w:t>Enter the following field details:</w:t>
      </w:r>
    </w:p>
    <w:p w:rsidR="00A3743D" w:rsidRDefault="00A3743D" w:rsidP="00FA3FD8">
      <w:pPr>
        <w:pStyle w:val="Heading3"/>
        <w:ind w:hanging="270"/>
      </w:pPr>
      <w:r w:rsidRPr="00780FAA">
        <w:rPr>
          <w:rStyle w:val="FieldLabels"/>
        </w:rPr>
        <w:t>Field Label</w:t>
      </w:r>
      <w:r w:rsidRPr="009F0405">
        <w:rPr>
          <w:rStyle w:val="FieldLabels"/>
          <w:b w:val="0"/>
        </w:rPr>
        <w:t>:</w:t>
      </w:r>
      <w:r>
        <w:t xml:space="preserve"> </w:t>
      </w:r>
      <w:r w:rsidRPr="00780FAA">
        <w:rPr>
          <w:rStyle w:val="Data"/>
        </w:rPr>
        <w:t>Candidate Name</w:t>
      </w:r>
    </w:p>
    <w:p w:rsidR="00A3743D" w:rsidRDefault="00A3743D" w:rsidP="00FA3FD8">
      <w:pPr>
        <w:pStyle w:val="Heading3"/>
        <w:ind w:hanging="270"/>
      </w:pPr>
      <w:r w:rsidRPr="00780FAA">
        <w:rPr>
          <w:rStyle w:val="FieldLabels"/>
        </w:rPr>
        <w:t>Field Name</w:t>
      </w:r>
      <w:r w:rsidRPr="009F0405">
        <w:rPr>
          <w:rStyle w:val="FieldLabels"/>
          <w:b w:val="0"/>
        </w:rPr>
        <w:t>:</w:t>
      </w:r>
      <w:r>
        <w:t xml:space="preserve"> </w:t>
      </w:r>
      <w:proofErr w:type="spellStart"/>
      <w:r w:rsidRPr="00780FAA">
        <w:rPr>
          <w:rStyle w:val="Data"/>
        </w:rPr>
        <w:t>Candidate_Name</w:t>
      </w:r>
      <w:proofErr w:type="spellEnd"/>
      <w:r>
        <w:t xml:space="preserve"> (This field auto-populates.)</w:t>
      </w:r>
    </w:p>
    <w:p w:rsidR="00A3743D" w:rsidRDefault="00A3743D" w:rsidP="00FA3FD8">
      <w:pPr>
        <w:pStyle w:val="Heading3"/>
        <w:ind w:hanging="270"/>
      </w:pPr>
      <w:r w:rsidRPr="00780FAA">
        <w:rPr>
          <w:rStyle w:val="FieldLabels"/>
        </w:rPr>
        <w:t>Formula Return Type</w:t>
      </w:r>
      <w:r w:rsidRPr="009F0405">
        <w:rPr>
          <w:rStyle w:val="FieldLabels"/>
          <w:b w:val="0"/>
        </w:rPr>
        <w:t>:</w:t>
      </w:r>
      <w:r>
        <w:t xml:space="preserve"> </w:t>
      </w:r>
      <w:r w:rsidRPr="00780FAA">
        <w:rPr>
          <w:rStyle w:val="IndividualRadioButton"/>
        </w:rPr>
        <w:t>Text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 xml:space="preserve">Add the formula. </w:t>
      </w:r>
    </w:p>
    <w:p w:rsidR="00A3743D" w:rsidRDefault="00A3743D" w:rsidP="00FA3FD8">
      <w:pPr>
        <w:pStyle w:val="Heading3"/>
        <w:ind w:hanging="270"/>
      </w:pPr>
      <w:r w:rsidRPr="00780FAA">
        <w:rPr>
          <w:rStyle w:val="FieldLabels"/>
        </w:rPr>
        <w:t>Candidate Name (Text) =</w:t>
      </w:r>
      <w:r w:rsidRPr="009F0405">
        <w:rPr>
          <w:rStyle w:val="FieldLabels"/>
          <w:b w:val="0"/>
        </w:rPr>
        <w:t>:</w:t>
      </w:r>
      <w:r>
        <w:t xml:space="preserve"> </w:t>
      </w:r>
      <w:proofErr w:type="spellStart"/>
      <w:r w:rsidR="00622C8E" w:rsidRPr="00B81896">
        <w:rPr>
          <w:rStyle w:val="Code"/>
        </w:rPr>
        <w:t>Job_Application__</w:t>
      </w:r>
      <w:proofErr w:type="gramStart"/>
      <w:r w:rsidR="00622C8E" w:rsidRPr="00B81896">
        <w:rPr>
          <w:rStyle w:val="Code"/>
        </w:rPr>
        <w:t>r.Candidate</w:t>
      </w:r>
      <w:proofErr w:type="gramEnd"/>
      <w:r w:rsidR="00622C8E" w:rsidRPr="00B81896">
        <w:rPr>
          <w:rStyle w:val="Code"/>
        </w:rPr>
        <w:t>__r.First_Name__c</w:t>
      </w:r>
      <w:proofErr w:type="spellEnd"/>
      <w:r w:rsidR="00622C8E" w:rsidRPr="00B81896">
        <w:rPr>
          <w:rStyle w:val="Code"/>
        </w:rPr>
        <w:t xml:space="preserve"> &amp;" "&amp; </w:t>
      </w:r>
      <w:proofErr w:type="spellStart"/>
      <w:r w:rsidR="00622C8E" w:rsidRPr="00B81896">
        <w:rPr>
          <w:rStyle w:val="Code"/>
        </w:rPr>
        <w:t>Job_Application__r.Candidate__r.Last_Name__c</w:t>
      </w:r>
      <w:proofErr w:type="spellEnd"/>
    </w:p>
    <w:p w:rsidR="00A3743D" w:rsidRDefault="00A3743D" w:rsidP="00FA3FD8">
      <w:pPr>
        <w:pStyle w:val="Heading3"/>
        <w:ind w:hanging="270"/>
      </w:pPr>
      <w:r>
        <w:t xml:space="preserve">Click </w:t>
      </w:r>
      <w:r w:rsidRPr="00204DCF">
        <w:rPr>
          <w:rStyle w:val="ButtonLabels"/>
        </w:rPr>
        <w:t>Check Syntax</w:t>
      </w:r>
      <w:r>
        <w:t xml:space="preserve"> to verify the syntax.</w:t>
      </w:r>
    </w:p>
    <w:p w:rsidR="00A3743D" w:rsidRDefault="00A3743D" w:rsidP="00FA3FD8">
      <w:pPr>
        <w:pStyle w:val="Heading3"/>
        <w:ind w:hanging="270"/>
      </w:pPr>
      <w:r>
        <w:t xml:space="preserve">After verifying that there are no errors, click </w:t>
      </w:r>
      <w:r w:rsidRPr="00204DCF">
        <w:rPr>
          <w:rStyle w:val="ButtonLabels"/>
        </w:rPr>
        <w:t>Next</w:t>
      </w:r>
      <w:r w:rsidR="00622C8E" w:rsidRPr="00B81896">
        <w:t xml:space="preserve">. </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rsidR="00622C8E" w:rsidRPr="00B81896">
        <w:t>.</w:t>
      </w:r>
    </w:p>
    <w:p w:rsidR="00A3743D" w:rsidRDefault="00A3743D" w:rsidP="0024104D">
      <w:pPr>
        <w:pStyle w:val="Heading2"/>
      </w:pPr>
      <w:r>
        <w:t xml:space="preserve">Click </w:t>
      </w:r>
      <w:r w:rsidRPr="00204DCF">
        <w:rPr>
          <w:rStyle w:val="ButtonLabels"/>
        </w:rPr>
        <w:t>Save &amp; New</w:t>
      </w:r>
      <w:r>
        <w:t xml:space="preserve"> to accept the defaults on the Add to Layout page.</w:t>
      </w:r>
    </w:p>
    <w:p w:rsidR="00A3743D" w:rsidRDefault="00A3743D" w:rsidP="0024104D">
      <w:pPr>
        <w:pStyle w:val="Heading1"/>
      </w:pPr>
      <w:r>
        <w:t>Create a formula field to pull the position title to display on the offer.</w:t>
      </w:r>
    </w:p>
    <w:p w:rsidR="00A3743D" w:rsidRDefault="00A3743D" w:rsidP="0024104D">
      <w:pPr>
        <w:pStyle w:val="Heading2"/>
      </w:pPr>
      <w:r>
        <w:t xml:space="preserve">In the </w:t>
      </w:r>
      <w:r w:rsidRPr="00E729EF">
        <w:rPr>
          <w:rStyle w:val="FieldLabels"/>
        </w:rPr>
        <w:t>Data Type</w:t>
      </w:r>
      <w:r>
        <w:t xml:space="preserve"> field, enter </w:t>
      </w:r>
      <w:r w:rsidRPr="00E729EF">
        <w:rPr>
          <w:rStyle w:val="IndividualRadioButton"/>
        </w:rPr>
        <w:t>Formula</w:t>
      </w:r>
      <w:r w:rsidRPr="009F0405">
        <w:rPr>
          <w:rStyle w:val="IndividualRadioButton"/>
          <w:rFonts w:ascii="Arial" w:hAnsi="Arial" w:cs="Arial"/>
        </w:rPr>
        <w: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Enter the following field details:</w:t>
      </w:r>
    </w:p>
    <w:p w:rsidR="00A3743D" w:rsidRDefault="00A3743D" w:rsidP="00FA3FD8">
      <w:pPr>
        <w:pStyle w:val="Heading3"/>
        <w:ind w:hanging="270"/>
      </w:pPr>
      <w:r w:rsidRPr="00E729EF">
        <w:rPr>
          <w:rStyle w:val="FieldLabels"/>
        </w:rPr>
        <w:t>Field Label</w:t>
      </w:r>
      <w:r w:rsidRPr="009F0405">
        <w:rPr>
          <w:rStyle w:val="FieldLabels"/>
          <w:b w:val="0"/>
        </w:rPr>
        <w:t>:</w:t>
      </w:r>
      <w:r>
        <w:t xml:space="preserve"> </w:t>
      </w:r>
      <w:r w:rsidRPr="00E729EF">
        <w:rPr>
          <w:rStyle w:val="Data"/>
        </w:rPr>
        <w:t>Position Title</w:t>
      </w:r>
    </w:p>
    <w:p w:rsidR="00A3743D" w:rsidRDefault="00A3743D" w:rsidP="00FA3FD8">
      <w:pPr>
        <w:pStyle w:val="Heading3"/>
        <w:ind w:hanging="270"/>
      </w:pPr>
      <w:r w:rsidRPr="00E729EF">
        <w:rPr>
          <w:rStyle w:val="FieldLabels"/>
        </w:rPr>
        <w:t>Field Name</w:t>
      </w:r>
      <w:r w:rsidRPr="009F0405">
        <w:rPr>
          <w:rStyle w:val="FieldLabels"/>
          <w:b w:val="0"/>
        </w:rPr>
        <w:t>:</w:t>
      </w:r>
      <w:r w:rsidRPr="009F0405">
        <w:rPr>
          <w:b/>
        </w:rPr>
        <w:t xml:space="preserve"> </w:t>
      </w:r>
      <w:proofErr w:type="spellStart"/>
      <w:r w:rsidRPr="00E729EF">
        <w:rPr>
          <w:rStyle w:val="Data"/>
        </w:rPr>
        <w:t>Position_Title</w:t>
      </w:r>
      <w:proofErr w:type="spellEnd"/>
      <w:r>
        <w:t xml:space="preserve"> (This field auto-populates.)</w:t>
      </w:r>
    </w:p>
    <w:p w:rsidR="00A3743D" w:rsidRDefault="00A3743D" w:rsidP="00FA3FD8">
      <w:pPr>
        <w:pStyle w:val="Heading3"/>
        <w:ind w:hanging="270"/>
      </w:pPr>
      <w:r w:rsidRPr="00E729EF">
        <w:rPr>
          <w:rStyle w:val="FieldLabels"/>
        </w:rPr>
        <w:lastRenderedPageBreak/>
        <w:t>Formula Return Type</w:t>
      </w:r>
      <w:r w:rsidRPr="009F0405">
        <w:rPr>
          <w:rStyle w:val="FieldLabels"/>
          <w:b w:val="0"/>
        </w:rPr>
        <w:t>:</w:t>
      </w:r>
      <w:r>
        <w:t xml:space="preserve"> </w:t>
      </w:r>
      <w:r w:rsidRPr="00E729EF">
        <w:rPr>
          <w:rStyle w:val="IndividualRadioButton"/>
        </w:rPr>
        <w:t>Text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 xml:space="preserve">Add the formula. </w:t>
      </w:r>
    </w:p>
    <w:p w:rsidR="00A3743D" w:rsidRDefault="00A3743D" w:rsidP="00FA3FD8">
      <w:pPr>
        <w:pStyle w:val="Heading3"/>
        <w:ind w:hanging="270"/>
      </w:pPr>
      <w:r w:rsidRPr="00E729EF">
        <w:rPr>
          <w:rStyle w:val="FieldLabels"/>
        </w:rPr>
        <w:t>Position Title (Text) =</w:t>
      </w:r>
      <w:r w:rsidRPr="009F0405">
        <w:rPr>
          <w:rStyle w:val="FieldLabels"/>
          <w:b w:val="0"/>
        </w:rPr>
        <w:t>:</w:t>
      </w:r>
      <w:r>
        <w:t xml:space="preserve"> </w:t>
      </w:r>
      <w:r w:rsidR="00622C8E" w:rsidRPr="00B81896">
        <w:rPr>
          <w:rStyle w:val="Code"/>
        </w:rPr>
        <w:t>Job_Application__</w:t>
      </w:r>
      <w:proofErr w:type="gramStart"/>
      <w:r w:rsidR="00622C8E" w:rsidRPr="00B81896">
        <w:rPr>
          <w:rStyle w:val="Code"/>
        </w:rPr>
        <w:t>r.Position</w:t>
      </w:r>
      <w:proofErr w:type="gramEnd"/>
      <w:r w:rsidR="00622C8E" w:rsidRPr="00B81896">
        <w:rPr>
          <w:rStyle w:val="Code"/>
        </w:rPr>
        <w:t>__</w:t>
      </w:r>
      <w:proofErr w:type="spellStart"/>
      <w:r w:rsidR="00622C8E" w:rsidRPr="00B81896">
        <w:rPr>
          <w:rStyle w:val="Code"/>
        </w:rPr>
        <w:t>r.Name</w:t>
      </w:r>
      <w:proofErr w:type="spellEnd"/>
      <w:r w:rsidR="00DC23B9">
        <w:rPr>
          <w:rStyle w:val="Code"/>
        </w:rPr>
        <w:br/>
      </w:r>
      <w:r w:rsidR="00DC23B9" w:rsidRPr="00DC23B9">
        <w:t xml:space="preserve">Note: The </w:t>
      </w:r>
      <w:r w:rsidR="00DC23B9">
        <w:t>label of the Name field is Title.</w:t>
      </w:r>
    </w:p>
    <w:p w:rsidR="00A3743D" w:rsidRDefault="00A3743D" w:rsidP="00FA3FD8">
      <w:pPr>
        <w:pStyle w:val="Heading3"/>
        <w:ind w:hanging="270"/>
      </w:pPr>
      <w:r>
        <w:t xml:space="preserve">Click </w:t>
      </w:r>
      <w:r w:rsidRPr="00204DCF">
        <w:rPr>
          <w:rStyle w:val="ButtonLabels"/>
        </w:rPr>
        <w:t>Check Syntax</w:t>
      </w:r>
      <w:r>
        <w:t xml:space="preserve"> to verify the syntax.</w:t>
      </w:r>
    </w:p>
    <w:p w:rsidR="00A3743D" w:rsidRDefault="00A3743D" w:rsidP="00FA3FD8">
      <w:pPr>
        <w:pStyle w:val="Heading3"/>
        <w:ind w:hanging="270"/>
      </w:pPr>
      <w:r>
        <w:t xml:space="preserve">After verifying that there are no errors, click </w:t>
      </w:r>
      <w:r w:rsidRPr="00204DCF">
        <w:rPr>
          <w:rStyle w:val="ButtonLabels"/>
        </w:rPr>
        <w:t>Next</w:t>
      </w:r>
      <w:r w:rsidR="00622C8E" w:rsidRPr="00B81896">
        <w:t>.</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4DCF">
        <w:rPr>
          <w:rStyle w:val="ButtonLabels"/>
        </w:rPr>
        <w:t>Save</w:t>
      </w:r>
      <w:r>
        <w:t xml:space="preserve"> to accept the defaults on the Add to Layout page.</w:t>
      </w:r>
    </w:p>
    <w:p w:rsidR="00A3743D" w:rsidRDefault="00A3743D" w:rsidP="0024104D">
      <w:pPr>
        <w:pStyle w:val="Heading2"/>
      </w:pPr>
      <w:r>
        <w:t>Create a new offer record to view the new fields.</w:t>
      </w:r>
    </w:p>
    <w:p w:rsidR="00A3743D" w:rsidRDefault="00A3743D" w:rsidP="0014322B">
      <w:pPr>
        <w:pStyle w:val="BodyText"/>
      </w:pPr>
    </w:p>
    <w:p w:rsidR="00A3743D" w:rsidRDefault="00A3743D">
      <w:pPr>
        <w:spacing w:after="200" w:line="276" w:lineRule="auto"/>
      </w:pPr>
      <w:r>
        <w:br w:type="page"/>
      </w:r>
    </w:p>
    <w:p w:rsidR="00A3743D" w:rsidRPr="00673E0C" w:rsidRDefault="002262B2" w:rsidP="00673E0C">
      <w:pPr>
        <w:pStyle w:val="ExerciseTitle"/>
      </w:pPr>
      <w:bookmarkStart w:id="27" w:name="_Toc352075456"/>
      <w:bookmarkStart w:id="28" w:name="_Toc440875393"/>
      <w:r>
        <w:lastRenderedPageBreak/>
        <w:t>4</w:t>
      </w:r>
      <w:r w:rsidR="00A3743D" w:rsidRPr="00673E0C">
        <w:t>-3: Create Roll-Up Summary Fields</w:t>
      </w:r>
      <w:bookmarkEnd w:id="27"/>
      <w:bookmarkEnd w:id="28"/>
      <w:r w:rsidR="00A3743D" w:rsidRPr="00673E0C">
        <w:t xml:space="preserve"> </w:t>
      </w:r>
    </w:p>
    <w:p w:rsidR="00E43AB1" w:rsidRDefault="00E43AB1" w:rsidP="00E43AB1">
      <w:pPr>
        <w:pStyle w:val="GoalTskTimeInstr"/>
      </w:pPr>
      <w:r>
        <w:t>Scenario:</w:t>
      </w:r>
    </w:p>
    <w:p w:rsidR="00E43AB1" w:rsidRDefault="00E43AB1" w:rsidP="00E43AB1">
      <w:r>
        <w:t xml:space="preserve">To ensure the company hires stand-out candidates, the HR Director of Universal Containers wants to see a list of the all of the combined review scores on each Job Application. </w:t>
      </w:r>
    </w:p>
    <w:p w:rsidR="00A3743D" w:rsidRDefault="00A3743D" w:rsidP="0014322B">
      <w:pPr>
        <w:pStyle w:val="GoalTskTimeInstr"/>
      </w:pPr>
      <w:r>
        <w:t>Goal:</w:t>
      </w:r>
    </w:p>
    <w:p w:rsidR="00A3743D" w:rsidRDefault="00A3743D" w:rsidP="0014322B">
      <w:r>
        <w:t xml:space="preserve">Calculate the average of all review scores on a job application. </w:t>
      </w:r>
    </w:p>
    <w:p w:rsidR="00A3743D" w:rsidRDefault="00A3743D" w:rsidP="0014322B">
      <w:pPr>
        <w:pStyle w:val="GoalTskTimeInstr"/>
      </w:pPr>
      <w:r>
        <w:t>Tasks:</w:t>
      </w:r>
    </w:p>
    <w:p w:rsidR="00A3743D" w:rsidRPr="00051124" w:rsidRDefault="00A3743D" w:rsidP="00FD0DFD">
      <w:pPr>
        <w:pStyle w:val="Heading1"/>
        <w:numPr>
          <w:ilvl w:val="0"/>
          <w:numId w:val="30"/>
        </w:numPr>
      </w:pPr>
      <w:r>
        <w:t xml:space="preserve">Create a </w:t>
      </w:r>
      <w:r w:rsidRPr="00051124">
        <w:t xml:space="preserve">roll-up summary field for Total Reviews on the Job Application object. </w:t>
      </w:r>
    </w:p>
    <w:p w:rsidR="00A3743D" w:rsidRDefault="00A3743D" w:rsidP="0024104D">
      <w:pPr>
        <w:pStyle w:val="Heading1"/>
      </w:pPr>
      <w:r w:rsidRPr="00051124">
        <w:t>Create</w:t>
      </w:r>
      <w:r>
        <w:t xml:space="preserve"> a roll-up summary field for Review Scores on the Job Application object. </w:t>
      </w:r>
    </w:p>
    <w:p w:rsidR="00A3743D" w:rsidRDefault="00A3743D" w:rsidP="0024104D">
      <w:pPr>
        <w:pStyle w:val="Heading1"/>
      </w:pPr>
      <w:r>
        <w:t>Create a formula field that calculates the Average Review Score for a job application.</w:t>
      </w:r>
    </w:p>
    <w:p w:rsidR="00A3743D" w:rsidRDefault="00A3743D" w:rsidP="0014322B">
      <w:pPr>
        <w:pStyle w:val="GoalTskTimeInstr"/>
      </w:pPr>
      <w:r>
        <w:t>Time:</w:t>
      </w:r>
    </w:p>
    <w:p w:rsidR="00A3743D" w:rsidRDefault="00A3743D" w:rsidP="0014322B">
      <w:r>
        <w:t xml:space="preserve">10 minutes </w:t>
      </w:r>
    </w:p>
    <w:p w:rsidR="00A3743D" w:rsidRPr="00123B1D" w:rsidRDefault="00A3743D" w:rsidP="0014322B">
      <w:pPr>
        <w:pStyle w:val="SingleLine"/>
        <w:rPr>
          <w:rStyle w:val="RadioButtonNames"/>
        </w:rPr>
      </w:pPr>
    </w:p>
    <w:p w:rsidR="00A3743D" w:rsidRDefault="00A3743D" w:rsidP="0014322B">
      <w:pPr>
        <w:pStyle w:val="GoalTskTimeInstr"/>
      </w:pPr>
      <w:r>
        <w:t>Instructions:</w:t>
      </w:r>
    </w:p>
    <w:p w:rsidR="00A3743D" w:rsidRPr="0014322B" w:rsidRDefault="00A3743D" w:rsidP="00FD0DFD">
      <w:pPr>
        <w:pStyle w:val="Heading1"/>
        <w:numPr>
          <w:ilvl w:val="0"/>
          <w:numId w:val="31"/>
        </w:numPr>
      </w:pPr>
      <w:r w:rsidRPr="0014322B">
        <w:t xml:space="preserve">Create a roll-up summary field for Total Reviews on the Job Application object. </w:t>
      </w:r>
    </w:p>
    <w:p w:rsidR="00A3743D" w:rsidRDefault="00A3743D" w:rsidP="0024104D">
      <w:pPr>
        <w:pStyle w:val="Heading2"/>
      </w:pPr>
      <w:r>
        <w:t xml:space="preserve">Click </w:t>
      </w:r>
      <w:r w:rsidRPr="00123B1D">
        <w:rPr>
          <w:rStyle w:val="ClickPaths"/>
        </w:rPr>
        <w:t>Setup | Create | Objects | Job Application</w:t>
      </w:r>
      <w:r w:rsidRPr="009F0405">
        <w:rPr>
          <w:rStyle w:val="ClickPaths"/>
          <w:b w:val="0"/>
        </w:rPr>
        <w:t>.</w:t>
      </w:r>
      <w:r>
        <w:t xml:space="preserve"> </w:t>
      </w:r>
    </w:p>
    <w:p w:rsidR="00A3743D" w:rsidRDefault="00A3743D" w:rsidP="0024104D">
      <w:pPr>
        <w:pStyle w:val="Heading2"/>
      </w:pPr>
      <w:r>
        <w:t xml:space="preserve">In the Custom Fields &amp; Relationships section, click </w:t>
      </w:r>
      <w:r w:rsidRPr="00204DCF">
        <w:rPr>
          <w:rStyle w:val="ButtonLabels"/>
        </w:rPr>
        <w:t>New</w:t>
      </w:r>
      <w:r w:rsidR="00622C8E" w:rsidRPr="00B81896">
        <w:t>.</w:t>
      </w:r>
      <w:r w:rsidRPr="00E43AB1">
        <w:t xml:space="preserve"> </w:t>
      </w:r>
    </w:p>
    <w:p w:rsidR="00A3743D" w:rsidRDefault="00A3743D" w:rsidP="00FA3FD8">
      <w:pPr>
        <w:pStyle w:val="Heading3"/>
        <w:ind w:left="1260" w:hanging="450"/>
      </w:pPr>
      <w:r w:rsidRPr="0082605D">
        <w:rPr>
          <w:rStyle w:val="FieldLabels"/>
        </w:rPr>
        <w:t>Data Type</w:t>
      </w:r>
      <w:r w:rsidRPr="009F0405">
        <w:rPr>
          <w:rStyle w:val="FieldLabels"/>
          <w:b w:val="0"/>
        </w:rPr>
        <w:t>:</w:t>
      </w:r>
      <w:r>
        <w:t xml:space="preserve"> </w:t>
      </w:r>
      <w:r w:rsidRPr="0082605D">
        <w:rPr>
          <w:rStyle w:val="IndividualRadioButton"/>
        </w:rPr>
        <w:t>Roll-Up Summary</w:t>
      </w:r>
    </w:p>
    <w:p w:rsidR="00A3743D" w:rsidRDefault="00A3743D" w:rsidP="00FA3FD8">
      <w:pPr>
        <w:pStyle w:val="Heading3"/>
        <w:ind w:left="1260" w:hanging="450"/>
      </w:pPr>
      <w:r>
        <w:t xml:space="preserve">Click </w:t>
      </w:r>
      <w:r w:rsidRPr="00204DCF">
        <w:rPr>
          <w:rStyle w:val="ButtonLabels"/>
        </w:rPr>
        <w:t>Next.</w:t>
      </w:r>
    </w:p>
    <w:p w:rsidR="00A3743D" w:rsidRDefault="00A3743D" w:rsidP="00FA3FD8">
      <w:pPr>
        <w:pStyle w:val="Heading3"/>
        <w:ind w:left="1260" w:hanging="450"/>
      </w:pPr>
      <w:r w:rsidRPr="005C5DF6">
        <w:rPr>
          <w:rStyle w:val="FieldLabels"/>
        </w:rPr>
        <w:t>Field Label</w:t>
      </w:r>
      <w:r w:rsidRPr="009F0405">
        <w:rPr>
          <w:rStyle w:val="FieldLabels"/>
          <w:b w:val="0"/>
        </w:rPr>
        <w:t>:</w:t>
      </w:r>
      <w:r>
        <w:t xml:space="preserve"> </w:t>
      </w:r>
      <w:r w:rsidRPr="005C5DF6">
        <w:rPr>
          <w:rStyle w:val="Data"/>
        </w:rPr>
        <w:t>Total Reviews</w:t>
      </w:r>
    </w:p>
    <w:p w:rsidR="00A3743D" w:rsidRDefault="00A3743D" w:rsidP="00FA3FD8">
      <w:pPr>
        <w:pStyle w:val="Heading3"/>
        <w:ind w:left="1260" w:hanging="450"/>
      </w:pPr>
      <w:r w:rsidRPr="005C5DF6">
        <w:rPr>
          <w:rStyle w:val="FieldLabels"/>
        </w:rPr>
        <w:t>Field Name</w:t>
      </w:r>
      <w:r w:rsidRPr="009F0405">
        <w:rPr>
          <w:rStyle w:val="FieldLabels"/>
          <w:b w:val="0"/>
        </w:rPr>
        <w:t>:</w:t>
      </w:r>
      <w:r>
        <w:t xml:space="preserve"> </w:t>
      </w:r>
      <w:proofErr w:type="spellStart"/>
      <w:r w:rsidRPr="005C5DF6">
        <w:rPr>
          <w:rStyle w:val="Data"/>
        </w:rPr>
        <w:t>Total_Reviews</w:t>
      </w:r>
      <w:proofErr w:type="spellEnd"/>
      <w:r>
        <w:t xml:space="preserve"> (This field auto-populates.)</w:t>
      </w:r>
    </w:p>
    <w:p w:rsidR="00A3743D" w:rsidRDefault="00A3743D" w:rsidP="00FA3FD8">
      <w:pPr>
        <w:pStyle w:val="Heading3"/>
        <w:ind w:left="1260" w:hanging="450"/>
      </w:pPr>
      <w:r>
        <w:t xml:space="preserve">Click </w:t>
      </w:r>
      <w:r w:rsidRPr="00204DCF">
        <w:rPr>
          <w:rStyle w:val="ButtonLabels"/>
        </w:rPr>
        <w:t>Next</w:t>
      </w:r>
      <w:r w:rsidR="00622C8E" w:rsidRPr="00B81896">
        <w:t>.</w:t>
      </w:r>
    </w:p>
    <w:p w:rsidR="00A3743D" w:rsidRDefault="00A3743D" w:rsidP="00FA3FD8">
      <w:pPr>
        <w:pStyle w:val="Heading3"/>
        <w:ind w:left="1260" w:hanging="450"/>
      </w:pPr>
      <w:r w:rsidRPr="005C5DF6">
        <w:rPr>
          <w:rStyle w:val="FieldLabels"/>
        </w:rPr>
        <w:t>Summarized Object</w:t>
      </w:r>
      <w:r w:rsidRPr="009F0405">
        <w:rPr>
          <w:rStyle w:val="FieldLabels"/>
          <w:b w:val="0"/>
        </w:rPr>
        <w:t>:</w:t>
      </w:r>
      <w:r w:rsidRPr="009F0405">
        <w:t xml:space="preserve"> </w:t>
      </w:r>
      <w:r w:rsidRPr="00151821">
        <w:rPr>
          <w:rStyle w:val="PicklistValues"/>
        </w:rPr>
        <w:t>Reviews</w:t>
      </w:r>
    </w:p>
    <w:p w:rsidR="00A3743D" w:rsidRDefault="00A3743D" w:rsidP="00FA3FD8">
      <w:pPr>
        <w:pStyle w:val="Heading3"/>
        <w:ind w:left="1260" w:hanging="450"/>
      </w:pPr>
      <w:r w:rsidRPr="005C5DF6">
        <w:rPr>
          <w:rStyle w:val="FieldLabels"/>
        </w:rPr>
        <w:t>Select Roll-Up Type</w:t>
      </w:r>
      <w:r w:rsidRPr="009F0405">
        <w:rPr>
          <w:rStyle w:val="FieldLabels"/>
          <w:b w:val="0"/>
        </w:rPr>
        <w:t>:</w:t>
      </w:r>
      <w:r>
        <w:t xml:space="preserve"> </w:t>
      </w:r>
      <w:r w:rsidRPr="00151821">
        <w:rPr>
          <w:rStyle w:val="IndividualRadioButton"/>
        </w:rPr>
        <w:t>Count</w:t>
      </w:r>
    </w:p>
    <w:p w:rsidR="00A3743D" w:rsidRDefault="00A3743D" w:rsidP="00FA3FD8">
      <w:pPr>
        <w:pStyle w:val="Heading3"/>
        <w:ind w:left="1260" w:hanging="450"/>
      </w:pPr>
      <w:r w:rsidRPr="00C76E74">
        <w:rPr>
          <w:rStyle w:val="FieldLabels"/>
        </w:rPr>
        <w:t>Filter Criteria</w:t>
      </w:r>
      <w:r w:rsidRPr="009F0405">
        <w:rPr>
          <w:rStyle w:val="FieldLabels"/>
          <w:b w:val="0"/>
        </w:rPr>
        <w:t>:</w:t>
      </w:r>
      <w:r>
        <w:t xml:space="preserve"> </w:t>
      </w:r>
      <w:r w:rsidRPr="00C76E74">
        <w:rPr>
          <w:rStyle w:val="IndividualRadioButton"/>
        </w:rPr>
        <w:t>All records should be included in the calculation</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4DCF">
        <w:rPr>
          <w:rStyle w:val="ButtonLabels"/>
        </w:rPr>
        <w:t>Save &amp; New</w:t>
      </w:r>
      <w:r>
        <w:t xml:space="preserve"> to accept the defaults and add to page layouts. </w:t>
      </w:r>
    </w:p>
    <w:p w:rsidR="00A3743D" w:rsidRDefault="00A3743D" w:rsidP="0024104D">
      <w:pPr>
        <w:pStyle w:val="Heading1"/>
      </w:pPr>
      <w:r>
        <w:t xml:space="preserve">Create a roll-up summary field for Review Scores on the Job Application object. </w:t>
      </w:r>
    </w:p>
    <w:p w:rsidR="00A3743D" w:rsidRDefault="00A3743D" w:rsidP="0024104D">
      <w:pPr>
        <w:pStyle w:val="Heading2"/>
      </w:pPr>
      <w:r>
        <w:t>Continue from previous task.</w:t>
      </w:r>
    </w:p>
    <w:p w:rsidR="00622C8E" w:rsidRDefault="00A3743D" w:rsidP="00B81896">
      <w:pPr>
        <w:pStyle w:val="Heading3"/>
        <w:ind w:left="1260" w:hanging="450"/>
      </w:pPr>
      <w:r w:rsidRPr="00151821">
        <w:rPr>
          <w:rStyle w:val="FieldLabels"/>
        </w:rPr>
        <w:t>Data Type</w:t>
      </w:r>
      <w:r w:rsidRPr="009F0405">
        <w:rPr>
          <w:rStyle w:val="FieldLabels"/>
          <w:b w:val="0"/>
        </w:rPr>
        <w:t>:</w:t>
      </w:r>
      <w:r>
        <w:t xml:space="preserve"> </w:t>
      </w:r>
      <w:r w:rsidRPr="002A22B4">
        <w:rPr>
          <w:rStyle w:val="IndividualRadioButton"/>
        </w:rPr>
        <w:t>Roll-Up Summary</w:t>
      </w:r>
    </w:p>
    <w:p w:rsidR="00622C8E" w:rsidRDefault="00A3743D" w:rsidP="00B81896">
      <w:pPr>
        <w:pStyle w:val="Heading3"/>
        <w:ind w:left="1260" w:hanging="450"/>
      </w:pPr>
      <w:r>
        <w:t xml:space="preserve">Click </w:t>
      </w:r>
      <w:r w:rsidRPr="00204DCF">
        <w:rPr>
          <w:rStyle w:val="ButtonLabels"/>
        </w:rPr>
        <w:t>Next.</w:t>
      </w:r>
    </w:p>
    <w:p w:rsidR="00622C8E" w:rsidRDefault="00A3743D" w:rsidP="00B81896">
      <w:pPr>
        <w:pStyle w:val="Heading3"/>
        <w:ind w:left="1260" w:hanging="450"/>
      </w:pPr>
      <w:r w:rsidRPr="008E4836">
        <w:rPr>
          <w:rStyle w:val="FieldLabels"/>
        </w:rPr>
        <w:t>Field Label</w:t>
      </w:r>
      <w:r w:rsidRPr="009F0405">
        <w:rPr>
          <w:rStyle w:val="FieldLabels"/>
          <w:b w:val="0"/>
        </w:rPr>
        <w:t>:</w:t>
      </w:r>
      <w:r>
        <w:t xml:space="preserve"> </w:t>
      </w:r>
      <w:r w:rsidRPr="002A22B4">
        <w:rPr>
          <w:rStyle w:val="Data"/>
        </w:rPr>
        <w:t>Total Review Score</w:t>
      </w:r>
    </w:p>
    <w:p w:rsidR="00622C8E" w:rsidRDefault="00A3743D" w:rsidP="00B81896">
      <w:pPr>
        <w:pStyle w:val="Heading3"/>
        <w:ind w:left="1260" w:hanging="450"/>
      </w:pPr>
      <w:r w:rsidRPr="008E4836">
        <w:rPr>
          <w:rStyle w:val="FieldLabels"/>
        </w:rPr>
        <w:t>Field Name</w:t>
      </w:r>
      <w:r w:rsidRPr="009F0405">
        <w:rPr>
          <w:rStyle w:val="FieldLabels"/>
          <w:b w:val="0"/>
        </w:rPr>
        <w:t>:</w:t>
      </w:r>
      <w:r>
        <w:t xml:space="preserve"> </w:t>
      </w:r>
      <w:proofErr w:type="spellStart"/>
      <w:r w:rsidRPr="002A22B4">
        <w:rPr>
          <w:rStyle w:val="Data"/>
        </w:rPr>
        <w:t>Total_Review_Score</w:t>
      </w:r>
      <w:proofErr w:type="spellEnd"/>
      <w:r>
        <w:t xml:space="preserve"> (This field auto-populates.)</w:t>
      </w:r>
    </w:p>
    <w:p w:rsidR="00622C8E" w:rsidRDefault="00A3743D" w:rsidP="00B81896">
      <w:pPr>
        <w:pStyle w:val="Heading3"/>
        <w:ind w:left="1260" w:hanging="450"/>
      </w:pPr>
      <w:r>
        <w:t xml:space="preserve">Click </w:t>
      </w:r>
      <w:r w:rsidRPr="00204DCF">
        <w:rPr>
          <w:rStyle w:val="ButtonLabels"/>
        </w:rPr>
        <w:t>Next</w:t>
      </w:r>
      <w:r w:rsidR="00622C8E" w:rsidRPr="00B81896">
        <w:t>.</w:t>
      </w:r>
    </w:p>
    <w:p w:rsidR="00622C8E" w:rsidRDefault="00A3743D" w:rsidP="00B81896">
      <w:pPr>
        <w:pStyle w:val="Heading3"/>
        <w:ind w:left="1260" w:hanging="450"/>
      </w:pPr>
      <w:r w:rsidRPr="002A22B4">
        <w:rPr>
          <w:rStyle w:val="FieldLabels"/>
        </w:rPr>
        <w:t>Summarized Object</w:t>
      </w:r>
      <w:r w:rsidRPr="009F0405">
        <w:rPr>
          <w:rStyle w:val="FieldLabels"/>
          <w:b w:val="0"/>
        </w:rPr>
        <w:t>:</w:t>
      </w:r>
      <w:r>
        <w:t xml:space="preserve"> </w:t>
      </w:r>
      <w:r w:rsidRPr="008E4836">
        <w:rPr>
          <w:rStyle w:val="PicklistValues"/>
        </w:rPr>
        <w:t>Reviews</w:t>
      </w:r>
    </w:p>
    <w:p w:rsidR="00622C8E" w:rsidRDefault="00A3743D" w:rsidP="00B81896">
      <w:pPr>
        <w:pStyle w:val="Heading3"/>
        <w:ind w:left="1260" w:hanging="450"/>
      </w:pPr>
      <w:r w:rsidRPr="002A22B4">
        <w:rPr>
          <w:rStyle w:val="FieldLabels"/>
        </w:rPr>
        <w:t>Roll-Up Type</w:t>
      </w:r>
      <w:r w:rsidRPr="009F0405">
        <w:rPr>
          <w:rStyle w:val="FieldLabels"/>
          <w:b w:val="0"/>
        </w:rPr>
        <w:t>:</w:t>
      </w:r>
      <w:r>
        <w:t xml:space="preserve"> </w:t>
      </w:r>
      <w:r w:rsidRPr="008E4836">
        <w:rPr>
          <w:rStyle w:val="IndividualRadioButton"/>
        </w:rPr>
        <w:t>Sum</w:t>
      </w:r>
      <w:r>
        <w:t xml:space="preserve"> </w:t>
      </w:r>
    </w:p>
    <w:p w:rsidR="00622C8E" w:rsidRDefault="00A3743D" w:rsidP="00B81896">
      <w:pPr>
        <w:pStyle w:val="Heading3"/>
        <w:tabs>
          <w:tab w:val="left" w:pos="1260"/>
        </w:tabs>
        <w:ind w:left="1260" w:hanging="450"/>
      </w:pPr>
      <w:r w:rsidRPr="002A22B4">
        <w:rPr>
          <w:rStyle w:val="FieldLabels"/>
        </w:rPr>
        <w:t>Field to Aggregate</w:t>
      </w:r>
      <w:r w:rsidRPr="009F0405">
        <w:rPr>
          <w:rStyle w:val="FieldLabels"/>
          <w:b w:val="0"/>
        </w:rPr>
        <w:t>:</w:t>
      </w:r>
      <w:r>
        <w:t xml:space="preserve"> </w:t>
      </w:r>
      <w:r w:rsidRPr="008E4836">
        <w:rPr>
          <w:rStyle w:val="PicklistValues"/>
        </w:rPr>
        <w:t>Overall Score</w:t>
      </w:r>
    </w:p>
    <w:p w:rsidR="00A3743D" w:rsidRPr="002A22B4" w:rsidRDefault="00A3743D" w:rsidP="00FA3FD8">
      <w:pPr>
        <w:pStyle w:val="Heading3"/>
        <w:ind w:left="1260" w:hanging="450"/>
      </w:pPr>
      <w:r w:rsidRPr="002A22B4">
        <w:rPr>
          <w:rStyle w:val="FieldLabels"/>
        </w:rPr>
        <w:lastRenderedPageBreak/>
        <w:t>Filter Criteria</w:t>
      </w:r>
      <w:r w:rsidRPr="009F0405">
        <w:rPr>
          <w:rStyle w:val="FieldLabels"/>
          <w:b w:val="0"/>
        </w:rPr>
        <w:t>:</w:t>
      </w:r>
      <w:r>
        <w:t xml:space="preserve"> </w:t>
      </w:r>
      <w:r w:rsidRPr="002A22B4">
        <w:rPr>
          <w:rStyle w:val="IndividualRadioButton"/>
        </w:rPr>
        <w:t>All records should be included in the calculation</w:t>
      </w:r>
    </w:p>
    <w:p w:rsidR="00A3743D" w:rsidRDefault="00A3743D" w:rsidP="0024104D">
      <w:pPr>
        <w:pStyle w:val="Heading2"/>
      </w:pPr>
      <w:r w:rsidRPr="00FB1BAE">
        <w:rPr>
          <w:rStyle w:val="BodyTextChar"/>
        </w:rPr>
        <w:t>Click</w:t>
      </w:r>
      <w:r>
        <w:t xml:space="preserve"> </w:t>
      </w:r>
      <w:r w:rsidRPr="00204DCF">
        <w:rPr>
          <w:rStyle w:val="ButtonLabels"/>
        </w:rPr>
        <w:t>Next</w:t>
      </w:r>
      <w:r w:rsidR="00622C8E" w:rsidRPr="00B81896">
        <w:t>.</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4DCF">
        <w:rPr>
          <w:rStyle w:val="ButtonLabels"/>
        </w:rPr>
        <w:t>Save &amp; New</w:t>
      </w:r>
      <w:r>
        <w:t xml:space="preserve"> to accept the defaults to add to page layouts.</w:t>
      </w:r>
    </w:p>
    <w:p w:rsidR="00A3743D" w:rsidRDefault="00A3743D" w:rsidP="0024104D">
      <w:pPr>
        <w:pStyle w:val="Heading1"/>
      </w:pPr>
      <w:r>
        <w:t>Create a formula field that calculates the Average Review Score for a job application.</w:t>
      </w:r>
    </w:p>
    <w:p w:rsidR="00A3743D" w:rsidRPr="009E0DAA" w:rsidRDefault="00A3743D" w:rsidP="0024104D">
      <w:pPr>
        <w:pStyle w:val="Heading2"/>
      </w:pPr>
      <w:r w:rsidRPr="009E0DAA">
        <w:t>Enter the following details of the new formula field:</w:t>
      </w:r>
    </w:p>
    <w:p w:rsidR="00A3743D" w:rsidRDefault="00A3743D" w:rsidP="005E3ED6">
      <w:pPr>
        <w:pStyle w:val="Heading3"/>
        <w:ind w:hanging="270"/>
      </w:pPr>
      <w:r w:rsidRPr="00E81AF5">
        <w:rPr>
          <w:rStyle w:val="FieldLabels"/>
        </w:rPr>
        <w:t>Data Type</w:t>
      </w:r>
      <w:r w:rsidRPr="009F0405">
        <w:rPr>
          <w:rStyle w:val="FieldLabels"/>
          <w:b w:val="0"/>
        </w:rPr>
        <w:t>:</w:t>
      </w:r>
      <w:r>
        <w:t xml:space="preserve"> </w:t>
      </w:r>
      <w:r w:rsidRPr="00AA53A0">
        <w:rPr>
          <w:rStyle w:val="IndividualRadioButton"/>
        </w:rPr>
        <w:t>Formula</w:t>
      </w:r>
    </w:p>
    <w:p w:rsidR="00A3743D" w:rsidRPr="00E81AF5" w:rsidRDefault="00A3743D" w:rsidP="005E3ED6">
      <w:pPr>
        <w:pStyle w:val="Heading3"/>
        <w:ind w:hanging="270"/>
      </w:pPr>
      <w:r>
        <w:t xml:space="preserve">Click </w:t>
      </w:r>
      <w:r w:rsidRPr="00E81AF5">
        <w:rPr>
          <w:b/>
        </w:rPr>
        <w:t>Next</w:t>
      </w:r>
      <w:r w:rsidRPr="009F0405">
        <w:t>.</w:t>
      </w:r>
    </w:p>
    <w:p w:rsidR="00A3743D" w:rsidRDefault="00A3743D" w:rsidP="005E3ED6">
      <w:pPr>
        <w:pStyle w:val="Heading3"/>
        <w:ind w:hanging="270"/>
      </w:pPr>
      <w:r w:rsidRPr="00E81AF5">
        <w:rPr>
          <w:rStyle w:val="FieldLabels"/>
        </w:rPr>
        <w:t>Field Label</w:t>
      </w:r>
      <w:r w:rsidRPr="009F0405">
        <w:rPr>
          <w:rStyle w:val="FieldLabels"/>
          <w:b w:val="0"/>
        </w:rPr>
        <w:t>:</w:t>
      </w:r>
      <w:r>
        <w:t xml:space="preserve"> </w:t>
      </w:r>
      <w:r w:rsidRPr="00AA53A0">
        <w:rPr>
          <w:rStyle w:val="Data"/>
        </w:rPr>
        <w:t>Average Review Score</w:t>
      </w:r>
    </w:p>
    <w:p w:rsidR="00A3743D" w:rsidRDefault="00A3743D" w:rsidP="005E3ED6">
      <w:pPr>
        <w:pStyle w:val="Heading3"/>
        <w:ind w:hanging="270"/>
      </w:pPr>
      <w:r w:rsidRPr="00E81AF5">
        <w:rPr>
          <w:rStyle w:val="FieldLabels"/>
        </w:rPr>
        <w:t>Field Name</w:t>
      </w:r>
      <w:r w:rsidRPr="009F0405">
        <w:rPr>
          <w:rStyle w:val="FieldLabels"/>
          <w:b w:val="0"/>
        </w:rPr>
        <w:t>:</w:t>
      </w:r>
      <w:r>
        <w:t xml:space="preserve"> </w:t>
      </w:r>
      <w:proofErr w:type="spellStart"/>
      <w:r w:rsidRPr="00AA53A0">
        <w:rPr>
          <w:rStyle w:val="Data"/>
        </w:rPr>
        <w:t>Average_Review_Score</w:t>
      </w:r>
      <w:proofErr w:type="spellEnd"/>
      <w:r>
        <w:t xml:space="preserve"> (This field auto-populates.)</w:t>
      </w:r>
    </w:p>
    <w:p w:rsidR="00A3743D" w:rsidRDefault="00A3743D" w:rsidP="005E3ED6">
      <w:pPr>
        <w:pStyle w:val="Heading3"/>
        <w:ind w:hanging="270"/>
      </w:pPr>
      <w:r w:rsidRPr="00E81AF5">
        <w:rPr>
          <w:rStyle w:val="FieldLabels"/>
        </w:rPr>
        <w:t>Formula Return Type</w:t>
      </w:r>
      <w:r w:rsidRPr="009F0405">
        <w:rPr>
          <w:rStyle w:val="FieldLabels"/>
          <w:b w:val="0"/>
        </w:rPr>
        <w:t>:</w:t>
      </w:r>
      <w:r w:rsidRPr="009F0405">
        <w:t xml:space="preserve"> </w:t>
      </w:r>
      <w:r w:rsidRPr="00E81AF5">
        <w:rPr>
          <w:rStyle w:val="IndividualRadioButton"/>
        </w:rPr>
        <w:t>Number</w:t>
      </w:r>
    </w:p>
    <w:p w:rsidR="00A3743D" w:rsidRDefault="00A3743D" w:rsidP="005E3ED6">
      <w:pPr>
        <w:pStyle w:val="Heading3"/>
        <w:ind w:hanging="270"/>
      </w:pPr>
      <w:r w:rsidRPr="00E81AF5">
        <w:rPr>
          <w:rStyle w:val="FieldLabels"/>
        </w:rPr>
        <w:t>Decimal Places</w:t>
      </w:r>
      <w:r w:rsidRPr="009F0405">
        <w:rPr>
          <w:rStyle w:val="FieldLabels"/>
          <w:b w:val="0"/>
        </w:rPr>
        <w:t>:</w:t>
      </w:r>
      <w:r>
        <w:t xml:space="preserve"> </w:t>
      </w:r>
      <w:r w:rsidRPr="00E81AF5">
        <w:rPr>
          <w:rStyle w:val="PicklistValues"/>
        </w:rPr>
        <w:t>2</w:t>
      </w:r>
    </w:p>
    <w:p w:rsidR="00A3743D" w:rsidRPr="00E81AF5"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t>Add the formula:</w:t>
      </w:r>
    </w:p>
    <w:p w:rsidR="00622C8E" w:rsidRPr="00B81896" w:rsidRDefault="006D63FB" w:rsidP="00B81896">
      <w:pPr>
        <w:pStyle w:val="Heading3"/>
        <w:numPr>
          <w:ilvl w:val="0"/>
          <w:numId w:val="0"/>
        </w:numPr>
        <w:ind w:left="1080" w:hanging="270"/>
        <w:rPr>
          <w:rStyle w:val="Code"/>
        </w:rPr>
      </w:pPr>
      <w:fldSimple w:instr=" SEQ H3 \* roman\r 1 \* MERGEFORMAT ">
        <w:r w:rsidR="008A2523">
          <w:rPr>
            <w:noProof/>
          </w:rPr>
          <w:t>i</w:t>
        </w:r>
      </w:fldSimple>
      <w:r w:rsidR="005E3ED6" w:rsidRPr="000B0DA5">
        <w:t>.</w:t>
      </w:r>
      <w:r w:rsidR="005E3ED6" w:rsidRPr="000B0DA5">
        <w:tab/>
      </w:r>
      <w:r w:rsidR="00A3743D" w:rsidRPr="00D67CDE">
        <w:rPr>
          <w:rStyle w:val="FieldLabels"/>
        </w:rPr>
        <w:t>Average Review Score (Number) =</w:t>
      </w:r>
      <w:r w:rsidR="00A3743D" w:rsidRPr="001336D1">
        <w:rPr>
          <w:rStyle w:val="FieldLabels"/>
          <w:b w:val="0"/>
        </w:rPr>
        <w:t>:</w:t>
      </w:r>
      <w:r w:rsidR="00A3743D">
        <w:t xml:space="preserve"> </w:t>
      </w:r>
      <w:r w:rsidR="00622C8E" w:rsidRPr="00B81896">
        <w:rPr>
          <w:rStyle w:val="Code"/>
        </w:rPr>
        <w:t>IF (</w:t>
      </w:r>
      <w:proofErr w:type="spellStart"/>
      <w:r w:rsidR="00622C8E" w:rsidRPr="00B81896">
        <w:rPr>
          <w:rStyle w:val="Code"/>
        </w:rPr>
        <w:t>Total_Reviews__c</w:t>
      </w:r>
      <w:proofErr w:type="spellEnd"/>
      <w:r w:rsidR="00622C8E" w:rsidRPr="00B81896">
        <w:rPr>
          <w:rStyle w:val="Code"/>
        </w:rPr>
        <w:t xml:space="preserve">&lt;&gt;0, </w:t>
      </w:r>
      <w:proofErr w:type="spellStart"/>
      <w:r w:rsidR="00622C8E" w:rsidRPr="00B81896">
        <w:rPr>
          <w:rStyle w:val="Code"/>
        </w:rPr>
        <w:t>Total_Review_Score__c</w:t>
      </w:r>
      <w:proofErr w:type="spellEnd"/>
      <w:r w:rsidR="00622C8E" w:rsidRPr="00B81896">
        <w:rPr>
          <w:rStyle w:val="Code"/>
        </w:rPr>
        <w:t xml:space="preserve"> / </w:t>
      </w:r>
      <w:proofErr w:type="spellStart"/>
      <w:r w:rsidR="00622C8E" w:rsidRPr="00B81896">
        <w:rPr>
          <w:rStyle w:val="Code"/>
        </w:rPr>
        <w:t>Total_Reviews__c</w:t>
      </w:r>
      <w:proofErr w:type="spellEnd"/>
      <w:r w:rsidR="00622C8E" w:rsidRPr="00B81896">
        <w:rPr>
          <w:rStyle w:val="Code"/>
        </w:rPr>
        <w:t>, 0)</w:t>
      </w:r>
    </w:p>
    <w:p w:rsidR="00A3743D" w:rsidRDefault="00A3743D" w:rsidP="005E3ED6">
      <w:pPr>
        <w:pStyle w:val="Heading3"/>
        <w:ind w:hanging="270"/>
      </w:pPr>
      <w:r>
        <w:t xml:space="preserve">Click </w:t>
      </w:r>
      <w:r w:rsidRPr="00204DCF">
        <w:rPr>
          <w:rStyle w:val="ButtonLabels"/>
        </w:rPr>
        <w:t>Check Syntax</w:t>
      </w:r>
      <w:r>
        <w:t xml:space="preserve"> to verify the syntax.</w:t>
      </w:r>
    </w:p>
    <w:p w:rsidR="00A3743D" w:rsidRDefault="00A3743D" w:rsidP="005E3ED6">
      <w:pPr>
        <w:pStyle w:val="Heading3"/>
        <w:ind w:hanging="270"/>
      </w:pPr>
      <w:r>
        <w:t xml:space="preserve">After verifying that there are no errors, click </w:t>
      </w:r>
      <w:r w:rsidRPr="00204DCF">
        <w:rPr>
          <w:rStyle w:val="ButtonLabels"/>
        </w:rPr>
        <w:t>Next</w:t>
      </w:r>
      <w:r w:rsidR="00622C8E" w:rsidRPr="00B81896">
        <w:t>.</w:t>
      </w:r>
      <w:r w:rsidRPr="00E43AB1">
        <w:t xml:space="preserve"> </w:t>
      </w:r>
    </w:p>
    <w:p w:rsidR="00A3743D" w:rsidRDefault="00A3743D" w:rsidP="0024104D">
      <w:pPr>
        <w:pStyle w:val="Heading2"/>
      </w:pPr>
      <w:r w:rsidRPr="00136545">
        <w:t xml:space="preserve">Set the field visible for the </w:t>
      </w:r>
      <w:r w:rsidR="00446834">
        <w:t xml:space="preserve">Custom-Executive, Custom-HR, and System Administrator </w:t>
      </w:r>
      <w:r w:rsidRPr="00136545">
        <w:t>profiles and click</w:t>
      </w:r>
      <w:r>
        <w:t xml:space="preserve"> </w:t>
      </w:r>
      <w:r w:rsidRPr="00136545">
        <w:rPr>
          <w:b/>
        </w:rPr>
        <w:t>Next</w:t>
      </w:r>
      <w:r>
        <w:t>.</w:t>
      </w:r>
    </w:p>
    <w:p w:rsidR="00A3743D" w:rsidRDefault="00A3743D" w:rsidP="0024104D">
      <w:pPr>
        <w:pStyle w:val="Heading2"/>
      </w:pPr>
      <w:r>
        <w:t xml:space="preserve">Click </w:t>
      </w:r>
      <w:r w:rsidRPr="00204DCF">
        <w:rPr>
          <w:rStyle w:val="ButtonLabels"/>
        </w:rPr>
        <w:t>Save</w:t>
      </w:r>
      <w:r>
        <w:t xml:space="preserve"> to accept the defaults and add the field to the page layout. </w:t>
      </w:r>
    </w:p>
    <w:p w:rsidR="00A3743D" w:rsidRDefault="00A3743D" w:rsidP="0014322B">
      <w:pPr>
        <w:pStyle w:val="BodyText"/>
      </w:pPr>
    </w:p>
    <w:p w:rsidR="00A3743D" w:rsidRPr="00644F5C" w:rsidRDefault="00A3743D" w:rsidP="0014322B">
      <w:pPr>
        <w:pStyle w:val="ExerciseTitle"/>
      </w:pPr>
    </w:p>
    <w:p w:rsidR="00A3743D" w:rsidRPr="0082174A" w:rsidRDefault="002262B2" w:rsidP="0014322B">
      <w:pPr>
        <w:pStyle w:val="ExerciseTitle"/>
        <w:pageBreakBefore/>
      </w:pPr>
      <w:bookmarkStart w:id="29" w:name="_Toc335138090"/>
      <w:bookmarkStart w:id="30" w:name="_Toc338683822"/>
      <w:bookmarkStart w:id="31" w:name="_Toc352075723"/>
      <w:bookmarkStart w:id="32" w:name="_Toc440875394"/>
      <w:r>
        <w:lastRenderedPageBreak/>
        <w:t>7</w:t>
      </w:r>
      <w:r w:rsidR="00A3743D" w:rsidRPr="0082174A">
        <w:t>-1: Creat</w:t>
      </w:r>
      <w:r w:rsidR="00A3743D">
        <w:t>e</w:t>
      </w:r>
      <w:r w:rsidR="00A3743D" w:rsidRPr="0082174A">
        <w:t xml:space="preserve"> Custom Profiles</w:t>
      </w:r>
      <w:bookmarkEnd w:id="29"/>
      <w:bookmarkEnd w:id="30"/>
      <w:bookmarkEnd w:id="31"/>
      <w:bookmarkEnd w:id="32"/>
    </w:p>
    <w:p w:rsidR="00B5465D" w:rsidRPr="0082174A" w:rsidRDefault="00B5465D" w:rsidP="00B5465D">
      <w:pPr>
        <w:pStyle w:val="GoalTskTimeInstr"/>
      </w:pPr>
      <w:r w:rsidRPr="0082174A">
        <w:t xml:space="preserve">Scenario: </w:t>
      </w:r>
    </w:p>
    <w:p w:rsidR="00B5465D" w:rsidRPr="0082174A" w:rsidRDefault="00B5465D" w:rsidP="00B5465D">
      <w:pPr>
        <w:pStyle w:val="BodyText"/>
      </w:pPr>
      <w:r w:rsidRPr="0082174A">
        <w:t>At Universal Containers</w:t>
      </w:r>
      <w:r>
        <w:t xml:space="preserve"> (UC)</w:t>
      </w:r>
      <w:r w:rsidRPr="0082174A">
        <w:t>, recruiters need to be able to create, view, and modify any position, candidate, job application, or review that is in the system.</w:t>
      </w:r>
    </w:p>
    <w:p w:rsidR="00B5465D" w:rsidRPr="0082174A" w:rsidRDefault="00B5465D" w:rsidP="00B5465D">
      <w:pPr>
        <w:pStyle w:val="BodyText"/>
      </w:pPr>
      <w:r w:rsidRPr="0082174A">
        <w:t>To comply with state and federal public records laws, all recruitment-related info</w:t>
      </w:r>
      <w:r>
        <w:t>rmation</w:t>
      </w:r>
      <w:r w:rsidRPr="0082174A">
        <w:t xml:space="preserve"> must be saved for several years. Consequently, recruiters should NOT have the ability to delete any records in the Recruiting Application.</w:t>
      </w:r>
    </w:p>
    <w:p w:rsidR="00A3743D" w:rsidRPr="008162AA" w:rsidRDefault="00A3743D" w:rsidP="0014322B">
      <w:pPr>
        <w:pStyle w:val="GoalTskTimeInstr"/>
      </w:pPr>
      <w:r w:rsidRPr="008162AA">
        <w:t xml:space="preserve">Goal:  </w:t>
      </w:r>
    </w:p>
    <w:p w:rsidR="00A3743D" w:rsidRPr="0082174A" w:rsidRDefault="00A3743D" w:rsidP="0014322B">
      <w:pPr>
        <w:pStyle w:val="BodyText"/>
      </w:pPr>
      <w:r w:rsidRPr="0082174A">
        <w:t>Create a new profile for recruiters.</w:t>
      </w:r>
    </w:p>
    <w:p w:rsidR="00A3743D" w:rsidRPr="0082174A" w:rsidRDefault="00A3743D" w:rsidP="0014322B">
      <w:pPr>
        <w:pStyle w:val="GoalTskTimeInstr"/>
      </w:pPr>
      <w:r w:rsidRPr="0082174A">
        <w:t>Tasks:</w:t>
      </w:r>
    </w:p>
    <w:p w:rsidR="00A3743D" w:rsidRPr="0082174A" w:rsidRDefault="00A3743D" w:rsidP="0014322B">
      <w:pPr>
        <w:pStyle w:val="ListNumber"/>
      </w:pPr>
      <w:r w:rsidRPr="0082174A">
        <w:t>Create a custom recruiter profile</w:t>
      </w:r>
      <w:r>
        <w:t>.</w:t>
      </w:r>
      <w:r w:rsidRPr="0082174A">
        <w:t xml:space="preserve"> </w:t>
      </w:r>
    </w:p>
    <w:p w:rsidR="00A3743D" w:rsidRPr="0082174A" w:rsidRDefault="00A3743D" w:rsidP="0014322B">
      <w:pPr>
        <w:pStyle w:val="ListNumber"/>
      </w:pPr>
      <w:r w:rsidRPr="0082174A">
        <w:t>Define the recruiter profile to accomplish the business requirements</w:t>
      </w:r>
      <w:r>
        <w:t>.</w:t>
      </w:r>
    </w:p>
    <w:p w:rsidR="00A3743D" w:rsidRDefault="00A3743D" w:rsidP="0014322B">
      <w:pPr>
        <w:pStyle w:val="ListNumber"/>
      </w:pPr>
      <w:r w:rsidRPr="0082174A">
        <w:t>Assign users to this new profile.</w:t>
      </w:r>
    </w:p>
    <w:p w:rsidR="00A3743D" w:rsidRPr="0082174A" w:rsidRDefault="00A3743D" w:rsidP="0014322B">
      <w:pPr>
        <w:pStyle w:val="ListNumber"/>
      </w:pPr>
      <w:r>
        <w:t>Modify the existing profiles for the new objects.</w:t>
      </w:r>
    </w:p>
    <w:p w:rsidR="00A3743D" w:rsidRPr="0082174A" w:rsidRDefault="00A3743D" w:rsidP="0014322B">
      <w:pPr>
        <w:pStyle w:val="GoalTskTimeInstr"/>
      </w:pPr>
      <w:r w:rsidRPr="0082174A">
        <w:t>Time:</w:t>
      </w:r>
    </w:p>
    <w:p w:rsidR="00A3743D" w:rsidRPr="0082174A" w:rsidRDefault="001661BA" w:rsidP="0014322B">
      <w:pPr>
        <w:pStyle w:val="BodyText"/>
      </w:pPr>
      <w:r>
        <w:t>1</w:t>
      </w:r>
      <w:r w:rsidR="00A3743D" w:rsidRPr="0082174A">
        <w:t>5 minutes</w:t>
      </w:r>
    </w:p>
    <w:p w:rsidR="00A3743D" w:rsidRPr="0082174A" w:rsidRDefault="00A3743D" w:rsidP="0014322B">
      <w:pPr>
        <w:pStyle w:val="SingleLine"/>
      </w:pPr>
    </w:p>
    <w:p w:rsidR="00A3743D" w:rsidRPr="0082174A" w:rsidRDefault="00A3743D" w:rsidP="0014322B">
      <w:pPr>
        <w:pStyle w:val="GoalTskTimeInstr"/>
      </w:pPr>
      <w:r w:rsidRPr="0082174A">
        <w:t>Instructions:</w:t>
      </w:r>
    </w:p>
    <w:p w:rsidR="00A3743D" w:rsidRPr="0082174A" w:rsidRDefault="00A3743D" w:rsidP="00FD0DFD">
      <w:pPr>
        <w:pStyle w:val="Heading1"/>
        <w:numPr>
          <w:ilvl w:val="0"/>
          <w:numId w:val="119"/>
        </w:numPr>
      </w:pPr>
      <w:r w:rsidRPr="0082174A">
        <w:t xml:space="preserve">Create a </w:t>
      </w:r>
      <w:r w:rsidRPr="0014322B">
        <w:t>custom</w:t>
      </w:r>
      <w:r w:rsidRPr="0082174A">
        <w:t xml:space="preserve"> recruiter profile.</w:t>
      </w:r>
    </w:p>
    <w:p w:rsidR="00A3743D" w:rsidRPr="0014322B" w:rsidRDefault="00A3743D" w:rsidP="0024104D">
      <w:pPr>
        <w:pStyle w:val="Heading2"/>
      </w:pPr>
      <w:r w:rsidRPr="0014322B">
        <w:t xml:space="preserve">Click </w:t>
      </w:r>
      <w:r w:rsidRPr="00204DCF">
        <w:rPr>
          <w:rStyle w:val="ClickPaths"/>
        </w:rPr>
        <w:t>Setup | Manage Users | Profiles</w:t>
      </w:r>
      <w:r w:rsidRPr="0014322B">
        <w:t>.</w:t>
      </w:r>
    </w:p>
    <w:p w:rsidR="00A3743D" w:rsidRPr="0082174A" w:rsidRDefault="00A3743D" w:rsidP="0024104D">
      <w:pPr>
        <w:pStyle w:val="Heading2"/>
      </w:pPr>
      <w:r w:rsidRPr="0014322B">
        <w:t>Cli</w:t>
      </w:r>
      <w:r w:rsidRPr="0082174A">
        <w:t xml:space="preserve">ck </w:t>
      </w:r>
      <w:r w:rsidRPr="00204DCF">
        <w:rPr>
          <w:rStyle w:val="ButtonLabels"/>
        </w:rPr>
        <w:t>New Profile</w:t>
      </w:r>
      <w:r w:rsidR="00622C8E" w:rsidRPr="00B81896">
        <w:t>.</w:t>
      </w:r>
    </w:p>
    <w:p w:rsidR="00A3743D" w:rsidRDefault="00A3743D" w:rsidP="00811C0E">
      <w:pPr>
        <w:pStyle w:val="Heading3"/>
        <w:ind w:hanging="270"/>
      </w:pPr>
      <w:r w:rsidRPr="005B4FD5">
        <w:rPr>
          <w:rStyle w:val="FieldLabels"/>
        </w:rPr>
        <w:t>Existing Profile</w:t>
      </w:r>
      <w:r w:rsidRPr="00F53C8B">
        <w:rPr>
          <w:rStyle w:val="FieldLabels"/>
          <w:b w:val="0"/>
        </w:rPr>
        <w:t>:</w:t>
      </w:r>
      <w:r w:rsidRPr="0082174A">
        <w:t xml:space="preserve"> </w:t>
      </w:r>
      <w:r>
        <w:rPr>
          <w:rStyle w:val="PicklistValues"/>
        </w:rPr>
        <w:t>Custom-HR</w:t>
      </w:r>
    </w:p>
    <w:p w:rsidR="00A3743D" w:rsidRDefault="00A3743D" w:rsidP="00811C0E">
      <w:pPr>
        <w:pStyle w:val="Heading3"/>
        <w:ind w:hanging="270"/>
      </w:pPr>
      <w:r w:rsidRPr="005B4FD5">
        <w:rPr>
          <w:rStyle w:val="FieldLabels"/>
        </w:rPr>
        <w:t>Profile Name</w:t>
      </w:r>
      <w:r w:rsidRPr="00F53C8B">
        <w:rPr>
          <w:rStyle w:val="FieldLabels"/>
          <w:b w:val="0"/>
        </w:rPr>
        <w:t>:</w:t>
      </w:r>
      <w:r w:rsidRPr="0082174A">
        <w:t xml:space="preserve"> </w:t>
      </w:r>
      <w:r w:rsidR="0053161E">
        <w:rPr>
          <w:rStyle w:val="Data"/>
        </w:rPr>
        <w:t>Custom</w:t>
      </w:r>
      <w:r w:rsidRPr="005B4FD5">
        <w:rPr>
          <w:rStyle w:val="Data"/>
        </w:rPr>
        <w:t>–Recruiter</w:t>
      </w:r>
    </w:p>
    <w:p w:rsidR="00A3743D" w:rsidRPr="00204DCF" w:rsidRDefault="00A3743D" w:rsidP="0024104D">
      <w:pPr>
        <w:pStyle w:val="Heading2"/>
      </w:pPr>
      <w:r w:rsidRPr="0014322B">
        <w:t>Click</w:t>
      </w:r>
      <w:r w:rsidRPr="0082174A">
        <w:t xml:space="preserve"> </w:t>
      </w:r>
      <w:r w:rsidRPr="00204DCF">
        <w:rPr>
          <w:rStyle w:val="ButtonLabels"/>
        </w:rPr>
        <w:t>Save</w:t>
      </w:r>
      <w:r w:rsidR="00622C8E" w:rsidRPr="00B81896">
        <w:t>.</w:t>
      </w:r>
      <w:r w:rsidRPr="00204DCF">
        <w:t xml:space="preserve"> (Click "No Thanks" on the popup box if it appears.)</w:t>
      </w:r>
    </w:p>
    <w:p w:rsidR="00A3743D" w:rsidRPr="0082174A" w:rsidRDefault="00A3743D" w:rsidP="0024104D">
      <w:pPr>
        <w:pStyle w:val="Heading1"/>
      </w:pPr>
      <w:r w:rsidRPr="0082174A">
        <w:t>Define the recruiter profile to accomplish the business requirements.</w:t>
      </w:r>
    </w:p>
    <w:p w:rsidR="00A3743D" w:rsidRPr="0082174A" w:rsidRDefault="00A3743D" w:rsidP="0024104D">
      <w:pPr>
        <w:pStyle w:val="Heading2"/>
      </w:pPr>
      <w:r w:rsidRPr="0082174A">
        <w:t xml:space="preserve">Remove the ability to Read (as well as Create, Edit, and Delete) all </w:t>
      </w:r>
      <w:r>
        <w:t>s</w:t>
      </w:r>
      <w:r w:rsidRPr="0082174A">
        <w:t xml:space="preserve">tandard </w:t>
      </w:r>
      <w:r>
        <w:t>o</w:t>
      </w:r>
      <w:r w:rsidRPr="0082174A">
        <w:t xml:space="preserve">bjects </w:t>
      </w:r>
      <w:r>
        <w:t>e</w:t>
      </w:r>
      <w:r w:rsidRPr="0082174A">
        <w:t>xcept Documents</w:t>
      </w:r>
      <w:r>
        <w:t>.</w:t>
      </w:r>
    </w:p>
    <w:p w:rsidR="00A3743D" w:rsidRPr="00D865CE" w:rsidRDefault="00A3743D" w:rsidP="00811C0E">
      <w:pPr>
        <w:pStyle w:val="Heading3"/>
        <w:tabs>
          <w:tab w:val="left" w:pos="1170"/>
        </w:tabs>
        <w:ind w:left="1170"/>
      </w:pPr>
      <w:r w:rsidRPr="00D865CE">
        <w:t xml:space="preserve">Select </w:t>
      </w:r>
      <w:r w:rsidRPr="00D865CE">
        <w:rPr>
          <w:rStyle w:val="PicklistValues"/>
          <w:rFonts w:ascii="Arial" w:hAnsi="Arial"/>
          <w:bCs/>
        </w:rPr>
        <w:t>Object Settings</w:t>
      </w:r>
      <w:r w:rsidRPr="00D865CE">
        <w:t xml:space="preserve"> from the </w:t>
      </w:r>
      <w:r w:rsidRPr="00D865CE">
        <w:rPr>
          <w:rStyle w:val="FieldLabels"/>
          <w:b w:val="0"/>
          <w:bCs/>
        </w:rPr>
        <w:t>Profile Overview</w:t>
      </w:r>
      <w:r w:rsidRPr="00D865CE">
        <w:t xml:space="preserve"> list.</w:t>
      </w:r>
    </w:p>
    <w:p w:rsidR="00A3743D" w:rsidRPr="00D865CE" w:rsidRDefault="00A3743D" w:rsidP="00811C0E">
      <w:pPr>
        <w:pStyle w:val="Heading3"/>
        <w:tabs>
          <w:tab w:val="left" w:pos="1170"/>
        </w:tabs>
        <w:ind w:left="1170"/>
      </w:pPr>
      <w:r w:rsidRPr="00D865CE">
        <w:t xml:space="preserve">Click </w:t>
      </w:r>
      <w:r w:rsidRPr="00204DCF">
        <w:rPr>
          <w:rStyle w:val="ButtonLabels"/>
        </w:rPr>
        <w:t>Accounts</w:t>
      </w:r>
      <w:r w:rsidRPr="00D865CE">
        <w:t xml:space="preserve">. </w:t>
      </w:r>
    </w:p>
    <w:p w:rsidR="00A3743D" w:rsidRPr="00D865CE" w:rsidRDefault="00A3743D" w:rsidP="00811C0E">
      <w:pPr>
        <w:pStyle w:val="Heading3"/>
        <w:tabs>
          <w:tab w:val="left" w:pos="1170"/>
        </w:tabs>
        <w:ind w:left="1170"/>
      </w:pPr>
      <w:r w:rsidRPr="00D865CE">
        <w:t xml:space="preserve">Click </w:t>
      </w:r>
      <w:r w:rsidRPr="00204DCF">
        <w:rPr>
          <w:rStyle w:val="ButtonLabels"/>
        </w:rPr>
        <w:t>Edit</w:t>
      </w:r>
      <w:r w:rsidRPr="00D865CE">
        <w:t>.</w:t>
      </w:r>
    </w:p>
    <w:p w:rsidR="00A3743D" w:rsidRPr="00D865CE" w:rsidRDefault="00A3743D" w:rsidP="00811C0E">
      <w:pPr>
        <w:pStyle w:val="Heading3"/>
        <w:tabs>
          <w:tab w:val="left" w:pos="1170"/>
        </w:tabs>
        <w:ind w:left="1170"/>
      </w:pPr>
      <w:r w:rsidRPr="00D865CE">
        <w:t xml:space="preserve">Select </w:t>
      </w:r>
      <w:r w:rsidRPr="00B5465D">
        <w:rPr>
          <w:rStyle w:val="PicklistValues"/>
        </w:rPr>
        <w:t>Tab Hidden</w:t>
      </w:r>
      <w:r w:rsidRPr="00D865CE">
        <w:t xml:space="preserve"> as the Tab Setting.</w:t>
      </w:r>
    </w:p>
    <w:p w:rsidR="00A3743D" w:rsidRPr="00D865CE" w:rsidRDefault="00A3743D" w:rsidP="00811C0E">
      <w:pPr>
        <w:pStyle w:val="Heading3"/>
        <w:tabs>
          <w:tab w:val="left" w:pos="1170"/>
        </w:tabs>
        <w:ind w:left="1170"/>
      </w:pPr>
      <w:r w:rsidRPr="00D865CE">
        <w:t xml:space="preserve">Uncheck </w:t>
      </w:r>
      <w:r w:rsidR="00622C8E" w:rsidRPr="00B81896">
        <w:rPr>
          <w:rStyle w:val="PicklistValues"/>
        </w:rPr>
        <w:t>Read</w:t>
      </w:r>
      <w:r w:rsidRPr="00D865CE">
        <w:t xml:space="preserve"> from the Object Permissions table.</w:t>
      </w:r>
    </w:p>
    <w:p w:rsidR="00A3743D" w:rsidRPr="0082174A" w:rsidRDefault="00A3743D" w:rsidP="00811C0E">
      <w:pPr>
        <w:pStyle w:val="Heading3"/>
        <w:tabs>
          <w:tab w:val="left" w:pos="1170"/>
        </w:tabs>
        <w:ind w:left="1170"/>
      </w:pPr>
      <w:r w:rsidRPr="00D865CE">
        <w:t>Click</w:t>
      </w:r>
      <w:r w:rsidRPr="0082174A">
        <w:t xml:space="preserve"> </w:t>
      </w:r>
      <w:r w:rsidRPr="00204DCF">
        <w:rPr>
          <w:rStyle w:val="ButtonLabels"/>
        </w:rPr>
        <w:t>Save</w:t>
      </w:r>
      <w:r w:rsidRPr="0082174A">
        <w:t>.</w:t>
      </w:r>
    </w:p>
    <w:p w:rsidR="00F9014F" w:rsidRDefault="00A3743D" w:rsidP="00811C0E">
      <w:pPr>
        <w:pStyle w:val="Heading3"/>
        <w:tabs>
          <w:tab w:val="left" w:pos="1170"/>
        </w:tabs>
        <w:ind w:left="1170"/>
      </w:pPr>
      <w:r w:rsidRPr="00D865CE">
        <w:t>Repeat</w:t>
      </w:r>
      <w:r w:rsidRPr="0082174A">
        <w:t xml:space="preserve"> these steps for</w:t>
      </w:r>
      <w:r w:rsidR="00F9014F">
        <w:t xml:space="preserve"> these objects:</w:t>
      </w:r>
      <w:r w:rsidRPr="0082174A">
        <w:t xml:space="preserve"> </w:t>
      </w:r>
    </w:p>
    <w:p w:rsidR="00622C8E" w:rsidRDefault="00A3743D">
      <w:pPr>
        <w:pStyle w:val="ListBullet4"/>
        <w:numPr>
          <w:ilvl w:val="0"/>
          <w:numId w:val="0"/>
        </w:numPr>
        <w:ind w:left="1170"/>
      </w:pPr>
      <w:r w:rsidRPr="0082174A">
        <w:t>Contacts</w:t>
      </w:r>
    </w:p>
    <w:p w:rsidR="00622C8E" w:rsidRDefault="00A3743D">
      <w:pPr>
        <w:pStyle w:val="ListBullet4"/>
        <w:numPr>
          <w:ilvl w:val="0"/>
          <w:numId w:val="0"/>
        </w:numPr>
        <w:ind w:left="1170"/>
      </w:pPr>
      <w:r w:rsidRPr="0082174A">
        <w:t>Ideas</w:t>
      </w:r>
    </w:p>
    <w:p w:rsidR="00622C8E" w:rsidRDefault="00A3743D">
      <w:pPr>
        <w:pStyle w:val="ListBullet4"/>
        <w:numPr>
          <w:ilvl w:val="0"/>
          <w:numId w:val="0"/>
        </w:numPr>
        <w:ind w:left="1170"/>
      </w:pPr>
      <w:r w:rsidRPr="0082174A">
        <w:t>Leads</w:t>
      </w:r>
    </w:p>
    <w:p w:rsidR="00622C8E" w:rsidRDefault="00A3743D">
      <w:pPr>
        <w:pStyle w:val="ListBullet4"/>
        <w:numPr>
          <w:ilvl w:val="0"/>
          <w:numId w:val="0"/>
        </w:numPr>
        <w:ind w:left="1170"/>
      </w:pPr>
      <w:r w:rsidRPr="0082174A">
        <w:t>Opportunities</w:t>
      </w:r>
    </w:p>
    <w:p w:rsidR="00622C8E" w:rsidRDefault="00A3743D">
      <w:pPr>
        <w:pStyle w:val="ListBullet4"/>
        <w:numPr>
          <w:ilvl w:val="0"/>
          <w:numId w:val="0"/>
        </w:numPr>
        <w:ind w:left="1170"/>
      </w:pPr>
      <w:r w:rsidRPr="0082174A">
        <w:t>Price Books</w:t>
      </w:r>
    </w:p>
    <w:p w:rsidR="00622C8E" w:rsidRDefault="00A3743D">
      <w:pPr>
        <w:pStyle w:val="ListBullet4"/>
        <w:numPr>
          <w:ilvl w:val="0"/>
          <w:numId w:val="0"/>
        </w:numPr>
        <w:ind w:left="1170"/>
      </w:pPr>
      <w:r w:rsidRPr="0082174A">
        <w:lastRenderedPageBreak/>
        <w:t>Products</w:t>
      </w:r>
    </w:p>
    <w:p w:rsidR="00622C8E" w:rsidRDefault="00F9014F">
      <w:pPr>
        <w:pStyle w:val="ListBullet4"/>
        <w:numPr>
          <w:ilvl w:val="0"/>
          <w:numId w:val="0"/>
        </w:numPr>
        <w:ind w:left="1170"/>
      </w:pPr>
      <w:r>
        <w:t>Solution</w:t>
      </w:r>
      <w:r w:rsidR="00E14D87">
        <w:t>s</w:t>
      </w:r>
    </w:p>
    <w:p w:rsidR="00A3743D" w:rsidRPr="0082174A" w:rsidRDefault="00A3743D" w:rsidP="0024104D">
      <w:pPr>
        <w:pStyle w:val="Heading2"/>
      </w:pPr>
      <w:r w:rsidRPr="0082174A">
        <w:t xml:space="preserve">Set the </w:t>
      </w:r>
      <w:r w:rsidRPr="00D865CE">
        <w:t>custom</w:t>
      </w:r>
      <w:r w:rsidRPr="0082174A">
        <w:t xml:space="preserve"> object permissions to Read, Create, and Edit access.</w:t>
      </w:r>
    </w:p>
    <w:p w:rsidR="00866CA1" w:rsidRPr="0082174A" w:rsidRDefault="00866CA1" w:rsidP="00811C0E">
      <w:pPr>
        <w:pStyle w:val="Heading3"/>
        <w:ind w:left="1260" w:hanging="450"/>
      </w:pPr>
      <w:r w:rsidRPr="00D865CE">
        <w:t>Select</w:t>
      </w:r>
      <w:r w:rsidRPr="0082174A">
        <w:t xml:space="preserve"> </w:t>
      </w:r>
      <w:r w:rsidRPr="00866CA1">
        <w:rPr>
          <w:rStyle w:val="PicklistValues"/>
        </w:rPr>
        <w:t>Positions</w:t>
      </w:r>
      <w:r w:rsidRPr="0082174A">
        <w:t xml:space="preserve"> from the </w:t>
      </w:r>
      <w:r w:rsidRPr="00A65A12">
        <w:rPr>
          <w:rStyle w:val="FieldLabels"/>
          <w:b w:val="0"/>
        </w:rPr>
        <w:t>Object</w:t>
      </w:r>
      <w:r w:rsidRPr="005B4FD5">
        <w:rPr>
          <w:rStyle w:val="FieldLabels"/>
        </w:rPr>
        <w:t xml:space="preserve"> </w:t>
      </w:r>
      <w:r w:rsidRPr="0082174A">
        <w:t>picklist.</w:t>
      </w:r>
    </w:p>
    <w:p w:rsidR="00866CA1" w:rsidRPr="0082174A" w:rsidRDefault="00866CA1" w:rsidP="00811C0E">
      <w:pPr>
        <w:pStyle w:val="Heading3"/>
        <w:ind w:left="1260" w:hanging="450"/>
      </w:pPr>
      <w:r w:rsidRPr="00D865CE">
        <w:t>Click</w:t>
      </w:r>
      <w:r w:rsidRPr="0082174A">
        <w:t xml:space="preserve"> </w:t>
      </w:r>
      <w:r w:rsidRPr="00204DCF">
        <w:rPr>
          <w:rStyle w:val="ButtonLabels"/>
        </w:rPr>
        <w:t>Edit</w:t>
      </w:r>
      <w:r w:rsidRPr="0082174A">
        <w:t>.</w:t>
      </w:r>
    </w:p>
    <w:p w:rsidR="00866CA1" w:rsidRDefault="00866CA1" w:rsidP="00811C0E">
      <w:pPr>
        <w:pStyle w:val="Heading3"/>
        <w:ind w:left="1260" w:hanging="450"/>
      </w:pPr>
      <w:r>
        <w:t>Check</w:t>
      </w:r>
      <w:r w:rsidRPr="0082174A">
        <w:t xml:space="preserve"> </w:t>
      </w:r>
      <w:r>
        <w:rPr>
          <w:rStyle w:val="CheckboxNames"/>
        </w:rPr>
        <w:t>Read</w:t>
      </w:r>
      <w:r w:rsidRPr="00866CA1">
        <w:t xml:space="preserve">, </w:t>
      </w:r>
      <w:r>
        <w:rPr>
          <w:rStyle w:val="CheckboxNames"/>
        </w:rPr>
        <w:t>Create</w:t>
      </w:r>
      <w:r w:rsidRPr="00866CA1">
        <w:t>, and</w:t>
      </w:r>
      <w:r>
        <w:rPr>
          <w:rStyle w:val="CheckboxNames"/>
        </w:rPr>
        <w:t xml:space="preserve"> Edit</w:t>
      </w:r>
      <w:r w:rsidRPr="0082174A">
        <w:t xml:space="preserve"> from the </w:t>
      </w:r>
      <w:r w:rsidR="00622C8E" w:rsidRPr="00B81896">
        <w:t>Object Permissions</w:t>
      </w:r>
      <w:r w:rsidRPr="0082174A">
        <w:t xml:space="preserve"> table</w:t>
      </w:r>
      <w:r>
        <w:t>.</w:t>
      </w:r>
    </w:p>
    <w:p w:rsidR="00866CA1" w:rsidRPr="0082174A" w:rsidRDefault="00866CA1" w:rsidP="00811C0E">
      <w:pPr>
        <w:pStyle w:val="Heading3"/>
        <w:ind w:left="1260" w:hanging="450"/>
      </w:pPr>
      <w:r w:rsidRPr="00D865CE">
        <w:t>Click</w:t>
      </w:r>
      <w:r w:rsidRPr="0082174A">
        <w:t xml:space="preserve"> </w:t>
      </w:r>
      <w:r w:rsidRPr="00204DCF">
        <w:rPr>
          <w:rStyle w:val="ButtonLabels"/>
        </w:rPr>
        <w:t>Save</w:t>
      </w:r>
      <w:r w:rsidRPr="0082174A">
        <w:t>.</w:t>
      </w:r>
    </w:p>
    <w:p w:rsidR="00A3743D" w:rsidRPr="0082174A" w:rsidRDefault="00A3743D" w:rsidP="00811C0E">
      <w:pPr>
        <w:pStyle w:val="Heading3"/>
        <w:ind w:left="1260" w:hanging="450"/>
      </w:pPr>
      <w:r w:rsidRPr="00D865CE">
        <w:t>Select</w:t>
      </w:r>
      <w:r w:rsidRPr="0082174A">
        <w:t xml:space="preserve"> </w:t>
      </w:r>
      <w:r w:rsidRPr="006E4070">
        <w:rPr>
          <w:rStyle w:val="PicklistValues"/>
        </w:rPr>
        <w:t>Candidates</w:t>
      </w:r>
      <w:r w:rsidRPr="0082174A">
        <w:t xml:space="preserve"> from the </w:t>
      </w:r>
      <w:r w:rsidRPr="00455AE8">
        <w:rPr>
          <w:rStyle w:val="FieldLabels"/>
        </w:rPr>
        <w:t>Object</w:t>
      </w:r>
      <w:r w:rsidRPr="005B4FD5">
        <w:rPr>
          <w:rStyle w:val="FieldLabels"/>
        </w:rPr>
        <w:t xml:space="preserve"> </w:t>
      </w:r>
      <w:r w:rsidRPr="0082174A">
        <w:t>picklist.</w:t>
      </w:r>
    </w:p>
    <w:p w:rsidR="00A3743D" w:rsidRPr="0082174A" w:rsidRDefault="00A3743D" w:rsidP="00811C0E">
      <w:pPr>
        <w:pStyle w:val="Heading3"/>
        <w:ind w:left="1260" w:hanging="450"/>
      </w:pPr>
      <w:r w:rsidRPr="00D865CE">
        <w:t>Click</w:t>
      </w:r>
      <w:r w:rsidRPr="0082174A">
        <w:t xml:space="preserve"> </w:t>
      </w:r>
      <w:r w:rsidRPr="00204DCF">
        <w:rPr>
          <w:rStyle w:val="ButtonLabels"/>
        </w:rPr>
        <w:t>Edit</w:t>
      </w:r>
      <w:r w:rsidRPr="0082174A">
        <w:t>.</w:t>
      </w:r>
    </w:p>
    <w:p w:rsidR="00A3743D" w:rsidRDefault="00251EB2" w:rsidP="00811C0E">
      <w:pPr>
        <w:pStyle w:val="Heading3"/>
        <w:ind w:left="1260" w:hanging="450"/>
      </w:pPr>
      <w:r>
        <w:t>Unc</w:t>
      </w:r>
      <w:r w:rsidR="00A3743D" w:rsidRPr="00D865CE">
        <w:t>heck</w:t>
      </w:r>
      <w:r w:rsidR="00A3743D" w:rsidRPr="0082174A">
        <w:t xml:space="preserve"> </w:t>
      </w:r>
      <w:r>
        <w:rPr>
          <w:rStyle w:val="CheckboxNames"/>
        </w:rPr>
        <w:t>Delete</w:t>
      </w:r>
      <w:r w:rsidR="00A3743D" w:rsidRPr="0082174A">
        <w:t xml:space="preserve"> from the </w:t>
      </w:r>
      <w:r w:rsidR="00622C8E" w:rsidRPr="00B81896">
        <w:t>Object Permissions</w:t>
      </w:r>
      <w:r w:rsidR="00A3743D" w:rsidRPr="0082174A">
        <w:t xml:space="preserve"> table</w:t>
      </w:r>
      <w:r w:rsidR="00A3743D">
        <w:t>.</w:t>
      </w:r>
    </w:p>
    <w:p w:rsidR="00A3743D" w:rsidRPr="0082174A" w:rsidRDefault="00A3743D" w:rsidP="00811C0E">
      <w:pPr>
        <w:pStyle w:val="Heading3"/>
        <w:ind w:left="1260" w:hanging="450"/>
      </w:pPr>
      <w:r w:rsidRPr="00D865CE">
        <w:t>Click</w:t>
      </w:r>
      <w:r w:rsidRPr="0082174A">
        <w:t xml:space="preserve"> </w:t>
      </w:r>
      <w:r w:rsidRPr="00204DCF">
        <w:rPr>
          <w:rStyle w:val="ButtonLabels"/>
        </w:rPr>
        <w:t>Save</w:t>
      </w:r>
      <w:r w:rsidRPr="0082174A">
        <w:t>.</w:t>
      </w:r>
    </w:p>
    <w:p w:rsidR="00866CA1" w:rsidRDefault="00C36769" w:rsidP="00811C0E">
      <w:pPr>
        <w:pStyle w:val="Heading3"/>
        <w:ind w:left="1260" w:hanging="450"/>
      </w:pPr>
      <w:r>
        <w:t xml:space="preserve">Set the permissions for the </w:t>
      </w:r>
      <w:r w:rsidR="004A726F">
        <w:t xml:space="preserve">other custom objects </w:t>
      </w:r>
      <w:proofErr w:type="spellStart"/>
      <w:r>
        <w:t>objects</w:t>
      </w:r>
      <w:proofErr w:type="spellEnd"/>
      <w:r>
        <w:t xml:space="preserve"> by choosing the objects from the picklist, then clicking </w:t>
      </w:r>
      <w:r w:rsidRPr="00204DCF">
        <w:rPr>
          <w:rStyle w:val="ButtonLabels"/>
        </w:rPr>
        <w:t>Edit</w:t>
      </w:r>
      <w:r>
        <w:t>, and</w:t>
      </w:r>
      <w:r w:rsidR="004A726F">
        <w:t xml:space="preserve"> </w:t>
      </w:r>
      <w:r w:rsidR="001B31DD">
        <w:t>assigning the following permissions:</w:t>
      </w:r>
    </w:p>
    <w:tbl>
      <w:tblPr>
        <w:tblStyle w:val="TableGrid"/>
        <w:tblW w:w="0" w:type="auto"/>
        <w:tblInd w:w="1440" w:type="dxa"/>
        <w:tblLook w:val="04A0" w:firstRow="1" w:lastRow="0" w:firstColumn="1" w:lastColumn="0" w:noHBand="0" w:noVBand="1"/>
      </w:tblPr>
      <w:tblGrid>
        <w:gridCol w:w="2366"/>
        <w:gridCol w:w="1080"/>
        <w:gridCol w:w="1080"/>
        <w:gridCol w:w="900"/>
        <w:gridCol w:w="1080"/>
      </w:tblGrid>
      <w:tr w:rsidR="001B31DD" w:rsidRPr="00E6216B" w:rsidTr="001B31DD">
        <w:trPr>
          <w:tblHeader/>
        </w:trPr>
        <w:tc>
          <w:tcPr>
            <w:tcW w:w="2366" w:type="dxa"/>
            <w:shd w:val="clear" w:color="auto" w:fill="BFBFBF" w:themeFill="background1" w:themeFillShade="BF"/>
          </w:tcPr>
          <w:p w:rsidR="001B31DD" w:rsidRPr="00E6216B" w:rsidRDefault="001B31DD" w:rsidP="000A7084">
            <w:pPr>
              <w:pStyle w:val="BodyText"/>
              <w:rPr>
                <w:b/>
              </w:rPr>
            </w:pPr>
            <w:r w:rsidRPr="00E6216B">
              <w:rPr>
                <w:b/>
              </w:rPr>
              <w:t>Object</w:t>
            </w:r>
          </w:p>
        </w:tc>
        <w:tc>
          <w:tcPr>
            <w:tcW w:w="1080" w:type="dxa"/>
            <w:shd w:val="clear" w:color="auto" w:fill="BFBFBF" w:themeFill="background1" w:themeFillShade="BF"/>
          </w:tcPr>
          <w:p w:rsidR="001B31DD" w:rsidRPr="00E6216B" w:rsidRDefault="001B31DD" w:rsidP="000A7084">
            <w:pPr>
              <w:pStyle w:val="BodyText"/>
              <w:rPr>
                <w:b/>
              </w:rPr>
            </w:pPr>
            <w:r w:rsidRPr="00E6216B">
              <w:rPr>
                <w:b/>
              </w:rPr>
              <w:t>Read</w:t>
            </w:r>
          </w:p>
        </w:tc>
        <w:tc>
          <w:tcPr>
            <w:tcW w:w="1080" w:type="dxa"/>
            <w:shd w:val="clear" w:color="auto" w:fill="BFBFBF" w:themeFill="background1" w:themeFillShade="BF"/>
          </w:tcPr>
          <w:p w:rsidR="001B31DD" w:rsidRPr="00E6216B" w:rsidRDefault="001B31DD" w:rsidP="000A7084">
            <w:pPr>
              <w:pStyle w:val="BodyText"/>
              <w:rPr>
                <w:b/>
              </w:rPr>
            </w:pPr>
            <w:r w:rsidRPr="00E6216B">
              <w:rPr>
                <w:b/>
              </w:rPr>
              <w:t>Create</w:t>
            </w:r>
          </w:p>
        </w:tc>
        <w:tc>
          <w:tcPr>
            <w:tcW w:w="900" w:type="dxa"/>
            <w:shd w:val="clear" w:color="auto" w:fill="BFBFBF" w:themeFill="background1" w:themeFillShade="BF"/>
          </w:tcPr>
          <w:p w:rsidR="001B31DD" w:rsidRPr="00E6216B" w:rsidRDefault="001B31DD" w:rsidP="000A7084">
            <w:pPr>
              <w:pStyle w:val="BodyText"/>
              <w:rPr>
                <w:b/>
              </w:rPr>
            </w:pPr>
            <w:r w:rsidRPr="00E6216B">
              <w:rPr>
                <w:b/>
              </w:rPr>
              <w:t>Edit</w:t>
            </w:r>
          </w:p>
        </w:tc>
        <w:tc>
          <w:tcPr>
            <w:tcW w:w="1080" w:type="dxa"/>
            <w:shd w:val="clear" w:color="auto" w:fill="BFBFBF" w:themeFill="background1" w:themeFillShade="BF"/>
          </w:tcPr>
          <w:p w:rsidR="001B31DD" w:rsidRPr="00E6216B" w:rsidRDefault="001B31DD" w:rsidP="000A7084">
            <w:pPr>
              <w:pStyle w:val="BodyText"/>
              <w:rPr>
                <w:b/>
              </w:rPr>
            </w:pPr>
            <w:r w:rsidRPr="00E6216B">
              <w:rPr>
                <w:b/>
              </w:rPr>
              <w:t>Delete</w:t>
            </w:r>
          </w:p>
        </w:tc>
      </w:tr>
      <w:tr w:rsidR="001B31DD" w:rsidRPr="007A4E01" w:rsidTr="001B31DD">
        <w:tc>
          <w:tcPr>
            <w:tcW w:w="2366" w:type="dxa"/>
          </w:tcPr>
          <w:p w:rsidR="001B31DD" w:rsidRPr="007A4E01" w:rsidRDefault="001B31DD" w:rsidP="000A7084">
            <w:pPr>
              <w:pStyle w:val="BodyText"/>
              <w:rPr>
                <w:b/>
              </w:rPr>
            </w:pPr>
            <w:r w:rsidRPr="007A4E01">
              <w:t>Interviewers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r w:rsidR="001B31DD" w:rsidRPr="007A4E01" w:rsidTr="001B31DD">
        <w:tc>
          <w:tcPr>
            <w:tcW w:w="2366" w:type="dxa"/>
          </w:tcPr>
          <w:p w:rsidR="001B31DD" w:rsidRPr="007A4E01" w:rsidRDefault="001B31DD" w:rsidP="000A7084">
            <w:pPr>
              <w:pStyle w:val="BodyText"/>
              <w:rPr>
                <w:b/>
              </w:rPr>
            </w:pPr>
            <w:r w:rsidRPr="007A4E01">
              <w:t>Job Applications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r w:rsidR="001B31DD" w:rsidRPr="007A4E01" w:rsidTr="001B31DD">
        <w:tc>
          <w:tcPr>
            <w:tcW w:w="2366" w:type="dxa"/>
          </w:tcPr>
          <w:p w:rsidR="001B31DD" w:rsidRPr="007A4E01" w:rsidRDefault="001B31DD" w:rsidP="000A7084">
            <w:pPr>
              <w:pStyle w:val="BodyText"/>
              <w:rPr>
                <w:b/>
              </w:rPr>
            </w:pPr>
            <w:r w:rsidRPr="007A4E01">
              <w:t>Job Postings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r w:rsidR="001B31DD" w:rsidRPr="007A4E01" w:rsidTr="001B31DD">
        <w:tc>
          <w:tcPr>
            <w:tcW w:w="2366" w:type="dxa"/>
          </w:tcPr>
          <w:p w:rsidR="001B31DD" w:rsidRPr="007A4E01" w:rsidRDefault="001B31DD" w:rsidP="000A7084">
            <w:pPr>
              <w:pStyle w:val="BodyText"/>
              <w:rPr>
                <w:b/>
              </w:rPr>
            </w:pPr>
            <w:r w:rsidRPr="007A4E01">
              <w:t>Job Posting Sites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r w:rsidR="001B31DD" w:rsidRPr="007A4E01" w:rsidTr="001B31DD">
        <w:tc>
          <w:tcPr>
            <w:tcW w:w="2366" w:type="dxa"/>
          </w:tcPr>
          <w:p w:rsidR="001B31DD" w:rsidRPr="007A4E01" w:rsidRDefault="001B31DD" w:rsidP="000A7084">
            <w:pPr>
              <w:pStyle w:val="BodyText"/>
              <w:rPr>
                <w:b/>
              </w:rPr>
            </w:pPr>
            <w:r w:rsidRPr="007A4E01">
              <w:t>Offers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r w:rsidR="001B31DD" w:rsidRPr="007A4E01" w:rsidTr="001B31DD">
        <w:tc>
          <w:tcPr>
            <w:tcW w:w="2366" w:type="dxa"/>
          </w:tcPr>
          <w:p w:rsidR="001B31DD" w:rsidRPr="007A4E01" w:rsidRDefault="001B31DD" w:rsidP="000A7084">
            <w:pPr>
              <w:pStyle w:val="BodyText"/>
              <w:rPr>
                <w:b/>
              </w:rPr>
            </w:pPr>
            <w:r w:rsidRPr="007A4E01">
              <w:t>Reviews</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900" w:type="dxa"/>
          </w:tcPr>
          <w:p w:rsidR="001B31DD" w:rsidRPr="007A4E01" w:rsidRDefault="001B31DD" w:rsidP="000A7084">
            <w:pPr>
              <w:pStyle w:val="BodyText"/>
              <w:rPr>
                <w:rFonts w:ascii="Wingdings 2" w:hAnsi="Wingdings 2"/>
              </w:rPr>
            </w:pPr>
            <w:r w:rsidRPr="007A4E01">
              <w:rPr>
                <w:rFonts w:ascii="Wingdings 2" w:hAnsi="Wingdings 2"/>
              </w:rPr>
              <w:t></w:t>
            </w:r>
          </w:p>
        </w:tc>
        <w:tc>
          <w:tcPr>
            <w:tcW w:w="1080" w:type="dxa"/>
          </w:tcPr>
          <w:p w:rsidR="001B31DD" w:rsidRPr="007A4E01" w:rsidRDefault="001B31DD" w:rsidP="000A7084">
            <w:pPr>
              <w:pStyle w:val="BodyText"/>
              <w:rPr>
                <w:rFonts w:ascii="Wingdings 2" w:hAnsi="Wingdings 2"/>
              </w:rPr>
            </w:pPr>
          </w:p>
        </w:tc>
      </w:tr>
    </w:tbl>
    <w:p w:rsidR="001B31DD" w:rsidRDefault="001B31DD" w:rsidP="001B31DD">
      <w:pPr>
        <w:pStyle w:val="Heading1"/>
        <w:numPr>
          <w:ilvl w:val="0"/>
          <w:numId w:val="0"/>
        </w:numPr>
        <w:ind w:left="360"/>
      </w:pPr>
    </w:p>
    <w:p w:rsidR="00A3743D" w:rsidRPr="0082174A" w:rsidRDefault="00A3743D" w:rsidP="0024104D">
      <w:pPr>
        <w:pStyle w:val="Heading1"/>
      </w:pPr>
      <w:r w:rsidRPr="0082174A">
        <w:t>Assign users to th</w:t>
      </w:r>
      <w:r>
        <w:t>is new</w:t>
      </w:r>
      <w:r w:rsidRPr="0082174A">
        <w:t xml:space="preserve"> profile</w:t>
      </w:r>
      <w:r>
        <w:t>.</w:t>
      </w:r>
    </w:p>
    <w:p w:rsidR="00A3743D" w:rsidRPr="0082174A" w:rsidRDefault="00A3743D" w:rsidP="0024104D">
      <w:pPr>
        <w:pStyle w:val="Heading2"/>
      </w:pPr>
      <w:r w:rsidRPr="00D865CE">
        <w:t>Click</w:t>
      </w:r>
      <w:r w:rsidRPr="0082174A">
        <w:t xml:space="preserve"> </w:t>
      </w:r>
      <w:r w:rsidRPr="005B4B3A">
        <w:rPr>
          <w:rStyle w:val="ClickPaths"/>
        </w:rPr>
        <w:t>Setup</w:t>
      </w:r>
      <w:r w:rsidRPr="005B4FD5">
        <w:rPr>
          <w:rStyle w:val="ClickPaths"/>
        </w:rPr>
        <w:t xml:space="preserve"> | </w:t>
      </w:r>
      <w:r w:rsidRPr="005B4B3A">
        <w:rPr>
          <w:rStyle w:val="ClickPaths"/>
        </w:rPr>
        <w:t>Manage Users</w:t>
      </w:r>
      <w:r w:rsidRPr="005B4FD5">
        <w:rPr>
          <w:rStyle w:val="ClickPaths"/>
        </w:rPr>
        <w:t xml:space="preserve"> | </w:t>
      </w:r>
      <w:r w:rsidRPr="005B4B3A">
        <w:rPr>
          <w:rStyle w:val="ClickPaths"/>
        </w:rPr>
        <w:t>Users</w:t>
      </w:r>
      <w:r w:rsidRPr="0082174A">
        <w:t>.</w:t>
      </w:r>
    </w:p>
    <w:p w:rsidR="00A3743D" w:rsidRPr="0082174A" w:rsidRDefault="00A3743D" w:rsidP="0024104D">
      <w:pPr>
        <w:pStyle w:val="Heading2"/>
      </w:pPr>
      <w:r w:rsidRPr="00D865CE">
        <w:t>Click</w:t>
      </w:r>
      <w:r w:rsidRPr="0082174A">
        <w:t xml:space="preserve"> the </w:t>
      </w:r>
      <w:r w:rsidRPr="005B4FD5">
        <w:rPr>
          <w:rStyle w:val="ClickPaths"/>
        </w:rPr>
        <w:t>Edit</w:t>
      </w:r>
      <w:r w:rsidRPr="0082174A">
        <w:t xml:space="preserve"> link next to </w:t>
      </w:r>
      <w:r w:rsidRPr="005B4FD5">
        <w:rPr>
          <w:rStyle w:val="ClickPaths"/>
        </w:rPr>
        <w:t>Mario Ruiz</w:t>
      </w:r>
      <w:r w:rsidRPr="0082174A">
        <w:t>.</w:t>
      </w:r>
      <w:r w:rsidR="009B43FC">
        <w:t xml:space="preserve"> (Make sure </w:t>
      </w:r>
      <w:r w:rsidR="00622C8E" w:rsidRPr="00B81896">
        <w:rPr>
          <w:rStyle w:val="PicklistValues"/>
        </w:rPr>
        <w:t>All Users</w:t>
      </w:r>
      <w:r w:rsidR="009B43FC">
        <w:t xml:space="preserve"> is selected as the list view.)</w:t>
      </w:r>
    </w:p>
    <w:p w:rsidR="00A3743D" w:rsidRPr="0082174A" w:rsidRDefault="00A3743D" w:rsidP="0024104D">
      <w:pPr>
        <w:pStyle w:val="Heading2"/>
      </w:pPr>
      <w:r w:rsidRPr="00D865CE">
        <w:t>Select</w:t>
      </w:r>
      <w:r w:rsidRPr="0082174A">
        <w:t xml:space="preserve"> </w:t>
      </w:r>
      <w:r w:rsidRPr="006E4070">
        <w:rPr>
          <w:rStyle w:val="PicklistValues"/>
        </w:rPr>
        <w:t>Custom – Recruiter</w:t>
      </w:r>
      <w:r w:rsidRPr="0082174A">
        <w:t xml:space="preserve"> from the </w:t>
      </w:r>
      <w:r w:rsidRPr="005B4FD5">
        <w:rPr>
          <w:rStyle w:val="FieldLabels"/>
        </w:rPr>
        <w:t>Profile</w:t>
      </w:r>
      <w:r w:rsidRPr="0082174A">
        <w:t xml:space="preserve"> picklist.</w:t>
      </w:r>
    </w:p>
    <w:p w:rsidR="00A3743D" w:rsidRPr="0082174A" w:rsidRDefault="00A3743D" w:rsidP="0024104D">
      <w:pPr>
        <w:pStyle w:val="Heading2"/>
      </w:pPr>
      <w:r w:rsidRPr="00D865CE">
        <w:t>Click</w:t>
      </w:r>
      <w:r w:rsidRPr="0082174A">
        <w:t xml:space="preserve"> </w:t>
      </w:r>
      <w:r w:rsidRPr="00204DCF">
        <w:rPr>
          <w:rStyle w:val="ButtonLabels"/>
        </w:rPr>
        <w:t>Save</w:t>
      </w:r>
      <w:r w:rsidRPr="0082174A">
        <w:t>.</w:t>
      </w:r>
    </w:p>
    <w:p w:rsidR="00A3743D" w:rsidRDefault="00A3743D" w:rsidP="0024104D">
      <w:pPr>
        <w:pStyle w:val="Heading1"/>
      </w:pPr>
      <w:bookmarkStart w:id="33" w:name="_Toc332889354"/>
      <w:r>
        <w:t xml:space="preserve">Modify the existing profiles for the </w:t>
      </w:r>
      <w:r w:rsidR="007149CD">
        <w:t xml:space="preserve">Position </w:t>
      </w:r>
      <w:r>
        <w:t>object.</w:t>
      </w:r>
    </w:p>
    <w:p w:rsidR="00A3743D" w:rsidRDefault="00A3743D" w:rsidP="0024104D">
      <w:pPr>
        <w:pStyle w:val="Heading2"/>
      </w:pPr>
      <w:r>
        <w:t xml:space="preserve">Set the Position object for the Custom-Executive, </w:t>
      </w:r>
      <w:r w:rsidR="00395CF8">
        <w:t xml:space="preserve">and </w:t>
      </w:r>
      <w:r>
        <w:t>Custom-HR access:</w:t>
      </w:r>
    </w:p>
    <w:tbl>
      <w:tblPr>
        <w:tblStyle w:val="TableGrid"/>
        <w:tblW w:w="0" w:type="auto"/>
        <w:jc w:val="right"/>
        <w:tblLook w:val="04A0" w:firstRow="1" w:lastRow="0" w:firstColumn="1" w:lastColumn="0" w:noHBand="0" w:noVBand="1"/>
      </w:tblPr>
      <w:tblGrid>
        <w:gridCol w:w="2700"/>
        <w:gridCol w:w="6030"/>
      </w:tblGrid>
      <w:tr w:rsidR="00A3743D" w:rsidRPr="00E6216B" w:rsidTr="0014322B">
        <w:trPr>
          <w:jc w:val="right"/>
        </w:trPr>
        <w:tc>
          <w:tcPr>
            <w:tcW w:w="2700" w:type="dxa"/>
            <w:shd w:val="clear" w:color="auto" w:fill="A6A6A6" w:themeFill="background1" w:themeFillShade="A6"/>
          </w:tcPr>
          <w:p w:rsidR="00A3743D" w:rsidRPr="00E6216B" w:rsidRDefault="00A3743D" w:rsidP="0014322B">
            <w:pPr>
              <w:spacing w:before="60" w:after="60"/>
              <w:jc w:val="center"/>
              <w:rPr>
                <w:rStyle w:val="FieldLabels"/>
                <w:bCs w:val="0"/>
              </w:rPr>
            </w:pPr>
            <w:r w:rsidRPr="00E6216B">
              <w:rPr>
                <w:rStyle w:val="FieldLabels"/>
                <w:bCs w:val="0"/>
              </w:rPr>
              <w:t>Profile</w:t>
            </w:r>
          </w:p>
        </w:tc>
        <w:tc>
          <w:tcPr>
            <w:tcW w:w="6030" w:type="dxa"/>
            <w:shd w:val="clear" w:color="auto" w:fill="A6A6A6" w:themeFill="background1" w:themeFillShade="A6"/>
          </w:tcPr>
          <w:p w:rsidR="00A3743D" w:rsidRPr="00E6216B" w:rsidRDefault="00A3743D" w:rsidP="0014322B">
            <w:pPr>
              <w:spacing w:before="60" w:after="60"/>
              <w:jc w:val="center"/>
              <w:rPr>
                <w:rStyle w:val="FieldLabels"/>
                <w:bCs w:val="0"/>
              </w:rPr>
            </w:pPr>
            <w:r w:rsidRPr="00E6216B">
              <w:rPr>
                <w:rStyle w:val="FieldLabels"/>
                <w:bCs w:val="0"/>
              </w:rPr>
              <w:t>Object Access</w:t>
            </w:r>
          </w:p>
        </w:tc>
      </w:tr>
      <w:tr w:rsidR="00A3743D" w:rsidRPr="00E6216B" w:rsidTr="0014322B">
        <w:trPr>
          <w:jc w:val="right"/>
        </w:trPr>
        <w:tc>
          <w:tcPr>
            <w:tcW w:w="2700" w:type="dxa"/>
          </w:tcPr>
          <w:p w:rsidR="00A3743D" w:rsidRPr="00E6216B" w:rsidRDefault="00A3743D" w:rsidP="0014322B">
            <w:pPr>
              <w:spacing w:before="60" w:after="60"/>
              <w:rPr>
                <w:rStyle w:val="FieldLabels"/>
                <w:b w:val="0"/>
                <w:bCs w:val="0"/>
              </w:rPr>
            </w:pPr>
            <w:r w:rsidRPr="00E6216B">
              <w:rPr>
                <w:rStyle w:val="FieldLabels"/>
                <w:b w:val="0"/>
                <w:bCs w:val="0"/>
              </w:rPr>
              <w:t>Custom-Executive</w:t>
            </w:r>
          </w:p>
        </w:tc>
        <w:tc>
          <w:tcPr>
            <w:tcW w:w="6030" w:type="dxa"/>
          </w:tcPr>
          <w:p w:rsidR="00A3743D" w:rsidRPr="00E6216B" w:rsidRDefault="00A3743D" w:rsidP="0014322B">
            <w:pPr>
              <w:spacing w:before="60" w:after="60"/>
              <w:rPr>
                <w:rStyle w:val="FieldLabels"/>
                <w:b w:val="0"/>
                <w:bCs w:val="0"/>
              </w:rPr>
            </w:pPr>
            <w:r w:rsidRPr="00E6216B">
              <w:rPr>
                <w:rStyle w:val="FieldLabels"/>
                <w:b w:val="0"/>
                <w:bCs w:val="0"/>
              </w:rPr>
              <w:t>Create, Read, Edit, Delete, and View All</w:t>
            </w:r>
          </w:p>
        </w:tc>
      </w:tr>
      <w:tr w:rsidR="00A3743D" w:rsidRPr="00E6216B" w:rsidTr="0014322B">
        <w:trPr>
          <w:jc w:val="right"/>
        </w:trPr>
        <w:tc>
          <w:tcPr>
            <w:tcW w:w="2700" w:type="dxa"/>
          </w:tcPr>
          <w:p w:rsidR="00A3743D" w:rsidRPr="00E6216B" w:rsidRDefault="00A3743D" w:rsidP="0014322B">
            <w:pPr>
              <w:spacing w:before="60" w:after="60"/>
              <w:rPr>
                <w:rStyle w:val="FieldLabels"/>
                <w:b w:val="0"/>
              </w:rPr>
            </w:pPr>
            <w:r w:rsidRPr="00E6216B">
              <w:rPr>
                <w:rStyle w:val="FieldLabels"/>
                <w:b w:val="0"/>
              </w:rPr>
              <w:t>Custom-HR</w:t>
            </w:r>
          </w:p>
        </w:tc>
        <w:tc>
          <w:tcPr>
            <w:tcW w:w="6030" w:type="dxa"/>
          </w:tcPr>
          <w:p w:rsidR="00A3743D" w:rsidRPr="00E6216B" w:rsidRDefault="00A3743D" w:rsidP="0014322B">
            <w:pPr>
              <w:spacing w:before="60" w:after="60"/>
              <w:rPr>
                <w:rStyle w:val="FieldLabels"/>
                <w:b w:val="0"/>
              </w:rPr>
            </w:pPr>
            <w:r w:rsidRPr="00E6216B">
              <w:rPr>
                <w:rStyle w:val="FieldLabels"/>
                <w:b w:val="0"/>
                <w:bCs w:val="0"/>
              </w:rPr>
              <w:t>Create, Read, Edit, Delete</w:t>
            </w:r>
          </w:p>
        </w:tc>
      </w:tr>
    </w:tbl>
    <w:p w:rsidR="00A3743D" w:rsidRDefault="00A3743D" w:rsidP="0014322B">
      <w:pPr>
        <w:pStyle w:val="ExerciseTitle"/>
      </w:pPr>
    </w:p>
    <w:p w:rsidR="00A3743D" w:rsidRDefault="002262B2" w:rsidP="0014322B">
      <w:pPr>
        <w:pStyle w:val="ExerciseTitle"/>
        <w:pageBreakBefore/>
      </w:pPr>
      <w:bookmarkStart w:id="34" w:name="_Toc335138091"/>
      <w:bookmarkStart w:id="35" w:name="_Toc338683823"/>
      <w:bookmarkStart w:id="36" w:name="_Toc352075724"/>
      <w:bookmarkStart w:id="37" w:name="_Toc440875395"/>
      <w:r>
        <w:lastRenderedPageBreak/>
        <w:t>7</w:t>
      </w:r>
      <w:r w:rsidR="00A3743D">
        <w:t>-2: Create Permission Sets</w:t>
      </w:r>
      <w:bookmarkEnd w:id="34"/>
      <w:bookmarkEnd w:id="35"/>
      <w:bookmarkEnd w:id="36"/>
      <w:bookmarkEnd w:id="37"/>
    </w:p>
    <w:p w:rsidR="00A11012" w:rsidRDefault="00A11012" w:rsidP="00A11012">
      <w:pPr>
        <w:pStyle w:val="GoalTskTimeInstr"/>
      </w:pPr>
      <w:r>
        <w:t>Scenario:</w:t>
      </w:r>
    </w:p>
    <w:p w:rsidR="00A11012" w:rsidRDefault="00A11012" w:rsidP="00A11012">
      <w:pPr>
        <w:pStyle w:val="BodyText"/>
      </w:pPr>
      <w:r>
        <w:t>Hiring managers and interviewers have different needs and different levels of access to the information that will be stored in the Recruiting Application.</w:t>
      </w:r>
    </w:p>
    <w:p w:rsidR="00A11012" w:rsidRDefault="00A11012" w:rsidP="00A11012">
      <w:pPr>
        <w:pStyle w:val="BodyText"/>
      </w:pPr>
      <w:r>
        <w:t xml:space="preserve">In addition, the access of hiring managers and interviewers to other portions of the organization needs to be maintained. </w:t>
      </w:r>
    </w:p>
    <w:p w:rsidR="00A3743D" w:rsidRDefault="00A3743D" w:rsidP="0014322B">
      <w:pPr>
        <w:pStyle w:val="GoalTskTimeInstr"/>
      </w:pPr>
      <w:r>
        <w:t>Goal:</w:t>
      </w:r>
    </w:p>
    <w:p w:rsidR="00A3743D" w:rsidRDefault="00A3743D" w:rsidP="0014322B">
      <w:pPr>
        <w:pStyle w:val="BodyText"/>
      </w:pPr>
      <w:r>
        <w:t>Create permission sets for the hiring manager and interviewers.</w:t>
      </w:r>
    </w:p>
    <w:p w:rsidR="00A3743D" w:rsidRDefault="00A3743D" w:rsidP="0014322B">
      <w:pPr>
        <w:pStyle w:val="GoalTskTimeInstr"/>
      </w:pPr>
      <w:r>
        <w:t>Tasks:</w:t>
      </w:r>
    </w:p>
    <w:p w:rsidR="00A3743D" w:rsidRPr="00D865CE" w:rsidRDefault="00A3743D" w:rsidP="00FD0DFD">
      <w:pPr>
        <w:pStyle w:val="Heading1"/>
        <w:numPr>
          <w:ilvl w:val="0"/>
          <w:numId w:val="32"/>
        </w:numPr>
      </w:pPr>
      <w:r w:rsidRPr="00D865CE">
        <w:t xml:space="preserve">Create a new permission set for hiring managers. </w:t>
      </w:r>
    </w:p>
    <w:p w:rsidR="00A3743D" w:rsidRPr="00D865CE" w:rsidRDefault="00A3743D" w:rsidP="0024104D">
      <w:pPr>
        <w:pStyle w:val="Heading1"/>
      </w:pPr>
      <w:r w:rsidRPr="00D865CE">
        <w:t xml:space="preserve">Create a new permission set for interviewers. </w:t>
      </w:r>
    </w:p>
    <w:p w:rsidR="00A3743D" w:rsidRDefault="00A3743D" w:rsidP="0024104D">
      <w:pPr>
        <w:pStyle w:val="Heading1"/>
      </w:pPr>
      <w:r w:rsidRPr="00D865CE">
        <w:t>Assign</w:t>
      </w:r>
      <w:r>
        <w:t xml:space="preserve"> users to the new permission sets.</w:t>
      </w:r>
    </w:p>
    <w:p w:rsidR="00A3743D" w:rsidRDefault="00A3743D" w:rsidP="0014322B">
      <w:pPr>
        <w:pStyle w:val="GoalTskTimeInstr"/>
      </w:pPr>
      <w:r>
        <w:t>Time:</w:t>
      </w:r>
    </w:p>
    <w:p w:rsidR="00A3743D" w:rsidRDefault="00E4200E" w:rsidP="0014322B">
      <w:pPr>
        <w:pStyle w:val="BodyText"/>
      </w:pPr>
      <w:r>
        <w:t>10 m</w:t>
      </w:r>
      <w:r w:rsidR="00A3743D">
        <w:t>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33"/>
        </w:numPr>
      </w:pPr>
      <w:r>
        <w:t xml:space="preserve">Create a new permission set for hiring managers. </w:t>
      </w:r>
    </w:p>
    <w:p w:rsidR="00A3743D" w:rsidRDefault="00A3743D" w:rsidP="0024104D">
      <w:pPr>
        <w:pStyle w:val="Heading2"/>
      </w:pPr>
      <w:r w:rsidRPr="00D865CE">
        <w:t>Click</w:t>
      </w:r>
      <w:r>
        <w:t xml:space="preserve"> </w:t>
      </w:r>
      <w:r w:rsidRPr="009229ED">
        <w:rPr>
          <w:rStyle w:val="ClickPaths"/>
        </w:rPr>
        <w:t>Setup</w:t>
      </w:r>
      <w:r w:rsidRPr="00E3701E">
        <w:rPr>
          <w:rStyle w:val="ClickPaths"/>
        </w:rPr>
        <w:t xml:space="preserve"> | </w:t>
      </w:r>
      <w:r w:rsidRPr="009229ED">
        <w:rPr>
          <w:rStyle w:val="ClickPaths"/>
        </w:rPr>
        <w:t>Manage Users</w:t>
      </w:r>
      <w:r w:rsidRPr="00E3701E">
        <w:rPr>
          <w:rStyle w:val="ClickPaths"/>
        </w:rPr>
        <w:t xml:space="preserve"> | </w:t>
      </w:r>
      <w:r w:rsidRPr="009229ED">
        <w:rPr>
          <w:rStyle w:val="ClickPaths"/>
        </w:rPr>
        <w:t>Permission Sets</w:t>
      </w:r>
      <w:r>
        <w:t>.</w:t>
      </w:r>
    </w:p>
    <w:p w:rsidR="00A3743D" w:rsidRDefault="00A3743D" w:rsidP="0024104D">
      <w:pPr>
        <w:pStyle w:val="Heading2"/>
      </w:pPr>
      <w:r w:rsidRPr="00D865CE">
        <w:t>Click</w:t>
      </w:r>
      <w:r>
        <w:t xml:space="preserve"> </w:t>
      </w:r>
      <w:r w:rsidRPr="00204DCF">
        <w:rPr>
          <w:rStyle w:val="ButtonLabels"/>
        </w:rPr>
        <w:t>New</w:t>
      </w:r>
      <w:r>
        <w:t>.</w:t>
      </w:r>
    </w:p>
    <w:p w:rsidR="00A3743D" w:rsidRDefault="00A3743D" w:rsidP="0024104D">
      <w:pPr>
        <w:pStyle w:val="Heading2"/>
      </w:pPr>
      <w:r w:rsidRPr="00D865CE">
        <w:t>Type</w:t>
      </w:r>
      <w:r>
        <w:t xml:space="preserve"> </w:t>
      </w:r>
      <w:r w:rsidRPr="007A4E01">
        <w:rPr>
          <w:rStyle w:val="Data"/>
        </w:rPr>
        <w:t>Hiring Managers</w:t>
      </w:r>
      <w:r>
        <w:t xml:space="preserve"> as the </w:t>
      </w:r>
      <w:r w:rsidRPr="00E3701E">
        <w:rPr>
          <w:rStyle w:val="FieldLabels"/>
        </w:rPr>
        <w:t>Label</w:t>
      </w:r>
      <w:r>
        <w:rPr>
          <w:rStyle w:val="FieldLabels"/>
          <w:b w:val="0"/>
        </w:rPr>
        <w:t>,</w:t>
      </w:r>
      <w:r>
        <w:t xml:space="preserve"> and click </w:t>
      </w:r>
      <w:r w:rsidRPr="00204DCF">
        <w:rPr>
          <w:rStyle w:val="ButtonLabels"/>
        </w:rPr>
        <w:t>Save</w:t>
      </w:r>
      <w:r>
        <w:t xml:space="preserve">. (The other settings are correct as is. By leaving the license setting to </w:t>
      </w:r>
      <w:r w:rsidRPr="00E3701E">
        <w:rPr>
          <w:rStyle w:val="PicklistValues"/>
        </w:rPr>
        <w:t>None</w:t>
      </w:r>
      <w:r w:rsidRPr="00C52219">
        <w:rPr>
          <w:rFonts w:cs="Arial"/>
        </w:rPr>
        <w:t>,</w:t>
      </w:r>
      <w:r>
        <w:t xml:space="preserve"> this permission set can be used for any user regardless of their specific user license.)</w:t>
      </w:r>
    </w:p>
    <w:p w:rsidR="00A3743D" w:rsidRDefault="00A3743D" w:rsidP="0024104D">
      <w:pPr>
        <w:pStyle w:val="Heading2"/>
      </w:pPr>
      <w:r w:rsidRPr="00D865CE">
        <w:t>Click</w:t>
      </w:r>
      <w:r>
        <w:t xml:space="preserve"> </w:t>
      </w:r>
      <w:r w:rsidRPr="0027769D">
        <w:rPr>
          <w:rStyle w:val="ClickPaths"/>
        </w:rPr>
        <w:t>Assigned Apps</w:t>
      </w:r>
      <w:r>
        <w:t>.</w:t>
      </w:r>
    </w:p>
    <w:p w:rsidR="00A3743D" w:rsidRDefault="00A3743D" w:rsidP="0024104D">
      <w:pPr>
        <w:pStyle w:val="Heading2"/>
      </w:pPr>
      <w:r>
        <w:t xml:space="preserve">Click </w:t>
      </w:r>
      <w:r w:rsidRPr="0027769D">
        <w:rPr>
          <w:rStyle w:val="ClickPaths"/>
        </w:rPr>
        <w:t>Edit</w:t>
      </w:r>
      <w:r>
        <w:t xml:space="preserve">. </w:t>
      </w:r>
    </w:p>
    <w:p w:rsidR="00A3743D" w:rsidRDefault="00A3743D" w:rsidP="0024104D">
      <w:pPr>
        <w:pStyle w:val="Heading2"/>
      </w:pPr>
      <w:r w:rsidRPr="00D865CE">
        <w:t>Select</w:t>
      </w:r>
      <w:r>
        <w:t xml:space="preserve"> </w:t>
      </w:r>
      <w:r w:rsidR="00622C8E" w:rsidRPr="00B81896">
        <w:rPr>
          <w:rStyle w:val="PicklistValues"/>
        </w:rPr>
        <w:t>Recruiting</w:t>
      </w:r>
      <w:r>
        <w:t xml:space="preserve"> from the Available Apps list and click </w:t>
      </w:r>
      <w:r w:rsidRPr="00204DCF">
        <w:rPr>
          <w:rStyle w:val="ButtonLabels"/>
        </w:rPr>
        <w:t>Add</w:t>
      </w:r>
      <w:r>
        <w:t>.</w:t>
      </w:r>
    </w:p>
    <w:p w:rsidR="00A3743D" w:rsidRDefault="00A3743D" w:rsidP="0024104D">
      <w:pPr>
        <w:pStyle w:val="Heading2"/>
      </w:pPr>
      <w:r w:rsidRPr="00D865CE">
        <w:t>Click</w:t>
      </w:r>
      <w:r>
        <w:t xml:space="preserve"> </w:t>
      </w:r>
      <w:r w:rsidRPr="00204DCF">
        <w:rPr>
          <w:rStyle w:val="ButtonLabels"/>
        </w:rPr>
        <w:t>Save</w:t>
      </w:r>
      <w:r>
        <w:t>.</w:t>
      </w:r>
    </w:p>
    <w:p w:rsidR="00A3743D" w:rsidRDefault="0027769D" w:rsidP="0024104D">
      <w:pPr>
        <w:pStyle w:val="Heading2"/>
      </w:pPr>
      <w:r>
        <w:t xml:space="preserve">Click </w:t>
      </w:r>
      <w:r w:rsidRPr="0027769D">
        <w:rPr>
          <w:rStyle w:val="ClickPaths"/>
        </w:rPr>
        <w:t>Permission Set Overview</w:t>
      </w:r>
      <w:r>
        <w:t xml:space="preserve"> and s</w:t>
      </w:r>
      <w:r w:rsidR="00C60BD6" w:rsidRPr="00C60BD6">
        <w:t xml:space="preserve">elect </w:t>
      </w:r>
      <w:r w:rsidR="00622C8E" w:rsidRPr="00B81896">
        <w:rPr>
          <w:rStyle w:val="PicklistValues"/>
        </w:rPr>
        <w:t>Object Settings</w:t>
      </w:r>
      <w:r w:rsidR="00C60BD6">
        <w:t xml:space="preserve"> from the </w:t>
      </w:r>
      <w:r w:rsidR="00C60BD6" w:rsidRPr="00C60BD6">
        <w:t>Overview list</w:t>
      </w:r>
    </w:p>
    <w:p w:rsidR="00A3743D" w:rsidRDefault="00A3743D" w:rsidP="0024104D">
      <w:pPr>
        <w:pStyle w:val="Heading2"/>
      </w:pPr>
      <w:r w:rsidRPr="00D865CE">
        <w:t>Click</w:t>
      </w:r>
      <w:r>
        <w:t xml:space="preserve"> </w:t>
      </w:r>
      <w:r w:rsidRPr="00E3701E">
        <w:rPr>
          <w:rStyle w:val="ClickPaths"/>
        </w:rPr>
        <w:t>Candidates</w:t>
      </w:r>
      <w:r>
        <w:t xml:space="preserve"> from the </w:t>
      </w:r>
      <w:r w:rsidR="00622C8E" w:rsidRPr="00B81896">
        <w:t>Object Settings</w:t>
      </w:r>
      <w:r>
        <w:t xml:space="preserve"> list.</w:t>
      </w:r>
    </w:p>
    <w:p w:rsidR="00A3743D" w:rsidRDefault="00A3743D" w:rsidP="0024104D">
      <w:pPr>
        <w:pStyle w:val="Heading2"/>
      </w:pPr>
      <w:r>
        <w:t xml:space="preserve">Click </w:t>
      </w:r>
      <w:r w:rsidRPr="00204DCF">
        <w:rPr>
          <w:rStyle w:val="ButtonLabels"/>
        </w:rPr>
        <w:t>Edit</w:t>
      </w:r>
      <w:r>
        <w:t>.</w:t>
      </w:r>
    </w:p>
    <w:p w:rsidR="00A3743D" w:rsidRDefault="00A3743D" w:rsidP="0024104D">
      <w:pPr>
        <w:pStyle w:val="Heading2"/>
      </w:pPr>
      <w:r>
        <w:t xml:space="preserve">Select </w:t>
      </w:r>
      <w:r w:rsidR="003D633D">
        <w:rPr>
          <w:rStyle w:val="PicklistValues"/>
        </w:rPr>
        <w:t>Visible</w:t>
      </w:r>
      <w:r>
        <w:t xml:space="preserve"> from the </w:t>
      </w:r>
      <w:r w:rsidR="00622C8E" w:rsidRPr="00B81896">
        <w:t>Tab Settings</w:t>
      </w:r>
      <w:r>
        <w:t xml:space="preserve"> list. </w:t>
      </w:r>
    </w:p>
    <w:p w:rsidR="00A3743D" w:rsidRDefault="00A3743D" w:rsidP="0024104D">
      <w:pPr>
        <w:pStyle w:val="Heading2"/>
      </w:pPr>
      <w:r>
        <w:t xml:space="preserve">Select </w:t>
      </w:r>
      <w:r w:rsidRPr="007A4E01">
        <w:rPr>
          <w:rStyle w:val="CheckboxNames"/>
        </w:rPr>
        <w:t>Read</w:t>
      </w:r>
      <w:r>
        <w:t xml:space="preserve"> from the </w:t>
      </w:r>
      <w:r w:rsidR="00622C8E" w:rsidRPr="00B81896">
        <w:t>Object Permissions</w:t>
      </w:r>
      <w:r>
        <w:t xml:space="preserve"> list and click </w:t>
      </w:r>
      <w:r w:rsidRPr="00204DCF">
        <w:rPr>
          <w:rStyle w:val="ButtonLabels"/>
        </w:rPr>
        <w:t>Save</w:t>
      </w:r>
      <w:r>
        <w:t>.</w:t>
      </w:r>
    </w:p>
    <w:p w:rsidR="00A3743D" w:rsidRDefault="00A3743D" w:rsidP="0024104D">
      <w:pPr>
        <w:pStyle w:val="Heading2"/>
      </w:pPr>
      <w:r>
        <w:t xml:space="preserve">Set the permissions for the Interviewers, Job Applications, Job Postings, Job Posting Sites, Offers, Positions, and Reviews objects by choosing the objects from the picklist, then clicking </w:t>
      </w:r>
      <w:r w:rsidRPr="00204DCF">
        <w:rPr>
          <w:rStyle w:val="ButtonLabels"/>
        </w:rPr>
        <w:t>Edit</w:t>
      </w:r>
      <w:r>
        <w:t xml:space="preserve">, and selecting the following: </w:t>
      </w:r>
    </w:p>
    <w:tbl>
      <w:tblPr>
        <w:tblStyle w:val="TableGrid"/>
        <w:tblW w:w="0" w:type="auto"/>
        <w:tblInd w:w="828" w:type="dxa"/>
        <w:tblLook w:val="04A0" w:firstRow="1" w:lastRow="0" w:firstColumn="1" w:lastColumn="0" w:noHBand="0" w:noVBand="1"/>
      </w:tblPr>
      <w:tblGrid>
        <w:gridCol w:w="2328"/>
        <w:gridCol w:w="2093"/>
        <w:gridCol w:w="1067"/>
        <w:gridCol w:w="1073"/>
        <w:gridCol w:w="889"/>
        <w:gridCol w:w="1072"/>
      </w:tblGrid>
      <w:tr w:rsidR="00395CF8" w:rsidRPr="00E6216B" w:rsidTr="00395CF8">
        <w:trPr>
          <w:tblHeader/>
        </w:trPr>
        <w:tc>
          <w:tcPr>
            <w:tcW w:w="2366" w:type="dxa"/>
            <w:shd w:val="clear" w:color="auto" w:fill="BFBFBF" w:themeFill="background1" w:themeFillShade="BF"/>
          </w:tcPr>
          <w:p w:rsidR="00395CF8" w:rsidRPr="00E6216B" w:rsidRDefault="00395CF8" w:rsidP="0014322B">
            <w:pPr>
              <w:pStyle w:val="BodyText"/>
              <w:rPr>
                <w:b/>
              </w:rPr>
            </w:pPr>
            <w:r w:rsidRPr="00E6216B">
              <w:rPr>
                <w:b/>
              </w:rPr>
              <w:t>Object</w:t>
            </w:r>
          </w:p>
        </w:tc>
        <w:tc>
          <w:tcPr>
            <w:tcW w:w="2134" w:type="dxa"/>
            <w:shd w:val="clear" w:color="auto" w:fill="BFBFBF" w:themeFill="background1" w:themeFillShade="BF"/>
          </w:tcPr>
          <w:p w:rsidR="00395CF8" w:rsidRPr="00E6216B" w:rsidRDefault="00395CF8" w:rsidP="00D0703F">
            <w:pPr>
              <w:pStyle w:val="BodyText"/>
              <w:rPr>
                <w:b/>
              </w:rPr>
            </w:pPr>
            <w:r>
              <w:rPr>
                <w:b/>
              </w:rPr>
              <w:t>Tab Settings</w:t>
            </w:r>
          </w:p>
        </w:tc>
        <w:tc>
          <w:tcPr>
            <w:tcW w:w="1080" w:type="dxa"/>
            <w:shd w:val="clear" w:color="auto" w:fill="BFBFBF" w:themeFill="background1" w:themeFillShade="BF"/>
          </w:tcPr>
          <w:p w:rsidR="00395CF8" w:rsidRPr="00E6216B" w:rsidRDefault="00395CF8" w:rsidP="0014322B">
            <w:pPr>
              <w:pStyle w:val="BodyText"/>
              <w:rPr>
                <w:b/>
              </w:rPr>
            </w:pPr>
            <w:r w:rsidRPr="00E6216B">
              <w:rPr>
                <w:b/>
              </w:rPr>
              <w:t>Read</w:t>
            </w:r>
          </w:p>
        </w:tc>
        <w:tc>
          <w:tcPr>
            <w:tcW w:w="1080" w:type="dxa"/>
            <w:shd w:val="clear" w:color="auto" w:fill="BFBFBF" w:themeFill="background1" w:themeFillShade="BF"/>
          </w:tcPr>
          <w:p w:rsidR="00395CF8" w:rsidRPr="00E6216B" w:rsidRDefault="00395CF8" w:rsidP="0014322B">
            <w:pPr>
              <w:pStyle w:val="BodyText"/>
              <w:rPr>
                <w:b/>
              </w:rPr>
            </w:pPr>
            <w:r w:rsidRPr="00E6216B">
              <w:rPr>
                <w:b/>
              </w:rPr>
              <w:t>Create</w:t>
            </w:r>
          </w:p>
        </w:tc>
        <w:tc>
          <w:tcPr>
            <w:tcW w:w="900" w:type="dxa"/>
            <w:shd w:val="clear" w:color="auto" w:fill="BFBFBF" w:themeFill="background1" w:themeFillShade="BF"/>
          </w:tcPr>
          <w:p w:rsidR="00395CF8" w:rsidRPr="00E6216B" w:rsidRDefault="00395CF8" w:rsidP="0014322B">
            <w:pPr>
              <w:pStyle w:val="BodyText"/>
              <w:rPr>
                <w:b/>
              </w:rPr>
            </w:pPr>
            <w:r w:rsidRPr="00E6216B">
              <w:rPr>
                <w:b/>
              </w:rPr>
              <w:t>Edit</w:t>
            </w:r>
          </w:p>
        </w:tc>
        <w:tc>
          <w:tcPr>
            <w:tcW w:w="1080" w:type="dxa"/>
            <w:shd w:val="clear" w:color="auto" w:fill="BFBFBF" w:themeFill="background1" w:themeFillShade="BF"/>
          </w:tcPr>
          <w:p w:rsidR="00395CF8" w:rsidRPr="00E6216B" w:rsidRDefault="00395CF8" w:rsidP="0014322B">
            <w:pPr>
              <w:pStyle w:val="BodyText"/>
              <w:rPr>
                <w:b/>
              </w:rPr>
            </w:pPr>
            <w:r w:rsidRPr="00E6216B">
              <w:rPr>
                <w:b/>
              </w:rPr>
              <w:t>Delete</w:t>
            </w:r>
          </w:p>
        </w:tc>
      </w:tr>
      <w:tr w:rsidR="00395CF8" w:rsidRPr="007A4E01" w:rsidTr="00395CF8">
        <w:tc>
          <w:tcPr>
            <w:tcW w:w="2366" w:type="dxa"/>
          </w:tcPr>
          <w:p w:rsidR="00395CF8" w:rsidRPr="007A4E01" w:rsidRDefault="00395CF8" w:rsidP="0014322B">
            <w:pPr>
              <w:pStyle w:val="BodyText"/>
              <w:rPr>
                <w:b/>
              </w:rPr>
            </w:pPr>
            <w:r w:rsidRPr="007A4E01">
              <w:t>Interviewers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90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t>Job Applications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c>
          <w:tcPr>
            <w:tcW w:w="900" w:type="dxa"/>
          </w:tcPr>
          <w:p w:rsidR="00395CF8" w:rsidRPr="007A4E01" w:rsidRDefault="00395CF8" w:rsidP="0014322B">
            <w:pPr>
              <w:pStyle w:val="BodyText"/>
              <w:rPr>
                <w:rFonts w:ascii="Wingdings 2" w:hAnsi="Wingdings 2"/>
              </w:rPr>
            </w:pP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t>Job Postings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c>
          <w:tcPr>
            <w:tcW w:w="900" w:type="dxa"/>
          </w:tcPr>
          <w:p w:rsidR="00395CF8" w:rsidRPr="007A4E01" w:rsidRDefault="00395CF8" w:rsidP="0014322B">
            <w:pPr>
              <w:pStyle w:val="BodyText"/>
              <w:rPr>
                <w:rFonts w:ascii="Wingdings 2" w:hAnsi="Wingdings 2"/>
              </w:rPr>
            </w:pP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lastRenderedPageBreak/>
              <w:t>Job Posting Sites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c>
          <w:tcPr>
            <w:tcW w:w="900" w:type="dxa"/>
          </w:tcPr>
          <w:p w:rsidR="00395CF8" w:rsidRPr="007A4E01" w:rsidRDefault="00395CF8" w:rsidP="0014322B">
            <w:pPr>
              <w:pStyle w:val="BodyText"/>
              <w:rPr>
                <w:rFonts w:ascii="Wingdings 2" w:hAnsi="Wingdings 2"/>
              </w:rPr>
            </w:pP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t>Offers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90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t>Positions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90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r>
      <w:tr w:rsidR="00395CF8" w:rsidRPr="007A4E01" w:rsidTr="00395CF8">
        <w:tc>
          <w:tcPr>
            <w:tcW w:w="2366" w:type="dxa"/>
          </w:tcPr>
          <w:p w:rsidR="00395CF8" w:rsidRPr="007A4E01" w:rsidRDefault="00395CF8" w:rsidP="0014322B">
            <w:pPr>
              <w:pStyle w:val="BodyText"/>
              <w:rPr>
                <w:b/>
              </w:rPr>
            </w:pPr>
            <w:r w:rsidRPr="007A4E01">
              <w:t>Reviews</w:t>
            </w:r>
          </w:p>
        </w:tc>
        <w:tc>
          <w:tcPr>
            <w:tcW w:w="2134" w:type="dxa"/>
          </w:tcPr>
          <w:p w:rsidR="00395CF8" w:rsidRPr="00716579" w:rsidRDefault="00395CF8" w:rsidP="00D0703F">
            <w:r>
              <w:t>Visible</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900" w:type="dxa"/>
          </w:tcPr>
          <w:p w:rsidR="00395CF8" w:rsidRPr="007A4E01" w:rsidRDefault="00395CF8" w:rsidP="0014322B">
            <w:pPr>
              <w:pStyle w:val="BodyText"/>
              <w:rPr>
                <w:rFonts w:ascii="Wingdings 2" w:hAnsi="Wingdings 2"/>
              </w:rPr>
            </w:pPr>
            <w:r w:rsidRPr="007A4E01">
              <w:rPr>
                <w:rFonts w:ascii="Wingdings 2" w:hAnsi="Wingdings 2"/>
              </w:rPr>
              <w:t></w:t>
            </w:r>
          </w:p>
        </w:tc>
        <w:tc>
          <w:tcPr>
            <w:tcW w:w="1080" w:type="dxa"/>
          </w:tcPr>
          <w:p w:rsidR="00395CF8" w:rsidRPr="007A4E01" w:rsidRDefault="00395CF8" w:rsidP="0014322B">
            <w:pPr>
              <w:pStyle w:val="BodyText"/>
              <w:rPr>
                <w:rFonts w:ascii="Wingdings 2" w:hAnsi="Wingdings 2"/>
              </w:rPr>
            </w:pPr>
          </w:p>
        </w:tc>
      </w:tr>
    </w:tbl>
    <w:p w:rsidR="00A3743D" w:rsidRDefault="00A3743D" w:rsidP="0024104D">
      <w:pPr>
        <w:pStyle w:val="Heading1"/>
      </w:pPr>
      <w:r>
        <w:t>Create a new permission set for interviewers.</w:t>
      </w:r>
    </w:p>
    <w:p w:rsidR="00A3743D" w:rsidRDefault="00A3743D" w:rsidP="0024104D">
      <w:pPr>
        <w:pStyle w:val="Heading2"/>
      </w:pPr>
      <w:r>
        <w:t xml:space="preserve">Click </w:t>
      </w:r>
      <w:r w:rsidRPr="000F12F9">
        <w:rPr>
          <w:rStyle w:val="ClickPaths"/>
        </w:rPr>
        <w:t>Setup</w:t>
      </w:r>
      <w:r w:rsidRPr="00E3701E">
        <w:rPr>
          <w:rStyle w:val="ClickPaths"/>
        </w:rPr>
        <w:t xml:space="preserve"> | </w:t>
      </w:r>
      <w:r w:rsidRPr="000F12F9">
        <w:rPr>
          <w:rStyle w:val="ClickPaths"/>
        </w:rPr>
        <w:t>Manage Users</w:t>
      </w:r>
      <w:r w:rsidRPr="00E3701E">
        <w:rPr>
          <w:rStyle w:val="ClickPaths"/>
        </w:rPr>
        <w:t xml:space="preserve"> | </w:t>
      </w:r>
      <w:r w:rsidRPr="000F12F9">
        <w:rPr>
          <w:rStyle w:val="ClickPaths"/>
        </w:rPr>
        <w:t>Permission Sets</w:t>
      </w:r>
      <w:r>
        <w:t>.</w:t>
      </w:r>
    </w:p>
    <w:p w:rsidR="00A3743D" w:rsidRDefault="00A3743D" w:rsidP="0024104D">
      <w:pPr>
        <w:pStyle w:val="Heading2"/>
      </w:pPr>
      <w:r>
        <w:t xml:space="preserve">Click </w:t>
      </w:r>
      <w:r w:rsidRPr="00204DCF">
        <w:rPr>
          <w:rStyle w:val="ButtonLabels"/>
        </w:rPr>
        <w:t>New</w:t>
      </w:r>
      <w:r>
        <w:t>.</w:t>
      </w:r>
    </w:p>
    <w:p w:rsidR="00A3743D" w:rsidRDefault="00A3743D" w:rsidP="0024104D">
      <w:pPr>
        <w:pStyle w:val="Heading2"/>
      </w:pPr>
      <w:r>
        <w:t xml:space="preserve">Type </w:t>
      </w:r>
      <w:r w:rsidRPr="007A4E01">
        <w:rPr>
          <w:rStyle w:val="Data"/>
        </w:rPr>
        <w:t>Interviewers</w:t>
      </w:r>
      <w:r>
        <w:t xml:space="preserve"> as the </w:t>
      </w:r>
      <w:r w:rsidRPr="00E3701E">
        <w:rPr>
          <w:rStyle w:val="FieldLabels"/>
        </w:rPr>
        <w:t>Label</w:t>
      </w:r>
      <w:r>
        <w:t xml:space="preserve"> and click </w:t>
      </w:r>
      <w:r w:rsidRPr="00204DCF">
        <w:rPr>
          <w:rStyle w:val="ButtonLabels"/>
        </w:rPr>
        <w:t>Save</w:t>
      </w:r>
      <w:r>
        <w:t xml:space="preserve">. All other settings are correct as is. </w:t>
      </w:r>
    </w:p>
    <w:p w:rsidR="00A3743D" w:rsidRDefault="00A3743D" w:rsidP="0024104D">
      <w:pPr>
        <w:pStyle w:val="Heading2"/>
      </w:pPr>
      <w:r>
        <w:t xml:space="preserve">Click </w:t>
      </w:r>
      <w:r w:rsidR="00622C8E" w:rsidRPr="00B81896">
        <w:rPr>
          <w:rStyle w:val="ButtonLabels"/>
        </w:rPr>
        <w:t>Assigned Apps</w:t>
      </w:r>
      <w:r>
        <w:t>.</w:t>
      </w:r>
    </w:p>
    <w:p w:rsidR="00A3743D" w:rsidRDefault="00A3743D" w:rsidP="0024104D">
      <w:pPr>
        <w:pStyle w:val="Heading2"/>
      </w:pPr>
      <w:r>
        <w:t xml:space="preserve">Click </w:t>
      </w:r>
      <w:r w:rsidR="00622C8E" w:rsidRPr="00B81896">
        <w:rPr>
          <w:rStyle w:val="ButtonLabels"/>
        </w:rPr>
        <w:t>Edit</w:t>
      </w:r>
      <w:r>
        <w:t xml:space="preserve">. </w:t>
      </w:r>
    </w:p>
    <w:p w:rsidR="00A3743D" w:rsidRDefault="00A3743D" w:rsidP="0024104D">
      <w:pPr>
        <w:pStyle w:val="Heading2"/>
      </w:pPr>
      <w:r>
        <w:t>Select</w:t>
      </w:r>
      <w:r w:rsidR="00622C8E" w:rsidRPr="00B81896">
        <w:rPr>
          <w:rStyle w:val="PicklistValues"/>
        </w:rPr>
        <w:t xml:space="preserve"> Recruiting</w:t>
      </w:r>
      <w:r>
        <w:t xml:space="preserve"> from the Available Apps list and click </w:t>
      </w:r>
      <w:r w:rsidRPr="00204DCF">
        <w:rPr>
          <w:rStyle w:val="ButtonLabels"/>
        </w:rPr>
        <w:t>Add</w:t>
      </w:r>
      <w:r>
        <w:t>.</w:t>
      </w:r>
    </w:p>
    <w:p w:rsidR="00A3743D" w:rsidRDefault="00A3743D" w:rsidP="0024104D">
      <w:pPr>
        <w:pStyle w:val="Heading2"/>
      </w:pPr>
      <w:r>
        <w:t xml:space="preserve">Click </w:t>
      </w:r>
      <w:r w:rsidRPr="00204DCF">
        <w:rPr>
          <w:rStyle w:val="ButtonLabels"/>
        </w:rPr>
        <w:t>Save</w:t>
      </w:r>
      <w:r>
        <w:t>.</w:t>
      </w:r>
    </w:p>
    <w:p w:rsidR="00A3743D" w:rsidRDefault="00A3743D" w:rsidP="0024104D">
      <w:pPr>
        <w:pStyle w:val="Heading2"/>
      </w:pPr>
      <w:r>
        <w:t xml:space="preserve">Click </w:t>
      </w:r>
      <w:r w:rsidRPr="00204DCF">
        <w:rPr>
          <w:rStyle w:val="ButtonLabels"/>
        </w:rPr>
        <w:t>Object Settings</w:t>
      </w:r>
      <w:r>
        <w:t xml:space="preserve">. </w:t>
      </w:r>
    </w:p>
    <w:p w:rsidR="00A3743D" w:rsidRDefault="00A3743D" w:rsidP="0024104D">
      <w:pPr>
        <w:pStyle w:val="Heading2"/>
      </w:pPr>
      <w:r>
        <w:t xml:space="preserve">Click </w:t>
      </w:r>
      <w:r w:rsidRPr="00E3701E">
        <w:rPr>
          <w:rStyle w:val="ClickPaths"/>
        </w:rPr>
        <w:t>Candidates</w:t>
      </w:r>
      <w:r>
        <w:t xml:space="preserve"> from the </w:t>
      </w:r>
      <w:r w:rsidR="00622C8E" w:rsidRPr="00B81896">
        <w:t>Object Settings</w:t>
      </w:r>
      <w:r>
        <w:t xml:space="preserve"> list.</w:t>
      </w:r>
    </w:p>
    <w:p w:rsidR="00A3743D" w:rsidRDefault="00A3743D" w:rsidP="0024104D">
      <w:pPr>
        <w:pStyle w:val="Heading2"/>
      </w:pPr>
      <w:r>
        <w:t xml:space="preserve">Click </w:t>
      </w:r>
      <w:r w:rsidRPr="00204DCF">
        <w:rPr>
          <w:rStyle w:val="ButtonLabels"/>
        </w:rPr>
        <w:t>Edit</w:t>
      </w:r>
      <w:r>
        <w:t>.</w:t>
      </w:r>
    </w:p>
    <w:p w:rsidR="00776584" w:rsidRDefault="00776584" w:rsidP="00776584">
      <w:pPr>
        <w:pStyle w:val="Heading2"/>
      </w:pPr>
      <w:r>
        <w:t xml:space="preserve">Select </w:t>
      </w:r>
      <w:r w:rsidR="003C581C">
        <w:rPr>
          <w:rStyle w:val="PicklistValues"/>
        </w:rPr>
        <w:t>Visible</w:t>
      </w:r>
      <w:r>
        <w:t xml:space="preserve"> from the </w:t>
      </w:r>
      <w:r w:rsidR="00622C8E" w:rsidRPr="00B81896">
        <w:t>Tab Settings</w:t>
      </w:r>
      <w:r>
        <w:t xml:space="preserve"> list. </w:t>
      </w:r>
    </w:p>
    <w:p w:rsidR="00A3743D" w:rsidRDefault="00A3743D" w:rsidP="0024104D">
      <w:pPr>
        <w:pStyle w:val="Heading2"/>
      </w:pPr>
      <w:r>
        <w:t xml:space="preserve">Check </w:t>
      </w:r>
      <w:r w:rsidRPr="007A4E01">
        <w:rPr>
          <w:rStyle w:val="CheckboxNames"/>
        </w:rPr>
        <w:t>Read</w:t>
      </w:r>
      <w:r>
        <w:t xml:space="preserve"> from the </w:t>
      </w:r>
      <w:r w:rsidR="00622C8E" w:rsidRPr="00B81896">
        <w:t>Object Permissions</w:t>
      </w:r>
      <w:r>
        <w:t xml:space="preserve"> list and click </w:t>
      </w:r>
      <w:r w:rsidRPr="00204DCF">
        <w:rPr>
          <w:rStyle w:val="ButtonLabels"/>
        </w:rPr>
        <w:t>Save</w:t>
      </w:r>
      <w:r>
        <w:t>.</w:t>
      </w:r>
    </w:p>
    <w:p w:rsidR="00A3743D" w:rsidRDefault="00A3743D" w:rsidP="0024104D">
      <w:pPr>
        <w:pStyle w:val="Heading2"/>
      </w:pPr>
      <w:r>
        <w:t xml:space="preserve">Repeat these steps for the Interviewers, Job Applications, Job Postings, Job Posting Sites, Offers, Positions, and Reviews objects, setting the permissions to those listed below: </w:t>
      </w:r>
    </w:p>
    <w:tbl>
      <w:tblPr>
        <w:tblStyle w:val="TableGrid"/>
        <w:tblW w:w="8730" w:type="dxa"/>
        <w:tblInd w:w="828" w:type="dxa"/>
        <w:tblLook w:val="04A0" w:firstRow="1" w:lastRow="0" w:firstColumn="1" w:lastColumn="0" w:noHBand="0" w:noVBand="1"/>
      </w:tblPr>
      <w:tblGrid>
        <w:gridCol w:w="2340"/>
        <w:gridCol w:w="2520"/>
        <w:gridCol w:w="900"/>
        <w:gridCol w:w="1080"/>
        <w:gridCol w:w="810"/>
        <w:gridCol w:w="1080"/>
      </w:tblGrid>
      <w:tr w:rsidR="00395CF8" w:rsidRPr="00716579" w:rsidTr="00395CF8">
        <w:tc>
          <w:tcPr>
            <w:tcW w:w="2340" w:type="dxa"/>
            <w:shd w:val="clear" w:color="auto" w:fill="BFBFBF" w:themeFill="background1" w:themeFillShade="BF"/>
          </w:tcPr>
          <w:p w:rsidR="00395CF8" w:rsidRPr="00716579" w:rsidRDefault="00395CF8" w:rsidP="0014322B">
            <w:pPr>
              <w:pStyle w:val="BodyText"/>
              <w:rPr>
                <w:b/>
              </w:rPr>
            </w:pPr>
            <w:r w:rsidRPr="00716579">
              <w:rPr>
                <w:b/>
              </w:rPr>
              <w:t>Object</w:t>
            </w:r>
          </w:p>
        </w:tc>
        <w:tc>
          <w:tcPr>
            <w:tcW w:w="2520" w:type="dxa"/>
            <w:shd w:val="clear" w:color="auto" w:fill="BFBFBF" w:themeFill="background1" w:themeFillShade="BF"/>
          </w:tcPr>
          <w:p w:rsidR="00395CF8" w:rsidRPr="00716579" w:rsidRDefault="00395CF8" w:rsidP="00D0703F">
            <w:pPr>
              <w:pStyle w:val="BodyText"/>
              <w:rPr>
                <w:b/>
              </w:rPr>
            </w:pPr>
            <w:r w:rsidRPr="00716579">
              <w:rPr>
                <w:b/>
              </w:rPr>
              <w:t>Tab Settings</w:t>
            </w:r>
          </w:p>
        </w:tc>
        <w:tc>
          <w:tcPr>
            <w:tcW w:w="900" w:type="dxa"/>
            <w:shd w:val="clear" w:color="auto" w:fill="BFBFBF" w:themeFill="background1" w:themeFillShade="BF"/>
          </w:tcPr>
          <w:p w:rsidR="00395CF8" w:rsidRPr="00716579" w:rsidRDefault="00395CF8" w:rsidP="0014322B">
            <w:pPr>
              <w:pStyle w:val="BodyText"/>
              <w:rPr>
                <w:b/>
              </w:rPr>
            </w:pPr>
            <w:r w:rsidRPr="00716579">
              <w:rPr>
                <w:b/>
              </w:rPr>
              <w:t>Read</w:t>
            </w:r>
          </w:p>
        </w:tc>
        <w:tc>
          <w:tcPr>
            <w:tcW w:w="1080" w:type="dxa"/>
            <w:shd w:val="clear" w:color="auto" w:fill="BFBFBF" w:themeFill="background1" w:themeFillShade="BF"/>
          </w:tcPr>
          <w:p w:rsidR="00395CF8" w:rsidRPr="00716579" w:rsidRDefault="00395CF8" w:rsidP="0014322B">
            <w:pPr>
              <w:pStyle w:val="BodyText"/>
              <w:rPr>
                <w:b/>
              </w:rPr>
            </w:pPr>
            <w:r w:rsidRPr="00716579">
              <w:rPr>
                <w:b/>
              </w:rPr>
              <w:t>Create</w:t>
            </w:r>
          </w:p>
        </w:tc>
        <w:tc>
          <w:tcPr>
            <w:tcW w:w="810" w:type="dxa"/>
            <w:shd w:val="clear" w:color="auto" w:fill="BFBFBF" w:themeFill="background1" w:themeFillShade="BF"/>
          </w:tcPr>
          <w:p w:rsidR="00395CF8" w:rsidRPr="00716579" w:rsidRDefault="00395CF8" w:rsidP="0014322B">
            <w:pPr>
              <w:pStyle w:val="BodyText"/>
              <w:rPr>
                <w:b/>
              </w:rPr>
            </w:pPr>
            <w:r w:rsidRPr="00716579">
              <w:rPr>
                <w:b/>
              </w:rPr>
              <w:t>Edit</w:t>
            </w:r>
          </w:p>
        </w:tc>
        <w:tc>
          <w:tcPr>
            <w:tcW w:w="1080" w:type="dxa"/>
            <w:shd w:val="clear" w:color="auto" w:fill="BFBFBF" w:themeFill="background1" w:themeFillShade="BF"/>
          </w:tcPr>
          <w:p w:rsidR="00395CF8" w:rsidRPr="00716579" w:rsidRDefault="00395CF8" w:rsidP="0014322B">
            <w:pPr>
              <w:pStyle w:val="BodyText"/>
              <w:rPr>
                <w:b/>
              </w:rPr>
            </w:pPr>
            <w:r w:rsidRPr="00716579">
              <w:rPr>
                <w:b/>
              </w:rPr>
              <w:t>Delete</w:t>
            </w:r>
          </w:p>
        </w:tc>
      </w:tr>
      <w:tr w:rsidR="00395CF8" w:rsidRPr="00716579" w:rsidTr="00395CF8">
        <w:tc>
          <w:tcPr>
            <w:tcW w:w="2340" w:type="dxa"/>
          </w:tcPr>
          <w:p w:rsidR="00395CF8" w:rsidRPr="00716579" w:rsidRDefault="00395CF8" w:rsidP="0014322B">
            <w:pPr>
              <w:pStyle w:val="BodyText"/>
            </w:pPr>
            <w:r w:rsidRPr="00716579">
              <w:t>Interviewers</w:t>
            </w:r>
          </w:p>
        </w:tc>
        <w:tc>
          <w:tcPr>
            <w:tcW w:w="2520" w:type="dxa"/>
          </w:tcPr>
          <w:p w:rsidR="00395CF8" w:rsidRPr="00716579"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Job Applications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Job Postings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Job Posting Sites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Offers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Positions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c>
          <w:tcPr>
            <w:tcW w:w="810" w:type="dxa"/>
          </w:tcPr>
          <w:p w:rsidR="00395CF8" w:rsidRPr="00716579" w:rsidRDefault="00395CF8" w:rsidP="0014322B">
            <w:pPr>
              <w:pStyle w:val="BodyText"/>
              <w:rPr>
                <w:rFonts w:ascii="Wingdings 2" w:hAnsi="Wingdings 2"/>
              </w:rPr>
            </w:pPr>
          </w:p>
        </w:tc>
        <w:tc>
          <w:tcPr>
            <w:tcW w:w="1080" w:type="dxa"/>
          </w:tcPr>
          <w:p w:rsidR="00395CF8" w:rsidRPr="00716579" w:rsidRDefault="00395CF8" w:rsidP="0014322B">
            <w:pPr>
              <w:pStyle w:val="BodyText"/>
              <w:rPr>
                <w:rFonts w:ascii="Wingdings 2" w:hAnsi="Wingdings 2"/>
              </w:rPr>
            </w:pPr>
          </w:p>
        </w:tc>
      </w:tr>
      <w:tr w:rsidR="00395CF8" w:rsidRPr="00716579" w:rsidTr="00395CF8">
        <w:tc>
          <w:tcPr>
            <w:tcW w:w="2340" w:type="dxa"/>
          </w:tcPr>
          <w:p w:rsidR="00395CF8" w:rsidRPr="00716579" w:rsidRDefault="00395CF8" w:rsidP="0014322B">
            <w:pPr>
              <w:pStyle w:val="BodyText"/>
            </w:pPr>
            <w:r w:rsidRPr="00716579">
              <w:t>Reviews</w:t>
            </w:r>
          </w:p>
        </w:tc>
        <w:tc>
          <w:tcPr>
            <w:tcW w:w="2520" w:type="dxa"/>
          </w:tcPr>
          <w:p w:rsidR="00395CF8" w:rsidRDefault="003C581C" w:rsidP="00D0703F">
            <w:r>
              <w:t>Visible</w:t>
            </w:r>
          </w:p>
        </w:tc>
        <w:tc>
          <w:tcPr>
            <w:tcW w:w="90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810" w:type="dxa"/>
          </w:tcPr>
          <w:p w:rsidR="00395CF8" w:rsidRPr="00716579" w:rsidRDefault="00395CF8" w:rsidP="0014322B">
            <w:pPr>
              <w:pStyle w:val="BodyText"/>
              <w:rPr>
                <w:rFonts w:ascii="Wingdings 2" w:hAnsi="Wingdings 2"/>
              </w:rPr>
            </w:pPr>
            <w:r w:rsidRPr="00716579">
              <w:rPr>
                <w:rFonts w:ascii="Wingdings 2" w:hAnsi="Wingdings 2"/>
              </w:rPr>
              <w:t></w:t>
            </w:r>
          </w:p>
        </w:tc>
        <w:tc>
          <w:tcPr>
            <w:tcW w:w="1080" w:type="dxa"/>
          </w:tcPr>
          <w:p w:rsidR="00395CF8" w:rsidRPr="00716579" w:rsidRDefault="00395CF8" w:rsidP="0014322B">
            <w:pPr>
              <w:pStyle w:val="BodyText"/>
              <w:rPr>
                <w:rFonts w:ascii="Wingdings 2" w:hAnsi="Wingdings 2"/>
              </w:rPr>
            </w:pPr>
          </w:p>
        </w:tc>
      </w:tr>
    </w:tbl>
    <w:p w:rsidR="00A3743D" w:rsidRPr="000A4BB9" w:rsidRDefault="00A3743D" w:rsidP="0024104D">
      <w:pPr>
        <w:pStyle w:val="Heading1"/>
      </w:pPr>
      <w:r w:rsidRPr="000A4BB9">
        <w:t>Assign users to the new permission sets.</w:t>
      </w:r>
    </w:p>
    <w:p w:rsidR="00A3743D" w:rsidRDefault="00A3743D" w:rsidP="0024104D">
      <w:pPr>
        <w:pStyle w:val="Heading2"/>
      </w:pPr>
      <w:r>
        <w:t xml:space="preserve">Click </w:t>
      </w:r>
      <w:r w:rsidRPr="009E6542">
        <w:rPr>
          <w:rStyle w:val="ClickPaths"/>
        </w:rPr>
        <w:t xml:space="preserve">Setup | Manage Users | </w:t>
      </w:r>
      <w:r w:rsidR="00441D89">
        <w:rPr>
          <w:rStyle w:val="ClickPaths"/>
        </w:rPr>
        <w:t>Permission Set</w:t>
      </w:r>
      <w:r w:rsidR="00B423EF">
        <w:rPr>
          <w:rStyle w:val="ClickPaths"/>
        </w:rPr>
        <w:t>s</w:t>
      </w:r>
      <w:r>
        <w:t>.</w:t>
      </w:r>
    </w:p>
    <w:p w:rsidR="00441D89" w:rsidRDefault="00441D89" w:rsidP="0024104D">
      <w:pPr>
        <w:pStyle w:val="Heading2"/>
      </w:pPr>
      <w:r>
        <w:t xml:space="preserve">Select the </w:t>
      </w:r>
      <w:r w:rsidRPr="00441D89">
        <w:rPr>
          <w:rStyle w:val="FileFolderNames"/>
        </w:rPr>
        <w:t>Hiring Manager</w:t>
      </w:r>
      <w:r w:rsidR="00DC23B9">
        <w:rPr>
          <w:rStyle w:val="FileFolderNames"/>
        </w:rPr>
        <w:t>s</w:t>
      </w:r>
      <w:r>
        <w:t xml:space="preserve"> permission set.</w:t>
      </w:r>
    </w:p>
    <w:p w:rsidR="00441D89" w:rsidRDefault="00441D89" w:rsidP="0024104D">
      <w:pPr>
        <w:pStyle w:val="Heading2"/>
      </w:pPr>
      <w:r>
        <w:t xml:space="preserve">Click </w:t>
      </w:r>
      <w:r w:rsidRPr="00441D89">
        <w:rPr>
          <w:rStyle w:val="ButtonLabels"/>
        </w:rPr>
        <w:t>Manage Assignments</w:t>
      </w:r>
      <w:r>
        <w:t>.</w:t>
      </w:r>
    </w:p>
    <w:p w:rsidR="00441D89" w:rsidRDefault="00441D89" w:rsidP="0024104D">
      <w:pPr>
        <w:pStyle w:val="Heading2"/>
      </w:pPr>
      <w:r>
        <w:t xml:space="preserve">Click </w:t>
      </w:r>
      <w:r w:rsidRPr="00441D89">
        <w:rPr>
          <w:rStyle w:val="ButtonLabels"/>
        </w:rPr>
        <w:t>Add Assignments</w:t>
      </w:r>
      <w:r>
        <w:t>.</w:t>
      </w:r>
    </w:p>
    <w:p w:rsidR="00A3743D" w:rsidRDefault="00441D89" w:rsidP="0024104D">
      <w:pPr>
        <w:pStyle w:val="Heading2"/>
      </w:pPr>
      <w:r>
        <w:t xml:space="preserve">Select </w:t>
      </w:r>
      <w:r w:rsidR="00622C8E" w:rsidRPr="00B81896">
        <w:rPr>
          <w:rStyle w:val="PicklistValues"/>
        </w:rPr>
        <w:t xml:space="preserve">Clark </w:t>
      </w:r>
      <w:proofErr w:type="spellStart"/>
      <w:r w:rsidR="00622C8E" w:rsidRPr="00B81896">
        <w:rPr>
          <w:rStyle w:val="PicklistValues"/>
        </w:rPr>
        <w:t>Kentman</w:t>
      </w:r>
      <w:proofErr w:type="spellEnd"/>
      <w:r w:rsidRPr="00441D89">
        <w:t xml:space="preserve">, </w:t>
      </w:r>
      <w:r w:rsidR="00622C8E" w:rsidRPr="00B81896">
        <w:rPr>
          <w:rStyle w:val="PicklistValues"/>
        </w:rPr>
        <w:t xml:space="preserve">Frank </w:t>
      </w:r>
      <w:proofErr w:type="spellStart"/>
      <w:r w:rsidR="00622C8E" w:rsidRPr="00B81896">
        <w:rPr>
          <w:rStyle w:val="PicklistValues"/>
        </w:rPr>
        <w:t>Linstrom</w:t>
      </w:r>
      <w:proofErr w:type="spellEnd"/>
      <w:r w:rsidR="00A3743D" w:rsidRPr="00441D89">
        <w:t xml:space="preserve">, </w:t>
      </w:r>
      <w:r w:rsidR="00622C8E" w:rsidRPr="00B81896">
        <w:rPr>
          <w:rStyle w:val="PicklistValues"/>
        </w:rPr>
        <w:t xml:space="preserve">Amy </w:t>
      </w:r>
      <w:proofErr w:type="spellStart"/>
      <w:r w:rsidR="00622C8E" w:rsidRPr="00B81896">
        <w:rPr>
          <w:rStyle w:val="PicklistValues"/>
        </w:rPr>
        <w:t>Lojack</w:t>
      </w:r>
      <w:proofErr w:type="spellEnd"/>
      <w:r w:rsidR="00A3743D" w:rsidRPr="00441D89">
        <w:t xml:space="preserve">, </w:t>
      </w:r>
      <w:r w:rsidR="00A04631" w:rsidRPr="00441D89">
        <w:t xml:space="preserve">and </w:t>
      </w:r>
      <w:r w:rsidR="00622C8E" w:rsidRPr="00B81896">
        <w:rPr>
          <w:rStyle w:val="PicklistValues"/>
        </w:rPr>
        <w:t xml:space="preserve">Andy </w:t>
      </w:r>
      <w:proofErr w:type="spellStart"/>
      <w:r w:rsidR="00622C8E" w:rsidRPr="00B81896">
        <w:rPr>
          <w:rStyle w:val="PicklistValues"/>
        </w:rPr>
        <w:t>Macrola</w:t>
      </w:r>
      <w:proofErr w:type="spellEnd"/>
      <w:r>
        <w:t xml:space="preserve"> and click </w:t>
      </w:r>
      <w:r w:rsidRPr="00441D89">
        <w:rPr>
          <w:rStyle w:val="ButtonLabels"/>
        </w:rPr>
        <w:t>Assign</w:t>
      </w:r>
      <w:r w:rsidR="00A3743D" w:rsidRPr="00441D89">
        <w:t>.</w:t>
      </w:r>
    </w:p>
    <w:p w:rsidR="00395CF8" w:rsidRDefault="00395CF8" w:rsidP="0024104D">
      <w:pPr>
        <w:pStyle w:val="Heading2"/>
      </w:pPr>
      <w:r>
        <w:t xml:space="preserve">Click </w:t>
      </w:r>
      <w:r w:rsidRPr="00395CF8">
        <w:rPr>
          <w:rStyle w:val="ButtonLabels"/>
        </w:rPr>
        <w:t>Done</w:t>
      </w:r>
      <w:r>
        <w:t xml:space="preserve">. </w:t>
      </w:r>
    </w:p>
    <w:p w:rsidR="00441D89" w:rsidRDefault="00441D89" w:rsidP="00441D89">
      <w:pPr>
        <w:pStyle w:val="Heading2"/>
      </w:pPr>
      <w:r>
        <w:t xml:space="preserve">Click </w:t>
      </w:r>
      <w:r w:rsidRPr="009E6542">
        <w:rPr>
          <w:rStyle w:val="ClickPaths"/>
        </w:rPr>
        <w:t xml:space="preserve">Setup | Manage Users | </w:t>
      </w:r>
      <w:r>
        <w:rPr>
          <w:rStyle w:val="ClickPaths"/>
        </w:rPr>
        <w:t>Permission Set</w:t>
      </w:r>
      <w:r w:rsidR="001366E2">
        <w:rPr>
          <w:rStyle w:val="ClickPaths"/>
        </w:rPr>
        <w:t>s</w:t>
      </w:r>
      <w:r>
        <w:t>.</w:t>
      </w:r>
    </w:p>
    <w:p w:rsidR="00441D89" w:rsidRDefault="00441D89" w:rsidP="00441D89">
      <w:pPr>
        <w:pStyle w:val="Heading2"/>
      </w:pPr>
      <w:r>
        <w:t xml:space="preserve">Select the </w:t>
      </w:r>
      <w:r w:rsidRPr="00880DB4">
        <w:rPr>
          <w:rStyle w:val="PicklistValues"/>
        </w:rPr>
        <w:t>Interviewers</w:t>
      </w:r>
      <w:r>
        <w:t xml:space="preserve"> permission set.</w:t>
      </w:r>
    </w:p>
    <w:p w:rsidR="00441D89" w:rsidRDefault="00441D89" w:rsidP="00441D89">
      <w:pPr>
        <w:pStyle w:val="Heading2"/>
      </w:pPr>
      <w:r>
        <w:lastRenderedPageBreak/>
        <w:t xml:space="preserve">Click </w:t>
      </w:r>
      <w:r w:rsidRPr="00441D89">
        <w:rPr>
          <w:rStyle w:val="ButtonLabels"/>
        </w:rPr>
        <w:t>Manage Assignments</w:t>
      </w:r>
      <w:r>
        <w:t>.</w:t>
      </w:r>
    </w:p>
    <w:p w:rsidR="00441D89" w:rsidRDefault="00441D89" w:rsidP="00441D89">
      <w:pPr>
        <w:pStyle w:val="Heading2"/>
      </w:pPr>
      <w:r>
        <w:t xml:space="preserve">Click </w:t>
      </w:r>
      <w:r w:rsidRPr="00441D89">
        <w:rPr>
          <w:rStyle w:val="ButtonLabels"/>
        </w:rPr>
        <w:t>Add Assignments</w:t>
      </w:r>
      <w:r>
        <w:t>.</w:t>
      </w:r>
    </w:p>
    <w:p w:rsidR="00A3743D" w:rsidRDefault="00441D89" w:rsidP="0024104D">
      <w:pPr>
        <w:pStyle w:val="Heading2"/>
      </w:pPr>
      <w:r w:rsidRPr="00441D89">
        <w:t xml:space="preserve">Select </w:t>
      </w:r>
      <w:r w:rsidR="00622C8E" w:rsidRPr="00B81896">
        <w:rPr>
          <w:rStyle w:val="PicklistValues"/>
        </w:rPr>
        <w:t>Craig Kingman</w:t>
      </w:r>
      <w:r w:rsidRPr="00441D89">
        <w:t xml:space="preserve">, </w:t>
      </w:r>
      <w:r w:rsidR="00622C8E" w:rsidRPr="00B81896">
        <w:rPr>
          <w:rStyle w:val="PicklistValues"/>
        </w:rPr>
        <w:t>Melissa Lee</w:t>
      </w:r>
      <w:r>
        <w:t xml:space="preserve">, </w:t>
      </w:r>
      <w:r w:rsidR="00622C8E" w:rsidRPr="00B81896">
        <w:rPr>
          <w:rStyle w:val="PicklistValues"/>
        </w:rPr>
        <w:t xml:space="preserve">Harry </w:t>
      </w:r>
      <w:proofErr w:type="spellStart"/>
      <w:r w:rsidR="00622C8E" w:rsidRPr="00B81896">
        <w:rPr>
          <w:rStyle w:val="PicklistValues"/>
        </w:rPr>
        <w:t>Potterham</w:t>
      </w:r>
      <w:proofErr w:type="spellEnd"/>
      <w:r>
        <w:t xml:space="preserve">, </w:t>
      </w:r>
      <w:r w:rsidR="00622C8E" w:rsidRPr="00B81896">
        <w:rPr>
          <w:rStyle w:val="PicklistValues"/>
        </w:rPr>
        <w:t>Flash Stevenson</w:t>
      </w:r>
      <w:r>
        <w:t xml:space="preserve">, and </w:t>
      </w:r>
      <w:r w:rsidR="00622C8E" w:rsidRPr="00B81896">
        <w:rPr>
          <w:rStyle w:val="PicklistValues"/>
        </w:rPr>
        <w:t xml:space="preserve">Tom </w:t>
      </w:r>
      <w:proofErr w:type="spellStart"/>
      <w:r w:rsidR="00622C8E" w:rsidRPr="00B81896">
        <w:rPr>
          <w:rStyle w:val="PicklistValues"/>
        </w:rPr>
        <w:t>Zales</w:t>
      </w:r>
      <w:proofErr w:type="spellEnd"/>
      <w:r>
        <w:t xml:space="preserve"> and click </w:t>
      </w:r>
      <w:r w:rsidRPr="00441D89">
        <w:rPr>
          <w:rStyle w:val="ButtonLabels"/>
        </w:rPr>
        <w:t>Assign</w:t>
      </w:r>
      <w:r w:rsidRPr="00441D89">
        <w:t>.</w:t>
      </w:r>
    </w:p>
    <w:p w:rsidR="00441D89" w:rsidRDefault="00441D89" w:rsidP="0024104D">
      <w:pPr>
        <w:pStyle w:val="Heading2"/>
      </w:pPr>
      <w:r>
        <w:t xml:space="preserve">Click </w:t>
      </w:r>
      <w:r w:rsidRPr="00441D89">
        <w:rPr>
          <w:rStyle w:val="ButtonLabels"/>
        </w:rPr>
        <w:t>Done</w:t>
      </w:r>
      <w:r>
        <w:t>.</w:t>
      </w:r>
    </w:p>
    <w:p w:rsidR="00A3743D" w:rsidRDefault="00A3743D">
      <w:pPr>
        <w:spacing w:after="200" w:line="276" w:lineRule="auto"/>
        <w:rPr>
          <w:b/>
        </w:rPr>
      </w:pPr>
      <w:bookmarkStart w:id="38" w:name="_Toc335138092"/>
      <w:bookmarkStart w:id="39" w:name="_Toc338683824"/>
      <w:r>
        <w:br w:type="page"/>
      </w:r>
    </w:p>
    <w:p w:rsidR="00A3743D" w:rsidRDefault="002262B2" w:rsidP="0014322B">
      <w:pPr>
        <w:pStyle w:val="ExerciseTitle"/>
      </w:pPr>
      <w:bookmarkStart w:id="40" w:name="_Toc340149374"/>
      <w:bookmarkStart w:id="41" w:name="_Toc352075725"/>
      <w:bookmarkStart w:id="42" w:name="_Toc440875396"/>
      <w:bookmarkEnd w:id="38"/>
      <w:bookmarkEnd w:id="39"/>
      <w:r>
        <w:lastRenderedPageBreak/>
        <w:t>7</w:t>
      </w:r>
      <w:r w:rsidR="00A3743D">
        <w:t>-3: Change Access Using Field-Level Security</w:t>
      </w:r>
      <w:bookmarkEnd w:id="40"/>
      <w:bookmarkEnd w:id="41"/>
      <w:bookmarkEnd w:id="42"/>
    </w:p>
    <w:p w:rsidR="00D425D3" w:rsidRDefault="00D425D3" w:rsidP="00D425D3">
      <w:pPr>
        <w:pStyle w:val="GoalTskTimeInstr"/>
      </w:pPr>
      <w:r>
        <w:t>Scenario:</w:t>
      </w:r>
    </w:p>
    <w:p w:rsidR="00D425D3" w:rsidRDefault="00D425D3" w:rsidP="00D425D3">
      <w:pPr>
        <w:pStyle w:val="BodyText"/>
      </w:pPr>
      <w:r>
        <w:t xml:space="preserve">In an effort to secure personal information on candidates, Universal Containers wants to ensure that recruiters cannot see or edit the Social Security Number of a candidate. </w:t>
      </w:r>
    </w:p>
    <w:p w:rsidR="00A3743D" w:rsidRDefault="00A3743D" w:rsidP="0014322B">
      <w:pPr>
        <w:pStyle w:val="GoalTskTimeInstr"/>
      </w:pPr>
      <w:r>
        <w:t>Goal:</w:t>
      </w:r>
    </w:p>
    <w:p w:rsidR="00A3743D" w:rsidRDefault="00A3743D" w:rsidP="0014322B">
      <w:pPr>
        <w:pStyle w:val="BodyText"/>
      </w:pPr>
      <w:r>
        <w:t>Use field-level security to remove access to Social Security Numbers on candidate records.</w:t>
      </w:r>
    </w:p>
    <w:p w:rsidR="00A3743D" w:rsidRDefault="00A3743D" w:rsidP="0014322B">
      <w:pPr>
        <w:pStyle w:val="GoalTskTimeInstr"/>
      </w:pPr>
      <w:r>
        <w:t>Tasks:</w:t>
      </w:r>
    </w:p>
    <w:p w:rsidR="00A3743D" w:rsidRDefault="00A3743D" w:rsidP="0014322B">
      <w:pPr>
        <w:pStyle w:val="BodyText"/>
      </w:pPr>
      <w:r>
        <w:t xml:space="preserve">Modify the field-level security for candidates to hide the </w:t>
      </w:r>
      <w:r w:rsidRPr="00CE6BAF">
        <w:rPr>
          <w:rStyle w:val="FieldLabels"/>
        </w:rPr>
        <w:t>Social Security Number</w:t>
      </w:r>
      <w:r>
        <w:rPr>
          <w:rStyle w:val="FieldLabels"/>
        </w:rPr>
        <w:t xml:space="preserve"> </w:t>
      </w:r>
      <w:r>
        <w:t>field for recruiters.</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34"/>
        </w:numPr>
      </w:pPr>
      <w:r>
        <w:t xml:space="preserve">Make the </w:t>
      </w:r>
      <w:r w:rsidRPr="00CE6BAF">
        <w:rPr>
          <w:rStyle w:val="FieldLabels"/>
        </w:rPr>
        <w:t>Social Security Number</w:t>
      </w:r>
      <w:r>
        <w:t xml:space="preserve"> field hidden for recruiters.</w:t>
      </w:r>
    </w:p>
    <w:p w:rsidR="00A3743D" w:rsidRPr="00B72695" w:rsidRDefault="00A3743D" w:rsidP="0024104D">
      <w:pPr>
        <w:pStyle w:val="Heading2"/>
      </w:pPr>
      <w:r w:rsidRPr="00D865CE">
        <w:t>Click</w:t>
      </w:r>
      <w:r w:rsidRPr="00B72695">
        <w:t xml:space="preserve"> </w:t>
      </w:r>
      <w:r w:rsidRPr="003A0DD9">
        <w:rPr>
          <w:rStyle w:val="ClickPaths"/>
        </w:rPr>
        <w:t>Setup</w:t>
      </w:r>
      <w:r w:rsidRPr="00B72695">
        <w:t xml:space="preserve"> | </w:t>
      </w:r>
      <w:r w:rsidRPr="003A0DD9">
        <w:rPr>
          <w:rStyle w:val="ClickPaths"/>
        </w:rPr>
        <w:t>Manage Users</w:t>
      </w:r>
      <w:r w:rsidRPr="00B72695">
        <w:t xml:space="preserve"> | </w:t>
      </w:r>
      <w:r w:rsidRPr="003A0DD9">
        <w:rPr>
          <w:rStyle w:val="ClickPaths"/>
        </w:rPr>
        <w:t>Profiles</w:t>
      </w:r>
      <w:r w:rsidRPr="00B72695">
        <w:t xml:space="preserve"> | </w:t>
      </w:r>
      <w:r w:rsidRPr="003A0DD9">
        <w:rPr>
          <w:rStyle w:val="ClickPaths"/>
        </w:rPr>
        <w:t>Custom – Recruiter</w:t>
      </w:r>
      <w:r w:rsidRPr="00673C96">
        <w:rPr>
          <w:rStyle w:val="ClickPaths"/>
          <w:b w:val="0"/>
          <w:bCs w:val="0"/>
        </w:rPr>
        <w:t>.</w:t>
      </w:r>
      <w:r w:rsidRPr="00B72695">
        <w:t xml:space="preserve"> </w:t>
      </w:r>
    </w:p>
    <w:p w:rsidR="00A3743D" w:rsidRPr="00B72695" w:rsidRDefault="00A3743D" w:rsidP="0024104D">
      <w:pPr>
        <w:pStyle w:val="Heading2"/>
      </w:pPr>
      <w:r w:rsidRPr="00B72695">
        <w:t xml:space="preserve">Click </w:t>
      </w:r>
      <w:r w:rsidRPr="00204DCF">
        <w:rPr>
          <w:rStyle w:val="ButtonLabels"/>
        </w:rPr>
        <w:t>Object Settings</w:t>
      </w:r>
      <w:r w:rsidRPr="00B72695">
        <w:t xml:space="preserve"> from the Apps section. </w:t>
      </w:r>
    </w:p>
    <w:p w:rsidR="00A3743D" w:rsidRPr="00204DCF" w:rsidRDefault="00A3743D" w:rsidP="0024104D">
      <w:pPr>
        <w:pStyle w:val="Heading2"/>
        <w:rPr>
          <w:rStyle w:val="ButtonLabels"/>
        </w:rPr>
      </w:pPr>
      <w:r w:rsidRPr="00D865CE">
        <w:t>Click</w:t>
      </w:r>
      <w:r w:rsidRPr="00B72695">
        <w:t xml:space="preserve"> </w:t>
      </w:r>
      <w:r w:rsidRPr="00204DCF">
        <w:rPr>
          <w:rStyle w:val="ButtonLabels"/>
        </w:rPr>
        <w:t>Candidates</w:t>
      </w:r>
      <w:r w:rsidR="00622C8E" w:rsidRPr="00B81896">
        <w:t>.</w:t>
      </w:r>
    </w:p>
    <w:p w:rsidR="00A3743D" w:rsidRPr="00B72695" w:rsidRDefault="00A3743D" w:rsidP="0024104D">
      <w:pPr>
        <w:pStyle w:val="Heading2"/>
      </w:pPr>
      <w:r w:rsidRPr="00D865CE">
        <w:t>Click</w:t>
      </w:r>
      <w:r w:rsidRPr="00B72695">
        <w:t xml:space="preserve"> </w:t>
      </w:r>
      <w:r w:rsidRPr="00204DCF">
        <w:rPr>
          <w:rStyle w:val="ButtonLabels"/>
        </w:rPr>
        <w:t>Edit</w:t>
      </w:r>
      <w:r w:rsidRPr="00B72695">
        <w:t xml:space="preserve">. </w:t>
      </w:r>
    </w:p>
    <w:p w:rsidR="00A3743D" w:rsidRPr="00B72695" w:rsidRDefault="00A3743D" w:rsidP="0024104D">
      <w:pPr>
        <w:pStyle w:val="Heading2"/>
      </w:pPr>
      <w:r w:rsidRPr="00D865CE">
        <w:t>Clear</w:t>
      </w:r>
      <w:r w:rsidRPr="00B72695">
        <w:t xml:space="preserve"> </w:t>
      </w:r>
      <w:r w:rsidRPr="003A0DD9">
        <w:rPr>
          <w:rStyle w:val="CheckboxNames"/>
        </w:rPr>
        <w:t>Read</w:t>
      </w:r>
      <w:r w:rsidRPr="00B72695">
        <w:t xml:space="preserve"> on the </w:t>
      </w:r>
      <w:r w:rsidRPr="00D425D3">
        <w:rPr>
          <w:rStyle w:val="FieldLabels"/>
        </w:rPr>
        <w:t>Social Security Number</w:t>
      </w:r>
      <w:r w:rsidRPr="00B72695">
        <w:t xml:space="preserve"> field in the Field Permissions section.</w:t>
      </w:r>
    </w:p>
    <w:p w:rsidR="00A3743D" w:rsidRPr="00B72695" w:rsidRDefault="00A3743D" w:rsidP="0024104D">
      <w:pPr>
        <w:pStyle w:val="Heading2"/>
      </w:pPr>
      <w:r w:rsidRPr="00D865CE">
        <w:t>Click</w:t>
      </w:r>
      <w:r w:rsidRPr="00B72695">
        <w:t xml:space="preserve"> </w:t>
      </w:r>
      <w:r w:rsidRPr="00204DCF">
        <w:rPr>
          <w:rStyle w:val="ButtonLabels"/>
        </w:rPr>
        <w:t>Save</w:t>
      </w:r>
      <w:r w:rsidRPr="00B72695">
        <w:t>.</w:t>
      </w:r>
    </w:p>
    <w:p w:rsidR="00A3743D" w:rsidRPr="00B72695" w:rsidRDefault="00A3743D" w:rsidP="0024104D">
      <w:pPr>
        <w:pStyle w:val="Heading2"/>
      </w:pPr>
      <w:r w:rsidRPr="00D865CE">
        <w:t>Log</w:t>
      </w:r>
      <w:r w:rsidRPr="00B72695">
        <w:t xml:space="preserve"> in as Mario Ruiz to test that the </w:t>
      </w:r>
      <w:r w:rsidRPr="003A0DD9">
        <w:rPr>
          <w:rStyle w:val="FieldLabels"/>
        </w:rPr>
        <w:t xml:space="preserve">Social Security Number </w:t>
      </w:r>
      <w:r w:rsidRPr="00B72695">
        <w:t>field is no longer visible.</w:t>
      </w:r>
    </w:p>
    <w:p w:rsidR="00A3743D" w:rsidRPr="00646B09" w:rsidRDefault="00A3743D" w:rsidP="00440460">
      <w:pPr>
        <w:pStyle w:val="Heading3"/>
        <w:ind w:hanging="270"/>
      </w:pPr>
      <w:r>
        <w:t xml:space="preserve">Click </w:t>
      </w:r>
      <w:r w:rsidRPr="002C68DB">
        <w:rPr>
          <w:rStyle w:val="ClickPaths"/>
        </w:rPr>
        <w:t>Setup</w:t>
      </w:r>
      <w:r>
        <w:t xml:space="preserve"> | </w:t>
      </w:r>
      <w:r w:rsidRPr="002C68DB">
        <w:rPr>
          <w:rStyle w:val="ClickPaths"/>
        </w:rPr>
        <w:t>Manage Users</w:t>
      </w:r>
      <w:r>
        <w:t xml:space="preserve"> | </w:t>
      </w:r>
      <w:r w:rsidRPr="002C68DB">
        <w:rPr>
          <w:rStyle w:val="ClickPaths"/>
        </w:rPr>
        <w:t>Users</w:t>
      </w:r>
      <w:r w:rsidRPr="00646B09">
        <w:t>.</w:t>
      </w:r>
    </w:p>
    <w:p w:rsidR="00A3743D" w:rsidRDefault="00A3743D" w:rsidP="00440460">
      <w:pPr>
        <w:pStyle w:val="Heading3"/>
        <w:ind w:hanging="270"/>
      </w:pPr>
      <w:r>
        <w:t xml:space="preserve">Click the </w:t>
      </w:r>
      <w:r w:rsidRPr="00204DCF">
        <w:rPr>
          <w:rStyle w:val="ButtonLabels"/>
        </w:rPr>
        <w:t>Login</w:t>
      </w:r>
      <w:r>
        <w:t xml:space="preserve"> link next to </w:t>
      </w:r>
      <w:r w:rsidRPr="0082174A">
        <w:t>Mario Ruiz</w:t>
      </w:r>
      <w:r>
        <w:t>.</w:t>
      </w:r>
    </w:p>
    <w:p w:rsidR="00A3743D" w:rsidRDefault="00A3743D" w:rsidP="00440460">
      <w:pPr>
        <w:pStyle w:val="Heading3"/>
        <w:ind w:hanging="270"/>
      </w:pPr>
      <w:r>
        <w:t xml:space="preserve">Click on a candidate and then verify that the </w:t>
      </w:r>
      <w:r w:rsidRPr="00CE6BAF">
        <w:rPr>
          <w:rStyle w:val="FieldLabels"/>
        </w:rPr>
        <w:t>Social Security Number</w:t>
      </w:r>
      <w:r>
        <w:t xml:space="preserve"> field is not visible.</w:t>
      </w:r>
    </w:p>
    <w:p w:rsidR="00A3743D" w:rsidRDefault="00A3743D" w:rsidP="0024104D">
      <w:pPr>
        <w:pStyle w:val="Heading2"/>
      </w:pPr>
      <w:r>
        <w:t>Lo</w:t>
      </w:r>
      <w:r w:rsidRPr="00D865CE">
        <w:t>g</w:t>
      </w:r>
      <w:r>
        <w:t xml:space="preserve"> </w:t>
      </w:r>
      <w:r w:rsidRPr="00D865CE">
        <w:t>out</w:t>
      </w:r>
      <w:r>
        <w:t>.</w:t>
      </w:r>
    </w:p>
    <w:p w:rsidR="00A3743D" w:rsidRDefault="00A3743D" w:rsidP="0014322B">
      <w:pPr>
        <w:pStyle w:val="BodyText"/>
      </w:pPr>
    </w:p>
    <w:p w:rsidR="00A3743D" w:rsidRDefault="00A3743D">
      <w:pPr>
        <w:spacing w:after="200" w:line="276" w:lineRule="auto"/>
        <w:rPr>
          <w:rFonts w:eastAsia="Times New Roman" w:cs="Times New Roman"/>
          <w:b/>
          <w:sz w:val="19"/>
          <w:szCs w:val="20"/>
        </w:rPr>
      </w:pPr>
      <w:r>
        <w:rPr>
          <w:b/>
        </w:rPr>
        <w:br w:type="page"/>
      </w:r>
    </w:p>
    <w:p w:rsidR="00A3743D" w:rsidRDefault="002262B2" w:rsidP="0014322B">
      <w:pPr>
        <w:pStyle w:val="ExerciseTitle"/>
      </w:pPr>
      <w:bookmarkStart w:id="43" w:name="_Toc335138094"/>
      <w:bookmarkStart w:id="44" w:name="_Toc338683826"/>
      <w:bookmarkStart w:id="45" w:name="_Toc352075726"/>
      <w:bookmarkStart w:id="46" w:name="_Toc440875397"/>
      <w:r>
        <w:lastRenderedPageBreak/>
        <w:t>7</w:t>
      </w:r>
      <w:r w:rsidR="00A3743D">
        <w:t>-4: Create Record Types</w:t>
      </w:r>
      <w:bookmarkEnd w:id="43"/>
      <w:bookmarkEnd w:id="44"/>
      <w:bookmarkEnd w:id="45"/>
      <w:bookmarkEnd w:id="46"/>
    </w:p>
    <w:p w:rsidR="005E3ED6" w:rsidRDefault="005E3ED6" w:rsidP="005E3ED6">
      <w:pPr>
        <w:pStyle w:val="GoalTskTimeInstr"/>
      </w:pPr>
      <w:r>
        <w:t>Scenario:</w:t>
      </w:r>
    </w:p>
    <w:p w:rsidR="005E3ED6" w:rsidRDefault="005E3ED6" w:rsidP="005E3ED6">
      <w:pPr>
        <w:pStyle w:val="BodyText"/>
      </w:pPr>
      <w:r>
        <w:t xml:space="preserve">Technical hiring managers can </w:t>
      </w:r>
      <w:r w:rsidR="004B2310">
        <w:t xml:space="preserve">create </w:t>
      </w:r>
      <w:r>
        <w:t xml:space="preserve">new positions, but they should only </w:t>
      </w:r>
      <w:r w:rsidR="004B2310">
        <w:t>create</w:t>
      </w:r>
      <w:r>
        <w:t xml:space="preserve"> positions in the IT and Engineering departments. The Position object has a department field that contains a picklist of values. When creating a technical position, hiring managers should have access only to the IT and Engineering values. When creating a non-technical position, hiring managers should have access to the other department values. Recruiters should be able to see and use all department values.</w:t>
      </w:r>
    </w:p>
    <w:p w:rsidR="00A3743D" w:rsidRDefault="00A3743D" w:rsidP="0014322B">
      <w:pPr>
        <w:pStyle w:val="GoalTskTimeInstr"/>
      </w:pPr>
      <w:r>
        <w:t>Goal:</w:t>
      </w:r>
    </w:p>
    <w:p w:rsidR="00A3743D" w:rsidRDefault="00A3743D" w:rsidP="0014322B">
      <w:pPr>
        <w:pStyle w:val="BodyText"/>
      </w:pPr>
      <w:r>
        <w:t>Create a custom record type that limits the picklist choices available to hiring managers.</w:t>
      </w:r>
    </w:p>
    <w:p w:rsidR="00A3743D" w:rsidRDefault="00A3743D" w:rsidP="0014322B">
      <w:pPr>
        <w:pStyle w:val="GoalTskTimeInstr"/>
      </w:pPr>
      <w:r>
        <w:t>Tasks:</w:t>
      </w:r>
    </w:p>
    <w:p w:rsidR="00A3743D" w:rsidRDefault="00A3743D" w:rsidP="00FD0DFD">
      <w:pPr>
        <w:pStyle w:val="Heading1"/>
        <w:numPr>
          <w:ilvl w:val="0"/>
          <w:numId w:val="35"/>
        </w:numPr>
      </w:pPr>
      <w:r>
        <w:t>Create a technical position record type.</w:t>
      </w:r>
    </w:p>
    <w:p w:rsidR="00A3743D" w:rsidRDefault="00A3743D" w:rsidP="0024104D">
      <w:pPr>
        <w:pStyle w:val="Heading1"/>
      </w:pPr>
      <w:r>
        <w:t>Repeat the process, creating a non-technical position record type.</w:t>
      </w:r>
    </w:p>
    <w:p w:rsidR="005270D3" w:rsidRPr="005270D3" w:rsidRDefault="005270D3" w:rsidP="00810977">
      <w:pPr>
        <w:pStyle w:val="Heading1"/>
        <w:rPr>
          <w:lang w:val="en-GB"/>
        </w:rPr>
      </w:pPr>
      <w:r w:rsidRPr="005270D3">
        <w:t>Add the Record Type field to the Position Layout.</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36"/>
        </w:numPr>
      </w:pPr>
      <w:r>
        <w:t>Create a new technical position record type.</w:t>
      </w:r>
    </w:p>
    <w:p w:rsidR="00A3743D" w:rsidRDefault="00A3743D" w:rsidP="0024104D">
      <w:pPr>
        <w:pStyle w:val="Heading2"/>
      </w:pPr>
      <w:r w:rsidRPr="00D865CE">
        <w:t>Click</w:t>
      </w:r>
      <w:r>
        <w:t xml:space="preserve"> </w:t>
      </w:r>
      <w:r w:rsidRPr="00D1635D">
        <w:rPr>
          <w:rStyle w:val="ClickPaths"/>
        </w:rPr>
        <w:t>Setup</w:t>
      </w:r>
      <w:r w:rsidRPr="0094008C">
        <w:rPr>
          <w:rStyle w:val="ClickPaths"/>
        </w:rPr>
        <w:t xml:space="preserve"> | </w:t>
      </w:r>
      <w:r w:rsidRPr="00D1635D">
        <w:rPr>
          <w:rStyle w:val="ClickPaths"/>
        </w:rPr>
        <w:t>Create</w:t>
      </w:r>
      <w:r w:rsidRPr="0094008C">
        <w:rPr>
          <w:rStyle w:val="ClickPaths"/>
        </w:rPr>
        <w:t xml:space="preserve"> | </w:t>
      </w:r>
      <w:r w:rsidRPr="00D1635D">
        <w:rPr>
          <w:rStyle w:val="ClickPaths"/>
        </w:rPr>
        <w:t>Objects</w:t>
      </w:r>
      <w:r w:rsidRPr="0094008C">
        <w:rPr>
          <w:rStyle w:val="ClickPaths"/>
        </w:rPr>
        <w:t xml:space="preserve"> | </w:t>
      </w:r>
      <w:r w:rsidRPr="00D1635D">
        <w:rPr>
          <w:rStyle w:val="ClickPaths"/>
        </w:rPr>
        <w:t>Position</w:t>
      </w:r>
      <w:r>
        <w:t>.</w:t>
      </w:r>
    </w:p>
    <w:p w:rsidR="00A3743D" w:rsidRDefault="00A3743D" w:rsidP="0024104D">
      <w:pPr>
        <w:pStyle w:val="Heading2"/>
      </w:pPr>
      <w:r>
        <w:t xml:space="preserve">In the </w:t>
      </w:r>
      <w:r w:rsidRPr="00D865CE">
        <w:t>Record</w:t>
      </w:r>
      <w:r>
        <w:t xml:space="preserve"> Types related list, click </w:t>
      </w:r>
      <w:r w:rsidRPr="00204DCF">
        <w:rPr>
          <w:rStyle w:val="ButtonLabels"/>
        </w:rPr>
        <w:t>New</w:t>
      </w:r>
      <w:r w:rsidR="00622C8E" w:rsidRPr="00B81896">
        <w:t>.</w:t>
      </w:r>
    </w:p>
    <w:p w:rsidR="00A3743D" w:rsidRDefault="00A3743D" w:rsidP="0024104D">
      <w:pPr>
        <w:pStyle w:val="Heading2"/>
      </w:pPr>
      <w:r>
        <w:t xml:space="preserve">Enter the </w:t>
      </w:r>
      <w:r w:rsidRPr="00D865CE">
        <w:t>following</w:t>
      </w:r>
      <w:r>
        <w:t xml:space="preserve"> details:</w:t>
      </w:r>
    </w:p>
    <w:p w:rsidR="00A3743D" w:rsidRDefault="00A3743D" w:rsidP="00440460">
      <w:pPr>
        <w:pStyle w:val="Heading3"/>
        <w:ind w:hanging="270"/>
      </w:pPr>
      <w:r w:rsidRPr="00E3701E">
        <w:rPr>
          <w:rStyle w:val="FieldLabels"/>
        </w:rPr>
        <w:t>Existing Record Type</w:t>
      </w:r>
      <w:r w:rsidRPr="00237D92">
        <w:rPr>
          <w:rStyle w:val="FieldLabels"/>
          <w:b w:val="0"/>
        </w:rPr>
        <w:t>:</w:t>
      </w:r>
      <w:r>
        <w:t xml:space="preserve">  </w:t>
      </w:r>
      <w:r w:rsidRPr="00E3701E">
        <w:rPr>
          <w:rStyle w:val="PicklistValues"/>
        </w:rPr>
        <w:t>Master</w:t>
      </w:r>
    </w:p>
    <w:p w:rsidR="00A3743D" w:rsidRDefault="00A3743D" w:rsidP="00440460">
      <w:pPr>
        <w:pStyle w:val="Heading3"/>
        <w:ind w:hanging="270"/>
      </w:pPr>
      <w:r w:rsidRPr="00E3701E">
        <w:rPr>
          <w:rStyle w:val="FieldLabels"/>
        </w:rPr>
        <w:t>Record Type Label</w:t>
      </w:r>
      <w:r w:rsidRPr="00237D92">
        <w:rPr>
          <w:rStyle w:val="FieldLabels"/>
          <w:b w:val="0"/>
        </w:rPr>
        <w:t>:</w:t>
      </w:r>
      <w:r w:rsidRPr="00237D92">
        <w:t xml:space="preserve"> </w:t>
      </w:r>
      <w:r w:rsidRPr="00E3701E">
        <w:rPr>
          <w:rStyle w:val="Data"/>
        </w:rPr>
        <w:t>Technical Position</w:t>
      </w:r>
    </w:p>
    <w:p w:rsidR="00A3743D" w:rsidRDefault="00A3743D" w:rsidP="00440460">
      <w:pPr>
        <w:pStyle w:val="Heading3"/>
        <w:ind w:hanging="270"/>
      </w:pPr>
      <w:r w:rsidRPr="00E3701E">
        <w:rPr>
          <w:rStyle w:val="FieldLabels"/>
        </w:rPr>
        <w:t>Record Type Name</w:t>
      </w:r>
      <w:r w:rsidRPr="00237D92">
        <w:rPr>
          <w:rStyle w:val="FieldLabels"/>
          <w:b w:val="0"/>
        </w:rPr>
        <w:t>:</w:t>
      </w:r>
      <w:r w:rsidRPr="00476D49">
        <w:t xml:space="preserve"> </w:t>
      </w:r>
      <w:proofErr w:type="spellStart"/>
      <w:r w:rsidRPr="00E3701E">
        <w:rPr>
          <w:rStyle w:val="Data"/>
        </w:rPr>
        <w:t>Technical_Position</w:t>
      </w:r>
      <w:proofErr w:type="spellEnd"/>
      <w:r>
        <w:t xml:space="preserve"> (This field auto-populates.)</w:t>
      </w:r>
    </w:p>
    <w:p w:rsidR="00A3743D" w:rsidRDefault="00A3743D" w:rsidP="00440460">
      <w:pPr>
        <w:pStyle w:val="Heading3"/>
        <w:ind w:hanging="270"/>
      </w:pPr>
      <w:r w:rsidRPr="00E3701E">
        <w:rPr>
          <w:rStyle w:val="FieldLabels"/>
        </w:rPr>
        <w:t>Description</w:t>
      </w:r>
      <w:r w:rsidRPr="00237D92">
        <w:rPr>
          <w:rStyle w:val="FieldLabels"/>
          <w:b w:val="0"/>
        </w:rPr>
        <w:t>:</w:t>
      </w:r>
      <w:r>
        <w:t xml:space="preserve"> </w:t>
      </w:r>
      <w:r w:rsidR="00622C8E" w:rsidRPr="00B81896">
        <w:rPr>
          <w:rStyle w:val="Data"/>
        </w:rPr>
        <w:t>This record type should be used for Technical Positions only</w:t>
      </w:r>
      <w:r w:rsidRPr="005E3ED6">
        <w:t>.</w:t>
      </w:r>
      <w:r>
        <w:t xml:space="preserve"> </w:t>
      </w:r>
    </w:p>
    <w:p w:rsidR="00A3743D" w:rsidRDefault="00A3743D" w:rsidP="00440460">
      <w:pPr>
        <w:pStyle w:val="Heading3"/>
        <w:ind w:hanging="270"/>
      </w:pPr>
      <w:r w:rsidRPr="00237D92">
        <w:rPr>
          <w:rStyle w:val="FieldLabels"/>
        </w:rPr>
        <w:t>Active</w:t>
      </w:r>
      <w:r>
        <w:t>: (selected)</w:t>
      </w:r>
    </w:p>
    <w:p w:rsidR="00A3743D" w:rsidRDefault="00A3743D" w:rsidP="00440460">
      <w:pPr>
        <w:pStyle w:val="Heading3"/>
        <w:ind w:hanging="270"/>
      </w:pPr>
      <w:r w:rsidRPr="00E3701E">
        <w:rPr>
          <w:rStyle w:val="FieldLabels"/>
        </w:rPr>
        <w:t>Enable for Profile</w:t>
      </w:r>
      <w:r w:rsidRPr="00237D92">
        <w:rPr>
          <w:rStyle w:val="FieldLabels"/>
          <w:b w:val="0"/>
        </w:rPr>
        <w:t>:</w:t>
      </w:r>
      <w:r w:rsidRPr="00237D92">
        <w:t xml:space="preserve"> </w:t>
      </w:r>
      <w:r w:rsidRPr="00673C96">
        <w:rPr>
          <w:rStyle w:val="CheckboxNames"/>
        </w:rPr>
        <w:t>Custom – Executive</w:t>
      </w:r>
      <w:r w:rsidRPr="00673C96">
        <w:t xml:space="preserve">, </w:t>
      </w:r>
      <w:r w:rsidRPr="00673C96">
        <w:rPr>
          <w:rStyle w:val="CheckboxNames"/>
        </w:rPr>
        <w:t>Custom – HR</w:t>
      </w:r>
      <w:r>
        <w:t xml:space="preserve">, </w:t>
      </w:r>
      <w:r w:rsidRPr="00E3701E">
        <w:rPr>
          <w:rStyle w:val="CheckboxNames"/>
        </w:rPr>
        <w:t xml:space="preserve">Custom – Recruiter </w:t>
      </w:r>
      <w:r>
        <w:t xml:space="preserve">and </w:t>
      </w:r>
      <w:r w:rsidRPr="00E3701E">
        <w:rPr>
          <w:rStyle w:val="CheckboxNames"/>
        </w:rPr>
        <w:t>System Administrator</w:t>
      </w:r>
      <w:r>
        <w:t xml:space="preserve"> only</w:t>
      </w:r>
      <w:r w:rsidR="005E3ED6">
        <w:t>.</w:t>
      </w:r>
    </w:p>
    <w:p w:rsidR="00A3743D" w:rsidRPr="00036CAD" w:rsidRDefault="00A3743D" w:rsidP="0024104D">
      <w:pPr>
        <w:pStyle w:val="Heading2"/>
      </w:pPr>
      <w:r>
        <w:t xml:space="preserve">Click </w:t>
      </w:r>
      <w:r w:rsidRPr="00204DCF">
        <w:rPr>
          <w:rStyle w:val="ButtonLabels"/>
        </w:rPr>
        <w:t>Next</w:t>
      </w:r>
      <w:r w:rsidRPr="00036CAD">
        <w:t>.</w:t>
      </w:r>
    </w:p>
    <w:p w:rsidR="00A3743D" w:rsidRDefault="00622C8E" w:rsidP="0024104D">
      <w:pPr>
        <w:pStyle w:val="Heading2"/>
      </w:pPr>
      <w:r w:rsidRPr="00B81896">
        <w:t>Select the</w:t>
      </w:r>
      <w:r w:rsidR="00A3743D" w:rsidRPr="00204DCF">
        <w:rPr>
          <w:rStyle w:val="ButtonLabels"/>
        </w:rPr>
        <w:t xml:space="preserve"> </w:t>
      </w:r>
      <w:r w:rsidR="00A3743D" w:rsidRPr="00E3701E">
        <w:rPr>
          <w:rStyle w:val="IndividualRadioButton"/>
        </w:rPr>
        <w:t>Apply one layout to all profiles</w:t>
      </w:r>
      <w:r w:rsidR="00A3743D" w:rsidRPr="00E55AB8">
        <w:rPr>
          <w:rStyle w:val="FieldLabels"/>
          <w:b w:val="0"/>
        </w:rPr>
        <w:t xml:space="preserve"> radio button.</w:t>
      </w:r>
    </w:p>
    <w:p w:rsidR="00A3743D" w:rsidRPr="00204DCF" w:rsidRDefault="00A3743D" w:rsidP="0024104D">
      <w:pPr>
        <w:pStyle w:val="Heading2"/>
        <w:rPr>
          <w:rStyle w:val="ButtonLabels"/>
        </w:rPr>
      </w:pPr>
      <w:r>
        <w:t xml:space="preserve">Click </w:t>
      </w:r>
      <w:r w:rsidRPr="00204DCF">
        <w:rPr>
          <w:rStyle w:val="ButtonLabels"/>
        </w:rPr>
        <w:t>Save</w:t>
      </w:r>
      <w:r>
        <w:t>.</w:t>
      </w:r>
    </w:p>
    <w:p w:rsidR="00A3743D" w:rsidRDefault="00A3743D" w:rsidP="0024104D">
      <w:pPr>
        <w:pStyle w:val="Heading2"/>
      </w:pPr>
      <w:r>
        <w:t xml:space="preserve">Under </w:t>
      </w:r>
      <w:r w:rsidRPr="001623CA">
        <w:t>Picklists Available for Editing,</w:t>
      </w:r>
      <w:r>
        <w:t xml:space="preserve"> click the </w:t>
      </w:r>
      <w:r w:rsidRPr="00E3701E">
        <w:rPr>
          <w:rStyle w:val="ClickPaths"/>
        </w:rPr>
        <w:t>Edit</w:t>
      </w:r>
      <w:r>
        <w:t xml:space="preserve"> link next to </w:t>
      </w:r>
      <w:r w:rsidR="00622C8E" w:rsidRPr="00B81896">
        <w:t>Department</w:t>
      </w:r>
      <w:r w:rsidRPr="005E3ED6">
        <w:t>.</w:t>
      </w:r>
    </w:p>
    <w:p w:rsidR="00A3743D" w:rsidRDefault="00A3743D" w:rsidP="0024104D">
      <w:pPr>
        <w:pStyle w:val="Heading2"/>
      </w:pPr>
      <w:r>
        <w:t xml:space="preserve">Remove all but </w:t>
      </w:r>
      <w:r w:rsidRPr="00E3701E">
        <w:rPr>
          <w:rStyle w:val="PicklistValues"/>
        </w:rPr>
        <w:t>IT</w:t>
      </w:r>
      <w:r>
        <w:t xml:space="preserve"> and </w:t>
      </w:r>
      <w:r w:rsidRPr="00E3701E">
        <w:rPr>
          <w:rStyle w:val="PicklistValues"/>
        </w:rPr>
        <w:t>Engineering</w:t>
      </w:r>
      <w:r>
        <w:t xml:space="preserve"> from the </w:t>
      </w:r>
      <w:r w:rsidR="00622C8E" w:rsidRPr="00B81896">
        <w:t>Selected Values</w:t>
      </w:r>
      <w:r w:rsidRPr="005E3ED6">
        <w:t>.</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Click the </w:t>
      </w:r>
      <w:r w:rsidRPr="00E3701E">
        <w:rPr>
          <w:rStyle w:val="ClickPaths"/>
        </w:rPr>
        <w:t>Back to Custom Object: Position</w:t>
      </w:r>
      <w:r>
        <w:t xml:space="preserve"> link near the top of the page.</w:t>
      </w:r>
    </w:p>
    <w:p w:rsidR="00776584" w:rsidRDefault="00A3743D" w:rsidP="00776584">
      <w:pPr>
        <w:pStyle w:val="Heading1"/>
      </w:pPr>
      <w:r>
        <w:t xml:space="preserve">Repeat </w:t>
      </w:r>
      <w:r w:rsidRPr="00D865CE">
        <w:t>the</w:t>
      </w:r>
      <w:r>
        <w:t xml:space="preserve"> process, creating a </w:t>
      </w:r>
      <w:r w:rsidR="00622C8E" w:rsidRPr="00B81896">
        <w:t>Non-Technical Position</w:t>
      </w:r>
      <w:r>
        <w:t xml:space="preserve"> record type, making it accessible to </w:t>
      </w:r>
      <w:r w:rsidR="00776584">
        <w:t>these profiles:</w:t>
      </w:r>
    </w:p>
    <w:p w:rsidR="00776584" w:rsidRDefault="00776584" w:rsidP="005E3ED6">
      <w:pPr>
        <w:pStyle w:val="ListBullet"/>
        <w:numPr>
          <w:ilvl w:val="0"/>
          <w:numId w:val="0"/>
        </w:numPr>
        <w:ind w:left="360"/>
      </w:pPr>
      <w:r w:rsidRPr="00673C96">
        <w:t>Custom – Executive</w:t>
      </w:r>
    </w:p>
    <w:p w:rsidR="00776584" w:rsidRDefault="00776584" w:rsidP="005E3ED6">
      <w:pPr>
        <w:pStyle w:val="ListBullet"/>
        <w:numPr>
          <w:ilvl w:val="0"/>
          <w:numId w:val="0"/>
        </w:numPr>
        <w:ind w:left="360"/>
      </w:pPr>
      <w:r w:rsidRPr="00673C96">
        <w:lastRenderedPageBreak/>
        <w:t>Custom – HR</w:t>
      </w:r>
    </w:p>
    <w:p w:rsidR="00776584" w:rsidRDefault="00776584" w:rsidP="005E3ED6">
      <w:pPr>
        <w:pStyle w:val="ListBullet"/>
        <w:numPr>
          <w:ilvl w:val="0"/>
          <w:numId w:val="0"/>
        </w:numPr>
        <w:ind w:left="360"/>
      </w:pPr>
      <w:r w:rsidRPr="00673C96">
        <w:t>Custom – Recruiter</w:t>
      </w:r>
    </w:p>
    <w:p w:rsidR="00776584" w:rsidRDefault="00C50482" w:rsidP="005E3ED6">
      <w:pPr>
        <w:pStyle w:val="ListBullet"/>
        <w:numPr>
          <w:ilvl w:val="0"/>
          <w:numId w:val="0"/>
        </w:numPr>
        <w:ind w:left="360"/>
      </w:pPr>
      <w:r>
        <w:t>System Administrator</w:t>
      </w:r>
    </w:p>
    <w:p w:rsidR="00A3743D" w:rsidRDefault="00A3743D" w:rsidP="00C50482">
      <w:pPr>
        <w:pStyle w:val="Heading1"/>
      </w:pPr>
      <w:r>
        <w:t xml:space="preserve">Modify the </w:t>
      </w:r>
      <w:r w:rsidRPr="00E3701E">
        <w:rPr>
          <w:rStyle w:val="FieldLabels"/>
        </w:rPr>
        <w:t>Department</w:t>
      </w:r>
      <w:r>
        <w:t xml:space="preserve"> picklist to remove the </w:t>
      </w:r>
      <w:r w:rsidRPr="00E3701E">
        <w:rPr>
          <w:rStyle w:val="PicklistValues"/>
        </w:rPr>
        <w:t>IT</w:t>
      </w:r>
      <w:r>
        <w:t xml:space="preserve"> and </w:t>
      </w:r>
      <w:r w:rsidRPr="00E3701E">
        <w:rPr>
          <w:rStyle w:val="PicklistValues"/>
        </w:rPr>
        <w:t>Engineering</w:t>
      </w:r>
      <w:r>
        <w:t xml:space="preserve"> values. Make sure to test your work.</w:t>
      </w:r>
    </w:p>
    <w:p w:rsidR="00C10E1F" w:rsidRDefault="00C10E1F">
      <w:pPr>
        <w:pStyle w:val="Heading1"/>
        <w:numPr>
          <w:ilvl w:val="0"/>
          <w:numId w:val="0"/>
        </w:numPr>
        <w:ind w:left="360"/>
      </w:pPr>
    </w:p>
    <w:p w:rsidR="005270D3" w:rsidRPr="00D17D7B" w:rsidRDefault="005270D3" w:rsidP="005270D3">
      <w:pPr>
        <w:pStyle w:val="Heading1"/>
        <w:rPr>
          <w:lang w:val="en-GB"/>
        </w:rPr>
      </w:pPr>
      <w:r w:rsidRPr="005270D3">
        <w:t>Add the Record Type field to the Position Layout.</w:t>
      </w:r>
    </w:p>
    <w:p w:rsidR="005270D3" w:rsidRDefault="005270D3" w:rsidP="005270D3">
      <w:pPr>
        <w:pStyle w:val="Heading2"/>
      </w:pPr>
      <w:r>
        <w:t xml:space="preserve">Click </w:t>
      </w:r>
      <w:r w:rsidRPr="009C08EE">
        <w:rPr>
          <w:rStyle w:val="ClickPaths"/>
        </w:rPr>
        <w:t>Setup | Create | Objects | Position</w:t>
      </w:r>
      <w:r>
        <w:rPr>
          <w:rStyle w:val="ClickPaths"/>
          <w:b w:val="0"/>
        </w:rPr>
        <w:t>.</w:t>
      </w:r>
    </w:p>
    <w:p w:rsidR="005270D3" w:rsidRDefault="005270D3" w:rsidP="005270D3">
      <w:pPr>
        <w:pStyle w:val="Heading2"/>
      </w:pPr>
      <w:r>
        <w:t xml:space="preserve">In the Page Layouts related list, </w:t>
      </w:r>
      <w:r w:rsidR="009D6AF2">
        <w:t xml:space="preserve">click the </w:t>
      </w:r>
      <w:r w:rsidR="009D6AF2" w:rsidRPr="00C836D2">
        <w:rPr>
          <w:rStyle w:val="ClickPaths"/>
        </w:rPr>
        <w:t>Edit</w:t>
      </w:r>
      <w:r w:rsidR="009D6AF2">
        <w:t xml:space="preserve"> link next to the Position Layout</w:t>
      </w:r>
      <w:r w:rsidR="00622C8E" w:rsidRPr="00B81896">
        <w:t>.</w:t>
      </w:r>
    </w:p>
    <w:p w:rsidR="009D6AF2" w:rsidRDefault="009D6AF2" w:rsidP="009D6AF2">
      <w:pPr>
        <w:pStyle w:val="Heading2"/>
      </w:pPr>
      <w:r>
        <w:t xml:space="preserve">Drag the </w:t>
      </w:r>
      <w:r w:rsidRPr="00710318">
        <w:rPr>
          <w:rStyle w:val="FieldLabels"/>
        </w:rPr>
        <w:t>Record Type</w:t>
      </w:r>
      <w:r>
        <w:t xml:space="preserve"> field into the Information section below the </w:t>
      </w:r>
      <w:r w:rsidRPr="006E54D6">
        <w:rPr>
          <w:rStyle w:val="FieldLabels"/>
        </w:rPr>
        <w:t>Start Date</w:t>
      </w:r>
      <w:r>
        <w:t xml:space="preserve"> field.</w:t>
      </w:r>
    </w:p>
    <w:p w:rsidR="00C10E1F" w:rsidRDefault="009D6AF2">
      <w:pPr>
        <w:pStyle w:val="Heading2"/>
      </w:pPr>
      <w:r>
        <w:t xml:space="preserve">Click </w:t>
      </w:r>
      <w:r w:rsidRPr="00204DCF">
        <w:rPr>
          <w:rStyle w:val="ButtonLabels"/>
        </w:rPr>
        <w:t>Save</w:t>
      </w:r>
      <w:r w:rsidR="00622C8E" w:rsidRPr="00B81896">
        <w:t>.</w:t>
      </w:r>
    </w:p>
    <w:p w:rsidR="00A3743D" w:rsidRDefault="00A3743D">
      <w:pPr>
        <w:spacing w:after="200" w:line="276" w:lineRule="auto"/>
        <w:rPr>
          <w:b/>
        </w:rPr>
      </w:pPr>
      <w:bookmarkStart w:id="47" w:name="_Toc335138095"/>
      <w:bookmarkStart w:id="48" w:name="_Toc338683827"/>
      <w:r>
        <w:br w:type="page"/>
      </w:r>
    </w:p>
    <w:p w:rsidR="00A3743D" w:rsidRDefault="002262B2" w:rsidP="0014322B">
      <w:pPr>
        <w:pStyle w:val="ExerciseTitle"/>
      </w:pPr>
      <w:bookmarkStart w:id="49" w:name="_Toc352075727"/>
      <w:bookmarkStart w:id="50" w:name="_Toc440875398"/>
      <w:r>
        <w:lastRenderedPageBreak/>
        <w:t>7</w:t>
      </w:r>
      <w:r w:rsidR="00A3743D">
        <w:t>-5: Create Page Layouts</w:t>
      </w:r>
      <w:bookmarkEnd w:id="47"/>
      <w:bookmarkEnd w:id="48"/>
      <w:bookmarkEnd w:id="49"/>
      <w:bookmarkEnd w:id="50"/>
    </w:p>
    <w:p w:rsidR="002E0C41" w:rsidRDefault="002E0C41" w:rsidP="002E0C41">
      <w:pPr>
        <w:pStyle w:val="GoalTskTimeInstr"/>
      </w:pPr>
      <w:r>
        <w:t>Scenario:</w:t>
      </w:r>
    </w:p>
    <w:p w:rsidR="002E0C41" w:rsidRDefault="002E0C41" w:rsidP="002E0C41">
      <w:pPr>
        <w:pStyle w:val="BodyText"/>
      </w:pPr>
      <w:r>
        <w:t xml:space="preserve">When creating new positions, technical hiring managers need to specify technical criteria desired for their candidates, such as programming language or operating system. Recruiters need to be able to create all kinds of positions.  </w:t>
      </w:r>
    </w:p>
    <w:p w:rsidR="00A3743D" w:rsidRDefault="00A3743D" w:rsidP="0014322B">
      <w:pPr>
        <w:pStyle w:val="GoalTskTimeInstr"/>
      </w:pPr>
      <w:r>
        <w:t>Goal:</w:t>
      </w:r>
    </w:p>
    <w:p w:rsidR="00A3743D" w:rsidRDefault="00A3743D" w:rsidP="0014322B">
      <w:pPr>
        <w:pStyle w:val="BodyText"/>
      </w:pPr>
      <w:r>
        <w:t>Create a new page layout to reflect differences between technical and non-technical positions.</w:t>
      </w:r>
    </w:p>
    <w:p w:rsidR="00A3743D" w:rsidRDefault="00A3743D" w:rsidP="0014322B">
      <w:pPr>
        <w:pStyle w:val="GoalTskTimeInstr"/>
      </w:pPr>
      <w:r>
        <w:t>Tasks:</w:t>
      </w:r>
    </w:p>
    <w:p w:rsidR="00A3743D" w:rsidRDefault="00A3743D" w:rsidP="00FD0DFD">
      <w:pPr>
        <w:pStyle w:val="Heading1"/>
        <w:numPr>
          <w:ilvl w:val="0"/>
          <w:numId w:val="37"/>
        </w:numPr>
      </w:pPr>
      <w:r>
        <w:t xml:space="preserve">Create fields for </w:t>
      </w:r>
      <w:r w:rsidRPr="009E6542">
        <w:rPr>
          <w:rStyle w:val="FieldLabels"/>
        </w:rPr>
        <w:t>Operating System</w:t>
      </w:r>
      <w:r>
        <w:t xml:space="preserve"> and </w:t>
      </w:r>
      <w:r w:rsidRPr="009E6542">
        <w:rPr>
          <w:rStyle w:val="FieldLabels"/>
        </w:rPr>
        <w:t>Programming Language</w:t>
      </w:r>
      <w:r>
        <w:t>.</w:t>
      </w:r>
    </w:p>
    <w:p w:rsidR="00A3743D" w:rsidRDefault="00A3743D" w:rsidP="0024104D">
      <w:pPr>
        <w:pStyle w:val="Heading1"/>
      </w:pPr>
      <w:r>
        <w:t xml:space="preserve">Create a new page layout for technical positions. On the new page layout, show the </w:t>
      </w:r>
      <w:r w:rsidRPr="009E6542">
        <w:rPr>
          <w:rStyle w:val="FieldLabels"/>
        </w:rPr>
        <w:t>Operating System</w:t>
      </w:r>
      <w:r>
        <w:t xml:space="preserve"> and </w:t>
      </w:r>
      <w:r w:rsidRPr="009E6542">
        <w:rPr>
          <w:rStyle w:val="FieldLabels"/>
        </w:rPr>
        <w:t>Programming Language</w:t>
      </w:r>
      <w:r>
        <w:t xml:space="preserve"> fields in a separate section.</w:t>
      </w:r>
    </w:p>
    <w:p w:rsidR="00A3743D" w:rsidRDefault="00A3743D" w:rsidP="0014322B">
      <w:pPr>
        <w:pStyle w:val="GoalTskTimeInstr"/>
      </w:pPr>
      <w:r>
        <w:t>Time:</w:t>
      </w:r>
    </w:p>
    <w:p w:rsidR="00A3743D" w:rsidRDefault="00A3743D" w:rsidP="0014322B">
      <w:pPr>
        <w:pStyle w:val="BodyText"/>
      </w:pPr>
      <w:r>
        <w:t>15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38"/>
        </w:numPr>
      </w:pPr>
      <w:r>
        <w:t xml:space="preserve">Create new fields for </w:t>
      </w:r>
      <w:r w:rsidRPr="009E6542">
        <w:rPr>
          <w:rStyle w:val="FieldLabels"/>
        </w:rPr>
        <w:t>Operating System</w:t>
      </w:r>
      <w:r>
        <w:t xml:space="preserve"> and </w:t>
      </w:r>
      <w:r w:rsidRPr="009E6542">
        <w:rPr>
          <w:rStyle w:val="FieldLabels"/>
        </w:rPr>
        <w:t>Programming Language</w:t>
      </w:r>
      <w:r>
        <w:t>.</w:t>
      </w:r>
    </w:p>
    <w:p w:rsidR="00A3743D" w:rsidRDefault="00A3743D" w:rsidP="0024104D">
      <w:pPr>
        <w:pStyle w:val="Heading2"/>
      </w:pPr>
      <w:r w:rsidRPr="00D865CE">
        <w:t>Click</w:t>
      </w:r>
      <w:r w:rsidRPr="00742FE1">
        <w:t xml:space="preserve"> </w:t>
      </w:r>
      <w:r w:rsidRPr="00476D49">
        <w:rPr>
          <w:rStyle w:val="ClickPaths"/>
        </w:rPr>
        <w:t>Setup | Create | Objects | Position</w:t>
      </w:r>
      <w:r w:rsidRPr="009E6542">
        <w:t>.</w:t>
      </w:r>
    </w:p>
    <w:p w:rsidR="00A3743D" w:rsidRDefault="00A3743D" w:rsidP="0024104D">
      <w:pPr>
        <w:pStyle w:val="Heading2"/>
      </w:pPr>
      <w:r w:rsidRPr="00742FE1">
        <w:t xml:space="preserve">Under </w:t>
      </w:r>
      <w:r w:rsidRPr="00D865CE">
        <w:t>the</w:t>
      </w:r>
      <w:r w:rsidRPr="00742FE1">
        <w:t xml:space="preserve"> Custom Fields &amp; Relationships section, click </w:t>
      </w:r>
      <w:r w:rsidRPr="00204DCF">
        <w:rPr>
          <w:rStyle w:val="ButtonLabels"/>
        </w:rPr>
        <w:t>New</w:t>
      </w:r>
      <w:r w:rsidRPr="00742FE1">
        <w:t>.</w:t>
      </w:r>
    </w:p>
    <w:p w:rsidR="00A3743D" w:rsidRDefault="00A3743D" w:rsidP="002E0C41">
      <w:pPr>
        <w:pStyle w:val="Heading3"/>
        <w:ind w:left="1170"/>
      </w:pPr>
      <w:r>
        <w:rPr>
          <w:rStyle w:val="FieldLabels"/>
        </w:rPr>
        <w:t>Data</w:t>
      </w:r>
      <w:r w:rsidRPr="00E3701E">
        <w:rPr>
          <w:rStyle w:val="FieldLabels"/>
        </w:rPr>
        <w:t xml:space="preserve"> Type</w:t>
      </w:r>
      <w:r w:rsidRPr="006532A3">
        <w:rPr>
          <w:rStyle w:val="FieldLabels"/>
          <w:b w:val="0"/>
        </w:rPr>
        <w:t>:</w:t>
      </w:r>
      <w:r>
        <w:t xml:space="preserve"> </w:t>
      </w:r>
      <w:r w:rsidRPr="00E3701E">
        <w:rPr>
          <w:rStyle w:val="IndividualRadioButton"/>
        </w:rPr>
        <w:t>Picklist</w:t>
      </w:r>
      <w:r>
        <w:t xml:space="preserve"> </w:t>
      </w:r>
    </w:p>
    <w:p w:rsidR="00A3743D" w:rsidRDefault="00A3743D" w:rsidP="002E0C41">
      <w:pPr>
        <w:pStyle w:val="Heading3"/>
        <w:ind w:left="1170"/>
      </w:pPr>
      <w:r>
        <w:t xml:space="preserve">Click </w:t>
      </w:r>
      <w:r w:rsidRPr="00204DCF">
        <w:rPr>
          <w:rStyle w:val="ButtonLabels"/>
        </w:rPr>
        <w:t>Next</w:t>
      </w:r>
      <w:r w:rsidR="00622C8E" w:rsidRPr="00B81896">
        <w:t>.</w:t>
      </w:r>
    </w:p>
    <w:p w:rsidR="00A3743D" w:rsidRDefault="00A3743D" w:rsidP="002E0C41">
      <w:pPr>
        <w:pStyle w:val="Heading3"/>
        <w:ind w:left="1170"/>
      </w:pPr>
      <w:r w:rsidRPr="00E3701E">
        <w:rPr>
          <w:rStyle w:val="FieldLabels"/>
        </w:rPr>
        <w:t>Field Label</w:t>
      </w:r>
      <w:r w:rsidRPr="006532A3">
        <w:rPr>
          <w:rStyle w:val="FieldLabels"/>
          <w:b w:val="0"/>
        </w:rPr>
        <w:t>:</w:t>
      </w:r>
      <w:r>
        <w:t xml:space="preserve"> </w:t>
      </w:r>
      <w:r w:rsidRPr="00E3701E">
        <w:rPr>
          <w:rStyle w:val="Data"/>
        </w:rPr>
        <w:t>Operating Systems</w:t>
      </w:r>
    </w:p>
    <w:p w:rsidR="00A3743D" w:rsidRDefault="00A3743D" w:rsidP="002E0C41">
      <w:pPr>
        <w:pStyle w:val="Heading3"/>
        <w:ind w:left="1170"/>
      </w:pPr>
      <w:r w:rsidRPr="00E3701E">
        <w:rPr>
          <w:rStyle w:val="FieldLabels"/>
        </w:rPr>
        <w:t>Picklist values</w:t>
      </w:r>
      <w:r w:rsidRPr="006532A3">
        <w:rPr>
          <w:rStyle w:val="FieldLabels"/>
          <w:b w:val="0"/>
        </w:rPr>
        <w:t>:</w:t>
      </w:r>
      <w:r>
        <w:t xml:space="preserve"> </w:t>
      </w:r>
      <w:r w:rsidRPr="00E3701E">
        <w:rPr>
          <w:rStyle w:val="Data"/>
        </w:rPr>
        <w:t>Windows</w:t>
      </w:r>
      <w:r w:rsidR="00622C8E" w:rsidRPr="00B81896">
        <w:t>,</w:t>
      </w:r>
      <w:r w:rsidRPr="00E3701E">
        <w:rPr>
          <w:rStyle w:val="Data"/>
        </w:rPr>
        <w:t xml:space="preserve"> Unix</w:t>
      </w:r>
      <w:r w:rsidR="00622C8E" w:rsidRPr="00B81896">
        <w:t>,</w:t>
      </w:r>
      <w:r w:rsidRPr="00E3701E">
        <w:rPr>
          <w:rStyle w:val="Data"/>
        </w:rPr>
        <w:t xml:space="preserve"> Mac</w:t>
      </w:r>
      <w:r>
        <w:rPr>
          <w:rStyle w:val="Data"/>
        </w:rPr>
        <w:t xml:space="preserve"> </w:t>
      </w:r>
      <w:r w:rsidRPr="00E3701E">
        <w:t>(on 3 separate lines)</w:t>
      </w:r>
    </w:p>
    <w:p w:rsidR="00A3743D" w:rsidRDefault="00A3743D" w:rsidP="002E0C41">
      <w:pPr>
        <w:pStyle w:val="Heading3"/>
        <w:ind w:left="1170"/>
      </w:pPr>
      <w:r w:rsidRPr="00E3701E">
        <w:rPr>
          <w:rStyle w:val="FieldLabels"/>
        </w:rPr>
        <w:t>Field Name</w:t>
      </w:r>
      <w:r w:rsidRPr="00E3701E">
        <w:rPr>
          <w:rStyle w:val="FieldLabels"/>
          <w:b w:val="0"/>
        </w:rPr>
        <w:t>:</w:t>
      </w:r>
      <w:r>
        <w:t xml:space="preserve"> </w:t>
      </w:r>
      <w:proofErr w:type="spellStart"/>
      <w:r w:rsidRPr="00E3701E">
        <w:rPr>
          <w:rStyle w:val="Data"/>
        </w:rPr>
        <w:t>Operating_</w:t>
      </w:r>
      <w:proofErr w:type="gramStart"/>
      <w:r w:rsidRPr="00E3701E">
        <w:rPr>
          <w:rStyle w:val="Data"/>
        </w:rPr>
        <w:t>Systems</w:t>
      </w:r>
      <w:proofErr w:type="spellEnd"/>
      <w:r>
        <w:t xml:space="preserve">  (</w:t>
      </w:r>
      <w:proofErr w:type="gramEnd"/>
      <w:r>
        <w:t>This field auto-populates.)</w:t>
      </w:r>
    </w:p>
    <w:p w:rsidR="00A3743D" w:rsidRDefault="00A3743D" w:rsidP="002E0C41">
      <w:pPr>
        <w:pStyle w:val="Heading3"/>
        <w:ind w:left="1170"/>
      </w:pPr>
      <w:r>
        <w:t xml:space="preserve">Click </w:t>
      </w:r>
      <w:r w:rsidRPr="00204DCF">
        <w:rPr>
          <w:rStyle w:val="ButtonLabels"/>
        </w:rPr>
        <w:t>Next</w:t>
      </w:r>
      <w:r w:rsidR="00622C8E" w:rsidRPr="00B81896">
        <w:t>.</w:t>
      </w:r>
    </w:p>
    <w:p w:rsidR="00776584" w:rsidRDefault="00A3743D" w:rsidP="002E0C41">
      <w:pPr>
        <w:pStyle w:val="Heading3"/>
        <w:ind w:left="1170"/>
      </w:pPr>
      <w:bookmarkStart w:id="51" w:name="_Hlk366244862"/>
      <w:r>
        <w:t>Make the field visible to the</w:t>
      </w:r>
      <w:r w:rsidR="00776584">
        <w:t>se profiles:</w:t>
      </w:r>
    </w:p>
    <w:p w:rsidR="00776584" w:rsidRDefault="00A3743D" w:rsidP="002E0C41">
      <w:pPr>
        <w:pStyle w:val="ListBullet4"/>
        <w:numPr>
          <w:ilvl w:val="0"/>
          <w:numId w:val="0"/>
        </w:numPr>
        <w:ind w:left="1080" w:firstLine="90"/>
      </w:pPr>
      <w:r w:rsidRPr="00673C96">
        <w:t>Custom – Executive</w:t>
      </w:r>
    </w:p>
    <w:p w:rsidR="00776584" w:rsidRDefault="00A3743D" w:rsidP="002E0C41">
      <w:pPr>
        <w:pStyle w:val="ListBullet4"/>
        <w:numPr>
          <w:ilvl w:val="0"/>
          <w:numId w:val="0"/>
        </w:numPr>
        <w:ind w:left="1080" w:firstLine="90"/>
      </w:pPr>
      <w:r w:rsidRPr="00673C96">
        <w:t>Custom – HR</w:t>
      </w:r>
    </w:p>
    <w:p w:rsidR="00776584" w:rsidRDefault="00A3743D" w:rsidP="002E0C41">
      <w:pPr>
        <w:pStyle w:val="ListBullet4"/>
        <w:numPr>
          <w:ilvl w:val="0"/>
          <w:numId w:val="0"/>
        </w:numPr>
        <w:ind w:left="1080" w:firstLine="90"/>
      </w:pPr>
      <w:r w:rsidRPr="00673C96">
        <w:t>Custom – Recruiter</w:t>
      </w:r>
    </w:p>
    <w:p w:rsidR="00776584" w:rsidRDefault="00A3743D" w:rsidP="002E0C41">
      <w:pPr>
        <w:pStyle w:val="ListBullet4"/>
        <w:numPr>
          <w:ilvl w:val="0"/>
          <w:numId w:val="0"/>
        </w:numPr>
        <w:ind w:left="1080" w:firstLine="90"/>
      </w:pPr>
      <w:r w:rsidRPr="00673C96">
        <w:t xml:space="preserve">System Administrator </w:t>
      </w:r>
      <w:r>
        <w:t>profiles</w:t>
      </w:r>
    </w:p>
    <w:p w:rsidR="00622C8E" w:rsidRDefault="00776584" w:rsidP="00B81896">
      <w:pPr>
        <w:pStyle w:val="Heading3"/>
        <w:tabs>
          <w:tab w:val="left" w:pos="1170"/>
        </w:tabs>
        <w:ind w:hanging="270"/>
      </w:pPr>
      <w:r>
        <w:t>C</w:t>
      </w:r>
      <w:r w:rsidR="00A3743D">
        <w:t xml:space="preserve">lick </w:t>
      </w:r>
      <w:r w:rsidR="00A3743D" w:rsidRPr="00204DCF">
        <w:rPr>
          <w:rStyle w:val="ButtonLabels"/>
        </w:rPr>
        <w:t>Next</w:t>
      </w:r>
      <w:r w:rsidR="00A3743D">
        <w:t>.</w:t>
      </w:r>
    </w:p>
    <w:bookmarkEnd w:id="51"/>
    <w:p w:rsidR="00622C8E" w:rsidRDefault="00043F4A" w:rsidP="00B81896">
      <w:pPr>
        <w:pStyle w:val="Heading3"/>
        <w:tabs>
          <w:tab w:val="left" w:pos="1440"/>
        </w:tabs>
        <w:ind w:left="1170"/>
      </w:pPr>
      <w:r>
        <w:t xml:space="preserve">Uncheck all the page layouts and click </w:t>
      </w:r>
      <w:r w:rsidRPr="00204DCF">
        <w:rPr>
          <w:rStyle w:val="ButtonLabels"/>
        </w:rPr>
        <w:t>Save</w:t>
      </w:r>
      <w:r w:rsidR="00776584">
        <w:rPr>
          <w:rStyle w:val="ButtonLabels"/>
        </w:rPr>
        <w:t xml:space="preserve"> and New</w:t>
      </w:r>
      <w:r w:rsidRPr="00204DCF">
        <w:rPr>
          <w:rStyle w:val="ButtonLabels"/>
        </w:rPr>
        <w:t xml:space="preserve"> </w:t>
      </w:r>
      <w:r>
        <w:t>to complete the field.</w:t>
      </w:r>
    </w:p>
    <w:p w:rsidR="00A3743D" w:rsidRDefault="00A3743D" w:rsidP="0024104D">
      <w:pPr>
        <w:pStyle w:val="Heading2"/>
      </w:pPr>
      <w:r>
        <w:t>Enter the data for the second new field.</w:t>
      </w:r>
    </w:p>
    <w:p w:rsidR="00A3743D" w:rsidRDefault="00A3743D" w:rsidP="002E0C41">
      <w:pPr>
        <w:pStyle w:val="Heading3"/>
        <w:ind w:left="1170"/>
      </w:pPr>
      <w:r w:rsidRPr="00A569D6">
        <w:rPr>
          <w:rStyle w:val="FieldLabels"/>
        </w:rPr>
        <w:t>Field Type</w:t>
      </w:r>
      <w:r w:rsidRPr="006E54D6">
        <w:rPr>
          <w:rStyle w:val="FieldLabels"/>
          <w:b w:val="0"/>
        </w:rPr>
        <w:t>:</w:t>
      </w:r>
      <w:r>
        <w:t xml:space="preserve"> </w:t>
      </w:r>
      <w:r w:rsidRPr="00E3701E">
        <w:rPr>
          <w:rStyle w:val="IndividualRadioButton"/>
        </w:rPr>
        <w:t>Picklist</w:t>
      </w:r>
    </w:p>
    <w:p w:rsidR="00A3743D" w:rsidRDefault="00A3743D" w:rsidP="002E0C41">
      <w:pPr>
        <w:pStyle w:val="Heading3"/>
        <w:ind w:left="1170"/>
      </w:pPr>
      <w:r>
        <w:t xml:space="preserve">Click </w:t>
      </w:r>
      <w:r w:rsidRPr="00204DCF">
        <w:rPr>
          <w:rStyle w:val="ButtonLabels"/>
        </w:rPr>
        <w:t>Next</w:t>
      </w:r>
      <w:r w:rsidR="00622C8E" w:rsidRPr="00B81896">
        <w:t>.</w:t>
      </w:r>
    </w:p>
    <w:p w:rsidR="00A3743D" w:rsidRDefault="00A3743D" w:rsidP="002E0C41">
      <w:pPr>
        <w:pStyle w:val="Heading3"/>
        <w:ind w:left="1170"/>
      </w:pPr>
      <w:r w:rsidRPr="00E3701E">
        <w:rPr>
          <w:rStyle w:val="FieldLabels"/>
        </w:rPr>
        <w:t>Field Label</w:t>
      </w:r>
      <w:r w:rsidRPr="00E3701E">
        <w:rPr>
          <w:rStyle w:val="FieldLabels"/>
          <w:b w:val="0"/>
        </w:rPr>
        <w:t>:</w:t>
      </w:r>
      <w:r>
        <w:t xml:space="preserve"> </w:t>
      </w:r>
      <w:r w:rsidRPr="00E3701E">
        <w:rPr>
          <w:rStyle w:val="Data"/>
        </w:rPr>
        <w:t>Programming Languages</w:t>
      </w:r>
    </w:p>
    <w:p w:rsidR="00A3743D" w:rsidRDefault="00A3743D" w:rsidP="002E0C41">
      <w:pPr>
        <w:pStyle w:val="Heading3"/>
        <w:ind w:left="1170"/>
      </w:pPr>
      <w:r w:rsidRPr="00E3701E">
        <w:rPr>
          <w:rStyle w:val="FieldLabels"/>
        </w:rPr>
        <w:t>Picklist values</w:t>
      </w:r>
      <w:r w:rsidRPr="00E3701E">
        <w:rPr>
          <w:rStyle w:val="FieldLabels"/>
          <w:b w:val="0"/>
        </w:rPr>
        <w:t>:</w:t>
      </w:r>
      <w:r>
        <w:t xml:space="preserve"> </w:t>
      </w:r>
      <w:r w:rsidRPr="00E3701E">
        <w:rPr>
          <w:rStyle w:val="PicklistValues"/>
        </w:rPr>
        <w:t>COBOL</w:t>
      </w:r>
      <w:r>
        <w:t xml:space="preserve">, </w:t>
      </w:r>
      <w:r w:rsidRPr="00E3701E">
        <w:rPr>
          <w:rStyle w:val="PicklistValues"/>
        </w:rPr>
        <w:t>FORTRAN</w:t>
      </w:r>
      <w:r>
        <w:t xml:space="preserve">, </w:t>
      </w:r>
      <w:r w:rsidRPr="00E3701E">
        <w:rPr>
          <w:rStyle w:val="PicklistValues"/>
        </w:rPr>
        <w:t>.Net</w:t>
      </w:r>
      <w:r>
        <w:t xml:space="preserve">, </w:t>
      </w:r>
      <w:r w:rsidRPr="00E3701E">
        <w:rPr>
          <w:rStyle w:val="PicklistValues"/>
        </w:rPr>
        <w:t>Java</w:t>
      </w:r>
      <w:r>
        <w:t xml:space="preserve">, </w:t>
      </w:r>
      <w:r w:rsidRPr="00E3701E">
        <w:rPr>
          <w:rStyle w:val="PicklistValues"/>
        </w:rPr>
        <w:t>PHP</w:t>
      </w:r>
      <w:r>
        <w:t xml:space="preserve">, </w:t>
      </w:r>
      <w:r w:rsidRPr="00E3701E">
        <w:rPr>
          <w:rStyle w:val="PicklistValues"/>
        </w:rPr>
        <w:t>Perl</w:t>
      </w:r>
      <w:r>
        <w:t xml:space="preserve">, </w:t>
      </w:r>
      <w:r w:rsidRPr="00E3701E">
        <w:rPr>
          <w:rStyle w:val="PicklistValues"/>
        </w:rPr>
        <w:t>Python</w:t>
      </w:r>
    </w:p>
    <w:p w:rsidR="00A3743D" w:rsidRDefault="00A3743D" w:rsidP="002E0C41">
      <w:pPr>
        <w:pStyle w:val="Heading3"/>
        <w:ind w:left="1170"/>
      </w:pPr>
      <w:r w:rsidRPr="00E3701E">
        <w:rPr>
          <w:rStyle w:val="FieldLabels"/>
        </w:rPr>
        <w:t>Field Name</w:t>
      </w:r>
      <w:r w:rsidRPr="00E3701E">
        <w:rPr>
          <w:rStyle w:val="FieldLabels"/>
          <w:b w:val="0"/>
        </w:rPr>
        <w:t>:</w:t>
      </w:r>
      <w:r w:rsidRPr="00F620C0">
        <w:t xml:space="preserve"> </w:t>
      </w:r>
      <w:proofErr w:type="spellStart"/>
      <w:r w:rsidRPr="00CB2B87">
        <w:rPr>
          <w:rStyle w:val="Data"/>
        </w:rPr>
        <w:t>Programming_Languages</w:t>
      </w:r>
      <w:proofErr w:type="spellEnd"/>
      <w:r>
        <w:t xml:space="preserve"> (This field auto-populates.)</w:t>
      </w:r>
    </w:p>
    <w:p w:rsidR="00A3743D" w:rsidRDefault="00A3743D" w:rsidP="002E0C41">
      <w:pPr>
        <w:pStyle w:val="Heading3"/>
        <w:ind w:left="1170"/>
      </w:pPr>
      <w:r>
        <w:t xml:space="preserve">Click </w:t>
      </w:r>
      <w:r w:rsidRPr="00204DCF">
        <w:rPr>
          <w:rStyle w:val="ButtonLabels"/>
        </w:rPr>
        <w:t>Next</w:t>
      </w:r>
      <w:r w:rsidR="00622C8E" w:rsidRPr="00B81896">
        <w:t>.</w:t>
      </w:r>
    </w:p>
    <w:p w:rsidR="00776584" w:rsidRDefault="00776584" w:rsidP="002E0C41">
      <w:pPr>
        <w:pStyle w:val="Heading3"/>
        <w:ind w:left="1170"/>
      </w:pPr>
      <w:r>
        <w:t>Make the field visible to these profiles:</w:t>
      </w:r>
    </w:p>
    <w:p w:rsidR="00776584" w:rsidRDefault="00776584" w:rsidP="002E0C41">
      <w:pPr>
        <w:pStyle w:val="ListBullet4"/>
        <w:numPr>
          <w:ilvl w:val="0"/>
          <w:numId w:val="0"/>
        </w:numPr>
        <w:ind w:left="1170"/>
      </w:pPr>
      <w:r w:rsidRPr="00673C96">
        <w:lastRenderedPageBreak/>
        <w:t>Custom – Executive</w:t>
      </w:r>
    </w:p>
    <w:p w:rsidR="00776584" w:rsidRDefault="00776584" w:rsidP="002E0C41">
      <w:pPr>
        <w:pStyle w:val="ListBullet4"/>
        <w:numPr>
          <w:ilvl w:val="0"/>
          <w:numId w:val="0"/>
        </w:numPr>
        <w:ind w:left="1170"/>
      </w:pPr>
      <w:r w:rsidRPr="00673C96">
        <w:t>Custom – HR</w:t>
      </w:r>
    </w:p>
    <w:p w:rsidR="00776584" w:rsidRDefault="00776584" w:rsidP="002E0C41">
      <w:pPr>
        <w:pStyle w:val="ListBullet4"/>
        <w:numPr>
          <w:ilvl w:val="0"/>
          <w:numId w:val="0"/>
        </w:numPr>
        <w:ind w:left="1170"/>
      </w:pPr>
      <w:r w:rsidRPr="00673C96">
        <w:t>Custom – Recruiter</w:t>
      </w:r>
    </w:p>
    <w:p w:rsidR="00776584" w:rsidRDefault="00776584" w:rsidP="002E0C41">
      <w:pPr>
        <w:pStyle w:val="ListBullet4"/>
        <w:numPr>
          <w:ilvl w:val="0"/>
          <w:numId w:val="0"/>
        </w:numPr>
        <w:ind w:left="1170"/>
      </w:pPr>
      <w:r w:rsidRPr="00673C96">
        <w:t xml:space="preserve">System Administrator </w:t>
      </w:r>
      <w:r>
        <w:t>profiles</w:t>
      </w:r>
    </w:p>
    <w:p w:rsidR="00622C8E" w:rsidRDefault="00776584" w:rsidP="00B81896">
      <w:pPr>
        <w:pStyle w:val="Heading3"/>
        <w:tabs>
          <w:tab w:val="left" w:pos="1170"/>
        </w:tabs>
        <w:ind w:hanging="270"/>
      </w:pPr>
      <w:r>
        <w:t xml:space="preserve">Click </w:t>
      </w:r>
      <w:r w:rsidRPr="00204DCF">
        <w:rPr>
          <w:rStyle w:val="ButtonLabels"/>
        </w:rPr>
        <w:t>Next</w:t>
      </w:r>
      <w:r>
        <w:t>.</w:t>
      </w:r>
    </w:p>
    <w:p w:rsidR="00622C8E" w:rsidRDefault="00043F4A" w:rsidP="00B81896">
      <w:pPr>
        <w:pStyle w:val="Heading3"/>
        <w:ind w:left="1170"/>
      </w:pPr>
      <w:r>
        <w:t xml:space="preserve">Uncheck all the page layouts and click </w:t>
      </w:r>
      <w:r w:rsidR="00A3743D" w:rsidRPr="00204DCF">
        <w:rPr>
          <w:rStyle w:val="ButtonLabels"/>
        </w:rPr>
        <w:t>Save</w:t>
      </w:r>
      <w:r w:rsidRPr="00204DCF">
        <w:rPr>
          <w:rStyle w:val="ButtonLabels"/>
        </w:rPr>
        <w:t xml:space="preserve"> </w:t>
      </w:r>
      <w:r w:rsidR="00A3743D">
        <w:t xml:space="preserve">to </w:t>
      </w:r>
      <w:r>
        <w:t>complete the field</w:t>
      </w:r>
      <w:r w:rsidR="00A3743D">
        <w:t>.</w:t>
      </w:r>
    </w:p>
    <w:p w:rsidR="00A3743D" w:rsidRDefault="00A3743D" w:rsidP="00043F4A">
      <w:pPr>
        <w:pStyle w:val="Heading1"/>
        <w:keepNext/>
      </w:pPr>
      <w:r>
        <w:t xml:space="preserve">Create a new page layout for technical positions. On the new page layout, show the </w:t>
      </w:r>
      <w:r w:rsidRPr="00722D33">
        <w:rPr>
          <w:rStyle w:val="FieldLabels"/>
        </w:rPr>
        <w:t>Operating System</w:t>
      </w:r>
      <w:r>
        <w:t xml:space="preserve"> and </w:t>
      </w:r>
      <w:r w:rsidRPr="00722D33">
        <w:rPr>
          <w:rStyle w:val="FieldLabels"/>
        </w:rPr>
        <w:t>Programming Language</w:t>
      </w:r>
      <w:r>
        <w:t xml:space="preserve"> fields in a separate section.</w:t>
      </w:r>
    </w:p>
    <w:p w:rsidR="00A3743D" w:rsidRDefault="00A3743D" w:rsidP="0024104D">
      <w:pPr>
        <w:pStyle w:val="Heading2"/>
      </w:pPr>
      <w:r>
        <w:t xml:space="preserve">Click </w:t>
      </w:r>
      <w:r w:rsidRPr="0093356D">
        <w:rPr>
          <w:rStyle w:val="ClickPaths"/>
        </w:rPr>
        <w:t>Setup</w:t>
      </w:r>
      <w:r w:rsidRPr="00A569D6">
        <w:rPr>
          <w:rStyle w:val="ClickPaths"/>
        </w:rPr>
        <w:t xml:space="preserve"> | </w:t>
      </w:r>
      <w:r w:rsidRPr="0093356D">
        <w:rPr>
          <w:rStyle w:val="ClickPaths"/>
        </w:rPr>
        <w:t>Create</w:t>
      </w:r>
      <w:r w:rsidRPr="00A569D6">
        <w:rPr>
          <w:rStyle w:val="ClickPaths"/>
        </w:rPr>
        <w:t xml:space="preserve"> | </w:t>
      </w:r>
      <w:r w:rsidRPr="0093356D">
        <w:rPr>
          <w:rStyle w:val="ClickPaths"/>
        </w:rPr>
        <w:t>Objects</w:t>
      </w:r>
      <w:r w:rsidRPr="00A569D6">
        <w:rPr>
          <w:rStyle w:val="ClickPaths"/>
        </w:rPr>
        <w:t xml:space="preserve"> | </w:t>
      </w:r>
      <w:r w:rsidRPr="0093356D">
        <w:rPr>
          <w:rStyle w:val="ClickPaths"/>
        </w:rPr>
        <w:t>Position</w:t>
      </w:r>
      <w:r>
        <w:rPr>
          <w:rStyle w:val="ClickPaths"/>
          <w:b w:val="0"/>
        </w:rPr>
        <w:t>.</w:t>
      </w:r>
    </w:p>
    <w:p w:rsidR="00A3743D" w:rsidRDefault="00A3743D" w:rsidP="0024104D">
      <w:pPr>
        <w:pStyle w:val="Heading2"/>
      </w:pPr>
      <w:r>
        <w:t xml:space="preserve">In the Page Layouts related list, click </w:t>
      </w:r>
      <w:r w:rsidRPr="00204DCF">
        <w:rPr>
          <w:rStyle w:val="ButtonLabels"/>
        </w:rPr>
        <w:t>New</w:t>
      </w:r>
      <w:r w:rsidR="00622C8E" w:rsidRPr="00B81896">
        <w:t>.</w:t>
      </w:r>
    </w:p>
    <w:p w:rsidR="00A3743D" w:rsidRDefault="00A3743D" w:rsidP="00D6666D">
      <w:pPr>
        <w:pStyle w:val="Heading3"/>
        <w:ind w:hanging="270"/>
      </w:pPr>
      <w:r w:rsidRPr="00E3701E">
        <w:rPr>
          <w:rStyle w:val="FieldLabels"/>
        </w:rPr>
        <w:t>Existing Page Layout</w:t>
      </w:r>
      <w:r w:rsidRPr="006E54D6">
        <w:rPr>
          <w:rStyle w:val="FieldLabels"/>
          <w:b w:val="0"/>
        </w:rPr>
        <w:t>:</w:t>
      </w:r>
      <w:r>
        <w:t xml:space="preserve"> </w:t>
      </w:r>
      <w:r w:rsidRPr="00E3701E">
        <w:rPr>
          <w:rStyle w:val="PicklistValues"/>
        </w:rPr>
        <w:t>Position Layout</w:t>
      </w:r>
    </w:p>
    <w:p w:rsidR="00A3743D" w:rsidRDefault="00A3743D" w:rsidP="00D6666D">
      <w:pPr>
        <w:pStyle w:val="Heading3"/>
        <w:ind w:hanging="270"/>
      </w:pPr>
      <w:r w:rsidRPr="00E3701E">
        <w:rPr>
          <w:rStyle w:val="FieldLabels"/>
        </w:rPr>
        <w:t>Page Layout Name</w:t>
      </w:r>
      <w:r w:rsidRPr="00E3701E">
        <w:rPr>
          <w:rStyle w:val="FieldLabels"/>
          <w:b w:val="0"/>
        </w:rPr>
        <w:t>:</w:t>
      </w:r>
      <w:r>
        <w:t xml:space="preserve"> </w:t>
      </w:r>
      <w:r w:rsidRPr="00E3701E">
        <w:rPr>
          <w:rStyle w:val="Data"/>
        </w:rPr>
        <w:t>Technical Position Layout</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Drag a new section from the palette to below the </w:t>
      </w:r>
      <w:r w:rsidR="00395CF8">
        <w:t>Description section</w:t>
      </w:r>
      <w:r>
        <w:t xml:space="preserve">. </w:t>
      </w:r>
    </w:p>
    <w:p w:rsidR="00A3743D" w:rsidRDefault="00A3743D" w:rsidP="00D6666D">
      <w:pPr>
        <w:pStyle w:val="Heading3"/>
        <w:ind w:hanging="270"/>
      </w:pPr>
      <w:r w:rsidRPr="00E3701E">
        <w:rPr>
          <w:rStyle w:val="FieldLabels"/>
        </w:rPr>
        <w:t>Name</w:t>
      </w:r>
      <w:r w:rsidRPr="00E3701E">
        <w:rPr>
          <w:rStyle w:val="FieldLabels"/>
          <w:b w:val="0"/>
        </w:rPr>
        <w:t>:</w:t>
      </w:r>
      <w:r w:rsidRPr="00F620C0">
        <w:t xml:space="preserve"> </w:t>
      </w:r>
      <w:r w:rsidRPr="00E3701E">
        <w:rPr>
          <w:rStyle w:val="Data"/>
        </w:rPr>
        <w:t>Technical Skills</w:t>
      </w:r>
      <w:r>
        <w:t xml:space="preserve"> </w:t>
      </w:r>
    </w:p>
    <w:p w:rsidR="00A3743D" w:rsidRDefault="00A3743D" w:rsidP="00D6666D">
      <w:pPr>
        <w:pStyle w:val="Heading3"/>
        <w:ind w:hanging="270"/>
      </w:pPr>
      <w:r w:rsidRPr="00E3701E">
        <w:rPr>
          <w:rStyle w:val="FieldLabels"/>
        </w:rPr>
        <w:t>Layout</w:t>
      </w:r>
      <w:r w:rsidRPr="00E3701E">
        <w:rPr>
          <w:rStyle w:val="FieldLabels"/>
          <w:b w:val="0"/>
        </w:rPr>
        <w:t>:</w:t>
      </w:r>
      <w:r w:rsidRPr="00F620C0">
        <w:t xml:space="preserve"> </w:t>
      </w:r>
      <w:r w:rsidRPr="00E3701E">
        <w:rPr>
          <w:rStyle w:val="IndividualRadioButton"/>
        </w:rPr>
        <w:t>1-Column</w:t>
      </w:r>
    </w:p>
    <w:p w:rsidR="00A3743D" w:rsidRDefault="00A3743D" w:rsidP="0024104D">
      <w:pPr>
        <w:pStyle w:val="Heading2"/>
      </w:pPr>
      <w:r>
        <w:t xml:space="preserve">Click </w:t>
      </w:r>
      <w:r w:rsidRPr="00204DCF">
        <w:rPr>
          <w:rStyle w:val="ButtonLabels"/>
        </w:rPr>
        <w:t>OK</w:t>
      </w:r>
      <w:r w:rsidR="00622C8E" w:rsidRPr="00B81896">
        <w:t>.</w:t>
      </w:r>
    </w:p>
    <w:p w:rsidR="00A3743D" w:rsidRDefault="00A3743D" w:rsidP="0024104D">
      <w:pPr>
        <w:pStyle w:val="Heading2"/>
      </w:pPr>
      <w:r>
        <w:t xml:space="preserve">Drag the </w:t>
      </w:r>
      <w:r w:rsidRPr="00386197">
        <w:rPr>
          <w:rStyle w:val="FieldLabels"/>
        </w:rPr>
        <w:t>Operating System</w:t>
      </w:r>
      <w:r>
        <w:rPr>
          <w:rStyle w:val="FieldLabels"/>
        </w:rPr>
        <w:t>s</w:t>
      </w:r>
      <w:r>
        <w:t xml:space="preserve"> and </w:t>
      </w:r>
      <w:r w:rsidRPr="00386197">
        <w:rPr>
          <w:rStyle w:val="FieldLabels"/>
        </w:rPr>
        <w:t>Programming Language</w:t>
      </w:r>
      <w:r>
        <w:rPr>
          <w:rStyle w:val="FieldLabels"/>
        </w:rPr>
        <w:t>s</w:t>
      </w:r>
      <w:r>
        <w:t xml:space="preserve"> fields into the new section from the Information section.</w:t>
      </w:r>
    </w:p>
    <w:p w:rsidR="00A3743D" w:rsidRDefault="009D6AF2" w:rsidP="0024104D">
      <w:pPr>
        <w:pStyle w:val="Heading2"/>
      </w:pPr>
      <w:r>
        <w:t xml:space="preserve">If you have not already done so, drag </w:t>
      </w:r>
      <w:r w:rsidR="00A3743D">
        <w:t xml:space="preserve">the </w:t>
      </w:r>
      <w:r w:rsidR="00A3743D" w:rsidRPr="00710318">
        <w:rPr>
          <w:rStyle w:val="FieldLabels"/>
        </w:rPr>
        <w:t>Record Type</w:t>
      </w:r>
      <w:r w:rsidR="00A3743D">
        <w:t xml:space="preserve"> field into the Information section below the </w:t>
      </w:r>
      <w:r w:rsidR="00A3743D" w:rsidRPr="006E54D6">
        <w:rPr>
          <w:rStyle w:val="FieldLabels"/>
        </w:rPr>
        <w:t>Start Date</w:t>
      </w:r>
      <w:r w:rsidR="00A3743D">
        <w:t xml:space="preserve"> field.</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Edit the page layout assignments for the Position object so Custom – Recruiter and System Administrator profiles always use the Technical Position page layout, while all other profiles will use the appropriate layout for the position.</w:t>
      </w:r>
    </w:p>
    <w:p w:rsidR="00A3743D" w:rsidRDefault="00A3743D" w:rsidP="00D6666D">
      <w:pPr>
        <w:pStyle w:val="Heading3"/>
        <w:ind w:hanging="270"/>
      </w:pPr>
      <w:r>
        <w:t xml:space="preserve">In the Page Layouts related list, click </w:t>
      </w:r>
      <w:r w:rsidRPr="00204DCF">
        <w:rPr>
          <w:rStyle w:val="ButtonLabels"/>
        </w:rPr>
        <w:t>Page Layout Assignment</w:t>
      </w:r>
      <w:r w:rsidR="00622C8E" w:rsidRPr="00B81896">
        <w:t>.</w:t>
      </w:r>
    </w:p>
    <w:p w:rsidR="00A3743D" w:rsidRDefault="00A3743D" w:rsidP="00D6666D">
      <w:pPr>
        <w:pStyle w:val="Heading3"/>
        <w:ind w:hanging="270"/>
      </w:pPr>
      <w:r>
        <w:t xml:space="preserve">Click </w:t>
      </w:r>
      <w:r w:rsidRPr="00204DCF">
        <w:rPr>
          <w:rStyle w:val="ButtonLabels"/>
        </w:rPr>
        <w:t>Edit Assignment</w:t>
      </w:r>
      <w:r w:rsidR="00622C8E" w:rsidRPr="00B81896">
        <w:t>.</w:t>
      </w:r>
    </w:p>
    <w:p w:rsidR="00A3743D" w:rsidRDefault="00A3743D" w:rsidP="00D6666D">
      <w:pPr>
        <w:pStyle w:val="Heading3"/>
        <w:ind w:hanging="270"/>
      </w:pPr>
      <w:r>
        <w:t xml:space="preserve">Click the cell under the </w:t>
      </w:r>
      <w:r w:rsidR="00622C8E" w:rsidRPr="00B81896">
        <w:t>Non-Technical Position</w:t>
      </w:r>
      <w:r>
        <w:t xml:space="preserve"> Record Type column for the </w:t>
      </w:r>
      <w:r w:rsidR="00622C8E" w:rsidRPr="00B81896">
        <w:t>Custom – Recruiter</w:t>
      </w:r>
      <w:r>
        <w:t xml:space="preserve"> and </w:t>
      </w:r>
      <w:r w:rsidR="00622C8E" w:rsidRPr="00B81896">
        <w:t>System Administrator</w:t>
      </w:r>
      <w:r>
        <w:t xml:space="preserve"> profiles and set </w:t>
      </w:r>
      <w:r w:rsidRPr="00E3701E">
        <w:rPr>
          <w:rStyle w:val="FieldLabels"/>
        </w:rPr>
        <w:t>Page Layout to Use:</w:t>
      </w:r>
      <w:r>
        <w:t xml:space="preserve"> </w:t>
      </w:r>
      <w:r w:rsidRPr="00E3701E">
        <w:rPr>
          <w:rStyle w:val="PicklistValues"/>
        </w:rPr>
        <w:t>Technical Position Layout</w:t>
      </w:r>
      <w:r>
        <w:t xml:space="preserve">. (Use the </w:t>
      </w:r>
      <w:r w:rsidRPr="00204DCF">
        <w:rPr>
          <w:rStyle w:val="ButtonLabels"/>
        </w:rPr>
        <w:t>CTRL</w:t>
      </w:r>
      <w:r>
        <w:t xml:space="preserve"> key to select multiple items.)</w:t>
      </w:r>
    </w:p>
    <w:p w:rsidR="00A3743D" w:rsidRDefault="00A3743D" w:rsidP="00D6666D">
      <w:pPr>
        <w:pStyle w:val="Heading3"/>
        <w:ind w:hanging="270"/>
      </w:pPr>
      <w:r>
        <w:t xml:space="preserve">Click the Technical Position column heading and again set </w:t>
      </w:r>
      <w:r w:rsidRPr="00E86518">
        <w:rPr>
          <w:rStyle w:val="FieldLabels"/>
        </w:rPr>
        <w:t>Page Layout to Use</w:t>
      </w:r>
      <w:r w:rsidRPr="00F620C0">
        <w:rPr>
          <w:rStyle w:val="FieldLabels"/>
          <w:b w:val="0"/>
        </w:rPr>
        <w:t>:</w:t>
      </w:r>
      <w:r>
        <w:t xml:space="preserve"> </w:t>
      </w:r>
      <w:r w:rsidRPr="00E86518">
        <w:rPr>
          <w:rStyle w:val="PicklistValues"/>
        </w:rPr>
        <w:t>Technical Position Layout</w:t>
      </w:r>
      <w:r w:rsidDel="00862BC6">
        <w:t xml:space="preserve"> </w:t>
      </w:r>
      <w:r>
        <w:t>to ensure that all users see the Technical Position Layout when viewing the Technical Record Type.</w:t>
      </w:r>
    </w:p>
    <w:p w:rsidR="00A3743D" w:rsidRDefault="00A3743D" w:rsidP="00D6666D">
      <w:pPr>
        <w:pStyle w:val="Heading3"/>
        <w:ind w:hanging="270"/>
      </w:pPr>
      <w:r>
        <w:t xml:space="preserve">Click </w:t>
      </w:r>
      <w:r w:rsidRPr="00204DCF">
        <w:rPr>
          <w:rStyle w:val="ButtonLabels"/>
        </w:rPr>
        <w:t>Save</w:t>
      </w:r>
      <w:r w:rsidR="00622C8E" w:rsidRPr="00B81896">
        <w:t>.</w:t>
      </w:r>
    </w:p>
    <w:p w:rsidR="00A3743D" w:rsidRDefault="00A3743D" w:rsidP="0024104D">
      <w:pPr>
        <w:pStyle w:val="Heading2"/>
      </w:pPr>
      <w:r>
        <w:t xml:space="preserve">Log in as Mario Ruiz and verify your changes by creating a new position. Mario should see the Operating Systems and Programming Language fields regardless of whether he creates a technical or non-technical position. </w:t>
      </w:r>
    </w:p>
    <w:p w:rsidR="00A3743D" w:rsidRDefault="00A3743D">
      <w:pPr>
        <w:spacing w:after="200" w:line="276" w:lineRule="auto"/>
      </w:pPr>
      <w:r>
        <w:br w:type="page"/>
      </w:r>
    </w:p>
    <w:p w:rsidR="00A3743D" w:rsidRDefault="002262B2" w:rsidP="0014322B">
      <w:pPr>
        <w:pStyle w:val="ExerciseTitle"/>
      </w:pPr>
      <w:bookmarkStart w:id="52" w:name="_Toc338683828"/>
      <w:bookmarkStart w:id="53" w:name="_Toc352075728"/>
      <w:bookmarkStart w:id="54" w:name="_Toc440875399"/>
      <w:r>
        <w:lastRenderedPageBreak/>
        <w:t>7</w:t>
      </w:r>
      <w:r w:rsidR="00A3743D">
        <w:t>-6: Create Page Layouts and Record Types</w:t>
      </w:r>
      <w:bookmarkEnd w:id="52"/>
      <w:bookmarkEnd w:id="53"/>
      <w:r w:rsidR="001919E1">
        <w:t xml:space="preserve"> (Optional)</w:t>
      </w:r>
      <w:bookmarkEnd w:id="54"/>
    </w:p>
    <w:p w:rsidR="00D6666D" w:rsidRDefault="00D6666D" w:rsidP="00D6666D">
      <w:pPr>
        <w:pStyle w:val="GoalTskTimeInstr"/>
      </w:pPr>
      <w:r>
        <w:t>Scenario:</w:t>
      </w:r>
    </w:p>
    <w:p w:rsidR="00D6666D" w:rsidRDefault="00D6666D" w:rsidP="00D6666D">
      <w:pPr>
        <w:pStyle w:val="BodyText"/>
      </w:pPr>
      <w:r>
        <w:t xml:space="preserve">Universal Containers would like to implement an approval process for each position. This process will route positions to the approvers specified on the position. Once the position has been approved, the approvers no longer need to be listed on the position. </w:t>
      </w:r>
    </w:p>
    <w:p w:rsidR="00A3743D" w:rsidRDefault="00A3743D" w:rsidP="0014322B">
      <w:pPr>
        <w:pStyle w:val="GoalTskTimeInstr"/>
      </w:pPr>
      <w:r>
        <w:t>Goal:</w:t>
      </w:r>
    </w:p>
    <w:p w:rsidR="00A3743D" w:rsidRDefault="00A3743D" w:rsidP="0014322B">
      <w:pPr>
        <w:pStyle w:val="BodyText"/>
      </w:pPr>
      <w:r>
        <w:t>Create page layouts and record types for approved positions.</w:t>
      </w:r>
    </w:p>
    <w:p w:rsidR="00A3743D" w:rsidRDefault="00A3743D" w:rsidP="0014322B">
      <w:pPr>
        <w:pStyle w:val="GoalTskTimeInstr"/>
      </w:pPr>
      <w:r>
        <w:t>Tasks:</w:t>
      </w:r>
    </w:p>
    <w:p w:rsidR="00A3743D" w:rsidRDefault="00A3743D" w:rsidP="00FD0DFD">
      <w:pPr>
        <w:pStyle w:val="Heading1"/>
        <w:numPr>
          <w:ilvl w:val="0"/>
          <w:numId w:val="39"/>
        </w:numPr>
      </w:pPr>
      <w:r>
        <w:t>Create new page layout for approved positions.</w:t>
      </w:r>
    </w:p>
    <w:p w:rsidR="00A3743D" w:rsidRDefault="00A3743D" w:rsidP="0024104D">
      <w:pPr>
        <w:pStyle w:val="Heading1"/>
      </w:pPr>
      <w:r>
        <w:t xml:space="preserve">Create new record types for approved positions. </w:t>
      </w:r>
    </w:p>
    <w:p w:rsidR="00A3743D" w:rsidRDefault="00A3743D" w:rsidP="0014322B">
      <w:pPr>
        <w:pStyle w:val="GoalTskTimeInstr"/>
      </w:pPr>
      <w:r>
        <w:t xml:space="preserve">Time: </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0"/>
        </w:numPr>
      </w:pPr>
      <w:r>
        <w:t xml:space="preserve">Create new page layout for approved positions. </w:t>
      </w:r>
    </w:p>
    <w:p w:rsidR="00A3743D" w:rsidRDefault="00A3743D" w:rsidP="0024104D">
      <w:pPr>
        <w:pStyle w:val="Heading2"/>
      </w:pPr>
      <w:r>
        <w:t xml:space="preserve">Click </w:t>
      </w:r>
      <w:r w:rsidRPr="00810DE7">
        <w:rPr>
          <w:rStyle w:val="ClickPaths"/>
        </w:rPr>
        <w:t>Setup</w:t>
      </w:r>
      <w:r w:rsidRPr="0094008C">
        <w:rPr>
          <w:rStyle w:val="ClickPaths"/>
        </w:rPr>
        <w:t xml:space="preserve"> | </w:t>
      </w:r>
      <w:r w:rsidRPr="00810DE7">
        <w:rPr>
          <w:rStyle w:val="ClickPaths"/>
        </w:rPr>
        <w:t>Create</w:t>
      </w:r>
      <w:r w:rsidRPr="0094008C">
        <w:rPr>
          <w:rStyle w:val="ClickPaths"/>
        </w:rPr>
        <w:t xml:space="preserve"> | </w:t>
      </w:r>
      <w:r w:rsidRPr="00810DE7">
        <w:rPr>
          <w:rStyle w:val="ClickPaths"/>
        </w:rPr>
        <w:t>Objects</w:t>
      </w:r>
      <w:r w:rsidRPr="0094008C">
        <w:rPr>
          <w:rStyle w:val="ClickPaths"/>
        </w:rPr>
        <w:t xml:space="preserve"> | </w:t>
      </w:r>
      <w:r w:rsidRPr="00810DE7">
        <w:rPr>
          <w:rStyle w:val="ClickPaths"/>
        </w:rPr>
        <w:t>Position</w:t>
      </w:r>
      <w:r>
        <w:rPr>
          <w:rStyle w:val="ClickPaths"/>
          <w:b w:val="0"/>
        </w:rPr>
        <w:t>.</w:t>
      </w:r>
    </w:p>
    <w:p w:rsidR="00A3743D" w:rsidRDefault="00A3743D" w:rsidP="0024104D">
      <w:pPr>
        <w:pStyle w:val="Heading2"/>
      </w:pPr>
      <w:r>
        <w:t xml:space="preserve">Under the Page Layout related list, click </w:t>
      </w:r>
      <w:r w:rsidRPr="00E3701E">
        <w:rPr>
          <w:rStyle w:val="ClickPaths"/>
        </w:rPr>
        <w:t>Edit</w:t>
      </w:r>
      <w:r>
        <w:t xml:space="preserve"> next to Position Layout.</w:t>
      </w:r>
    </w:p>
    <w:p w:rsidR="00A3743D" w:rsidRDefault="00A3743D" w:rsidP="0024104D">
      <w:pPr>
        <w:pStyle w:val="Heading2"/>
      </w:pPr>
      <w:r>
        <w:t xml:space="preserve">In the arrow under </w:t>
      </w:r>
      <w:r w:rsidRPr="00204DCF">
        <w:rPr>
          <w:rStyle w:val="ButtonLabels"/>
        </w:rPr>
        <w:t>Save</w:t>
      </w:r>
      <w:r>
        <w:t xml:space="preserve">, click </w:t>
      </w:r>
      <w:r w:rsidRPr="00E3701E">
        <w:rPr>
          <w:rStyle w:val="ClickPaths"/>
        </w:rPr>
        <w:t>Save As…</w:t>
      </w:r>
    </w:p>
    <w:p w:rsidR="00A3743D" w:rsidRDefault="00A3743D" w:rsidP="0024104D">
      <w:pPr>
        <w:pStyle w:val="Heading2"/>
      </w:pPr>
      <w:r w:rsidRPr="00E3701E">
        <w:rPr>
          <w:rStyle w:val="FieldLabels"/>
        </w:rPr>
        <w:t>Page Layout Name</w:t>
      </w:r>
      <w:r w:rsidRPr="003538D5">
        <w:rPr>
          <w:rStyle w:val="FieldLabels"/>
          <w:b w:val="0"/>
        </w:rPr>
        <w:t>:</w:t>
      </w:r>
      <w:r>
        <w:t xml:space="preserve"> </w:t>
      </w:r>
      <w:r w:rsidRPr="00E3701E">
        <w:rPr>
          <w:rStyle w:val="Data"/>
        </w:rPr>
        <w:t>Approved Position Layout</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Navigate back to </w:t>
      </w:r>
      <w:r w:rsidRPr="00810DE7">
        <w:rPr>
          <w:rStyle w:val="ClickPaths"/>
        </w:rPr>
        <w:t>Setup</w:t>
      </w:r>
      <w:r w:rsidRPr="00E3701E">
        <w:rPr>
          <w:rStyle w:val="ClickPaths"/>
        </w:rPr>
        <w:t xml:space="preserve"> | </w:t>
      </w:r>
      <w:r w:rsidRPr="00810DE7">
        <w:rPr>
          <w:rStyle w:val="ClickPaths"/>
        </w:rPr>
        <w:t>Create</w:t>
      </w:r>
      <w:r w:rsidRPr="00E3701E">
        <w:rPr>
          <w:rStyle w:val="ClickPaths"/>
        </w:rPr>
        <w:t xml:space="preserve"> | </w:t>
      </w:r>
      <w:r w:rsidRPr="00810DE7">
        <w:rPr>
          <w:rStyle w:val="ClickPaths"/>
        </w:rPr>
        <w:t>Objects</w:t>
      </w:r>
      <w:r w:rsidRPr="00E3701E">
        <w:rPr>
          <w:rStyle w:val="ClickPaths"/>
        </w:rPr>
        <w:t xml:space="preserve"> | </w:t>
      </w:r>
      <w:r w:rsidRPr="00810DE7">
        <w:rPr>
          <w:rStyle w:val="ClickPaths"/>
        </w:rPr>
        <w:t>Position</w:t>
      </w:r>
      <w:r>
        <w:rPr>
          <w:rStyle w:val="ClickPaths"/>
          <w:b w:val="0"/>
        </w:rPr>
        <w:t>.</w:t>
      </w:r>
    </w:p>
    <w:p w:rsidR="00A3743D" w:rsidRPr="00AA4D16" w:rsidRDefault="00A3743D" w:rsidP="0024104D">
      <w:pPr>
        <w:pStyle w:val="Heading1"/>
      </w:pPr>
      <w:r w:rsidRPr="00AA4D16">
        <w:t>Create new record type for approved positions.</w:t>
      </w:r>
    </w:p>
    <w:p w:rsidR="00A3743D" w:rsidRDefault="00A3743D" w:rsidP="0024104D">
      <w:pPr>
        <w:pStyle w:val="Heading2"/>
      </w:pPr>
      <w:r>
        <w:t xml:space="preserve">Scroll down to the Record Types related list and click </w:t>
      </w:r>
      <w:r w:rsidRPr="00204DCF">
        <w:rPr>
          <w:rStyle w:val="ButtonLabels"/>
        </w:rPr>
        <w:t>New</w:t>
      </w:r>
      <w:r w:rsidR="00622C8E" w:rsidRPr="00B81896">
        <w:t>.</w:t>
      </w:r>
    </w:p>
    <w:p w:rsidR="00A3743D" w:rsidRDefault="00A3743D" w:rsidP="00EA7CA6">
      <w:pPr>
        <w:pStyle w:val="Heading3"/>
        <w:ind w:hanging="270"/>
      </w:pPr>
      <w:r w:rsidRPr="00E3701E">
        <w:rPr>
          <w:rStyle w:val="FieldLabels"/>
        </w:rPr>
        <w:t>Existing Record Type</w:t>
      </w:r>
      <w:r w:rsidRPr="003538D5">
        <w:rPr>
          <w:rStyle w:val="FieldLabels"/>
          <w:b w:val="0"/>
        </w:rPr>
        <w:t>:</w:t>
      </w:r>
      <w:r w:rsidRPr="000524FA">
        <w:t xml:space="preserve"> </w:t>
      </w:r>
      <w:r w:rsidRPr="00E3701E">
        <w:rPr>
          <w:rStyle w:val="PicklistValues"/>
        </w:rPr>
        <w:t>Technical Position</w:t>
      </w:r>
      <w:r>
        <w:t xml:space="preserve"> </w:t>
      </w:r>
    </w:p>
    <w:p w:rsidR="00A3743D" w:rsidRDefault="00A3743D" w:rsidP="00EA7CA6">
      <w:pPr>
        <w:pStyle w:val="Heading3"/>
        <w:ind w:hanging="270"/>
      </w:pPr>
      <w:r w:rsidRPr="00E3701E">
        <w:rPr>
          <w:rStyle w:val="FieldLabels"/>
        </w:rPr>
        <w:t>Record Type Label</w:t>
      </w:r>
      <w:r w:rsidRPr="003538D5">
        <w:rPr>
          <w:rStyle w:val="FieldLabels"/>
          <w:b w:val="0"/>
        </w:rPr>
        <w:t>:</w:t>
      </w:r>
      <w:r>
        <w:t xml:space="preserve"> </w:t>
      </w:r>
      <w:r w:rsidRPr="00E3701E">
        <w:rPr>
          <w:rStyle w:val="Data"/>
        </w:rPr>
        <w:t>Approved Position</w:t>
      </w:r>
      <w:r>
        <w:t xml:space="preserve"> </w:t>
      </w:r>
    </w:p>
    <w:p w:rsidR="00A3743D" w:rsidRDefault="00A3743D" w:rsidP="00EA7CA6">
      <w:pPr>
        <w:pStyle w:val="Heading3"/>
        <w:ind w:hanging="270"/>
        <w:rPr>
          <w:rStyle w:val="Data"/>
          <w:rFonts w:ascii="Arial" w:hAnsi="Arial"/>
        </w:rPr>
      </w:pPr>
      <w:r w:rsidRPr="00E3701E">
        <w:rPr>
          <w:rStyle w:val="FieldLabels"/>
        </w:rPr>
        <w:t>Description</w:t>
      </w:r>
      <w:r w:rsidRPr="003538D5">
        <w:rPr>
          <w:rStyle w:val="FieldLabels"/>
          <w:b w:val="0"/>
        </w:rPr>
        <w:t>:</w:t>
      </w:r>
      <w:r w:rsidRPr="00F620C0">
        <w:t xml:space="preserve"> </w:t>
      </w:r>
      <w:r w:rsidRPr="00E3701E">
        <w:rPr>
          <w:rStyle w:val="Data"/>
        </w:rPr>
        <w:t>This record type will be used for positions, once they have been approved</w:t>
      </w:r>
      <w:r w:rsidR="00622C8E" w:rsidRPr="00B81896">
        <w:t>.</w:t>
      </w:r>
    </w:p>
    <w:p w:rsidR="00A3743D" w:rsidRDefault="00A3743D" w:rsidP="00EA7CA6">
      <w:pPr>
        <w:pStyle w:val="Heading3"/>
        <w:ind w:hanging="270"/>
      </w:pPr>
      <w:r w:rsidRPr="00E3701E">
        <w:rPr>
          <w:rStyle w:val="FieldLabels"/>
        </w:rPr>
        <w:t>Active</w:t>
      </w:r>
      <w:r w:rsidRPr="003538D5">
        <w:rPr>
          <w:rStyle w:val="FieldLabels"/>
          <w:b w:val="0"/>
        </w:rPr>
        <w:t>:</w:t>
      </w:r>
      <w:r>
        <w:t xml:space="preserve"> (selected)</w:t>
      </w:r>
    </w:p>
    <w:p w:rsidR="00A3743D" w:rsidRDefault="00A3743D" w:rsidP="00EA7CA6">
      <w:pPr>
        <w:pStyle w:val="Heading3"/>
        <w:ind w:hanging="270"/>
      </w:pPr>
      <w:r>
        <w:t>Do not enable for any profile.</w:t>
      </w:r>
    </w:p>
    <w:p w:rsidR="00A3743D" w:rsidRPr="00836003" w:rsidRDefault="00A3743D" w:rsidP="0024104D">
      <w:pPr>
        <w:pStyle w:val="Heading2"/>
      </w:pPr>
      <w:r w:rsidRPr="00836003">
        <w:t xml:space="preserve">Click </w:t>
      </w:r>
      <w:r w:rsidRPr="00204DCF">
        <w:rPr>
          <w:rStyle w:val="ButtonLabels"/>
        </w:rPr>
        <w:t>Next</w:t>
      </w:r>
      <w:r w:rsidRPr="00836003">
        <w:t>.</w:t>
      </w:r>
    </w:p>
    <w:p w:rsidR="00A3743D" w:rsidRDefault="00A3743D" w:rsidP="0024104D">
      <w:pPr>
        <w:pStyle w:val="Heading2"/>
      </w:pPr>
      <w:r>
        <w:t xml:space="preserve">Select </w:t>
      </w:r>
      <w:r w:rsidRPr="00E3701E">
        <w:rPr>
          <w:rStyle w:val="IndividualRadioButton"/>
        </w:rPr>
        <w:t>Apply one layout to all profiles:</w:t>
      </w:r>
      <w:r w:rsidRPr="00710318">
        <w:rPr>
          <w:rStyle w:val="PicklistValues"/>
        </w:rPr>
        <w:t xml:space="preserve"> Approved Position Layout</w:t>
      </w:r>
      <w:r>
        <w:rPr>
          <w:rStyle w:val="PicklistValues"/>
          <w:rFonts w:ascii="Arial" w:hAnsi="Arial" w:cs="Arial"/>
        </w:rPr>
        <w:t>.</w:t>
      </w:r>
    </w:p>
    <w:p w:rsidR="00A3743D" w:rsidRPr="00EA7CA6"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Click the </w:t>
      </w:r>
      <w:r w:rsidRPr="00E3701E">
        <w:rPr>
          <w:rStyle w:val="ClickPaths"/>
        </w:rPr>
        <w:t>Back to Custom Object: Position</w:t>
      </w:r>
      <w:r w:rsidRPr="00204DCF">
        <w:rPr>
          <w:rStyle w:val="ButtonLabels"/>
        </w:rPr>
        <w:t xml:space="preserve"> </w:t>
      </w:r>
      <w:r w:rsidR="00622C8E" w:rsidRPr="00B81896">
        <w:t>link.</w:t>
      </w:r>
    </w:p>
    <w:p w:rsidR="00A3743D" w:rsidRDefault="00A3743D" w:rsidP="0024104D">
      <w:pPr>
        <w:pStyle w:val="Heading2"/>
      </w:pPr>
      <w:r>
        <w:t xml:space="preserve">Under the Record Types related list, click </w:t>
      </w:r>
      <w:r w:rsidRPr="00204DCF">
        <w:rPr>
          <w:rStyle w:val="ButtonLabels"/>
        </w:rPr>
        <w:t>Page Layout Assignment</w:t>
      </w:r>
      <w:r w:rsidR="00622C8E" w:rsidRPr="00B81896">
        <w:t>.</w:t>
      </w:r>
    </w:p>
    <w:p w:rsidR="00A3743D" w:rsidRDefault="00A3743D" w:rsidP="0024104D">
      <w:pPr>
        <w:pStyle w:val="Heading2"/>
      </w:pPr>
      <w:r>
        <w:t>Verify that the Approved Position layout is assigned to the Approved Position record type</w:t>
      </w:r>
      <w:r w:rsidR="00622C8E" w:rsidRPr="00B81896">
        <w:t>.</w:t>
      </w:r>
    </w:p>
    <w:p w:rsidR="009169F9" w:rsidRDefault="009169F9">
      <w:pPr>
        <w:spacing w:after="200" w:line="276" w:lineRule="auto"/>
        <w:rPr>
          <w:b/>
        </w:rPr>
      </w:pPr>
      <w:r>
        <w:br w:type="page"/>
      </w:r>
    </w:p>
    <w:p w:rsidR="00A3743D" w:rsidRDefault="002262B2" w:rsidP="0014322B">
      <w:pPr>
        <w:pStyle w:val="ExerciseTitle"/>
      </w:pPr>
      <w:bookmarkStart w:id="55" w:name="_Toc335138097"/>
      <w:bookmarkStart w:id="56" w:name="_Toc352075729"/>
      <w:bookmarkStart w:id="57" w:name="_Toc440875400"/>
      <w:r>
        <w:lastRenderedPageBreak/>
        <w:t>8</w:t>
      </w:r>
      <w:r w:rsidR="00A3743D">
        <w:t xml:space="preserve">-1: </w:t>
      </w:r>
      <w:r w:rsidR="00CF77C7">
        <w:t xml:space="preserve"> </w:t>
      </w:r>
      <w:r w:rsidR="00A3743D">
        <w:t>Create Custom Object Queues</w:t>
      </w:r>
      <w:bookmarkEnd w:id="55"/>
      <w:bookmarkEnd w:id="56"/>
      <w:bookmarkEnd w:id="57"/>
    </w:p>
    <w:p w:rsidR="00EA7CA6" w:rsidRDefault="00EA7CA6" w:rsidP="00EA7CA6">
      <w:pPr>
        <w:pStyle w:val="GoalTskTimeInstr"/>
      </w:pPr>
      <w:r>
        <w:t>Scenario:</w:t>
      </w:r>
    </w:p>
    <w:p w:rsidR="00EA7CA6" w:rsidRDefault="00EA7CA6" w:rsidP="00EA7CA6">
      <w:pPr>
        <w:pStyle w:val="BodyText"/>
      </w:pPr>
      <w:r>
        <w:t xml:space="preserve">Universal Containers wants to use the queue feature to manage the pool of recruiters working with open positions and candidates.  </w:t>
      </w:r>
    </w:p>
    <w:p w:rsidR="00A3743D" w:rsidRDefault="00A3743D" w:rsidP="0014322B">
      <w:pPr>
        <w:pStyle w:val="GoalTskTimeInstr"/>
      </w:pPr>
      <w:r>
        <w:t>Goal:</w:t>
      </w:r>
    </w:p>
    <w:p w:rsidR="00A3743D" w:rsidRDefault="00A3743D" w:rsidP="0014322B">
      <w:pPr>
        <w:pStyle w:val="BodyText"/>
      </w:pPr>
      <w:r>
        <w:t>Create a custom queu</w:t>
      </w:r>
      <w:r w:rsidR="004D4A69">
        <w:t xml:space="preserve">e for recruiters </w:t>
      </w:r>
      <w:r>
        <w:t xml:space="preserve">to hold position and candidate records. </w:t>
      </w:r>
    </w:p>
    <w:p w:rsidR="00A3743D" w:rsidRDefault="00A3743D" w:rsidP="0014322B">
      <w:pPr>
        <w:pStyle w:val="GoalTskTimeInstr"/>
      </w:pPr>
      <w:r>
        <w:t>Task:</w:t>
      </w:r>
    </w:p>
    <w:p w:rsidR="00A3743D" w:rsidRDefault="00A3743D" w:rsidP="0014322B">
      <w:pPr>
        <w:pStyle w:val="BodyText"/>
      </w:pPr>
      <w:r>
        <w:t xml:space="preserve">Create a queue for positions and candidates. </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1"/>
        </w:numPr>
      </w:pPr>
      <w:r>
        <w:t xml:space="preserve">Create a queue for positions and candidates. </w:t>
      </w:r>
    </w:p>
    <w:p w:rsidR="00A3743D" w:rsidRDefault="00A3743D" w:rsidP="0024104D">
      <w:pPr>
        <w:pStyle w:val="Heading2"/>
      </w:pPr>
      <w:r>
        <w:t xml:space="preserve">Click </w:t>
      </w:r>
      <w:r w:rsidRPr="00065056">
        <w:rPr>
          <w:rStyle w:val="ClickPaths"/>
        </w:rPr>
        <w:t>Setup</w:t>
      </w:r>
      <w:r w:rsidRPr="0094008C">
        <w:rPr>
          <w:rStyle w:val="ClickPaths"/>
        </w:rPr>
        <w:t xml:space="preserve"> | </w:t>
      </w:r>
      <w:r w:rsidRPr="00065056">
        <w:rPr>
          <w:rStyle w:val="ClickPaths"/>
        </w:rPr>
        <w:t>Manage Users</w:t>
      </w:r>
      <w:r w:rsidRPr="0094008C">
        <w:rPr>
          <w:rStyle w:val="ClickPaths"/>
        </w:rPr>
        <w:t xml:space="preserve"> | </w:t>
      </w:r>
      <w:r w:rsidRPr="00065056">
        <w:rPr>
          <w:rStyle w:val="ClickPaths"/>
        </w:rPr>
        <w:t>Queues</w:t>
      </w:r>
      <w:r w:rsidRPr="0094008C">
        <w:t>.</w:t>
      </w:r>
    </w:p>
    <w:p w:rsidR="00A3743D" w:rsidRDefault="00A3743D" w:rsidP="0024104D">
      <w:pPr>
        <w:pStyle w:val="Heading2"/>
      </w:pPr>
      <w:r>
        <w:t xml:space="preserve">Click </w:t>
      </w:r>
      <w:r w:rsidRPr="00204DCF">
        <w:rPr>
          <w:rStyle w:val="ButtonLabels"/>
        </w:rPr>
        <w:t>New</w:t>
      </w:r>
      <w:r w:rsidRPr="00E3701E">
        <w:t>.</w:t>
      </w:r>
    </w:p>
    <w:p w:rsidR="00A3743D" w:rsidRDefault="00A3743D" w:rsidP="0024104D">
      <w:pPr>
        <w:pStyle w:val="Heading2"/>
      </w:pPr>
      <w:r>
        <w:t>Enter the queue information.</w:t>
      </w:r>
    </w:p>
    <w:p w:rsidR="00A3743D" w:rsidRDefault="00A3743D" w:rsidP="00454E55">
      <w:pPr>
        <w:pStyle w:val="Heading3"/>
        <w:ind w:hanging="270"/>
      </w:pPr>
      <w:r w:rsidRPr="00E3701E">
        <w:rPr>
          <w:rStyle w:val="FieldLabels"/>
        </w:rPr>
        <w:t>Label</w:t>
      </w:r>
      <w:r w:rsidRPr="00466EFE">
        <w:t>:</w:t>
      </w:r>
      <w:r>
        <w:t xml:space="preserve"> </w:t>
      </w:r>
      <w:r w:rsidRPr="00E3701E">
        <w:rPr>
          <w:rStyle w:val="Data"/>
        </w:rPr>
        <w:t>Recruiter Queue</w:t>
      </w:r>
    </w:p>
    <w:p w:rsidR="00A3743D" w:rsidRDefault="00A3743D" w:rsidP="00454E55">
      <w:pPr>
        <w:pStyle w:val="Heading3"/>
        <w:ind w:hanging="270"/>
      </w:pPr>
      <w:r w:rsidRPr="00E3701E">
        <w:rPr>
          <w:rStyle w:val="FieldLabels"/>
        </w:rPr>
        <w:t>Queue Name</w:t>
      </w:r>
      <w:r w:rsidRPr="00466EFE">
        <w:t>:</w:t>
      </w:r>
      <w:r>
        <w:t xml:space="preserve"> </w:t>
      </w:r>
      <w:proofErr w:type="spellStart"/>
      <w:r w:rsidRPr="00E3701E">
        <w:rPr>
          <w:rStyle w:val="Data"/>
        </w:rPr>
        <w:t>Recruiter_Queue</w:t>
      </w:r>
      <w:proofErr w:type="spellEnd"/>
      <w:r w:rsidRPr="00E3701E">
        <w:t xml:space="preserve"> (This field auto-populates.)</w:t>
      </w:r>
    </w:p>
    <w:p w:rsidR="00A3743D" w:rsidRDefault="00A3743D" w:rsidP="00454E55">
      <w:pPr>
        <w:pStyle w:val="Heading3"/>
        <w:ind w:hanging="270"/>
      </w:pPr>
      <w:r w:rsidRPr="00E3701E">
        <w:rPr>
          <w:rStyle w:val="FieldLabels"/>
        </w:rPr>
        <w:t>Queue Email</w:t>
      </w:r>
      <w:r w:rsidRPr="00E3701E">
        <w:rPr>
          <w:rStyle w:val="FieldLabels"/>
          <w:b w:val="0"/>
        </w:rPr>
        <w:t>:</w:t>
      </w:r>
      <w:r>
        <w:t xml:space="preserve"> (leave blank)</w:t>
      </w:r>
    </w:p>
    <w:p w:rsidR="00A3743D" w:rsidRDefault="00A3743D" w:rsidP="00454E55">
      <w:pPr>
        <w:pStyle w:val="Heading3"/>
        <w:ind w:hanging="270"/>
      </w:pPr>
      <w:r w:rsidRPr="00E3701E">
        <w:rPr>
          <w:rStyle w:val="FieldLabels"/>
        </w:rPr>
        <w:t>Send Email to Members</w:t>
      </w:r>
      <w:r w:rsidRPr="00E3701E">
        <w:rPr>
          <w:rStyle w:val="FieldLabels"/>
          <w:b w:val="0"/>
        </w:rPr>
        <w:t>:</w:t>
      </w:r>
      <w:r>
        <w:t xml:space="preserve"> (selected)</w:t>
      </w:r>
    </w:p>
    <w:p w:rsidR="00A3743D" w:rsidRDefault="00A3743D" w:rsidP="00454E55">
      <w:pPr>
        <w:pStyle w:val="Heading3"/>
        <w:ind w:hanging="270"/>
      </w:pPr>
      <w:r>
        <w:t xml:space="preserve">Add the Position object and Candidate object to the </w:t>
      </w:r>
      <w:r w:rsidR="00622C8E" w:rsidRPr="00B81896">
        <w:t>Selected Objects</w:t>
      </w:r>
      <w:r>
        <w:t xml:space="preserve"> box.</w:t>
      </w:r>
    </w:p>
    <w:p w:rsidR="00A3743D" w:rsidRDefault="00A3743D" w:rsidP="00454E55">
      <w:pPr>
        <w:pStyle w:val="Heading3"/>
        <w:ind w:hanging="270"/>
      </w:pPr>
      <w:r>
        <w:t xml:space="preserve">Assign Mario Ruiz, Megan Smith, and Phil Katz as </w:t>
      </w:r>
      <w:r w:rsidR="00622C8E" w:rsidRPr="00B81896">
        <w:t>Selected Members</w:t>
      </w:r>
      <w:r>
        <w:t xml:space="preserve"> of the queue.</w:t>
      </w:r>
    </w:p>
    <w:p w:rsidR="00A3743D" w:rsidRDefault="00A3743D" w:rsidP="0024104D">
      <w:pPr>
        <w:pStyle w:val="Heading2"/>
      </w:pPr>
      <w:r>
        <w:t xml:space="preserve">Click </w:t>
      </w:r>
      <w:r w:rsidRPr="00204DCF">
        <w:rPr>
          <w:rStyle w:val="ButtonLabels"/>
        </w:rPr>
        <w:t>Save</w:t>
      </w:r>
      <w:r w:rsidRPr="00E3701E">
        <w:t>.</w:t>
      </w:r>
    </w:p>
    <w:p w:rsidR="00A3743D" w:rsidRPr="009D5C2D" w:rsidRDefault="00A3743D" w:rsidP="0014322B">
      <w:pPr>
        <w:pStyle w:val="BodyText"/>
      </w:pPr>
    </w:p>
    <w:p w:rsidR="009169F9" w:rsidRDefault="009169F9">
      <w:pPr>
        <w:spacing w:after="200" w:line="276" w:lineRule="auto"/>
        <w:rPr>
          <w:b/>
        </w:rPr>
      </w:pPr>
      <w:bookmarkStart w:id="58" w:name="_Toc335138098"/>
      <w:bookmarkStart w:id="59" w:name="_Toc352075730"/>
      <w:r>
        <w:br w:type="page"/>
      </w:r>
    </w:p>
    <w:p w:rsidR="00A3743D" w:rsidRPr="000600BE" w:rsidRDefault="002262B2" w:rsidP="0014322B">
      <w:pPr>
        <w:pStyle w:val="ExerciseTitle"/>
        <w:rPr>
          <w:rFonts w:eastAsia="Times New Roman" w:cs="Times New Roman"/>
          <w:sz w:val="19"/>
          <w:szCs w:val="20"/>
        </w:rPr>
      </w:pPr>
      <w:bookmarkStart w:id="60" w:name="_Toc440875401"/>
      <w:r>
        <w:lastRenderedPageBreak/>
        <w:t>8</w:t>
      </w:r>
      <w:r w:rsidR="00A3743D">
        <w:t>-2: Set Organization-Wide Defaults</w:t>
      </w:r>
      <w:bookmarkEnd w:id="58"/>
      <w:bookmarkEnd w:id="59"/>
      <w:bookmarkEnd w:id="60"/>
    </w:p>
    <w:p w:rsidR="001527F0" w:rsidRDefault="001527F0" w:rsidP="001527F0">
      <w:pPr>
        <w:pStyle w:val="GoalTskTimeInstr"/>
      </w:pPr>
      <w:r>
        <w:t>Scenario:</w:t>
      </w:r>
    </w:p>
    <w:p w:rsidR="001527F0" w:rsidRDefault="001527F0" w:rsidP="001527F0">
      <w:pPr>
        <w:pStyle w:val="BodyText"/>
      </w:pPr>
      <w:r>
        <w:t>The accessibility for Position, Candidate, Job Application, and Review records should be as follows:</w:t>
      </w:r>
    </w:p>
    <w:p w:rsidR="001527F0" w:rsidRDefault="001527F0" w:rsidP="001527F0">
      <w:pPr>
        <w:pStyle w:val="BodyText"/>
        <w:numPr>
          <w:ilvl w:val="0"/>
          <w:numId w:val="8"/>
        </w:numPr>
        <w:ind w:left="360"/>
      </w:pPr>
      <w:r>
        <w:t xml:space="preserve">All users </w:t>
      </w:r>
      <w:r w:rsidRPr="00D3433A">
        <w:t>are allowed to v</w:t>
      </w:r>
      <w:r>
        <w:t>iew P</w:t>
      </w:r>
      <w:r w:rsidRPr="00D3433A">
        <w:t>ositi</w:t>
      </w:r>
      <w:r w:rsidR="00EC4F5D">
        <w:t xml:space="preserve">on data. </w:t>
      </w:r>
      <w:r w:rsidR="000710AB">
        <w:t xml:space="preserve"> </w:t>
      </w:r>
      <w:r w:rsidR="00EC4F5D">
        <w:t>There will never be a position that some user</w:t>
      </w:r>
      <w:r w:rsidRPr="00D3433A">
        <w:t xml:space="preserve"> </w:t>
      </w:r>
      <w:r w:rsidR="00EC4F5D">
        <w:t xml:space="preserve">cannot </w:t>
      </w:r>
      <w:r w:rsidRPr="00D3433A">
        <w:t>see.</w:t>
      </w:r>
      <w:r>
        <w:t xml:space="preserve"> </w:t>
      </w:r>
      <w:r w:rsidR="00EC4F5D">
        <w:t xml:space="preserve"> </w:t>
      </w:r>
      <w:r>
        <w:t xml:space="preserve">Only some users are allowed to update Position data. </w:t>
      </w:r>
    </w:p>
    <w:p w:rsidR="001527F0" w:rsidRDefault="001527F0" w:rsidP="001527F0">
      <w:pPr>
        <w:pStyle w:val="BodyText"/>
        <w:numPr>
          <w:ilvl w:val="0"/>
          <w:numId w:val="8"/>
        </w:numPr>
        <w:ind w:left="360"/>
      </w:pPr>
      <w:r>
        <w:t xml:space="preserve">Individuals in Human Resources should be able to read, create, and edit the Candidate, Job Application, or Review records. </w:t>
      </w:r>
      <w:r w:rsidR="00EC4F5D">
        <w:t xml:space="preserve"> </w:t>
      </w:r>
      <w:r>
        <w:t>This includes the VP and any subordinates.</w:t>
      </w:r>
    </w:p>
    <w:p w:rsidR="001527F0" w:rsidRDefault="001527F0" w:rsidP="001527F0">
      <w:pPr>
        <w:pStyle w:val="BodyText"/>
        <w:numPr>
          <w:ilvl w:val="0"/>
          <w:numId w:val="8"/>
        </w:numPr>
        <w:ind w:left="360"/>
      </w:pPr>
      <w:r>
        <w:t xml:space="preserve">Interviewers should be permitted to see only those Candidate and Job Application records to which they have been assigned as interviewers. </w:t>
      </w:r>
      <w:r w:rsidR="00EC4F5D">
        <w:t xml:space="preserve"> </w:t>
      </w:r>
      <w:r>
        <w:t>Additionally, they should only be permitted to view, create, and modify their own Review records.</w:t>
      </w:r>
    </w:p>
    <w:p w:rsidR="001527F0" w:rsidRDefault="001527F0" w:rsidP="001527F0">
      <w:pPr>
        <w:pStyle w:val="BodyText"/>
        <w:numPr>
          <w:ilvl w:val="0"/>
          <w:numId w:val="8"/>
        </w:numPr>
        <w:ind w:left="360"/>
      </w:pPr>
      <w:r>
        <w:t>Hiring managers should only be able to see a Candidate, Job Application, or Review record if it is related to a Position for which they are responsible.</w:t>
      </w:r>
    </w:p>
    <w:p w:rsidR="001527F0" w:rsidRDefault="001527F0" w:rsidP="001527F0">
      <w:pPr>
        <w:pStyle w:val="BodyText"/>
        <w:numPr>
          <w:ilvl w:val="0"/>
          <w:numId w:val="8"/>
        </w:numPr>
        <w:ind w:left="360"/>
      </w:pPr>
      <w:r>
        <w:t>Other users should not have access to Candidate, Job Application, and Review records.</w:t>
      </w:r>
    </w:p>
    <w:p w:rsidR="00A3743D" w:rsidRDefault="00A3743D" w:rsidP="0014322B">
      <w:pPr>
        <w:pStyle w:val="GoalTskTimeInstr"/>
      </w:pPr>
      <w:r>
        <w:t>Goal:</w:t>
      </w:r>
    </w:p>
    <w:p w:rsidR="00281952" w:rsidRDefault="00A3743D" w:rsidP="00281952">
      <w:pPr>
        <w:pStyle w:val="BodyText"/>
      </w:pPr>
      <w:r>
        <w:t xml:space="preserve">Use organization-wide defaults (OWD) to </w:t>
      </w:r>
      <w:r w:rsidR="00281952">
        <w:t xml:space="preserve">establish appropriate </w:t>
      </w:r>
      <w:r>
        <w:t xml:space="preserve">permissions for </w:t>
      </w:r>
      <w:r w:rsidR="00281952">
        <w:t>P</w:t>
      </w:r>
      <w:r>
        <w:t>osition</w:t>
      </w:r>
      <w:r w:rsidR="00281952">
        <w:t xml:space="preserve">s, Candidates, Job Applications, and Reviews.   </w:t>
      </w:r>
    </w:p>
    <w:p w:rsidR="00281952" w:rsidRDefault="00281952" w:rsidP="00281952">
      <w:pPr>
        <w:pStyle w:val="GoalTskTimeInstr"/>
      </w:pPr>
      <w:r>
        <w:t>Task</w:t>
      </w:r>
      <w:r w:rsidR="001527F0">
        <w:t>s</w:t>
      </w:r>
      <w:r>
        <w:t>:</w:t>
      </w:r>
    </w:p>
    <w:p w:rsidR="00281952" w:rsidRDefault="00281952" w:rsidP="00FD0DFD">
      <w:pPr>
        <w:pStyle w:val="Heading1"/>
        <w:numPr>
          <w:ilvl w:val="0"/>
          <w:numId w:val="125"/>
        </w:numPr>
      </w:pPr>
      <w:r>
        <w:t>Update organization-wide defaults for Positions, Candidates, Job Applications, and Reviews.</w:t>
      </w:r>
    </w:p>
    <w:p w:rsidR="00A2164B" w:rsidRDefault="00A2164B" w:rsidP="00FD0DFD">
      <w:pPr>
        <w:pStyle w:val="Heading1"/>
        <w:numPr>
          <w:ilvl w:val="0"/>
          <w:numId w:val="125"/>
        </w:numPr>
      </w:pPr>
      <w:r>
        <w:t>Test your changes.</w:t>
      </w:r>
    </w:p>
    <w:p w:rsidR="00281952" w:rsidRDefault="00281952" w:rsidP="00281952">
      <w:pPr>
        <w:pStyle w:val="GoalTskTimeInstr"/>
      </w:pPr>
      <w:r>
        <w:t>Time:</w:t>
      </w:r>
    </w:p>
    <w:p w:rsidR="00281952" w:rsidRDefault="00281952" w:rsidP="00281952">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Pr="00F75F4F" w:rsidRDefault="00A3743D" w:rsidP="00FD0DFD">
      <w:pPr>
        <w:pStyle w:val="Heading1"/>
        <w:numPr>
          <w:ilvl w:val="0"/>
          <w:numId w:val="42"/>
        </w:numPr>
      </w:pPr>
      <w:r w:rsidRPr="00F75F4F">
        <w:t>Change the organization-wide default setting for Positions.</w:t>
      </w:r>
    </w:p>
    <w:p w:rsidR="00A3743D" w:rsidRDefault="00A3743D" w:rsidP="0024104D">
      <w:pPr>
        <w:pStyle w:val="Heading2"/>
      </w:pPr>
      <w:r>
        <w:t xml:space="preserve">Click </w:t>
      </w:r>
      <w:r w:rsidRPr="00F75F4F">
        <w:rPr>
          <w:rStyle w:val="ClickPaths"/>
        </w:rPr>
        <w:t>Setup</w:t>
      </w:r>
      <w:r w:rsidRPr="0094008C">
        <w:rPr>
          <w:rStyle w:val="ClickPaths"/>
        </w:rPr>
        <w:t xml:space="preserve"> | </w:t>
      </w:r>
      <w:r w:rsidRPr="00F75F4F">
        <w:rPr>
          <w:rStyle w:val="ClickPaths"/>
        </w:rPr>
        <w:t>Security Controls</w:t>
      </w:r>
      <w:r w:rsidRPr="0094008C">
        <w:rPr>
          <w:rStyle w:val="ClickPaths"/>
        </w:rPr>
        <w:t xml:space="preserve"> | </w:t>
      </w:r>
      <w:r w:rsidRPr="00F75F4F">
        <w:rPr>
          <w:rStyle w:val="ClickPaths"/>
        </w:rPr>
        <w:t>Sharing Settings</w:t>
      </w:r>
      <w:r w:rsidRPr="0094008C">
        <w:t>.</w:t>
      </w:r>
    </w:p>
    <w:p w:rsidR="00A3743D" w:rsidRDefault="00A3743D" w:rsidP="0024104D">
      <w:pPr>
        <w:pStyle w:val="Heading2"/>
      </w:pPr>
      <w:r>
        <w:t xml:space="preserve">Click </w:t>
      </w:r>
      <w:r w:rsidRPr="00204DCF">
        <w:rPr>
          <w:rStyle w:val="ButtonLabels"/>
        </w:rPr>
        <w:t>Edit</w:t>
      </w:r>
      <w:r>
        <w:t xml:space="preserve"> to edit the organization-wide defaults.</w:t>
      </w:r>
    </w:p>
    <w:p w:rsidR="00A3743D" w:rsidRDefault="00A3743D" w:rsidP="0024104D">
      <w:pPr>
        <w:pStyle w:val="Heading2"/>
      </w:pPr>
      <w:r>
        <w:t xml:space="preserve">Set </w:t>
      </w:r>
      <w:r w:rsidR="003434D2">
        <w:t xml:space="preserve">default internal </w:t>
      </w:r>
      <w:r w:rsidRPr="000F1ADC">
        <w:t>access</w:t>
      </w:r>
      <w:r>
        <w:t xml:space="preserve"> on the Position object to </w:t>
      </w:r>
      <w:r w:rsidRPr="00E3701E">
        <w:rPr>
          <w:rStyle w:val="PicklistValues"/>
        </w:rPr>
        <w:t>Public Read Only</w:t>
      </w:r>
      <w:r>
        <w:t>.</w:t>
      </w:r>
    </w:p>
    <w:bookmarkEnd w:id="33"/>
    <w:p w:rsidR="00A3743D" w:rsidRDefault="00A3743D" w:rsidP="0024104D">
      <w:pPr>
        <w:pStyle w:val="Heading2"/>
      </w:pPr>
      <w:r>
        <w:t xml:space="preserve">Set </w:t>
      </w:r>
      <w:r w:rsidR="003434D2">
        <w:t xml:space="preserve">default internal </w:t>
      </w:r>
      <w:r>
        <w:t xml:space="preserve">access on the Candidate object to </w:t>
      </w:r>
      <w:r w:rsidRPr="00E3701E">
        <w:rPr>
          <w:rStyle w:val="PicklistValues"/>
        </w:rPr>
        <w:t>Private</w:t>
      </w:r>
      <w:r>
        <w:t xml:space="preserve">. </w:t>
      </w:r>
    </w:p>
    <w:p w:rsidR="00A3743D" w:rsidRDefault="003434D2" w:rsidP="0024104D">
      <w:pPr>
        <w:pStyle w:val="Heading2"/>
      </w:pPr>
      <w:r>
        <w:t xml:space="preserve">Set default internal access </w:t>
      </w:r>
      <w:r w:rsidR="00A3743D">
        <w:t xml:space="preserve">on the Job Application object to </w:t>
      </w:r>
      <w:r w:rsidR="00A3743D" w:rsidRPr="00E3701E">
        <w:rPr>
          <w:rStyle w:val="PicklistValues"/>
        </w:rPr>
        <w:t>Private</w:t>
      </w:r>
      <w:r w:rsidR="00A3743D">
        <w:t>.</w:t>
      </w:r>
    </w:p>
    <w:p w:rsidR="00A3743D" w:rsidRDefault="00A3743D" w:rsidP="0024104D">
      <w:pPr>
        <w:pStyle w:val="Heading2"/>
      </w:pPr>
      <w:r>
        <w:t xml:space="preserve">Click </w:t>
      </w:r>
      <w:r w:rsidRPr="00204DCF">
        <w:rPr>
          <w:rStyle w:val="ButtonLabels"/>
        </w:rPr>
        <w:t>Save</w:t>
      </w:r>
      <w:r w:rsidRPr="00E3701E">
        <w:t>.</w:t>
      </w:r>
    </w:p>
    <w:p w:rsidR="00A3743D" w:rsidRDefault="00A3743D" w:rsidP="00E4386D">
      <w:pPr>
        <w:pStyle w:val="Heading1"/>
      </w:pPr>
      <w:r>
        <w:t>Log in as Craig Kingman to test.</w:t>
      </w:r>
    </w:p>
    <w:p w:rsidR="00A3743D" w:rsidRDefault="00A3743D" w:rsidP="00E4386D">
      <w:pPr>
        <w:pStyle w:val="Heading2"/>
      </w:pPr>
      <w:r>
        <w:t xml:space="preserve">Click </w:t>
      </w:r>
      <w:r w:rsidRPr="0094008C">
        <w:rPr>
          <w:rStyle w:val="ClickPaths"/>
        </w:rPr>
        <w:t>Setup | Manage Users | Users</w:t>
      </w:r>
      <w:r w:rsidRPr="0094008C">
        <w:t>.</w:t>
      </w:r>
    </w:p>
    <w:p w:rsidR="00A3743D" w:rsidRDefault="00A3743D" w:rsidP="00E4386D">
      <w:pPr>
        <w:pStyle w:val="Heading2"/>
      </w:pPr>
      <w:r>
        <w:t xml:space="preserve">Click the </w:t>
      </w:r>
      <w:r w:rsidRPr="00E3701E">
        <w:rPr>
          <w:rStyle w:val="ClickPaths"/>
        </w:rPr>
        <w:t>Login</w:t>
      </w:r>
      <w:r>
        <w:t xml:space="preserve"> link next to Craig Kingman.</w:t>
      </w:r>
    </w:p>
    <w:p w:rsidR="00A3743D" w:rsidRDefault="00A3743D" w:rsidP="00E4386D">
      <w:pPr>
        <w:pStyle w:val="Heading2"/>
      </w:pPr>
      <w:r>
        <w:t>Verify that you cannot view any job application or candidate records.</w:t>
      </w:r>
    </w:p>
    <w:p w:rsidR="00395CF8" w:rsidRDefault="00395CF8" w:rsidP="00E4386D">
      <w:pPr>
        <w:pStyle w:val="Heading2"/>
      </w:pPr>
      <w:r>
        <w:t xml:space="preserve">Verify that you can view position records. </w:t>
      </w:r>
    </w:p>
    <w:p w:rsidR="00A3743D" w:rsidRDefault="00A3743D" w:rsidP="00E4386D">
      <w:pPr>
        <w:pStyle w:val="Heading2"/>
      </w:pPr>
      <w:r>
        <w:t>Log out.</w:t>
      </w:r>
    </w:p>
    <w:p w:rsidR="00A3743D" w:rsidRDefault="002262B2" w:rsidP="0014322B">
      <w:pPr>
        <w:pStyle w:val="ExerciseTitle"/>
      </w:pPr>
      <w:bookmarkStart w:id="61" w:name="_Toc335138100"/>
      <w:bookmarkStart w:id="62" w:name="_Toc338683830"/>
      <w:bookmarkStart w:id="63" w:name="_Toc352075732"/>
      <w:bookmarkStart w:id="64" w:name="_Toc440875402"/>
      <w:r>
        <w:lastRenderedPageBreak/>
        <w:t>8</w:t>
      </w:r>
      <w:r w:rsidR="00A3743D">
        <w:t>-</w:t>
      </w:r>
      <w:r w:rsidR="00D3433A">
        <w:t>3</w:t>
      </w:r>
      <w:r w:rsidR="00A3743D">
        <w:t>: Implement a Role Hierarchy</w:t>
      </w:r>
      <w:bookmarkEnd w:id="61"/>
      <w:bookmarkEnd w:id="62"/>
      <w:bookmarkEnd w:id="63"/>
      <w:bookmarkEnd w:id="64"/>
    </w:p>
    <w:p w:rsidR="001527F0" w:rsidRDefault="001527F0" w:rsidP="001527F0">
      <w:pPr>
        <w:pStyle w:val="GoalTskTimeInstr"/>
      </w:pPr>
      <w:r>
        <w:t>Scenario:</w:t>
      </w:r>
    </w:p>
    <w:p w:rsidR="001527F0" w:rsidRDefault="001527F0" w:rsidP="001527F0">
      <w:pPr>
        <w:pStyle w:val="BodyText"/>
      </w:pPr>
      <w:r>
        <w:t xml:space="preserve">Universal Containers has added a new role called Product Manager and would like their hierarchy to reflect the addition. </w:t>
      </w:r>
    </w:p>
    <w:p w:rsidR="00A3743D" w:rsidRDefault="00A3743D" w:rsidP="0014322B">
      <w:pPr>
        <w:pStyle w:val="GoalTskTimeInstr"/>
      </w:pPr>
      <w:r>
        <w:t>Goal:</w:t>
      </w:r>
    </w:p>
    <w:p w:rsidR="00A3743D" w:rsidRDefault="00A3743D" w:rsidP="0014322B">
      <w:pPr>
        <w:pStyle w:val="BodyText"/>
      </w:pPr>
      <w:r>
        <w:t>Complete the role hierarchy by adding a role for product managers.</w:t>
      </w:r>
    </w:p>
    <w:p w:rsidR="00A3743D" w:rsidRDefault="00A3743D" w:rsidP="0014322B">
      <w:pPr>
        <w:pStyle w:val="GoalTskTimeInstr"/>
      </w:pPr>
      <w:r>
        <w:t>Tasks:</w:t>
      </w:r>
    </w:p>
    <w:p w:rsidR="00A3743D" w:rsidRDefault="00A3743D" w:rsidP="00FD0DFD">
      <w:pPr>
        <w:pStyle w:val="Heading1"/>
        <w:numPr>
          <w:ilvl w:val="0"/>
          <w:numId w:val="43"/>
        </w:numPr>
      </w:pPr>
      <w:r>
        <w:t>Add a new Product Manager role.</w:t>
      </w:r>
    </w:p>
    <w:p w:rsidR="00A3743D" w:rsidRDefault="00A3743D" w:rsidP="0024104D">
      <w:pPr>
        <w:pStyle w:val="Heading1"/>
      </w:pPr>
      <w:r>
        <w:t xml:space="preserve">Assign users to the new role. </w:t>
      </w:r>
    </w:p>
    <w:p w:rsidR="00A3743D" w:rsidRDefault="00A3743D" w:rsidP="0024104D">
      <w:pPr>
        <w:pStyle w:val="Heading1"/>
      </w:pPr>
      <w:r>
        <w:t>Log in as a Product Manager and as the Director of Product Management to test the changes to the hierarchy.</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4"/>
        </w:numPr>
      </w:pPr>
      <w:r>
        <w:t>Add a new Product Manager role.</w:t>
      </w:r>
    </w:p>
    <w:p w:rsidR="00A3743D" w:rsidRPr="00CA5616" w:rsidRDefault="00A3743D" w:rsidP="0024104D">
      <w:pPr>
        <w:pStyle w:val="Heading2"/>
      </w:pPr>
      <w:r w:rsidRPr="00CA5616">
        <w:t xml:space="preserve">Click </w:t>
      </w:r>
      <w:r w:rsidRPr="000F1ADC">
        <w:rPr>
          <w:rStyle w:val="ClickPaths"/>
        </w:rPr>
        <w:t>Setup</w:t>
      </w:r>
      <w:r w:rsidRPr="0094008C">
        <w:rPr>
          <w:rStyle w:val="ClickPaths"/>
        </w:rPr>
        <w:t xml:space="preserve"> | </w:t>
      </w:r>
      <w:r w:rsidRPr="00204DCF">
        <w:rPr>
          <w:rStyle w:val="ButtonLabels"/>
        </w:rPr>
        <w:t>Manage Users</w:t>
      </w:r>
      <w:r w:rsidRPr="00CA5616">
        <w:t xml:space="preserve"> | </w:t>
      </w:r>
      <w:r w:rsidRPr="00204DCF">
        <w:rPr>
          <w:rStyle w:val="ButtonLabels"/>
        </w:rPr>
        <w:t>Roles</w:t>
      </w:r>
      <w:r w:rsidRPr="00CA5616">
        <w:t>.</w:t>
      </w:r>
    </w:p>
    <w:p w:rsidR="00A3743D" w:rsidRDefault="00A3743D" w:rsidP="0024104D">
      <w:pPr>
        <w:pStyle w:val="Heading2"/>
      </w:pPr>
      <w:r>
        <w:t xml:space="preserve">If you see the splash page, click </w:t>
      </w:r>
      <w:r w:rsidRPr="00204DCF">
        <w:rPr>
          <w:rStyle w:val="ButtonLabels"/>
        </w:rPr>
        <w:t>Set Up Roles</w:t>
      </w:r>
      <w:r w:rsidRPr="00E3701E">
        <w:t>.</w:t>
      </w:r>
    </w:p>
    <w:p w:rsidR="00A3743D" w:rsidRDefault="00A3743D" w:rsidP="0024104D">
      <w:pPr>
        <w:pStyle w:val="Heading2"/>
      </w:pPr>
      <w:r>
        <w:t xml:space="preserve">Click the </w:t>
      </w:r>
      <w:r w:rsidRPr="00E3701E">
        <w:rPr>
          <w:rStyle w:val="ClickPaths"/>
        </w:rPr>
        <w:t>Expand All</w:t>
      </w:r>
      <w:r w:rsidRPr="00204DCF">
        <w:rPr>
          <w:rStyle w:val="ButtonLabels"/>
        </w:rPr>
        <w:t xml:space="preserve"> </w:t>
      </w:r>
      <w:r w:rsidRPr="00E3701E">
        <w:t>link</w:t>
      </w:r>
      <w:r>
        <w:t>.</w:t>
      </w:r>
    </w:p>
    <w:p w:rsidR="00A3743D" w:rsidRDefault="00A3743D" w:rsidP="0024104D">
      <w:pPr>
        <w:pStyle w:val="Heading2"/>
      </w:pPr>
      <w:r>
        <w:t xml:space="preserve">Under the Director Product Management node, click the </w:t>
      </w:r>
      <w:r w:rsidRPr="00E3701E">
        <w:rPr>
          <w:rStyle w:val="ClickPaths"/>
        </w:rPr>
        <w:t>Add Role</w:t>
      </w:r>
      <w:r>
        <w:t xml:space="preserve"> link.</w:t>
      </w:r>
    </w:p>
    <w:p w:rsidR="00A3743D" w:rsidRDefault="00A3743D" w:rsidP="001527F0">
      <w:pPr>
        <w:pStyle w:val="Heading3"/>
        <w:ind w:hanging="270"/>
      </w:pPr>
      <w:r w:rsidRPr="00E3701E">
        <w:rPr>
          <w:rStyle w:val="FieldLabels"/>
        </w:rPr>
        <w:t>Label</w:t>
      </w:r>
      <w:r w:rsidRPr="00466EFE">
        <w:t xml:space="preserve">: </w:t>
      </w:r>
      <w:r w:rsidRPr="00E3701E">
        <w:rPr>
          <w:rStyle w:val="Data"/>
        </w:rPr>
        <w:t>Product Manager</w:t>
      </w:r>
    </w:p>
    <w:p w:rsidR="00A3743D" w:rsidRDefault="00A3743D" w:rsidP="001527F0">
      <w:pPr>
        <w:pStyle w:val="Heading3"/>
        <w:ind w:hanging="270"/>
      </w:pPr>
      <w:r w:rsidRPr="00E3701E">
        <w:rPr>
          <w:rStyle w:val="FieldLabels"/>
        </w:rPr>
        <w:t>Role Name</w:t>
      </w:r>
      <w:r w:rsidRPr="00466EFE">
        <w:t>:</w:t>
      </w:r>
      <w:r>
        <w:t xml:space="preserve"> </w:t>
      </w:r>
      <w:proofErr w:type="spellStart"/>
      <w:r w:rsidRPr="00E3701E">
        <w:rPr>
          <w:rStyle w:val="Data"/>
        </w:rPr>
        <w:t>Product_Manager</w:t>
      </w:r>
      <w:proofErr w:type="spellEnd"/>
      <w:r>
        <w:t xml:space="preserve"> (This field auto-</w:t>
      </w:r>
      <w:r w:rsidRPr="00D865CE">
        <w:t>populates</w:t>
      </w:r>
      <w:r>
        <w:t>.)</w:t>
      </w:r>
    </w:p>
    <w:p w:rsidR="00A3743D" w:rsidRPr="00036CAD" w:rsidRDefault="00A3743D" w:rsidP="0024104D">
      <w:pPr>
        <w:pStyle w:val="Heading2"/>
      </w:pPr>
      <w:r w:rsidRPr="00036CAD">
        <w:t xml:space="preserve">Click </w:t>
      </w:r>
      <w:r w:rsidRPr="00204DCF">
        <w:rPr>
          <w:rStyle w:val="ButtonLabels"/>
        </w:rPr>
        <w:t>Save</w:t>
      </w:r>
      <w:r w:rsidRPr="00036CAD">
        <w:t>.</w:t>
      </w:r>
    </w:p>
    <w:p w:rsidR="00A3743D" w:rsidRDefault="00A3743D" w:rsidP="0024104D">
      <w:pPr>
        <w:pStyle w:val="Heading1"/>
      </w:pPr>
      <w:r>
        <w:t>Assign users to the new role.</w:t>
      </w:r>
    </w:p>
    <w:p w:rsidR="00A3743D" w:rsidRPr="00F90B6F" w:rsidRDefault="00A3743D" w:rsidP="0024104D">
      <w:pPr>
        <w:pStyle w:val="Heading2"/>
      </w:pPr>
      <w:r w:rsidRPr="00F90B6F">
        <w:t xml:space="preserve">Click </w:t>
      </w:r>
      <w:r w:rsidRPr="00204DCF">
        <w:rPr>
          <w:rStyle w:val="ButtonLabels"/>
        </w:rPr>
        <w:t>Assign Users to Role</w:t>
      </w:r>
      <w:r w:rsidRPr="00E3701E">
        <w:t>.</w:t>
      </w:r>
    </w:p>
    <w:p w:rsidR="00A3743D" w:rsidRDefault="00A3743D" w:rsidP="0024104D">
      <w:pPr>
        <w:pStyle w:val="Heading2"/>
      </w:pPr>
      <w:r>
        <w:t xml:space="preserve">Change the </w:t>
      </w:r>
      <w:r w:rsidR="00622C8E" w:rsidRPr="00B81896">
        <w:t>Available Users</w:t>
      </w:r>
      <w:r>
        <w:t xml:space="preserve"> view to </w:t>
      </w:r>
      <w:r w:rsidRPr="00E3701E">
        <w:rPr>
          <w:rStyle w:val="PicklistValues"/>
        </w:rPr>
        <w:t xml:space="preserve">All </w:t>
      </w:r>
      <w:r>
        <w:rPr>
          <w:rStyle w:val="PicklistValues"/>
        </w:rPr>
        <w:t>Users</w:t>
      </w:r>
      <w:r w:rsidRPr="00E3701E">
        <w:t>.</w:t>
      </w:r>
    </w:p>
    <w:p w:rsidR="00A3743D" w:rsidRDefault="00A3743D" w:rsidP="0024104D">
      <w:pPr>
        <w:pStyle w:val="Heading2"/>
      </w:pPr>
      <w:r>
        <w:t xml:space="preserve">Move Amy </w:t>
      </w:r>
      <w:proofErr w:type="spellStart"/>
      <w:r>
        <w:t>Lojack</w:t>
      </w:r>
      <w:proofErr w:type="spellEnd"/>
      <w:r>
        <w:t xml:space="preserve"> and Andy </w:t>
      </w:r>
      <w:proofErr w:type="spellStart"/>
      <w:r>
        <w:t>Macrola</w:t>
      </w:r>
      <w:proofErr w:type="spellEnd"/>
      <w:r>
        <w:t xml:space="preserve"> to </w:t>
      </w:r>
      <w:r w:rsidRPr="00E3701E">
        <w:rPr>
          <w:rStyle w:val="FieldLabels"/>
        </w:rPr>
        <w:t>Selected Users for Product Manager</w:t>
      </w:r>
      <w:r>
        <w:t>.</w:t>
      </w:r>
    </w:p>
    <w:p w:rsidR="00A3743D" w:rsidRDefault="00A3743D" w:rsidP="0024104D">
      <w:pPr>
        <w:pStyle w:val="Heading2"/>
      </w:pPr>
      <w:r>
        <w:t xml:space="preserve">Click </w:t>
      </w:r>
      <w:r w:rsidRPr="00204DCF">
        <w:rPr>
          <w:rStyle w:val="ButtonLabels"/>
        </w:rPr>
        <w:t>Save</w:t>
      </w:r>
      <w:r w:rsidRPr="00E3701E">
        <w:t>.</w:t>
      </w:r>
    </w:p>
    <w:p w:rsidR="00A3743D" w:rsidRDefault="00A3743D" w:rsidP="0024104D">
      <w:pPr>
        <w:pStyle w:val="Heading1"/>
      </w:pPr>
      <w:r>
        <w:t>Log in as a Product Manager and as the Director of Product Management to test the changes to the hierarchy.</w:t>
      </w:r>
    </w:p>
    <w:p w:rsidR="00A3743D" w:rsidRPr="00F735F2" w:rsidRDefault="00A3743D" w:rsidP="0024104D">
      <w:pPr>
        <w:pStyle w:val="Heading2"/>
      </w:pPr>
      <w:r w:rsidRPr="00F735F2">
        <w:t xml:space="preserve">Click </w:t>
      </w:r>
      <w:r w:rsidRPr="00F735F2">
        <w:rPr>
          <w:rStyle w:val="ClickPaths"/>
        </w:rPr>
        <w:t xml:space="preserve">Setup </w:t>
      </w:r>
      <w:r w:rsidR="00F735F2" w:rsidRPr="00F735F2">
        <w:t xml:space="preserve">| </w:t>
      </w:r>
      <w:r w:rsidRPr="00F735F2">
        <w:rPr>
          <w:rStyle w:val="ClickPaths"/>
        </w:rPr>
        <w:t xml:space="preserve">Manage Users </w:t>
      </w:r>
      <w:r w:rsidR="00F735F2" w:rsidRPr="00F735F2">
        <w:t xml:space="preserve">| </w:t>
      </w:r>
      <w:r w:rsidRPr="00F735F2">
        <w:rPr>
          <w:rStyle w:val="ClickPaths"/>
        </w:rPr>
        <w:t>Users</w:t>
      </w:r>
      <w:r w:rsidRPr="00F735F2">
        <w:t>.</w:t>
      </w:r>
    </w:p>
    <w:p w:rsidR="00A3743D" w:rsidRDefault="00A3743D" w:rsidP="0024104D">
      <w:pPr>
        <w:pStyle w:val="Heading2"/>
      </w:pPr>
      <w:r w:rsidRPr="00D865CE">
        <w:t>Click</w:t>
      </w:r>
      <w:r>
        <w:t xml:space="preserve"> the </w:t>
      </w:r>
      <w:r w:rsidRPr="00E3701E">
        <w:rPr>
          <w:rStyle w:val="ClickPaths"/>
        </w:rPr>
        <w:t>Login</w:t>
      </w:r>
      <w:r>
        <w:t xml:space="preserve"> link next to Amy </w:t>
      </w:r>
      <w:proofErr w:type="spellStart"/>
      <w:r>
        <w:t>Lojack</w:t>
      </w:r>
      <w:proofErr w:type="spellEnd"/>
      <w:r>
        <w:t>.</w:t>
      </w:r>
    </w:p>
    <w:p w:rsidR="00A3743D" w:rsidRDefault="00A3743D" w:rsidP="0024104D">
      <w:pPr>
        <w:pStyle w:val="Heading2"/>
      </w:pPr>
      <w:r w:rsidRPr="00D865CE">
        <w:t>Create</w:t>
      </w:r>
      <w:r>
        <w:t xml:space="preserve"> a new Position.</w:t>
      </w:r>
    </w:p>
    <w:p w:rsidR="00A3743D" w:rsidRPr="00F90B6F" w:rsidRDefault="00A3743D" w:rsidP="0024104D">
      <w:pPr>
        <w:pStyle w:val="Heading2"/>
      </w:pPr>
      <w:r w:rsidRPr="00D865CE">
        <w:t>Click</w:t>
      </w:r>
      <w:r>
        <w:t xml:space="preserve"> </w:t>
      </w:r>
      <w:r w:rsidRPr="00204DCF">
        <w:rPr>
          <w:rStyle w:val="ButtonLabels"/>
        </w:rPr>
        <w:t>Logout</w:t>
      </w:r>
      <w:r w:rsidR="00622C8E" w:rsidRPr="00B81896">
        <w:t>.</w:t>
      </w:r>
    </w:p>
    <w:p w:rsidR="00A3743D" w:rsidRDefault="00A3743D" w:rsidP="0024104D">
      <w:pPr>
        <w:pStyle w:val="Heading2"/>
      </w:pPr>
      <w:r w:rsidRPr="00D865CE">
        <w:t>Click</w:t>
      </w:r>
      <w:r>
        <w:t xml:space="preserve"> the </w:t>
      </w:r>
      <w:r w:rsidRPr="00E3701E">
        <w:rPr>
          <w:rStyle w:val="ClickPaths"/>
        </w:rPr>
        <w:t>Login</w:t>
      </w:r>
      <w:r>
        <w:t xml:space="preserve"> link next to Frank </w:t>
      </w:r>
      <w:proofErr w:type="spellStart"/>
      <w:r>
        <w:t>Linstrom</w:t>
      </w:r>
      <w:proofErr w:type="spellEnd"/>
      <w:r>
        <w:t xml:space="preserve">. Verify that you are able to edit the position that you just created as Amy. </w:t>
      </w:r>
    </w:p>
    <w:p w:rsidR="00A3743D" w:rsidRDefault="00A3743D" w:rsidP="0024104D">
      <w:pPr>
        <w:pStyle w:val="Heading2"/>
      </w:pPr>
      <w:r>
        <w:t>Log out and log in as Megan Smith. Verify that you cannot edit the position created by Amy.</w:t>
      </w:r>
    </w:p>
    <w:p w:rsidR="009169F9" w:rsidRDefault="009169F9">
      <w:pPr>
        <w:spacing w:after="200" w:line="276" w:lineRule="auto"/>
        <w:rPr>
          <w:b/>
        </w:rPr>
      </w:pPr>
      <w:bookmarkStart w:id="65" w:name="_Toc335138101"/>
      <w:bookmarkStart w:id="66" w:name="_Toc338683831"/>
      <w:bookmarkStart w:id="67" w:name="_Toc352075733"/>
      <w:r>
        <w:br w:type="page"/>
      </w:r>
    </w:p>
    <w:p w:rsidR="00A3743D" w:rsidRDefault="002262B2" w:rsidP="0014322B">
      <w:pPr>
        <w:pStyle w:val="ExerciseTitle"/>
      </w:pPr>
      <w:bookmarkStart w:id="68" w:name="_Toc440875403"/>
      <w:r>
        <w:lastRenderedPageBreak/>
        <w:t>8</w:t>
      </w:r>
      <w:r w:rsidR="00A3743D">
        <w:t>-</w:t>
      </w:r>
      <w:r w:rsidR="00D3433A">
        <w:t>4</w:t>
      </w:r>
      <w:r w:rsidR="00A3743D">
        <w:t>: Create a Public Group</w:t>
      </w:r>
      <w:bookmarkEnd w:id="65"/>
      <w:bookmarkEnd w:id="66"/>
      <w:bookmarkEnd w:id="67"/>
      <w:bookmarkEnd w:id="68"/>
    </w:p>
    <w:p w:rsidR="00011649" w:rsidRDefault="00011649" w:rsidP="00011649">
      <w:pPr>
        <w:pStyle w:val="GoalTskTimeInstr"/>
      </w:pPr>
      <w:r>
        <w:t xml:space="preserve">Scenario: </w:t>
      </w:r>
    </w:p>
    <w:p w:rsidR="00011649" w:rsidRDefault="00011649" w:rsidP="00011649">
      <w:pPr>
        <w:pStyle w:val="BodyText"/>
      </w:pPr>
      <w:r>
        <w:t xml:space="preserve">Universal Containers would like to create a public group that includes all interviewers so that they can easily share records and documents with them. </w:t>
      </w:r>
    </w:p>
    <w:p w:rsidR="00A3743D" w:rsidRDefault="00A3743D" w:rsidP="0014322B">
      <w:pPr>
        <w:pStyle w:val="GoalTskTimeInstr"/>
      </w:pPr>
      <w:r>
        <w:t>Goal:</w:t>
      </w:r>
    </w:p>
    <w:p w:rsidR="00A3743D" w:rsidRDefault="00A3743D" w:rsidP="0014322B">
      <w:pPr>
        <w:pStyle w:val="BodyText"/>
      </w:pPr>
      <w:r>
        <w:t>Create a new public group including all interviewers.</w:t>
      </w:r>
    </w:p>
    <w:p w:rsidR="00A3743D" w:rsidRDefault="00A3743D" w:rsidP="0014322B">
      <w:pPr>
        <w:pStyle w:val="GoalTskTimeInstr"/>
      </w:pPr>
      <w:r>
        <w:t xml:space="preserve">Task: </w:t>
      </w:r>
    </w:p>
    <w:p w:rsidR="00A3743D" w:rsidRDefault="00A3743D" w:rsidP="0014322B">
      <w:pPr>
        <w:pStyle w:val="BodyText"/>
      </w:pPr>
      <w:r>
        <w:t>Create a public group called All Interviewers.</w:t>
      </w:r>
    </w:p>
    <w:p w:rsidR="00A3743D" w:rsidRDefault="00A3743D" w:rsidP="0014322B">
      <w:pPr>
        <w:pStyle w:val="GoalTskTimeInstr"/>
      </w:pPr>
      <w:r>
        <w:t>Time:</w:t>
      </w:r>
    </w:p>
    <w:p w:rsidR="00A3743D" w:rsidRDefault="00A3743D" w:rsidP="00B855CE">
      <w:pPr>
        <w:pStyle w:val="BodyText"/>
        <w:ind w:firstLine="720"/>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5"/>
        </w:numPr>
      </w:pPr>
      <w:r>
        <w:t>Create a public group called All Interviewers.</w:t>
      </w:r>
    </w:p>
    <w:p w:rsidR="00A3743D" w:rsidRDefault="00A3743D" w:rsidP="0024104D">
      <w:pPr>
        <w:pStyle w:val="Heading2"/>
      </w:pPr>
      <w:r>
        <w:t xml:space="preserve">Click </w:t>
      </w:r>
      <w:r w:rsidRPr="00566054">
        <w:rPr>
          <w:rStyle w:val="ClickPaths"/>
        </w:rPr>
        <w:t>Setup | Manage Users | Public Groups</w:t>
      </w:r>
      <w:r w:rsidRPr="006E54D6">
        <w:rPr>
          <w:rStyle w:val="ClickPaths"/>
          <w:b w:val="0"/>
        </w:rPr>
        <w:t>.</w:t>
      </w:r>
    </w:p>
    <w:p w:rsidR="00A3743D" w:rsidRDefault="00A3743D" w:rsidP="0024104D">
      <w:pPr>
        <w:pStyle w:val="Heading2"/>
      </w:pPr>
      <w:r>
        <w:t xml:space="preserve">Click </w:t>
      </w:r>
      <w:r w:rsidRPr="00204DCF">
        <w:rPr>
          <w:rStyle w:val="ButtonLabels"/>
        </w:rPr>
        <w:t>New</w:t>
      </w:r>
      <w:r w:rsidR="00622C8E" w:rsidRPr="00B81896">
        <w:t>.</w:t>
      </w:r>
    </w:p>
    <w:p w:rsidR="00A3743D" w:rsidRDefault="00A3743D" w:rsidP="00011649">
      <w:pPr>
        <w:pStyle w:val="Heading3"/>
        <w:ind w:hanging="270"/>
      </w:pPr>
      <w:r w:rsidRPr="00F345A4">
        <w:rPr>
          <w:rStyle w:val="FieldLabels"/>
        </w:rPr>
        <w:t>Label</w:t>
      </w:r>
      <w:r>
        <w:t xml:space="preserve">: </w:t>
      </w:r>
      <w:r w:rsidRPr="00F345A4">
        <w:rPr>
          <w:rStyle w:val="Data"/>
        </w:rPr>
        <w:t>All Interviewers</w:t>
      </w:r>
    </w:p>
    <w:p w:rsidR="00A3743D" w:rsidRDefault="00A3743D" w:rsidP="00011649">
      <w:pPr>
        <w:pStyle w:val="Heading3"/>
        <w:ind w:hanging="270"/>
      </w:pPr>
      <w:r w:rsidRPr="00F345A4">
        <w:rPr>
          <w:rStyle w:val="FieldLabels"/>
        </w:rPr>
        <w:t>Group Name</w:t>
      </w:r>
      <w:r>
        <w:t xml:space="preserve">: </w:t>
      </w:r>
      <w:proofErr w:type="spellStart"/>
      <w:r w:rsidRPr="00F345A4">
        <w:rPr>
          <w:rStyle w:val="Data"/>
        </w:rPr>
        <w:t>All_Interviewers</w:t>
      </w:r>
      <w:proofErr w:type="spellEnd"/>
      <w:r>
        <w:t xml:space="preserve"> (This field auto-populates.)</w:t>
      </w:r>
    </w:p>
    <w:p w:rsidR="00A3743D" w:rsidRDefault="00A3743D" w:rsidP="00011649">
      <w:pPr>
        <w:pStyle w:val="Heading3"/>
        <w:ind w:hanging="270"/>
      </w:pPr>
      <w:r w:rsidRPr="00F345A4">
        <w:rPr>
          <w:rStyle w:val="FieldLabels"/>
        </w:rPr>
        <w:t>Search</w:t>
      </w:r>
      <w:r>
        <w:t xml:space="preserve">: </w:t>
      </w:r>
      <w:r w:rsidRPr="00F345A4">
        <w:rPr>
          <w:rStyle w:val="PicklistValues"/>
        </w:rPr>
        <w:t>Users</w:t>
      </w:r>
    </w:p>
    <w:p w:rsidR="00A3743D" w:rsidRDefault="00A3743D" w:rsidP="00011649">
      <w:pPr>
        <w:pStyle w:val="Heading3"/>
        <w:ind w:hanging="270"/>
      </w:pPr>
      <w:r w:rsidRPr="00F345A4">
        <w:rPr>
          <w:rStyle w:val="FieldLabels"/>
        </w:rPr>
        <w:t>Selected Members</w:t>
      </w:r>
      <w:r>
        <w:t xml:space="preserve">: </w:t>
      </w:r>
      <w:r w:rsidRPr="00F345A4">
        <w:rPr>
          <w:rStyle w:val="Data"/>
        </w:rPr>
        <w:t>Craig Kingman</w:t>
      </w:r>
      <w:r>
        <w:t xml:space="preserve">, </w:t>
      </w:r>
      <w:r w:rsidRPr="00F345A4">
        <w:rPr>
          <w:rStyle w:val="Data"/>
        </w:rPr>
        <w:t>Melissa Lee</w:t>
      </w:r>
      <w:r>
        <w:t xml:space="preserve">, </w:t>
      </w:r>
      <w:r w:rsidRPr="00F345A4">
        <w:rPr>
          <w:rStyle w:val="Data"/>
        </w:rPr>
        <w:t xml:space="preserve">Harry </w:t>
      </w:r>
      <w:proofErr w:type="spellStart"/>
      <w:r w:rsidRPr="00F345A4">
        <w:rPr>
          <w:rStyle w:val="Data"/>
        </w:rPr>
        <w:t>Potterham</w:t>
      </w:r>
      <w:proofErr w:type="spellEnd"/>
      <w:r>
        <w:t xml:space="preserve">, </w:t>
      </w:r>
      <w:r w:rsidRPr="00F345A4">
        <w:rPr>
          <w:rStyle w:val="Data"/>
        </w:rPr>
        <w:t>Flash Stevenson</w:t>
      </w:r>
      <w:r>
        <w:t xml:space="preserve">, </w:t>
      </w:r>
      <w:r w:rsidRPr="00F345A4">
        <w:rPr>
          <w:rStyle w:val="Data"/>
        </w:rPr>
        <w:t xml:space="preserve">Tom </w:t>
      </w:r>
      <w:proofErr w:type="spellStart"/>
      <w:r w:rsidRPr="00F345A4">
        <w:rPr>
          <w:rStyle w:val="Data"/>
        </w:rPr>
        <w:t>Zales</w:t>
      </w:r>
      <w:proofErr w:type="spellEnd"/>
    </w:p>
    <w:p w:rsidR="00A3743D" w:rsidRPr="004F31BC" w:rsidRDefault="00A3743D" w:rsidP="0024104D">
      <w:pPr>
        <w:pStyle w:val="Heading2"/>
      </w:pPr>
      <w:r w:rsidRPr="004F31BC">
        <w:t xml:space="preserve">Click </w:t>
      </w:r>
      <w:r w:rsidRPr="00204DCF">
        <w:rPr>
          <w:rStyle w:val="ButtonLabels"/>
        </w:rPr>
        <w:t>Save</w:t>
      </w:r>
      <w:r w:rsidRPr="004F31BC">
        <w:t>.</w:t>
      </w:r>
    </w:p>
    <w:p w:rsidR="00A3743D" w:rsidRDefault="00A3743D" w:rsidP="0014322B">
      <w:pPr>
        <w:pStyle w:val="BodyText"/>
      </w:pPr>
    </w:p>
    <w:p w:rsidR="00A3743D" w:rsidRDefault="00A3743D">
      <w:pPr>
        <w:spacing w:after="200" w:line="276" w:lineRule="auto"/>
        <w:rPr>
          <w:rFonts w:eastAsia="Times New Roman" w:cs="Times New Roman"/>
          <w:sz w:val="19"/>
          <w:szCs w:val="20"/>
        </w:rPr>
      </w:pPr>
      <w:r>
        <w:br w:type="page"/>
      </w:r>
    </w:p>
    <w:p w:rsidR="00A3743D" w:rsidRDefault="002262B2" w:rsidP="0014322B">
      <w:pPr>
        <w:pStyle w:val="ExerciseTitle"/>
      </w:pPr>
      <w:bookmarkStart w:id="69" w:name="_Toc335138102"/>
      <w:bookmarkStart w:id="70" w:name="_Toc338683832"/>
      <w:bookmarkStart w:id="71" w:name="_Toc352075734"/>
      <w:bookmarkStart w:id="72" w:name="_Toc440875404"/>
      <w:r>
        <w:lastRenderedPageBreak/>
        <w:t>8</w:t>
      </w:r>
      <w:r w:rsidR="00A3743D">
        <w:t>-</w:t>
      </w:r>
      <w:r w:rsidR="00D3433A">
        <w:t>5</w:t>
      </w:r>
      <w:r w:rsidR="00A3743D">
        <w:t xml:space="preserve">: </w:t>
      </w:r>
      <w:r w:rsidR="00E4200E">
        <w:t xml:space="preserve">Implement </w:t>
      </w:r>
      <w:r w:rsidR="00A3743D">
        <w:t>Manual Sharing</w:t>
      </w:r>
      <w:bookmarkEnd w:id="69"/>
      <w:bookmarkEnd w:id="70"/>
      <w:bookmarkEnd w:id="71"/>
      <w:bookmarkEnd w:id="72"/>
    </w:p>
    <w:p w:rsidR="00D93430" w:rsidRDefault="00D93430" w:rsidP="00D93430">
      <w:pPr>
        <w:pStyle w:val="GoalTskTimeInstr"/>
      </w:pPr>
      <w:r>
        <w:t>Scenario:</w:t>
      </w:r>
    </w:p>
    <w:p w:rsidR="00D93430" w:rsidRDefault="00D93430" w:rsidP="00D93430">
      <w:pPr>
        <w:pStyle w:val="BodyText"/>
      </w:pPr>
      <w:r>
        <w:t>Establish manual sharing at Universal Containers to accomplish the remaining access levels:</w:t>
      </w:r>
    </w:p>
    <w:p w:rsidR="00D93430" w:rsidRDefault="00D93430" w:rsidP="00D93430">
      <w:pPr>
        <w:pStyle w:val="BodyText"/>
        <w:numPr>
          <w:ilvl w:val="0"/>
          <w:numId w:val="9"/>
        </w:numPr>
        <w:ind w:left="360"/>
      </w:pPr>
      <w:r>
        <w:t>Grant hiring managers read and update access on positions and candidates where they are the hiring manager.</w:t>
      </w:r>
    </w:p>
    <w:p w:rsidR="00D93430" w:rsidRDefault="00D93430" w:rsidP="00D93430">
      <w:pPr>
        <w:pStyle w:val="BodyText"/>
        <w:numPr>
          <w:ilvl w:val="0"/>
          <w:numId w:val="9"/>
        </w:numPr>
        <w:ind w:left="360"/>
      </w:pPr>
      <w:r>
        <w:t>Grant interviewers read access on job application and candidate records for people they are interviewing.</w:t>
      </w:r>
    </w:p>
    <w:p w:rsidR="00A3743D" w:rsidRDefault="00A3743D" w:rsidP="0014322B">
      <w:pPr>
        <w:pStyle w:val="GoalTskTimeInstr"/>
      </w:pPr>
      <w:r>
        <w:t>Goal:</w:t>
      </w:r>
    </w:p>
    <w:p w:rsidR="00A3743D" w:rsidRDefault="00A3743D" w:rsidP="0014322B">
      <w:pPr>
        <w:pStyle w:val="BodyText"/>
      </w:pPr>
      <w:r>
        <w:t>Add manual sharing for various users to grant access on records where they are invested in the information.</w:t>
      </w:r>
    </w:p>
    <w:p w:rsidR="00A3743D" w:rsidRDefault="00A3743D" w:rsidP="0014322B">
      <w:pPr>
        <w:pStyle w:val="GoalTskTimeInstr"/>
      </w:pPr>
      <w:r>
        <w:t xml:space="preserve">Task: </w:t>
      </w:r>
    </w:p>
    <w:p w:rsidR="00A3743D" w:rsidRDefault="00A3743D" w:rsidP="0014322B">
      <w:pPr>
        <w:pStyle w:val="BodyText"/>
      </w:pPr>
      <w:r>
        <w:t>Establish manual sharing for an existing position.</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6"/>
        </w:numPr>
      </w:pPr>
      <w:r>
        <w:t>Establish manual sharing for an existing position. (</w:t>
      </w:r>
      <w:r w:rsidR="00C5409A" w:rsidRPr="00C5409A">
        <w:rPr>
          <w:b/>
        </w:rPr>
        <w:t>Note</w:t>
      </w:r>
      <w:r>
        <w:t>: This must be accomplished on a record-by-record basis by the owner, the manager of the owner, or the system administrator of a record.)</w:t>
      </w:r>
    </w:p>
    <w:p w:rsidR="00A3743D" w:rsidRPr="001F7B33" w:rsidRDefault="00A3743D" w:rsidP="0024104D">
      <w:pPr>
        <w:pStyle w:val="Heading2"/>
      </w:pPr>
      <w:r w:rsidRPr="001F7B33">
        <w:t>Click the Positions tab.</w:t>
      </w:r>
    </w:p>
    <w:p w:rsidR="00A3743D" w:rsidRDefault="00A3743D" w:rsidP="0024104D">
      <w:pPr>
        <w:pStyle w:val="Heading2"/>
      </w:pPr>
      <w:r>
        <w:t xml:space="preserve">Select a position from the Recent Positions list. (If you do not see any positions listed, select </w:t>
      </w:r>
      <w:r w:rsidRPr="00F345A4">
        <w:rPr>
          <w:rStyle w:val="PicklistValues"/>
        </w:rPr>
        <w:t>All</w:t>
      </w:r>
      <w:r>
        <w:t xml:space="preserve"> from the </w:t>
      </w:r>
      <w:r w:rsidRPr="00F345A4">
        <w:rPr>
          <w:rStyle w:val="FieldLabels"/>
        </w:rPr>
        <w:t>View:</w:t>
      </w:r>
      <w:r>
        <w:t xml:space="preserve"> picklist and click </w:t>
      </w:r>
      <w:r w:rsidRPr="00204DCF">
        <w:rPr>
          <w:rStyle w:val="ButtonLabels"/>
        </w:rPr>
        <w:t>Go!</w:t>
      </w:r>
      <w:r>
        <w:t xml:space="preserve"> This will bring up a list of all positions; click on any of them.)</w:t>
      </w:r>
    </w:p>
    <w:p w:rsidR="00A3743D" w:rsidRDefault="00A3743D" w:rsidP="0024104D">
      <w:pPr>
        <w:pStyle w:val="Heading2"/>
      </w:pPr>
      <w:r>
        <w:t>Note the Hiring Manager listed on the position.</w:t>
      </w:r>
    </w:p>
    <w:p w:rsidR="00A3743D" w:rsidRDefault="00A3743D" w:rsidP="0024104D">
      <w:pPr>
        <w:pStyle w:val="Heading2"/>
      </w:pPr>
      <w:r>
        <w:t xml:space="preserve">Click </w:t>
      </w:r>
      <w:r w:rsidRPr="00204DCF">
        <w:rPr>
          <w:rStyle w:val="ButtonLabels"/>
        </w:rPr>
        <w:t>Sharing</w:t>
      </w:r>
      <w:r w:rsidRPr="00F345A4">
        <w:t>.</w:t>
      </w:r>
    </w:p>
    <w:p w:rsidR="00A3743D" w:rsidRDefault="00A3743D" w:rsidP="0024104D">
      <w:pPr>
        <w:pStyle w:val="Heading2"/>
      </w:pPr>
      <w:r>
        <w:t xml:space="preserve">Click </w:t>
      </w:r>
      <w:r w:rsidRPr="00204DCF">
        <w:rPr>
          <w:rStyle w:val="ButtonLabels"/>
        </w:rPr>
        <w:t>Add</w:t>
      </w:r>
      <w:r w:rsidR="00622C8E" w:rsidRPr="00B81896">
        <w:t>.</w:t>
      </w:r>
      <w:r>
        <w:t xml:space="preserve"> </w:t>
      </w:r>
    </w:p>
    <w:p w:rsidR="00A3743D" w:rsidRDefault="00A3743D" w:rsidP="00D93430">
      <w:pPr>
        <w:pStyle w:val="Heading3"/>
        <w:ind w:hanging="270"/>
      </w:pPr>
      <w:r w:rsidRPr="00F345A4">
        <w:rPr>
          <w:rStyle w:val="FieldLabels"/>
        </w:rPr>
        <w:t>Search</w:t>
      </w:r>
      <w:r w:rsidRPr="00466EFE">
        <w:rPr>
          <w:rStyle w:val="FieldLabels"/>
          <w:b w:val="0"/>
        </w:rPr>
        <w:t>:</w:t>
      </w:r>
      <w:r w:rsidRPr="001F7B33">
        <w:t xml:space="preserve"> </w:t>
      </w:r>
      <w:r w:rsidRPr="00F345A4">
        <w:rPr>
          <w:rStyle w:val="PicklistValues"/>
        </w:rPr>
        <w:t>Users</w:t>
      </w:r>
    </w:p>
    <w:p w:rsidR="00A3743D" w:rsidRDefault="00A3743D" w:rsidP="00D93430">
      <w:pPr>
        <w:pStyle w:val="Heading3"/>
        <w:ind w:hanging="270"/>
      </w:pPr>
      <w:r w:rsidRPr="001F7B33">
        <w:t xml:space="preserve">Add the hiring manager to the </w:t>
      </w:r>
      <w:r w:rsidR="00622C8E" w:rsidRPr="00B81896">
        <w:t xml:space="preserve">Share </w:t>
      </w:r>
      <w:proofErr w:type="gramStart"/>
      <w:r w:rsidR="00622C8E" w:rsidRPr="00B81896">
        <w:t>With</w:t>
      </w:r>
      <w:proofErr w:type="gramEnd"/>
      <w:r w:rsidRPr="001F7B33">
        <w:t xml:space="preserve"> box.</w:t>
      </w:r>
    </w:p>
    <w:p w:rsidR="00A3743D" w:rsidRPr="001F7B33" w:rsidRDefault="00A3743D" w:rsidP="00D93430">
      <w:pPr>
        <w:pStyle w:val="Heading3"/>
        <w:ind w:hanging="270"/>
      </w:pPr>
      <w:r w:rsidRPr="00F620C0">
        <w:rPr>
          <w:rStyle w:val="FieldLabels"/>
        </w:rPr>
        <w:t>Access Level</w:t>
      </w:r>
      <w:r w:rsidRPr="00F620C0">
        <w:rPr>
          <w:rStyle w:val="FieldLabels"/>
          <w:b w:val="0"/>
        </w:rPr>
        <w:t>:</w:t>
      </w:r>
      <w:r w:rsidRPr="00F620C0">
        <w:t xml:space="preserve"> </w:t>
      </w:r>
      <w:r w:rsidRPr="00F345A4">
        <w:rPr>
          <w:rStyle w:val="PicklistValues"/>
        </w:rPr>
        <w:t>Read/Write</w:t>
      </w:r>
    </w:p>
    <w:p w:rsidR="00A3743D" w:rsidRDefault="00A3743D" w:rsidP="00466EFE">
      <w:pPr>
        <w:pStyle w:val="Heading2"/>
      </w:pPr>
      <w:r>
        <w:t xml:space="preserve">Click </w:t>
      </w:r>
      <w:r w:rsidRPr="00204DCF">
        <w:rPr>
          <w:rStyle w:val="ButtonLabels"/>
        </w:rPr>
        <w:t>Save</w:t>
      </w:r>
      <w:r w:rsidRPr="00F345A4">
        <w:t>.</w:t>
      </w:r>
      <w:r>
        <w:t xml:space="preserve"> </w:t>
      </w:r>
    </w:p>
    <w:p w:rsidR="00466EFE" w:rsidRPr="00466EFE" w:rsidRDefault="00466EFE" w:rsidP="00466EFE">
      <w:pPr>
        <w:pStyle w:val="Heading2"/>
        <w:numPr>
          <w:ilvl w:val="0"/>
          <w:numId w:val="0"/>
        </w:numPr>
        <w:ind w:left="720"/>
      </w:pPr>
    </w:p>
    <w:p w:rsidR="00A3743D" w:rsidRDefault="00A3743D" w:rsidP="00466EFE">
      <w:pPr>
        <w:pStyle w:val="Heading2"/>
        <w:numPr>
          <w:ilvl w:val="0"/>
          <w:numId w:val="0"/>
        </w:numPr>
        <w:ind w:left="720"/>
      </w:pPr>
      <w:r w:rsidRPr="009C35B2">
        <w:rPr>
          <w:b/>
        </w:rPr>
        <w:t>Note</w:t>
      </w:r>
      <w:r w:rsidR="00622C8E" w:rsidRPr="00B81896">
        <w:t>:</w:t>
      </w:r>
      <w:r w:rsidRPr="00D93430">
        <w:t xml:space="preserve"> </w:t>
      </w:r>
      <w:r>
        <w:t>This would have to be repeated for each specific object record to be shared, as required.</w:t>
      </w:r>
      <w:r w:rsidR="00D93430">
        <w:br/>
      </w:r>
    </w:p>
    <w:p w:rsidR="00A3743D" w:rsidRDefault="00A3743D" w:rsidP="0024104D">
      <w:pPr>
        <w:pStyle w:val="Heading2"/>
      </w:pPr>
      <w:r>
        <w:t xml:space="preserve">Log in as the hiring manager to verify that you can edit the position that you shared. </w:t>
      </w:r>
    </w:p>
    <w:p w:rsidR="00A3743D" w:rsidRDefault="00A3743D" w:rsidP="003961FF">
      <w:pPr>
        <w:pStyle w:val="Heading3"/>
        <w:ind w:hanging="270"/>
      </w:pPr>
      <w:r>
        <w:t xml:space="preserve">Click </w:t>
      </w:r>
      <w:r w:rsidRPr="009F7070">
        <w:rPr>
          <w:rStyle w:val="ClickPaths"/>
        </w:rPr>
        <w:t>Setup</w:t>
      </w:r>
      <w:r w:rsidRPr="0094008C">
        <w:rPr>
          <w:rStyle w:val="ClickPaths"/>
        </w:rPr>
        <w:t xml:space="preserve"> | </w:t>
      </w:r>
      <w:r w:rsidRPr="009F7070">
        <w:rPr>
          <w:rStyle w:val="ClickPaths"/>
        </w:rPr>
        <w:t>Manage Users</w:t>
      </w:r>
      <w:r w:rsidRPr="0094008C">
        <w:rPr>
          <w:rStyle w:val="ClickPaths"/>
        </w:rPr>
        <w:t xml:space="preserve"> | </w:t>
      </w:r>
      <w:r w:rsidRPr="009F7070">
        <w:rPr>
          <w:rStyle w:val="ClickPaths"/>
        </w:rPr>
        <w:t>Users</w:t>
      </w:r>
      <w:r w:rsidRPr="0094008C">
        <w:t>.</w:t>
      </w:r>
    </w:p>
    <w:p w:rsidR="00A3743D" w:rsidRDefault="00A3743D" w:rsidP="003961FF">
      <w:pPr>
        <w:pStyle w:val="Heading3"/>
        <w:ind w:hanging="270"/>
      </w:pPr>
      <w:r>
        <w:t xml:space="preserve">Click the </w:t>
      </w:r>
      <w:r w:rsidRPr="00F345A4">
        <w:rPr>
          <w:rStyle w:val="ClickPaths"/>
        </w:rPr>
        <w:t>Login</w:t>
      </w:r>
      <w:r>
        <w:t xml:space="preserve"> link next to the hiring manager.</w:t>
      </w:r>
    </w:p>
    <w:p w:rsidR="00A3743D" w:rsidRDefault="00A3743D" w:rsidP="003961FF">
      <w:pPr>
        <w:pStyle w:val="Heading3"/>
        <w:ind w:hanging="270"/>
      </w:pPr>
      <w:r>
        <w:t>Search for the position that you shared.</w:t>
      </w:r>
    </w:p>
    <w:p w:rsidR="009169F9" w:rsidRDefault="009169F9">
      <w:pPr>
        <w:spacing w:after="200" w:line="276" w:lineRule="auto"/>
      </w:pPr>
      <w:r>
        <w:br w:type="page"/>
      </w:r>
    </w:p>
    <w:p w:rsidR="00A3743D" w:rsidRDefault="002262B2" w:rsidP="0014322B">
      <w:pPr>
        <w:pStyle w:val="ExerciseTitle"/>
      </w:pPr>
      <w:bookmarkStart w:id="73" w:name="_Toc335138103"/>
      <w:bookmarkStart w:id="74" w:name="_Toc338683833"/>
      <w:bookmarkStart w:id="75" w:name="_Toc352075735"/>
      <w:bookmarkStart w:id="76" w:name="_Toc440875405"/>
      <w:r>
        <w:lastRenderedPageBreak/>
        <w:t>8</w:t>
      </w:r>
      <w:r w:rsidR="00D3433A">
        <w:t>-6</w:t>
      </w:r>
      <w:r w:rsidR="00A3743D">
        <w:t>: Implement Sharing Rules</w:t>
      </w:r>
      <w:bookmarkEnd w:id="73"/>
      <w:bookmarkEnd w:id="74"/>
      <w:bookmarkEnd w:id="75"/>
      <w:bookmarkEnd w:id="76"/>
    </w:p>
    <w:p w:rsidR="003961FF" w:rsidRDefault="003961FF" w:rsidP="003961FF">
      <w:pPr>
        <w:pStyle w:val="GoalTskTimeInstr"/>
      </w:pPr>
      <w:r>
        <w:t>Scenario:</w:t>
      </w:r>
    </w:p>
    <w:p w:rsidR="003961FF" w:rsidRDefault="003961FF" w:rsidP="003961FF">
      <w:pPr>
        <w:pStyle w:val="BodyText"/>
      </w:pPr>
      <w:r>
        <w:t>Recruiters and their management should be able to read and update every position, candidate, job application, and review record in the application.</w:t>
      </w:r>
    </w:p>
    <w:p w:rsidR="00A3743D" w:rsidRDefault="00A3743D" w:rsidP="0014322B">
      <w:pPr>
        <w:pStyle w:val="GoalTskTimeInstr"/>
      </w:pPr>
      <w:r>
        <w:t>Goal:</w:t>
      </w:r>
    </w:p>
    <w:p w:rsidR="00A3743D" w:rsidRDefault="00A3743D" w:rsidP="0014322B">
      <w:pPr>
        <w:pStyle w:val="BodyText"/>
      </w:pPr>
      <w:r>
        <w:t>Allow recruiters, recruiting managers, and the VP of Human Resources to view all elements of the recruiting process.</w:t>
      </w:r>
    </w:p>
    <w:p w:rsidR="00A3743D" w:rsidRDefault="00A3743D" w:rsidP="0014322B">
      <w:pPr>
        <w:pStyle w:val="GoalTskTimeInstr"/>
      </w:pPr>
      <w:r>
        <w:t xml:space="preserve">Task: </w:t>
      </w:r>
    </w:p>
    <w:p w:rsidR="00A3743D" w:rsidRDefault="00A3743D" w:rsidP="0014322B">
      <w:pPr>
        <w:pStyle w:val="BodyText"/>
      </w:pPr>
      <w:r>
        <w:t>Create sharing rules to give recruiters the access they need to positions, candidates, job applications, and reviews.</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7"/>
        </w:numPr>
      </w:pPr>
      <w:r>
        <w:t>Create sharing rules to give recruiters the access they need to positions, candidates, job applications, and reviews.</w:t>
      </w:r>
    </w:p>
    <w:p w:rsidR="00A3743D" w:rsidRDefault="00A3743D" w:rsidP="0024104D">
      <w:pPr>
        <w:pStyle w:val="Heading2"/>
      </w:pPr>
      <w:r>
        <w:t xml:space="preserve">Click </w:t>
      </w:r>
      <w:r w:rsidRPr="00124C60">
        <w:rPr>
          <w:rStyle w:val="ClickPaths"/>
        </w:rPr>
        <w:t>Setup | Security Controls | Sharing Settings</w:t>
      </w:r>
      <w:r w:rsidRPr="00124C60">
        <w:t>.</w:t>
      </w:r>
    </w:p>
    <w:p w:rsidR="00A3743D" w:rsidRDefault="00A3743D" w:rsidP="0024104D">
      <w:pPr>
        <w:pStyle w:val="Heading2"/>
      </w:pPr>
      <w:r>
        <w:t xml:space="preserve">In the Position Sharing Rules related list, click </w:t>
      </w:r>
      <w:r w:rsidRPr="00204DCF">
        <w:rPr>
          <w:rStyle w:val="ButtonLabels"/>
        </w:rPr>
        <w:t>New</w:t>
      </w:r>
      <w:r w:rsidR="00622C8E" w:rsidRPr="00B81896">
        <w:t>.</w:t>
      </w:r>
    </w:p>
    <w:p w:rsidR="00A3743D" w:rsidRDefault="00A3743D" w:rsidP="001037E8">
      <w:pPr>
        <w:pStyle w:val="Heading3"/>
        <w:ind w:hanging="270"/>
      </w:pPr>
      <w:r w:rsidRPr="00F345A4">
        <w:rPr>
          <w:rStyle w:val="FieldLabels"/>
        </w:rPr>
        <w:t>Label</w:t>
      </w:r>
      <w:r w:rsidRPr="00462DD2">
        <w:t>:</w:t>
      </w:r>
      <w:r w:rsidRPr="00F620C0">
        <w:t xml:space="preserve"> </w:t>
      </w:r>
      <w:r w:rsidRPr="00F345A4">
        <w:rPr>
          <w:rStyle w:val="Data"/>
        </w:rPr>
        <w:t>VP Human Resources Rule</w:t>
      </w:r>
    </w:p>
    <w:p w:rsidR="00A3743D" w:rsidRDefault="00A3743D" w:rsidP="001037E8">
      <w:pPr>
        <w:pStyle w:val="Heading3"/>
        <w:ind w:hanging="270"/>
      </w:pPr>
      <w:r w:rsidRPr="00F345A4">
        <w:rPr>
          <w:rStyle w:val="FieldLabels"/>
        </w:rPr>
        <w:t>Rule Name</w:t>
      </w:r>
      <w:r w:rsidRPr="00462DD2">
        <w:t>:</w:t>
      </w:r>
      <w:r w:rsidRPr="00F620C0">
        <w:t xml:space="preserve"> </w:t>
      </w:r>
      <w:proofErr w:type="spellStart"/>
      <w:r w:rsidRPr="00F345A4">
        <w:rPr>
          <w:rStyle w:val="Data"/>
        </w:rPr>
        <w:t>VP_Human_Resources_Rule</w:t>
      </w:r>
      <w:proofErr w:type="spellEnd"/>
      <w:r w:rsidRPr="00F345A4">
        <w:rPr>
          <w:rStyle w:val="Data"/>
        </w:rPr>
        <w:t xml:space="preserve"> </w:t>
      </w:r>
      <w:r>
        <w:t>(This field auto-populates.)</w:t>
      </w:r>
    </w:p>
    <w:p w:rsidR="00A3743D" w:rsidRDefault="00A3743D" w:rsidP="001037E8">
      <w:pPr>
        <w:pStyle w:val="Heading3"/>
        <w:ind w:hanging="270"/>
      </w:pPr>
      <w:r>
        <w:rPr>
          <w:rStyle w:val="FieldLabels"/>
        </w:rPr>
        <w:t>Rule Type</w:t>
      </w:r>
      <w:r w:rsidRPr="00462DD2">
        <w:t xml:space="preserve">: </w:t>
      </w:r>
      <w:r w:rsidRPr="00D427BE">
        <w:rPr>
          <w:rStyle w:val="PicklistValues"/>
        </w:rPr>
        <w:t>Based on Record Owner</w:t>
      </w:r>
    </w:p>
    <w:p w:rsidR="00A3743D" w:rsidRDefault="00A3743D" w:rsidP="001037E8">
      <w:pPr>
        <w:pStyle w:val="Heading3"/>
        <w:ind w:hanging="270"/>
      </w:pPr>
      <w:r w:rsidRPr="00F345A4">
        <w:rPr>
          <w:rStyle w:val="FieldLabels"/>
        </w:rPr>
        <w:t>Position: owned by members of</w:t>
      </w:r>
      <w:r>
        <w:t xml:space="preserve">: </w:t>
      </w:r>
      <w:r w:rsidRPr="00F345A4">
        <w:rPr>
          <w:rStyle w:val="PicklistValues"/>
        </w:rPr>
        <w:t>Public Groups</w:t>
      </w:r>
      <w:r>
        <w:t xml:space="preserve"> | </w:t>
      </w:r>
      <w:r w:rsidRPr="00F345A4">
        <w:rPr>
          <w:rStyle w:val="PicklistValues"/>
        </w:rPr>
        <w:t>All Internal Users</w:t>
      </w:r>
    </w:p>
    <w:p w:rsidR="00A3743D" w:rsidRDefault="00A3743D" w:rsidP="001037E8">
      <w:pPr>
        <w:pStyle w:val="Heading3"/>
        <w:ind w:hanging="270"/>
      </w:pPr>
      <w:r w:rsidRPr="00F345A4">
        <w:rPr>
          <w:rStyle w:val="FieldLabels"/>
        </w:rPr>
        <w:t>Share with</w:t>
      </w:r>
      <w:r w:rsidRPr="00462DD2">
        <w:t>:</w:t>
      </w:r>
      <w:r>
        <w:t xml:space="preserve"> </w:t>
      </w:r>
      <w:r w:rsidRPr="00124C60">
        <w:rPr>
          <w:rStyle w:val="PicklistValues"/>
        </w:rPr>
        <w:t>Roles and Subordinates</w:t>
      </w:r>
      <w:r>
        <w:t xml:space="preserve"> | </w:t>
      </w:r>
      <w:r w:rsidRPr="00124C60">
        <w:rPr>
          <w:rStyle w:val="PicklistValues"/>
        </w:rPr>
        <w:t>VP Human Resources</w:t>
      </w:r>
    </w:p>
    <w:p w:rsidR="00A3743D" w:rsidRDefault="00A3743D" w:rsidP="001037E8">
      <w:pPr>
        <w:pStyle w:val="Heading3"/>
        <w:ind w:hanging="270"/>
      </w:pPr>
      <w:r w:rsidRPr="00F345A4">
        <w:rPr>
          <w:rStyle w:val="FieldLabels"/>
        </w:rPr>
        <w:t>Access Level</w:t>
      </w:r>
      <w:r w:rsidRPr="00462DD2">
        <w:t>:</w:t>
      </w:r>
      <w:r>
        <w:t xml:space="preserve"> </w:t>
      </w:r>
      <w:r w:rsidRPr="00124C60">
        <w:rPr>
          <w:rStyle w:val="PicklistValues"/>
        </w:rPr>
        <w:t>Read/Write</w:t>
      </w:r>
      <w:r>
        <w:t xml:space="preserve"> </w:t>
      </w:r>
    </w:p>
    <w:p w:rsidR="00A3743D" w:rsidRPr="00124C60"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Click </w:t>
      </w:r>
      <w:r w:rsidRPr="00204DCF">
        <w:rPr>
          <w:rStyle w:val="ButtonLabels"/>
        </w:rPr>
        <w:t>OK</w:t>
      </w:r>
      <w:r>
        <w:t xml:space="preserve"> to the dialog box that appears warning that “This operation could take significant time. Are you sure?”</w:t>
      </w:r>
    </w:p>
    <w:p w:rsidR="00A3743D" w:rsidRDefault="00A3743D" w:rsidP="0024104D">
      <w:pPr>
        <w:pStyle w:val="Heading2"/>
      </w:pPr>
      <w:r>
        <w:t>Repeat for the Candidate and Job Application objects.</w:t>
      </w:r>
    </w:p>
    <w:p w:rsidR="00A3743D" w:rsidRDefault="00A3743D" w:rsidP="0024104D">
      <w:pPr>
        <w:pStyle w:val="Heading2"/>
      </w:pPr>
      <w:r>
        <w:t>Log in as Megan Smith, the VP of Human Resources, to verify that you have access to all positions, candidates, and job applications.</w:t>
      </w:r>
    </w:p>
    <w:p w:rsidR="00A3743D" w:rsidRDefault="00A3743D" w:rsidP="0024104D">
      <w:pPr>
        <w:pStyle w:val="Heading2"/>
      </w:pPr>
      <w:r>
        <w:t xml:space="preserve">Click </w:t>
      </w:r>
      <w:r w:rsidRPr="00F57571">
        <w:rPr>
          <w:rStyle w:val="ClickPaths"/>
        </w:rPr>
        <w:t>Setup</w:t>
      </w:r>
      <w:r w:rsidRPr="00F345A4">
        <w:rPr>
          <w:rStyle w:val="ClickPaths"/>
        </w:rPr>
        <w:t xml:space="preserve"> | </w:t>
      </w:r>
      <w:r w:rsidRPr="00F57571">
        <w:rPr>
          <w:rStyle w:val="ClickPaths"/>
        </w:rPr>
        <w:t>Manage Users</w:t>
      </w:r>
      <w:r w:rsidRPr="00F345A4">
        <w:rPr>
          <w:rStyle w:val="ClickPaths"/>
        </w:rPr>
        <w:t xml:space="preserve"> | </w:t>
      </w:r>
      <w:r w:rsidRPr="00F57571">
        <w:rPr>
          <w:rStyle w:val="ClickPaths"/>
        </w:rPr>
        <w:t>Users</w:t>
      </w:r>
      <w:r w:rsidRPr="00F345A4">
        <w:t>.</w:t>
      </w:r>
    </w:p>
    <w:p w:rsidR="00A3743D" w:rsidRDefault="00A3743D" w:rsidP="0024104D">
      <w:pPr>
        <w:pStyle w:val="Heading2"/>
      </w:pPr>
      <w:r>
        <w:t xml:space="preserve">Click the </w:t>
      </w:r>
      <w:r w:rsidRPr="00F345A4">
        <w:rPr>
          <w:rStyle w:val="ClickPaths"/>
        </w:rPr>
        <w:t>Login</w:t>
      </w:r>
      <w:r>
        <w:t xml:space="preserve"> link next to Megan Smith.</w:t>
      </w:r>
    </w:p>
    <w:p w:rsidR="00A3743D" w:rsidRDefault="00A3743D" w:rsidP="0024104D">
      <w:pPr>
        <w:pStyle w:val="Heading2"/>
      </w:pPr>
      <w:r>
        <w:t xml:space="preserve">Click the Positions tab, select </w:t>
      </w:r>
      <w:r w:rsidRPr="00F345A4">
        <w:rPr>
          <w:rStyle w:val="PicklistValues"/>
        </w:rPr>
        <w:t>All</w:t>
      </w:r>
      <w:r>
        <w:t xml:space="preserve"> from the </w:t>
      </w:r>
      <w:r w:rsidRPr="00F345A4">
        <w:rPr>
          <w:rStyle w:val="FieldLabels"/>
        </w:rPr>
        <w:t>View</w:t>
      </w:r>
      <w:r>
        <w:rPr>
          <w:rStyle w:val="FieldLabels"/>
        </w:rPr>
        <w:t xml:space="preserve"> </w:t>
      </w:r>
      <w:r>
        <w:rPr>
          <w:rStyle w:val="FieldLabels"/>
          <w:b w:val="0"/>
        </w:rPr>
        <w:t xml:space="preserve">picklist, </w:t>
      </w:r>
      <w:r>
        <w:t xml:space="preserve">and click </w:t>
      </w:r>
      <w:r w:rsidRPr="00204DCF">
        <w:rPr>
          <w:rStyle w:val="ButtonLabels"/>
        </w:rPr>
        <w:t>Go!</w:t>
      </w:r>
    </w:p>
    <w:p w:rsidR="00A3743D" w:rsidRDefault="00A3743D" w:rsidP="0024104D">
      <w:pPr>
        <w:pStyle w:val="Heading2"/>
      </w:pPr>
      <w:r>
        <w:t>Verify that Megan can edit all of the positions that you have created thus far.</w:t>
      </w:r>
    </w:p>
    <w:p w:rsidR="00A3743D" w:rsidRDefault="00A3743D" w:rsidP="0014322B">
      <w:pPr>
        <w:pStyle w:val="BodyText"/>
      </w:pPr>
    </w:p>
    <w:p w:rsidR="00A3743D" w:rsidRDefault="00A3743D" w:rsidP="0014322B">
      <w:pPr>
        <w:pStyle w:val="BodyText"/>
      </w:pPr>
    </w:p>
    <w:p w:rsidR="009169F9" w:rsidRDefault="009169F9">
      <w:pPr>
        <w:spacing w:after="200" w:line="276" w:lineRule="auto"/>
        <w:rPr>
          <w:b/>
        </w:rPr>
      </w:pPr>
      <w:bookmarkStart w:id="77" w:name="_Toc335138104"/>
      <w:bookmarkStart w:id="78" w:name="_Toc338683834"/>
      <w:bookmarkStart w:id="79" w:name="_Toc352075736"/>
      <w:r>
        <w:br w:type="page"/>
      </w:r>
    </w:p>
    <w:p w:rsidR="00A3743D" w:rsidRDefault="002262B2" w:rsidP="0014322B">
      <w:pPr>
        <w:pStyle w:val="ExerciseTitle"/>
      </w:pPr>
      <w:bookmarkStart w:id="80" w:name="_Toc440875406"/>
      <w:r>
        <w:lastRenderedPageBreak/>
        <w:t>8</w:t>
      </w:r>
      <w:r w:rsidR="00A3743D">
        <w:t>-</w:t>
      </w:r>
      <w:r w:rsidR="00D3433A">
        <w:t>7</w:t>
      </w:r>
      <w:r w:rsidR="00A3743D">
        <w:t>: Create Apex Sharing Reasons</w:t>
      </w:r>
      <w:bookmarkEnd w:id="77"/>
      <w:bookmarkEnd w:id="78"/>
      <w:bookmarkEnd w:id="79"/>
      <w:r w:rsidR="00B20733">
        <w:t xml:space="preserve"> (Optional)</w:t>
      </w:r>
      <w:bookmarkEnd w:id="80"/>
    </w:p>
    <w:p w:rsidR="001037E8" w:rsidRDefault="001037E8" w:rsidP="001037E8">
      <w:pPr>
        <w:pStyle w:val="GoalTskTimeInstr"/>
      </w:pPr>
      <w:r>
        <w:t>Scenario:</w:t>
      </w:r>
    </w:p>
    <w:p w:rsidR="001037E8" w:rsidRDefault="001037E8" w:rsidP="001037E8">
      <w:pPr>
        <w:pStyle w:val="BodyText"/>
      </w:pPr>
      <w:r>
        <w:t>Universal Containers wants to add new Apex sharing reasons to show the reasons why a record may be shared.</w:t>
      </w:r>
    </w:p>
    <w:p w:rsidR="00A3743D" w:rsidRDefault="00A3743D" w:rsidP="0014322B">
      <w:pPr>
        <w:pStyle w:val="GoalTskTimeInstr"/>
      </w:pPr>
      <w:r>
        <w:t>Goal:</w:t>
      </w:r>
    </w:p>
    <w:p w:rsidR="00A3743D" w:rsidRDefault="00A3743D" w:rsidP="0014322B">
      <w:pPr>
        <w:pStyle w:val="BodyText"/>
      </w:pPr>
      <w:r>
        <w:t>Define the reasons that a record may be shared.</w:t>
      </w:r>
    </w:p>
    <w:p w:rsidR="00A3743D" w:rsidRDefault="00A3743D" w:rsidP="0014322B">
      <w:pPr>
        <w:pStyle w:val="GoalTskTimeInstr"/>
      </w:pPr>
      <w:r>
        <w:t xml:space="preserve">Tasks: </w:t>
      </w:r>
    </w:p>
    <w:p w:rsidR="00A3743D" w:rsidRDefault="00A3743D" w:rsidP="00FD0DFD">
      <w:pPr>
        <w:pStyle w:val="Heading1"/>
        <w:numPr>
          <w:ilvl w:val="0"/>
          <w:numId w:val="48"/>
        </w:numPr>
      </w:pPr>
      <w:r>
        <w:t xml:space="preserve">Create new Apex sharing reasons. </w:t>
      </w:r>
    </w:p>
    <w:p w:rsidR="00A3743D" w:rsidRDefault="00A3743D" w:rsidP="0024104D">
      <w:pPr>
        <w:pStyle w:val="Heading1"/>
      </w:pPr>
      <w:r>
        <w:t>Add sharing on a position record to see the new sharing reasons.</w:t>
      </w:r>
    </w:p>
    <w:p w:rsidR="00A3743D" w:rsidRDefault="00A3743D" w:rsidP="0014322B">
      <w:pPr>
        <w:pStyle w:val="GoalTskTimeInstr"/>
      </w:pPr>
      <w:r>
        <w:t>Time:</w:t>
      </w:r>
    </w:p>
    <w:p w:rsidR="00A3743D" w:rsidRDefault="00A3743D" w:rsidP="0014322B">
      <w:pPr>
        <w:pStyle w:val="BodyText"/>
      </w:pPr>
      <w:r>
        <w:t>5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49"/>
        </w:numPr>
      </w:pPr>
      <w:r>
        <w:t xml:space="preserve">Create a </w:t>
      </w:r>
      <w:r w:rsidRPr="00D865CE">
        <w:t>new</w:t>
      </w:r>
      <w:r>
        <w:t xml:space="preserve"> Apex sharing reason.</w:t>
      </w:r>
    </w:p>
    <w:p w:rsidR="00F735F2" w:rsidRDefault="00F735F2" w:rsidP="0024104D">
      <w:pPr>
        <w:pStyle w:val="Heading2"/>
      </w:pPr>
      <w:r>
        <w:t xml:space="preserve">Click </w:t>
      </w:r>
      <w:r w:rsidRPr="00F735F2">
        <w:rPr>
          <w:rStyle w:val="ClickPaths"/>
        </w:rPr>
        <w:t>Setup</w:t>
      </w:r>
      <w:r w:rsidRPr="00F735F2">
        <w:t xml:space="preserve"> |</w:t>
      </w:r>
      <w:r w:rsidRPr="00F735F2">
        <w:rPr>
          <w:rStyle w:val="ClickPaths"/>
        </w:rPr>
        <w:t xml:space="preserve"> Create</w:t>
      </w:r>
      <w:r w:rsidRPr="00F735F2">
        <w:t xml:space="preserve"> |</w:t>
      </w:r>
      <w:r w:rsidRPr="00F735F2">
        <w:rPr>
          <w:rStyle w:val="ClickPaths"/>
        </w:rPr>
        <w:t xml:space="preserve"> Objects</w:t>
      </w:r>
      <w:r w:rsidRPr="00F735F2">
        <w:t xml:space="preserve"> |</w:t>
      </w:r>
      <w:r w:rsidRPr="00F735F2">
        <w:rPr>
          <w:rStyle w:val="ClickPaths"/>
        </w:rPr>
        <w:t xml:space="preserve"> Position</w:t>
      </w:r>
      <w:r>
        <w:t>.</w:t>
      </w:r>
    </w:p>
    <w:p w:rsidR="00F735F2" w:rsidRDefault="00F735F2" w:rsidP="0024104D">
      <w:pPr>
        <w:pStyle w:val="Heading2"/>
      </w:pPr>
      <w:r>
        <w:t xml:space="preserve">On the Apex Sharing Reasons related list, click </w:t>
      </w:r>
      <w:r w:rsidRPr="00204DCF">
        <w:rPr>
          <w:rStyle w:val="ButtonLabels"/>
        </w:rPr>
        <w:t>New</w:t>
      </w:r>
      <w:r>
        <w:t>.</w:t>
      </w:r>
    </w:p>
    <w:p w:rsidR="00F735F2" w:rsidRDefault="00622C8E" w:rsidP="001037E8">
      <w:pPr>
        <w:pStyle w:val="Heading3"/>
        <w:ind w:hanging="270"/>
      </w:pPr>
      <w:r w:rsidRPr="00B81896">
        <w:rPr>
          <w:rStyle w:val="FieldLabels"/>
        </w:rPr>
        <w:t>Reason Label</w:t>
      </w:r>
      <w:r w:rsidR="00F735F2">
        <w:t xml:space="preserve">: </w:t>
      </w:r>
      <w:r w:rsidRPr="00B81896">
        <w:rPr>
          <w:rStyle w:val="Data"/>
        </w:rPr>
        <w:t>Approved Position</w:t>
      </w:r>
    </w:p>
    <w:p w:rsidR="00F735F2" w:rsidRDefault="00622C8E" w:rsidP="001037E8">
      <w:pPr>
        <w:pStyle w:val="Heading3"/>
        <w:ind w:hanging="270"/>
      </w:pPr>
      <w:r w:rsidRPr="00B81896">
        <w:rPr>
          <w:rStyle w:val="FieldLabels"/>
        </w:rPr>
        <w:t>Reason Name</w:t>
      </w:r>
      <w:r w:rsidR="00F735F2">
        <w:t xml:space="preserve">: </w:t>
      </w:r>
      <w:proofErr w:type="spellStart"/>
      <w:r w:rsidRPr="00B81896">
        <w:rPr>
          <w:rStyle w:val="Data"/>
        </w:rPr>
        <w:t>Approved_Position</w:t>
      </w:r>
      <w:proofErr w:type="spellEnd"/>
      <w:r w:rsidR="00F735F2">
        <w:t xml:space="preserve"> (This field auto-populates.)</w:t>
      </w:r>
    </w:p>
    <w:p w:rsidR="00F735F2" w:rsidRDefault="00F735F2" w:rsidP="0024104D">
      <w:pPr>
        <w:pStyle w:val="Heading2"/>
      </w:pPr>
      <w:r>
        <w:t xml:space="preserve">Click </w:t>
      </w:r>
      <w:r w:rsidRPr="00204DCF">
        <w:rPr>
          <w:rStyle w:val="ButtonLabels"/>
        </w:rPr>
        <w:t>Save &amp; New</w:t>
      </w:r>
      <w:r>
        <w:t>.</w:t>
      </w:r>
    </w:p>
    <w:p w:rsidR="00F735F2" w:rsidRDefault="00622C8E" w:rsidP="001037E8">
      <w:pPr>
        <w:pStyle w:val="Heading3"/>
        <w:ind w:hanging="270"/>
      </w:pPr>
      <w:r w:rsidRPr="00B81896">
        <w:rPr>
          <w:rStyle w:val="FieldLabels"/>
        </w:rPr>
        <w:t>Reason Label</w:t>
      </w:r>
      <w:r w:rsidR="00F735F2">
        <w:t xml:space="preserve">: </w:t>
      </w:r>
      <w:r w:rsidRPr="00B81896">
        <w:rPr>
          <w:rStyle w:val="Data"/>
        </w:rPr>
        <w:t>Approver</w:t>
      </w:r>
    </w:p>
    <w:p w:rsidR="00F735F2" w:rsidRDefault="00622C8E" w:rsidP="001037E8">
      <w:pPr>
        <w:pStyle w:val="Heading3"/>
        <w:ind w:hanging="270"/>
      </w:pPr>
      <w:r w:rsidRPr="00B81896">
        <w:rPr>
          <w:rStyle w:val="FieldLabels"/>
        </w:rPr>
        <w:t>Reason Name</w:t>
      </w:r>
      <w:r w:rsidR="00F735F2">
        <w:t xml:space="preserve">: </w:t>
      </w:r>
      <w:r w:rsidRPr="00B81896">
        <w:rPr>
          <w:rStyle w:val="Data"/>
        </w:rPr>
        <w:t>Approver</w:t>
      </w:r>
    </w:p>
    <w:p w:rsidR="00D513CB" w:rsidRDefault="00D513CB" w:rsidP="0024104D">
      <w:pPr>
        <w:pStyle w:val="Heading2"/>
      </w:pPr>
      <w:r>
        <w:t xml:space="preserve">Click </w:t>
      </w:r>
      <w:r w:rsidRPr="00204DCF">
        <w:rPr>
          <w:rStyle w:val="ButtonLabels"/>
        </w:rPr>
        <w:t>Save &amp; New</w:t>
      </w:r>
      <w:r>
        <w:t>.</w:t>
      </w:r>
    </w:p>
    <w:p w:rsidR="00F735F2" w:rsidRDefault="00622C8E" w:rsidP="001037E8">
      <w:pPr>
        <w:pStyle w:val="Heading3"/>
        <w:ind w:hanging="270"/>
      </w:pPr>
      <w:r w:rsidRPr="00B81896">
        <w:rPr>
          <w:rStyle w:val="FieldLabels"/>
        </w:rPr>
        <w:t>Reason Label</w:t>
      </w:r>
      <w:r w:rsidR="00F735F2">
        <w:t xml:space="preserve">: </w:t>
      </w:r>
      <w:r w:rsidRPr="00B81896">
        <w:rPr>
          <w:rStyle w:val="Data"/>
        </w:rPr>
        <w:t>Hiring Manager</w:t>
      </w:r>
    </w:p>
    <w:p w:rsidR="00F735F2" w:rsidRDefault="00622C8E" w:rsidP="001037E8">
      <w:pPr>
        <w:pStyle w:val="Heading3"/>
        <w:ind w:hanging="270"/>
      </w:pPr>
      <w:r w:rsidRPr="00B81896">
        <w:rPr>
          <w:rStyle w:val="FieldLabels"/>
        </w:rPr>
        <w:t>Reason Name</w:t>
      </w:r>
      <w:r w:rsidR="00F735F2">
        <w:t xml:space="preserve">: </w:t>
      </w:r>
      <w:proofErr w:type="spellStart"/>
      <w:r w:rsidRPr="00B81896">
        <w:rPr>
          <w:rStyle w:val="Data"/>
        </w:rPr>
        <w:t>Hiring_Manager</w:t>
      </w:r>
      <w:proofErr w:type="spellEnd"/>
    </w:p>
    <w:p w:rsidR="00F735F2" w:rsidRDefault="00F735F2" w:rsidP="0024104D">
      <w:pPr>
        <w:pStyle w:val="Heading2"/>
      </w:pPr>
      <w:r>
        <w:t xml:space="preserve">Click </w:t>
      </w:r>
      <w:r w:rsidRPr="00204DCF">
        <w:rPr>
          <w:rStyle w:val="ButtonLabels"/>
        </w:rPr>
        <w:t>Save</w:t>
      </w:r>
      <w:r>
        <w:t>.</w:t>
      </w:r>
    </w:p>
    <w:p w:rsidR="00A3743D" w:rsidRDefault="00A3743D" w:rsidP="0024104D">
      <w:pPr>
        <w:pStyle w:val="Heading1"/>
      </w:pPr>
      <w:r>
        <w:t>Add sharing on a position record to see the new sharing reasons.</w:t>
      </w:r>
    </w:p>
    <w:p w:rsidR="00A3743D" w:rsidRPr="00D427BE" w:rsidRDefault="00A3743D" w:rsidP="0024104D">
      <w:pPr>
        <w:pStyle w:val="Heading2"/>
      </w:pPr>
      <w:r w:rsidRPr="00D427BE">
        <w:t xml:space="preserve">Click </w:t>
      </w:r>
      <w:r w:rsidRPr="00D513CB">
        <w:t>the</w:t>
      </w:r>
      <w:r w:rsidRPr="00D427BE">
        <w:t xml:space="preserve"> Positions Tab.</w:t>
      </w:r>
    </w:p>
    <w:p w:rsidR="00A3743D" w:rsidRDefault="00A3743D" w:rsidP="0024104D">
      <w:pPr>
        <w:pStyle w:val="Heading2"/>
      </w:pPr>
      <w:r w:rsidRPr="00D427BE">
        <w:t>Select any position.</w:t>
      </w:r>
    </w:p>
    <w:p w:rsidR="00A50B30" w:rsidRDefault="00A50B30" w:rsidP="0024104D">
      <w:pPr>
        <w:pStyle w:val="Heading2"/>
      </w:pPr>
      <w:r>
        <w:t xml:space="preserve">Click </w:t>
      </w:r>
      <w:r w:rsidRPr="00204DCF">
        <w:rPr>
          <w:rStyle w:val="ButtonLabels"/>
        </w:rPr>
        <w:t>Sharing</w:t>
      </w:r>
      <w:r>
        <w:t>.</w:t>
      </w:r>
    </w:p>
    <w:p w:rsidR="00A50B30" w:rsidRDefault="00A50B30" w:rsidP="0024104D">
      <w:pPr>
        <w:pStyle w:val="Heading2"/>
      </w:pPr>
      <w:r>
        <w:t xml:space="preserve">Click </w:t>
      </w:r>
      <w:r w:rsidRPr="00204DCF">
        <w:rPr>
          <w:rStyle w:val="ButtonLabels"/>
        </w:rPr>
        <w:t>Add</w:t>
      </w:r>
      <w:r>
        <w:t>.</w:t>
      </w:r>
    </w:p>
    <w:p w:rsidR="00A50B30" w:rsidRPr="00D427BE" w:rsidRDefault="00A50B30" w:rsidP="0024104D">
      <w:pPr>
        <w:pStyle w:val="Heading2"/>
      </w:pPr>
      <w:r>
        <w:t xml:space="preserve">Take note of the new reasons in the </w:t>
      </w:r>
      <w:r w:rsidRPr="00A50B30">
        <w:rPr>
          <w:rStyle w:val="FieldLabels"/>
        </w:rPr>
        <w:t>Reason</w:t>
      </w:r>
      <w:r>
        <w:t xml:space="preserve"> picklist.</w:t>
      </w:r>
    </w:p>
    <w:p w:rsidR="00A3743D" w:rsidRDefault="00A3743D">
      <w:pPr>
        <w:spacing w:after="200" w:line="276" w:lineRule="auto"/>
        <w:rPr>
          <w:rFonts w:eastAsia="Times New Roman" w:cs="Times New Roman"/>
          <w:sz w:val="19"/>
          <w:szCs w:val="20"/>
        </w:rPr>
      </w:pPr>
      <w:r>
        <w:rPr>
          <w:rFonts w:eastAsia="Times New Roman" w:cs="Times New Roman"/>
          <w:sz w:val="19"/>
          <w:szCs w:val="20"/>
        </w:rPr>
        <w:br w:type="page"/>
      </w:r>
    </w:p>
    <w:p w:rsidR="00A3743D" w:rsidRDefault="002262B2" w:rsidP="0014322B">
      <w:pPr>
        <w:pStyle w:val="ExerciseTitle"/>
      </w:pPr>
      <w:bookmarkStart w:id="81" w:name="_Toc335138105"/>
      <w:bookmarkStart w:id="82" w:name="_Toc338683835"/>
      <w:bookmarkStart w:id="83" w:name="_Toc352075737"/>
      <w:bookmarkStart w:id="84" w:name="_Toc440875407"/>
      <w:r>
        <w:lastRenderedPageBreak/>
        <w:t>9</w:t>
      </w:r>
      <w:r w:rsidR="00A3743D">
        <w:t>-1: Establish Data Access</w:t>
      </w:r>
      <w:bookmarkEnd w:id="81"/>
      <w:bookmarkEnd w:id="82"/>
      <w:bookmarkEnd w:id="83"/>
      <w:bookmarkEnd w:id="84"/>
    </w:p>
    <w:p w:rsidR="001037E8" w:rsidRDefault="001037E8" w:rsidP="001037E8">
      <w:pPr>
        <w:pStyle w:val="GoalTskTimeInstr"/>
      </w:pPr>
      <w:r>
        <w:t>Scenario:</w:t>
      </w:r>
    </w:p>
    <w:p w:rsidR="001037E8" w:rsidRDefault="001037E8" w:rsidP="001037E8">
      <w:pPr>
        <w:pStyle w:val="BodyText"/>
      </w:pPr>
      <w:r>
        <w:t>Universal Containers has determined that new and open positions should be visible to all users, but a closed position should on</w:t>
      </w:r>
      <w:r w:rsidR="00580BC6">
        <w:t xml:space="preserve">ly be visible to </w:t>
      </w:r>
      <w:r w:rsidR="00314A08">
        <w:t>the recruiter</w:t>
      </w:r>
      <w:r w:rsidR="00580BC6">
        <w:t xml:space="preserve">, the related hiring manager, and the managers above both. </w:t>
      </w:r>
      <w:r>
        <w:t xml:space="preserve"> Only </w:t>
      </w:r>
      <w:r w:rsidR="00314A08">
        <w:t xml:space="preserve">the recruiter </w:t>
      </w:r>
      <w:r>
        <w:t xml:space="preserve">and </w:t>
      </w:r>
      <w:r w:rsidR="00314A08">
        <w:t>his or her manager</w:t>
      </w:r>
      <w:r>
        <w:t xml:space="preserve"> should be able to add sharing to a position.</w:t>
      </w:r>
    </w:p>
    <w:p w:rsidR="00A3743D" w:rsidRDefault="00A3743D" w:rsidP="0014322B">
      <w:pPr>
        <w:pStyle w:val="GoalTskTimeInstr"/>
      </w:pPr>
      <w:r>
        <w:t>Goal:</w:t>
      </w:r>
    </w:p>
    <w:p w:rsidR="00A3743D" w:rsidRDefault="00A3743D" w:rsidP="0014322B">
      <w:pPr>
        <w:pStyle w:val="BodyText"/>
      </w:pPr>
      <w:r>
        <w:t xml:space="preserve">Create a process by which position access is determined by the status of a position. </w:t>
      </w:r>
    </w:p>
    <w:p w:rsidR="00A3743D" w:rsidRDefault="00A3743D" w:rsidP="0014322B">
      <w:pPr>
        <w:pStyle w:val="GoalTskTimeInstr"/>
      </w:pPr>
      <w:r>
        <w:t>Tasks:</w:t>
      </w:r>
    </w:p>
    <w:p w:rsidR="00A3743D" w:rsidRPr="00FE6DED" w:rsidRDefault="00A3743D" w:rsidP="00FD0DFD">
      <w:pPr>
        <w:pStyle w:val="Heading1"/>
        <w:numPr>
          <w:ilvl w:val="0"/>
          <w:numId w:val="50"/>
        </w:numPr>
      </w:pPr>
      <w:r w:rsidRPr="00FE6DED">
        <w:t>Set the organization-wide default for positions to Private.</w:t>
      </w:r>
    </w:p>
    <w:p w:rsidR="00A3743D" w:rsidRPr="00FE6DED" w:rsidRDefault="00A3743D" w:rsidP="00FE6DED">
      <w:pPr>
        <w:pStyle w:val="Heading1"/>
      </w:pPr>
      <w:r w:rsidRPr="00FE6DED">
        <w:t xml:space="preserve">Create a criteria-based sharing rule that gives the entire organization access to </w:t>
      </w:r>
      <w:r w:rsidR="00BD3E16">
        <w:t xml:space="preserve">new and </w:t>
      </w:r>
      <w:r w:rsidRPr="00FE6DED">
        <w:t>open positions.</w:t>
      </w:r>
    </w:p>
    <w:p w:rsidR="00A3743D" w:rsidRDefault="00A3743D" w:rsidP="0014322B">
      <w:pPr>
        <w:pStyle w:val="GoalTskTimeInstr"/>
      </w:pPr>
      <w:r>
        <w:t>Time:</w:t>
      </w:r>
    </w:p>
    <w:p w:rsidR="00A3743D" w:rsidRDefault="00A3743D" w:rsidP="0014322B">
      <w:pPr>
        <w:pStyle w:val="BodyText"/>
      </w:pPr>
      <w:r>
        <w:t>20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51"/>
        </w:numPr>
      </w:pPr>
      <w:r>
        <w:t>Set the organization-wide default for positions to Private.</w:t>
      </w:r>
    </w:p>
    <w:p w:rsidR="00A3743D" w:rsidRDefault="00A3743D" w:rsidP="0024104D">
      <w:pPr>
        <w:pStyle w:val="Heading2"/>
      </w:pPr>
      <w:r>
        <w:t xml:space="preserve">Click </w:t>
      </w:r>
      <w:r w:rsidRPr="00A547D2">
        <w:rPr>
          <w:rStyle w:val="ClickPaths"/>
        </w:rPr>
        <w:t>Setup | Security Controls | Sharing Settings</w:t>
      </w:r>
      <w:r w:rsidRPr="00A0142A">
        <w:rPr>
          <w:rStyle w:val="ClickPaths"/>
          <w:b w:val="0"/>
        </w:rPr>
        <w:t>.</w:t>
      </w:r>
    </w:p>
    <w:p w:rsidR="00A3743D" w:rsidRDefault="00A3743D" w:rsidP="0024104D">
      <w:pPr>
        <w:pStyle w:val="Heading2"/>
      </w:pPr>
      <w:r>
        <w:t xml:space="preserve">Click </w:t>
      </w:r>
      <w:r w:rsidRPr="00204DCF">
        <w:rPr>
          <w:rStyle w:val="ButtonLabels"/>
        </w:rPr>
        <w:t>Edit</w:t>
      </w:r>
      <w:r w:rsidRPr="00324DCC">
        <w:t xml:space="preserve"> in the Organization-Wide Defaults.</w:t>
      </w:r>
    </w:p>
    <w:p w:rsidR="00A3743D" w:rsidRPr="00324DCC" w:rsidRDefault="00A3743D" w:rsidP="0024104D">
      <w:pPr>
        <w:pStyle w:val="Heading2"/>
      </w:pPr>
      <w:r>
        <w:t xml:space="preserve">Select </w:t>
      </w:r>
      <w:r w:rsidRPr="00F345A4">
        <w:rPr>
          <w:rStyle w:val="PicklistValues"/>
        </w:rPr>
        <w:t>Private</w:t>
      </w:r>
      <w:r>
        <w:t xml:space="preserve"> for the </w:t>
      </w:r>
      <w:r w:rsidR="00622C8E" w:rsidRPr="00B81896">
        <w:t>Position</w:t>
      </w:r>
      <w:r>
        <w:t xml:space="preserve"> object. </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1"/>
      </w:pPr>
      <w:r>
        <w:t>Create a criteria-based sharing rule that gives the entire organization access to open positions.</w:t>
      </w:r>
    </w:p>
    <w:p w:rsidR="00A3743D" w:rsidRDefault="00A3743D" w:rsidP="0024104D">
      <w:pPr>
        <w:pStyle w:val="Heading2"/>
      </w:pPr>
      <w:r>
        <w:t xml:space="preserve">Click </w:t>
      </w:r>
      <w:r w:rsidRPr="00A547D2">
        <w:rPr>
          <w:rStyle w:val="ClickPaths"/>
        </w:rPr>
        <w:t>Setup</w:t>
      </w:r>
      <w:r w:rsidRPr="00F345A4">
        <w:rPr>
          <w:rStyle w:val="ClickPaths"/>
        </w:rPr>
        <w:t xml:space="preserve"> | </w:t>
      </w:r>
      <w:r w:rsidRPr="00A547D2">
        <w:rPr>
          <w:rStyle w:val="ClickPaths"/>
        </w:rPr>
        <w:t>Security Controls</w:t>
      </w:r>
      <w:r w:rsidRPr="00F345A4">
        <w:rPr>
          <w:rStyle w:val="ClickPaths"/>
        </w:rPr>
        <w:t xml:space="preserve"> | </w:t>
      </w:r>
      <w:r w:rsidRPr="00A547D2">
        <w:rPr>
          <w:rStyle w:val="ClickPaths"/>
        </w:rPr>
        <w:t>Sharing Settings</w:t>
      </w:r>
      <w:r w:rsidRPr="00A0142A">
        <w:rPr>
          <w:rStyle w:val="ClickPaths"/>
          <w:b w:val="0"/>
        </w:rPr>
        <w:t>.</w:t>
      </w:r>
    </w:p>
    <w:p w:rsidR="00A3743D" w:rsidRDefault="00A3743D" w:rsidP="0024104D">
      <w:pPr>
        <w:pStyle w:val="Heading2"/>
      </w:pPr>
      <w:r>
        <w:t xml:space="preserve">Scroll down to the Position Sharing Rules section and click </w:t>
      </w:r>
      <w:r w:rsidRPr="00204DCF">
        <w:rPr>
          <w:rStyle w:val="ButtonLabels"/>
        </w:rPr>
        <w:t>New</w:t>
      </w:r>
      <w:r w:rsidR="00622C8E" w:rsidRPr="00B81896">
        <w:t>.</w:t>
      </w:r>
    </w:p>
    <w:p w:rsidR="00A3743D" w:rsidRDefault="00A3743D" w:rsidP="00156F1B">
      <w:pPr>
        <w:pStyle w:val="Heading3"/>
        <w:ind w:hanging="270"/>
      </w:pPr>
      <w:r w:rsidRPr="00F345A4">
        <w:rPr>
          <w:rStyle w:val="FieldLabels"/>
        </w:rPr>
        <w:t>Label</w:t>
      </w:r>
      <w:r>
        <w:t xml:space="preserve">: </w:t>
      </w:r>
      <w:r w:rsidRPr="00F345A4">
        <w:rPr>
          <w:rStyle w:val="Data"/>
        </w:rPr>
        <w:t>All View New and Open Positions</w:t>
      </w:r>
    </w:p>
    <w:p w:rsidR="00A3743D" w:rsidRDefault="00A3743D" w:rsidP="00156F1B">
      <w:pPr>
        <w:pStyle w:val="Heading3"/>
        <w:ind w:hanging="270"/>
      </w:pPr>
      <w:r w:rsidRPr="00F345A4">
        <w:rPr>
          <w:rStyle w:val="FieldLabels"/>
        </w:rPr>
        <w:t>Rule Name</w:t>
      </w:r>
      <w:r>
        <w:t xml:space="preserve">: </w:t>
      </w:r>
      <w:proofErr w:type="spellStart"/>
      <w:r w:rsidRPr="00F345A4">
        <w:rPr>
          <w:rStyle w:val="Data"/>
        </w:rPr>
        <w:t>All_View_New_and_Open_Positions</w:t>
      </w:r>
      <w:proofErr w:type="spellEnd"/>
      <w:r>
        <w:t xml:space="preserve"> (This field auto-populates.)</w:t>
      </w:r>
    </w:p>
    <w:p w:rsidR="00A3743D" w:rsidRDefault="00A3743D" w:rsidP="00156F1B">
      <w:pPr>
        <w:pStyle w:val="Heading3"/>
        <w:ind w:hanging="270"/>
      </w:pPr>
      <w:r w:rsidRPr="00F345A4">
        <w:rPr>
          <w:rStyle w:val="FieldLabels"/>
        </w:rPr>
        <w:t>Rule Type</w:t>
      </w:r>
      <w:r>
        <w:t xml:space="preserve">: </w:t>
      </w:r>
      <w:r w:rsidRPr="00F345A4">
        <w:rPr>
          <w:rStyle w:val="IndividualRadioButton"/>
        </w:rPr>
        <w:t>Based on criteria</w:t>
      </w:r>
    </w:p>
    <w:p w:rsidR="00A3743D" w:rsidRDefault="00A3743D" w:rsidP="00156F1B">
      <w:pPr>
        <w:pStyle w:val="Heading3"/>
        <w:ind w:hanging="270"/>
      </w:pPr>
      <w:r w:rsidRPr="00F345A4">
        <w:rPr>
          <w:rStyle w:val="FieldLabels"/>
        </w:rPr>
        <w:t>Criteria</w:t>
      </w:r>
      <w:r>
        <w:t xml:space="preserve">: </w:t>
      </w:r>
      <w:r w:rsidRPr="00F345A4">
        <w:rPr>
          <w:rStyle w:val="PicklistValues"/>
        </w:rPr>
        <w:t>Status</w:t>
      </w:r>
      <w:r>
        <w:t xml:space="preserve"> | </w:t>
      </w:r>
      <w:r w:rsidRPr="00F345A4">
        <w:rPr>
          <w:rStyle w:val="PicklistValues"/>
        </w:rPr>
        <w:t>equals</w:t>
      </w:r>
      <w:r>
        <w:t xml:space="preserve"> | </w:t>
      </w:r>
      <w:r w:rsidRPr="00F345A4">
        <w:rPr>
          <w:rStyle w:val="Data"/>
        </w:rPr>
        <w:t>New, Open</w:t>
      </w:r>
    </w:p>
    <w:p w:rsidR="00A3743D" w:rsidRDefault="00A3743D" w:rsidP="00156F1B">
      <w:pPr>
        <w:pStyle w:val="Heading3"/>
        <w:ind w:hanging="270"/>
      </w:pPr>
      <w:r w:rsidRPr="00F345A4">
        <w:rPr>
          <w:rStyle w:val="FieldLabels"/>
        </w:rPr>
        <w:t>Share with</w:t>
      </w:r>
      <w:r>
        <w:t xml:space="preserve">: </w:t>
      </w:r>
      <w:r w:rsidRPr="00F345A4">
        <w:rPr>
          <w:rStyle w:val="PicklistValues"/>
        </w:rPr>
        <w:t>Public Group</w:t>
      </w:r>
      <w:r w:rsidRPr="00A547D2">
        <w:t xml:space="preserve"> </w:t>
      </w:r>
      <w:r>
        <w:t xml:space="preserve">| </w:t>
      </w:r>
      <w:r w:rsidRPr="00F345A4">
        <w:rPr>
          <w:rStyle w:val="PicklistValues"/>
        </w:rPr>
        <w:t>All Internal Users</w:t>
      </w:r>
    </w:p>
    <w:p w:rsidR="00A3743D" w:rsidRDefault="00A3743D" w:rsidP="00156F1B">
      <w:pPr>
        <w:pStyle w:val="Heading3"/>
        <w:ind w:hanging="270"/>
      </w:pPr>
      <w:r w:rsidRPr="00F345A4">
        <w:rPr>
          <w:rStyle w:val="FieldLabels"/>
        </w:rPr>
        <w:t>Access Level</w:t>
      </w:r>
      <w:r>
        <w:t xml:space="preserve">: </w:t>
      </w:r>
      <w:r w:rsidRPr="00F345A4">
        <w:rPr>
          <w:rStyle w:val="PicklistValues"/>
        </w:rPr>
        <w:t>Read Only</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pPr>
        <w:spacing w:after="200" w:line="276" w:lineRule="auto"/>
      </w:pPr>
      <w:bookmarkStart w:id="85" w:name="_Toc335138106"/>
      <w:bookmarkStart w:id="86" w:name="_Toc338683836"/>
      <w:r>
        <w:rPr>
          <w:b/>
        </w:rPr>
        <w:br w:type="page"/>
      </w:r>
    </w:p>
    <w:p w:rsidR="00A3743D" w:rsidRDefault="002262B2" w:rsidP="0014322B">
      <w:pPr>
        <w:pStyle w:val="ExerciseTitle"/>
      </w:pPr>
      <w:bookmarkStart w:id="87" w:name="_Toc352075738"/>
      <w:bookmarkStart w:id="88" w:name="_Toc440875408"/>
      <w:r>
        <w:lastRenderedPageBreak/>
        <w:t>9</w:t>
      </w:r>
      <w:r w:rsidR="00A3743D">
        <w:t>-2: Restrict Data Access</w:t>
      </w:r>
      <w:bookmarkEnd w:id="85"/>
      <w:bookmarkEnd w:id="86"/>
      <w:bookmarkEnd w:id="87"/>
      <w:bookmarkEnd w:id="88"/>
    </w:p>
    <w:p w:rsidR="00FD35DB" w:rsidRDefault="00FD35DB" w:rsidP="00FD35DB">
      <w:pPr>
        <w:pStyle w:val="GoalTskTimeInstr"/>
      </w:pPr>
      <w:r>
        <w:t>Scenario:</w:t>
      </w:r>
    </w:p>
    <w:p w:rsidR="00FD35DB" w:rsidRDefault="00FD35DB" w:rsidP="00FD35DB">
      <w:pPr>
        <w:pStyle w:val="BodyText"/>
      </w:pPr>
      <w:r>
        <w:t>Universal Containers has decided to track salary information for any position and that this information should only be visible to the recruiter for that position, the hiring manager for that position, and the hiring manager’s boss. The recruiter should control the salary data.</w:t>
      </w:r>
    </w:p>
    <w:p w:rsidR="00A3743D" w:rsidRDefault="00A3743D" w:rsidP="0014322B">
      <w:pPr>
        <w:pStyle w:val="GoalTskTimeInstr"/>
      </w:pPr>
      <w:r>
        <w:t>Goal:</w:t>
      </w:r>
    </w:p>
    <w:p w:rsidR="00A3743D" w:rsidRDefault="0016669A" w:rsidP="0014322B">
      <w:pPr>
        <w:pStyle w:val="BodyText"/>
      </w:pPr>
      <w:r>
        <w:t xml:space="preserve">Create an object to track </w:t>
      </w:r>
      <w:r w:rsidR="00A3743D">
        <w:t>salary for any position</w:t>
      </w:r>
      <w:r>
        <w:t xml:space="preserve">. This should only be </w:t>
      </w:r>
      <w:r w:rsidR="00A3743D">
        <w:t>visible to the recruiter, the hiring manager, and the hiring manager’s boss.</w:t>
      </w:r>
    </w:p>
    <w:p w:rsidR="00A3743D" w:rsidRDefault="00A3743D" w:rsidP="0014322B">
      <w:pPr>
        <w:pStyle w:val="GoalTskTimeInstr"/>
      </w:pPr>
      <w:r>
        <w:t>Tasks:</w:t>
      </w:r>
    </w:p>
    <w:p w:rsidR="00A3743D" w:rsidRDefault="00A3743D" w:rsidP="00FD0DFD">
      <w:pPr>
        <w:pStyle w:val="Heading1"/>
        <w:numPr>
          <w:ilvl w:val="0"/>
          <w:numId w:val="52"/>
        </w:numPr>
      </w:pPr>
      <w:r>
        <w:t>Create a new Salary object.</w:t>
      </w:r>
    </w:p>
    <w:p w:rsidR="00A3743D" w:rsidRPr="00353B74" w:rsidRDefault="00A3743D" w:rsidP="0024104D">
      <w:pPr>
        <w:pStyle w:val="Heading1"/>
      </w:pPr>
      <w:r w:rsidRPr="00353B74">
        <w:t>Add custom fields to the Salary object.</w:t>
      </w:r>
    </w:p>
    <w:p w:rsidR="00A3743D" w:rsidRPr="00CF1695" w:rsidRDefault="00A3743D" w:rsidP="0024104D">
      <w:pPr>
        <w:pStyle w:val="Heading1"/>
      </w:pPr>
      <w:r w:rsidRPr="00CF1695">
        <w:t>Give hiring managers and recruiters access to the new Salary Object.</w:t>
      </w:r>
    </w:p>
    <w:p w:rsidR="00A3743D" w:rsidRPr="00CF1695" w:rsidRDefault="00A3743D" w:rsidP="0024104D">
      <w:pPr>
        <w:pStyle w:val="Heading1"/>
      </w:pPr>
      <w:r w:rsidRPr="00CF1695">
        <w:t>Set organization-wide defaults for Salaries.</w:t>
      </w:r>
    </w:p>
    <w:p w:rsidR="00A3743D" w:rsidRDefault="00A3743D" w:rsidP="0014322B">
      <w:pPr>
        <w:pStyle w:val="GoalTskTimeInstr"/>
      </w:pPr>
      <w:r>
        <w:t>Time:</w:t>
      </w:r>
    </w:p>
    <w:p w:rsidR="00A3743D" w:rsidRDefault="00A3743D" w:rsidP="0014322B">
      <w:pPr>
        <w:pStyle w:val="BodyText"/>
      </w:pPr>
      <w:r>
        <w:t>20 minutes</w:t>
      </w:r>
    </w:p>
    <w:p w:rsidR="00A3743D" w:rsidRDefault="00A3743D" w:rsidP="0014322B">
      <w:pPr>
        <w:pStyle w:val="SingleLine"/>
      </w:pPr>
    </w:p>
    <w:p w:rsidR="00A3743D" w:rsidRDefault="00A3743D" w:rsidP="0014322B">
      <w:pPr>
        <w:pStyle w:val="GoalTskTimeInstr"/>
      </w:pPr>
      <w:r>
        <w:t>Instructions:</w:t>
      </w:r>
    </w:p>
    <w:p w:rsidR="00A3743D" w:rsidRDefault="00A3743D" w:rsidP="00FD0DFD">
      <w:pPr>
        <w:pStyle w:val="Heading1"/>
        <w:numPr>
          <w:ilvl w:val="0"/>
          <w:numId w:val="53"/>
        </w:numPr>
      </w:pPr>
      <w:r>
        <w:t>Create a new Salary object.</w:t>
      </w:r>
    </w:p>
    <w:p w:rsidR="00A3743D" w:rsidRDefault="00A3743D" w:rsidP="0024104D">
      <w:pPr>
        <w:pStyle w:val="Heading2"/>
      </w:pPr>
      <w:r>
        <w:t xml:space="preserve">Click </w:t>
      </w:r>
      <w:r w:rsidRPr="00E81E98">
        <w:rPr>
          <w:rStyle w:val="ClickPaths"/>
        </w:rPr>
        <w:t>Setup | Create | Objects</w:t>
      </w:r>
      <w:r w:rsidRPr="00586842">
        <w:rPr>
          <w:rStyle w:val="ClickPaths"/>
          <w:b w:val="0"/>
        </w:rPr>
        <w:t>.</w:t>
      </w:r>
    </w:p>
    <w:p w:rsidR="00A3743D" w:rsidRDefault="00A3743D" w:rsidP="0024104D">
      <w:pPr>
        <w:pStyle w:val="Heading2"/>
      </w:pPr>
      <w:r>
        <w:t xml:space="preserve">Click </w:t>
      </w:r>
      <w:r w:rsidRPr="00204DCF">
        <w:rPr>
          <w:rStyle w:val="ButtonLabels"/>
        </w:rPr>
        <w:t>New Custom Object.</w:t>
      </w:r>
    </w:p>
    <w:p w:rsidR="00A3743D" w:rsidRDefault="00A3743D" w:rsidP="00FD35DB">
      <w:pPr>
        <w:pStyle w:val="Heading3"/>
        <w:ind w:left="1260" w:hanging="450"/>
      </w:pPr>
      <w:r w:rsidRPr="00E81E98">
        <w:rPr>
          <w:rStyle w:val="FieldLabels"/>
        </w:rPr>
        <w:t>Label</w:t>
      </w:r>
      <w:r w:rsidRPr="00A3242A">
        <w:rPr>
          <w:rStyle w:val="FieldLabels"/>
          <w:b w:val="0"/>
        </w:rPr>
        <w:t>:</w:t>
      </w:r>
      <w:r>
        <w:t xml:space="preserve"> </w:t>
      </w:r>
      <w:r w:rsidRPr="00E81E98">
        <w:rPr>
          <w:rStyle w:val="Data"/>
        </w:rPr>
        <w:t>Salary</w:t>
      </w:r>
    </w:p>
    <w:p w:rsidR="00A3743D" w:rsidRDefault="00A3743D" w:rsidP="00FD35DB">
      <w:pPr>
        <w:pStyle w:val="Heading3"/>
        <w:ind w:left="1260" w:hanging="450"/>
      </w:pPr>
      <w:r w:rsidRPr="00E81E98">
        <w:rPr>
          <w:rStyle w:val="FieldLabels"/>
        </w:rPr>
        <w:t>Plural Label</w:t>
      </w:r>
      <w:r w:rsidRPr="00A3242A">
        <w:rPr>
          <w:rStyle w:val="FieldLabels"/>
          <w:b w:val="0"/>
        </w:rPr>
        <w:t>:</w:t>
      </w:r>
      <w:r>
        <w:t xml:space="preserve"> </w:t>
      </w:r>
      <w:r w:rsidRPr="00E81E98">
        <w:rPr>
          <w:rStyle w:val="Data"/>
        </w:rPr>
        <w:t>Salaries</w:t>
      </w:r>
    </w:p>
    <w:p w:rsidR="00A3743D" w:rsidRDefault="00A3743D" w:rsidP="00FD35DB">
      <w:pPr>
        <w:pStyle w:val="Heading3"/>
        <w:ind w:left="1260" w:hanging="450"/>
      </w:pPr>
      <w:r w:rsidRPr="00E81E98">
        <w:rPr>
          <w:rStyle w:val="FieldLabels"/>
        </w:rPr>
        <w:t>Object Name</w:t>
      </w:r>
      <w:r w:rsidRPr="00A3242A">
        <w:rPr>
          <w:rStyle w:val="FieldLabels"/>
          <w:b w:val="0"/>
        </w:rPr>
        <w:t>:</w:t>
      </w:r>
      <w:r>
        <w:t xml:space="preserve"> </w:t>
      </w:r>
      <w:r w:rsidRPr="00E81E98">
        <w:rPr>
          <w:rStyle w:val="Data"/>
        </w:rPr>
        <w:t>Salary</w:t>
      </w:r>
      <w:r>
        <w:t xml:space="preserve"> (This field auto-populates.)</w:t>
      </w:r>
    </w:p>
    <w:p w:rsidR="00A3743D" w:rsidRDefault="00A3743D" w:rsidP="00FD35DB">
      <w:pPr>
        <w:pStyle w:val="Heading3"/>
        <w:ind w:left="1260" w:hanging="450"/>
      </w:pPr>
      <w:r w:rsidRPr="00E81E98">
        <w:rPr>
          <w:rStyle w:val="FieldLabels"/>
        </w:rPr>
        <w:t>Record Name</w:t>
      </w:r>
      <w:r w:rsidRPr="00A3242A">
        <w:rPr>
          <w:rStyle w:val="FieldLabels"/>
          <w:b w:val="0"/>
        </w:rPr>
        <w:t>:</w:t>
      </w:r>
      <w:r>
        <w:t xml:space="preserve"> </w:t>
      </w:r>
      <w:r w:rsidRPr="00E81E98">
        <w:rPr>
          <w:rStyle w:val="Data"/>
        </w:rPr>
        <w:t>Salary Number</w:t>
      </w:r>
    </w:p>
    <w:p w:rsidR="00A3743D" w:rsidRDefault="00A3743D" w:rsidP="00FD35DB">
      <w:pPr>
        <w:pStyle w:val="Heading3"/>
        <w:ind w:left="1260" w:hanging="450"/>
      </w:pPr>
      <w:r w:rsidRPr="00E81E98">
        <w:rPr>
          <w:rStyle w:val="FieldLabels"/>
        </w:rPr>
        <w:t>Data Type</w:t>
      </w:r>
      <w:r w:rsidRPr="00A3242A">
        <w:rPr>
          <w:rStyle w:val="FieldLabels"/>
          <w:b w:val="0"/>
        </w:rPr>
        <w:t>:</w:t>
      </w:r>
      <w:r>
        <w:t xml:space="preserve"> </w:t>
      </w:r>
      <w:r w:rsidRPr="00E81E98">
        <w:rPr>
          <w:rStyle w:val="PicklistValues"/>
        </w:rPr>
        <w:t>Auto Number</w:t>
      </w:r>
    </w:p>
    <w:p w:rsidR="00A3743D" w:rsidRDefault="00A3743D" w:rsidP="00FD35DB">
      <w:pPr>
        <w:pStyle w:val="Heading3"/>
        <w:ind w:left="1260" w:hanging="450"/>
      </w:pPr>
      <w:r w:rsidRPr="00E81E98">
        <w:rPr>
          <w:rStyle w:val="FieldLabels"/>
        </w:rPr>
        <w:t>Display Format</w:t>
      </w:r>
      <w:r w:rsidRPr="00A3242A">
        <w:rPr>
          <w:rStyle w:val="FieldLabels"/>
          <w:b w:val="0"/>
        </w:rPr>
        <w:t>:</w:t>
      </w:r>
      <w:r>
        <w:t xml:space="preserve"> </w:t>
      </w:r>
      <w:r w:rsidRPr="00E81E98">
        <w:rPr>
          <w:rStyle w:val="Data"/>
        </w:rPr>
        <w:t>PAY</w:t>
      </w:r>
      <w:proofErr w:type="gramStart"/>
      <w:r w:rsidRPr="00E81E98">
        <w:rPr>
          <w:rStyle w:val="Data"/>
        </w:rPr>
        <w:t>-{</w:t>
      </w:r>
      <w:proofErr w:type="gramEnd"/>
      <w:r w:rsidRPr="00E81E98">
        <w:rPr>
          <w:rStyle w:val="Data"/>
        </w:rPr>
        <w:t>0000}</w:t>
      </w:r>
    </w:p>
    <w:p w:rsidR="00A3743D" w:rsidRDefault="00A3743D" w:rsidP="00FD35DB">
      <w:pPr>
        <w:pStyle w:val="Heading3"/>
        <w:ind w:left="1260" w:hanging="450"/>
      </w:pPr>
      <w:r w:rsidRPr="00E81E98">
        <w:rPr>
          <w:rStyle w:val="FieldLabels"/>
        </w:rPr>
        <w:t>Starting Number</w:t>
      </w:r>
      <w:r w:rsidRPr="00A3242A">
        <w:rPr>
          <w:rStyle w:val="FieldLabels"/>
          <w:b w:val="0"/>
        </w:rPr>
        <w:t>:</w:t>
      </w:r>
      <w:r>
        <w:t xml:space="preserve"> </w:t>
      </w:r>
      <w:r w:rsidRPr="00E81E98">
        <w:rPr>
          <w:rStyle w:val="Data"/>
        </w:rPr>
        <w:t>1</w:t>
      </w:r>
    </w:p>
    <w:p w:rsidR="00A3743D" w:rsidRDefault="00A3743D" w:rsidP="00FD35DB">
      <w:pPr>
        <w:pStyle w:val="Heading3"/>
        <w:ind w:left="1260" w:hanging="450"/>
      </w:pPr>
      <w:r w:rsidRPr="00F345A4">
        <w:rPr>
          <w:rStyle w:val="FieldLabels"/>
        </w:rPr>
        <w:t>Allow Reports</w:t>
      </w:r>
      <w:r w:rsidRPr="00462DD2">
        <w:t>:</w:t>
      </w:r>
      <w:r w:rsidRPr="00A3242A">
        <w:t xml:space="preserve"> </w:t>
      </w:r>
      <w:r>
        <w:t>(selected)</w:t>
      </w:r>
    </w:p>
    <w:p w:rsidR="00A3743D" w:rsidRDefault="00A3743D" w:rsidP="00FD35DB">
      <w:pPr>
        <w:pStyle w:val="Heading3"/>
        <w:ind w:left="1260" w:hanging="450"/>
      </w:pPr>
      <w:r w:rsidRPr="00F345A4">
        <w:rPr>
          <w:rStyle w:val="FieldLabels"/>
        </w:rPr>
        <w:t>Allow Activities</w:t>
      </w:r>
      <w:r w:rsidRPr="00462DD2">
        <w:t>:</w:t>
      </w:r>
      <w:r>
        <w:t xml:space="preserve"> (selected)</w:t>
      </w:r>
    </w:p>
    <w:p w:rsidR="00A3743D" w:rsidRDefault="00A3743D" w:rsidP="00FD35DB">
      <w:pPr>
        <w:pStyle w:val="Heading3"/>
        <w:ind w:left="1260" w:hanging="450"/>
      </w:pPr>
      <w:r w:rsidRPr="00F345A4">
        <w:rPr>
          <w:rStyle w:val="FieldLabels"/>
        </w:rPr>
        <w:t>Track Field History</w:t>
      </w:r>
      <w:r w:rsidRPr="00462DD2">
        <w:t xml:space="preserve">: </w:t>
      </w:r>
      <w:r>
        <w:t>(selected)</w:t>
      </w:r>
    </w:p>
    <w:p w:rsidR="004D6A41" w:rsidRDefault="004D6A41" w:rsidP="004D6A41">
      <w:pPr>
        <w:pStyle w:val="Heading3"/>
        <w:ind w:left="1260" w:hanging="450"/>
      </w:pPr>
      <w:r>
        <w:rPr>
          <w:rStyle w:val="FieldLabels"/>
        </w:rPr>
        <w:t>Allow Search</w:t>
      </w:r>
      <w:r w:rsidRPr="007D5EA3">
        <w:t>:</w:t>
      </w:r>
      <w:r>
        <w:t xml:space="preserve"> (selected)</w:t>
      </w:r>
    </w:p>
    <w:p w:rsidR="00A3743D" w:rsidRDefault="00A3743D" w:rsidP="00FD35DB">
      <w:pPr>
        <w:pStyle w:val="Heading3"/>
        <w:ind w:left="1260" w:hanging="450"/>
      </w:pPr>
      <w:r w:rsidRPr="00F345A4">
        <w:rPr>
          <w:rStyle w:val="FieldLabels"/>
        </w:rPr>
        <w:t>Deployment Status</w:t>
      </w:r>
      <w:r>
        <w:t xml:space="preserve">: </w:t>
      </w:r>
      <w:r w:rsidRPr="00F345A4">
        <w:rPr>
          <w:rStyle w:val="IndividualRadioButton"/>
        </w:rPr>
        <w:t>Deployed</w:t>
      </w:r>
    </w:p>
    <w:p w:rsidR="00A3743D" w:rsidRDefault="00A3743D" w:rsidP="00FD35DB">
      <w:pPr>
        <w:pStyle w:val="Heading3"/>
        <w:ind w:left="1260" w:hanging="450"/>
      </w:pPr>
      <w:r w:rsidRPr="00F345A4">
        <w:rPr>
          <w:rStyle w:val="FieldLabels"/>
        </w:rPr>
        <w:t>Add Notes and Attachments related list to default page layout</w:t>
      </w:r>
      <w:r>
        <w:t>: (cleared)</w:t>
      </w:r>
    </w:p>
    <w:p w:rsidR="00A3743D" w:rsidRDefault="00A3743D" w:rsidP="00FD35DB">
      <w:pPr>
        <w:pStyle w:val="Heading3"/>
        <w:ind w:left="1260" w:hanging="450"/>
      </w:pPr>
      <w:r w:rsidRPr="00F345A4">
        <w:rPr>
          <w:rStyle w:val="FieldLabels"/>
        </w:rPr>
        <w:t>Launch New Custom Tab Wizard after saving this custom object</w:t>
      </w:r>
      <w:r>
        <w:t>: (cleared)</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1"/>
      </w:pPr>
      <w:r>
        <w:t>Add custom fields to the Salary object.</w:t>
      </w:r>
    </w:p>
    <w:p w:rsidR="00A3743D" w:rsidRDefault="00A3743D" w:rsidP="0024104D">
      <w:pPr>
        <w:pStyle w:val="Heading2"/>
      </w:pPr>
      <w:r>
        <w:t xml:space="preserve">Under the Custom Fields &amp; Relationships related list, click </w:t>
      </w:r>
      <w:r w:rsidRPr="00204DCF">
        <w:rPr>
          <w:rStyle w:val="ButtonLabels"/>
        </w:rPr>
        <w:t>New</w:t>
      </w:r>
      <w:r>
        <w:t>.</w:t>
      </w:r>
    </w:p>
    <w:p w:rsidR="00A3743D" w:rsidRDefault="00A3743D" w:rsidP="0024104D">
      <w:pPr>
        <w:pStyle w:val="Heading2"/>
      </w:pPr>
      <w:r>
        <w:t xml:space="preserve">Click the </w:t>
      </w:r>
      <w:r w:rsidRPr="000E66AA">
        <w:rPr>
          <w:rStyle w:val="IndividualRadioButton"/>
        </w:rPr>
        <w:t>Currency</w:t>
      </w:r>
      <w:r>
        <w:t xml:space="preserve"> radio button under </w:t>
      </w:r>
      <w:r w:rsidR="00622C8E" w:rsidRPr="00B81896">
        <w:t>Data Type</w:t>
      </w:r>
      <w:r>
        <w: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FD35DB">
      <w:pPr>
        <w:pStyle w:val="Heading3"/>
        <w:ind w:hanging="270"/>
      </w:pPr>
      <w:r w:rsidRPr="00191172">
        <w:rPr>
          <w:rStyle w:val="FieldLabels"/>
        </w:rPr>
        <w:lastRenderedPageBreak/>
        <w:t>Field Label</w:t>
      </w:r>
      <w:r>
        <w:t xml:space="preserve">: </w:t>
      </w:r>
      <w:r w:rsidRPr="000E66AA">
        <w:rPr>
          <w:rStyle w:val="Data"/>
        </w:rPr>
        <w:t>Actual Pay</w:t>
      </w:r>
    </w:p>
    <w:p w:rsidR="00A3743D" w:rsidRDefault="00A3743D" w:rsidP="00FD35DB">
      <w:pPr>
        <w:pStyle w:val="Heading3"/>
        <w:ind w:hanging="270"/>
      </w:pPr>
      <w:r w:rsidRPr="00191172">
        <w:rPr>
          <w:rStyle w:val="FieldLabels"/>
        </w:rPr>
        <w:t>Length</w:t>
      </w:r>
      <w:r>
        <w:t xml:space="preserve">: </w:t>
      </w:r>
      <w:r w:rsidRPr="000E66AA">
        <w:rPr>
          <w:rStyle w:val="Data"/>
        </w:rPr>
        <w:t>8</w:t>
      </w:r>
    </w:p>
    <w:p w:rsidR="00A3743D" w:rsidRPr="000E66AA" w:rsidRDefault="00A3743D" w:rsidP="00FD35DB">
      <w:pPr>
        <w:pStyle w:val="Heading3"/>
        <w:ind w:hanging="270"/>
      </w:pPr>
      <w:r w:rsidRPr="00191172">
        <w:rPr>
          <w:rStyle w:val="FieldLabels"/>
        </w:rPr>
        <w:t>Decimal Places</w:t>
      </w:r>
      <w:r>
        <w:t xml:space="preserve">: </w:t>
      </w:r>
      <w:r w:rsidRPr="000E66AA">
        <w:rPr>
          <w:rStyle w:val="Data"/>
        </w:rPr>
        <w:t>0</w:t>
      </w:r>
    </w:p>
    <w:p w:rsidR="00A3743D" w:rsidRDefault="00A3743D" w:rsidP="00FD35DB">
      <w:pPr>
        <w:pStyle w:val="Heading3"/>
        <w:ind w:hanging="270"/>
      </w:pPr>
      <w:r w:rsidRPr="00191172">
        <w:rPr>
          <w:rStyle w:val="FieldLabels"/>
        </w:rPr>
        <w:t>Field Name</w:t>
      </w:r>
      <w:r>
        <w:t xml:space="preserve">: </w:t>
      </w:r>
      <w:proofErr w:type="spellStart"/>
      <w:r w:rsidRPr="000E66AA">
        <w:rPr>
          <w:rStyle w:val="Data"/>
        </w:rPr>
        <w:t>Actual_Pay</w:t>
      </w:r>
      <w:proofErr w:type="spellEnd"/>
      <w:r>
        <w:t xml:space="preserve"> (This field auto-populates.)</w:t>
      </w:r>
    </w:p>
    <w:p w:rsidR="00A3743D" w:rsidRDefault="00A3743D" w:rsidP="0024104D">
      <w:pPr>
        <w:pStyle w:val="Heading2"/>
      </w:pPr>
      <w:r>
        <w:t xml:space="preserve">Click </w:t>
      </w:r>
      <w:r w:rsidRPr="00204DCF">
        <w:rPr>
          <w:rStyle w:val="ButtonLabels"/>
        </w:rPr>
        <w:t>Next</w:t>
      </w:r>
      <w:r w:rsidR="00622C8E" w:rsidRPr="00B81896">
        <w:t>.</w:t>
      </w:r>
    </w:p>
    <w:p w:rsidR="00776584" w:rsidRDefault="00A3743D" w:rsidP="00776584">
      <w:pPr>
        <w:pStyle w:val="Heading2"/>
      </w:pPr>
      <w:r>
        <w:t xml:space="preserve">Make the field visible to </w:t>
      </w:r>
      <w:r w:rsidR="00776584">
        <w:t>these profiles:</w:t>
      </w:r>
    </w:p>
    <w:p w:rsidR="00776584" w:rsidRDefault="00776584" w:rsidP="00FD35DB">
      <w:pPr>
        <w:pStyle w:val="ListBullet3"/>
        <w:numPr>
          <w:ilvl w:val="0"/>
          <w:numId w:val="0"/>
        </w:numPr>
        <w:ind w:left="720" w:firstLine="90"/>
      </w:pPr>
      <w:r>
        <w:t>Custom – Executive</w:t>
      </w:r>
    </w:p>
    <w:p w:rsidR="00776584" w:rsidRDefault="00776584" w:rsidP="00FD35DB">
      <w:pPr>
        <w:pStyle w:val="ListBullet3"/>
        <w:numPr>
          <w:ilvl w:val="0"/>
          <w:numId w:val="0"/>
        </w:numPr>
        <w:ind w:left="720" w:firstLine="90"/>
      </w:pPr>
      <w:r>
        <w:t>Custom – HR</w:t>
      </w:r>
    </w:p>
    <w:p w:rsidR="00776584" w:rsidRDefault="00776584" w:rsidP="00FD35DB">
      <w:pPr>
        <w:pStyle w:val="ListBullet3"/>
        <w:numPr>
          <w:ilvl w:val="0"/>
          <w:numId w:val="0"/>
        </w:numPr>
        <w:ind w:left="720" w:firstLine="90"/>
      </w:pPr>
      <w:r>
        <w:t>Custom – Recruiter</w:t>
      </w:r>
    </w:p>
    <w:p w:rsidR="00776584" w:rsidRDefault="00776584" w:rsidP="00FD35DB">
      <w:pPr>
        <w:pStyle w:val="ListBullet3"/>
        <w:numPr>
          <w:ilvl w:val="0"/>
          <w:numId w:val="0"/>
        </w:numPr>
        <w:ind w:left="720" w:firstLine="90"/>
      </w:pPr>
      <w:r>
        <w:t>System Administrator profiles</w:t>
      </w:r>
    </w:p>
    <w:p w:rsidR="00A3743D" w:rsidRDefault="00A3743D" w:rsidP="0024104D">
      <w:pPr>
        <w:pStyle w:val="Heading2"/>
      </w:pPr>
      <w:r>
        <w:t xml:space="preserve">Click </w:t>
      </w:r>
      <w:r w:rsidRPr="00204DCF">
        <w:rPr>
          <w:rStyle w:val="ButtonLabels"/>
        </w:rPr>
        <w:t>Next</w:t>
      </w:r>
      <w:r w:rsidR="00622C8E" w:rsidRPr="00B81896">
        <w:t>.</w:t>
      </w:r>
    </w:p>
    <w:p w:rsidR="00A3743D" w:rsidRPr="00B52C73" w:rsidRDefault="00A3743D" w:rsidP="0024104D">
      <w:pPr>
        <w:pStyle w:val="Heading2"/>
      </w:pPr>
      <w:r>
        <w:t xml:space="preserve">Click </w:t>
      </w:r>
      <w:r w:rsidRPr="00204DCF">
        <w:rPr>
          <w:rStyle w:val="ButtonLabels"/>
        </w:rPr>
        <w:t>Save &amp; New</w:t>
      </w:r>
      <w:r w:rsidRPr="00B52C73">
        <w:t>.</w:t>
      </w:r>
    </w:p>
    <w:p w:rsidR="00A3743D" w:rsidRDefault="00A3743D" w:rsidP="0024104D">
      <w:pPr>
        <w:pStyle w:val="Heading2"/>
      </w:pPr>
      <w:r>
        <w:t xml:space="preserve">Click the </w:t>
      </w:r>
      <w:r w:rsidRPr="000E66AA">
        <w:rPr>
          <w:rStyle w:val="IndividualRadioButton"/>
        </w:rPr>
        <w:t>Currency</w:t>
      </w:r>
      <w:r>
        <w:t xml:space="preserve"> radio button under </w:t>
      </w:r>
      <w:r w:rsidR="00622C8E" w:rsidRPr="00B81896">
        <w:t>Data Type</w:t>
      </w:r>
      <w:r w:rsidRPr="00FD35DB">
        <w:t>.</w:t>
      </w:r>
    </w:p>
    <w:p w:rsidR="00A3743D" w:rsidRDefault="00A3743D" w:rsidP="0024104D">
      <w:pPr>
        <w:pStyle w:val="Heading2"/>
      </w:pPr>
      <w:r>
        <w:t xml:space="preserve">Click </w:t>
      </w:r>
      <w:r w:rsidRPr="00204DCF">
        <w:rPr>
          <w:rStyle w:val="ButtonLabels"/>
        </w:rPr>
        <w:t>Next</w:t>
      </w:r>
      <w:r>
        <w:t>.</w:t>
      </w:r>
    </w:p>
    <w:p w:rsidR="00A3743D" w:rsidRDefault="00A3743D" w:rsidP="00FD35DB">
      <w:pPr>
        <w:pStyle w:val="Heading3"/>
        <w:ind w:hanging="270"/>
      </w:pPr>
      <w:r w:rsidRPr="000E66AA">
        <w:rPr>
          <w:rStyle w:val="FieldLabels"/>
        </w:rPr>
        <w:t>Field Label</w:t>
      </w:r>
      <w:r>
        <w:t xml:space="preserve">: </w:t>
      </w:r>
      <w:r w:rsidRPr="000E66AA">
        <w:rPr>
          <w:rStyle w:val="Data"/>
        </w:rPr>
        <w:t>Max Pay</w:t>
      </w:r>
    </w:p>
    <w:p w:rsidR="00A3743D" w:rsidRDefault="00A3743D" w:rsidP="00FD35DB">
      <w:pPr>
        <w:pStyle w:val="Heading3"/>
        <w:ind w:hanging="270"/>
      </w:pPr>
      <w:r w:rsidRPr="000E66AA">
        <w:rPr>
          <w:rStyle w:val="FieldLabels"/>
        </w:rPr>
        <w:t>Length</w:t>
      </w:r>
      <w:r>
        <w:t xml:space="preserve">: </w:t>
      </w:r>
      <w:r w:rsidRPr="000E66AA">
        <w:rPr>
          <w:rStyle w:val="Data"/>
        </w:rPr>
        <w:t>8</w:t>
      </w:r>
    </w:p>
    <w:p w:rsidR="00A3743D" w:rsidRDefault="00A3743D" w:rsidP="00FD35DB">
      <w:pPr>
        <w:pStyle w:val="Heading3"/>
        <w:ind w:hanging="270"/>
      </w:pPr>
      <w:r w:rsidRPr="000E66AA">
        <w:rPr>
          <w:rStyle w:val="FieldLabels"/>
        </w:rPr>
        <w:t>Decimal Places</w:t>
      </w:r>
      <w:r>
        <w:t xml:space="preserve">: </w:t>
      </w:r>
      <w:r w:rsidRPr="000E66AA">
        <w:rPr>
          <w:rStyle w:val="Data"/>
        </w:rPr>
        <w:t>0</w:t>
      </w:r>
    </w:p>
    <w:p w:rsidR="00A3743D" w:rsidRDefault="00A3743D" w:rsidP="00FD35DB">
      <w:pPr>
        <w:pStyle w:val="Heading3"/>
        <w:ind w:hanging="270"/>
      </w:pPr>
      <w:r w:rsidRPr="000E66AA">
        <w:rPr>
          <w:rStyle w:val="FieldLabels"/>
        </w:rPr>
        <w:t>Field Name</w:t>
      </w:r>
      <w:r>
        <w:t xml:space="preserve">: </w:t>
      </w:r>
      <w:proofErr w:type="spellStart"/>
      <w:r w:rsidRPr="000E66AA">
        <w:rPr>
          <w:rStyle w:val="Data"/>
        </w:rPr>
        <w:t>Max_Pay</w:t>
      </w:r>
      <w:proofErr w:type="spellEnd"/>
    </w:p>
    <w:p w:rsidR="00A3743D" w:rsidRDefault="00A3743D" w:rsidP="0024104D">
      <w:pPr>
        <w:pStyle w:val="Heading2"/>
      </w:pPr>
      <w:r>
        <w:t xml:space="preserve">Click </w:t>
      </w:r>
      <w:r w:rsidRPr="00204DCF">
        <w:rPr>
          <w:rStyle w:val="ButtonLabels"/>
        </w:rPr>
        <w:t>Next</w:t>
      </w:r>
      <w:r w:rsidR="00622C8E" w:rsidRPr="00B81896">
        <w:t>.</w:t>
      </w:r>
    </w:p>
    <w:p w:rsidR="00776584" w:rsidRDefault="00776584" w:rsidP="00776584">
      <w:pPr>
        <w:pStyle w:val="Heading2"/>
      </w:pPr>
      <w:r>
        <w:t>Make the field visible to these profiles:</w:t>
      </w:r>
    </w:p>
    <w:p w:rsidR="00776584" w:rsidRDefault="00776584" w:rsidP="00FD35DB">
      <w:pPr>
        <w:pStyle w:val="ListBullet3"/>
        <w:numPr>
          <w:ilvl w:val="0"/>
          <w:numId w:val="0"/>
        </w:numPr>
        <w:ind w:left="720" w:firstLine="90"/>
      </w:pPr>
      <w:r>
        <w:t>Custom – Executive</w:t>
      </w:r>
    </w:p>
    <w:p w:rsidR="00776584" w:rsidRDefault="00776584" w:rsidP="00FD35DB">
      <w:pPr>
        <w:pStyle w:val="ListBullet3"/>
        <w:numPr>
          <w:ilvl w:val="0"/>
          <w:numId w:val="0"/>
        </w:numPr>
        <w:ind w:left="720" w:firstLine="90"/>
      </w:pPr>
      <w:r>
        <w:t>Custom – HR</w:t>
      </w:r>
    </w:p>
    <w:p w:rsidR="00776584" w:rsidRDefault="00776584" w:rsidP="00FD35DB">
      <w:pPr>
        <w:pStyle w:val="ListBullet3"/>
        <w:numPr>
          <w:ilvl w:val="0"/>
          <w:numId w:val="0"/>
        </w:numPr>
        <w:ind w:left="720" w:firstLine="90"/>
      </w:pPr>
      <w:r>
        <w:t>Custom – Recruiter</w:t>
      </w:r>
    </w:p>
    <w:p w:rsidR="00776584" w:rsidRDefault="00776584" w:rsidP="00FD35DB">
      <w:pPr>
        <w:pStyle w:val="ListBullet3"/>
        <w:numPr>
          <w:ilvl w:val="0"/>
          <w:numId w:val="0"/>
        </w:numPr>
        <w:ind w:left="720" w:firstLine="90"/>
      </w:pPr>
      <w:r>
        <w:t>System Administrator profiles</w:t>
      </w:r>
    </w:p>
    <w:p w:rsidR="00A3743D" w:rsidRPr="00586842" w:rsidRDefault="00A3743D" w:rsidP="0024104D">
      <w:pPr>
        <w:pStyle w:val="Heading2"/>
      </w:pPr>
      <w:r>
        <w:t xml:space="preserve">Click </w:t>
      </w:r>
      <w:r w:rsidRPr="00204DCF">
        <w:rPr>
          <w:rStyle w:val="ButtonLabels"/>
        </w:rPr>
        <w:t>Next</w:t>
      </w:r>
      <w:r w:rsidR="00622C8E" w:rsidRPr="00B81896">
        <w:t>.</w:t>
      </w:r>
    </w:p>
    <w:p w:rsidR="00A3743D" w:rsidRPr="00B52C73" w:rsidRDefault="00A3743D" w:rsidP="0024104D">
      <w:pPr>
        <w:pStyle w:val="Heading2"/>
      </w:pPr>
      <w:r>
        <w:t xml:space="preserve">Click </w:t>
      </w:r>
      <w:r w:rsidRPr="00204DCF">
        <w:rPr>
          <w:rStyle w:val="ButtonLabels"/>
        </w:rPr>
        <w:t>Save &amp; New</w:t>
      </w:r>
      <w:r w:rsidRPr="00B52C73">
        <w:t>.</w:t>
      </w:r>
    </w:p>
    <w:p w:rsidR="00A3743D" w:rsidRDefault="00A3743D" w:rsidP="0024104D">
      <w:pPr>
        <w:pStyle w:val="Heading2"/>
      </w:pPr>
      <w:r>
        <w:t xml:space="preserve">Click the </w:t>
      </w:r>
      <w:r w:rsidRPr="000E66AA">
        <w:rPr>
          <w:rStyle w:val="IndividualRadioButton"/>
        </w:rPr>
        <w:t>Currency</w:t>
      </w:r>
      <w:r>
        <w:t xml:space="preserve"> radio button </w:t>
      </w:r>
      <w:r w:rsidRPr="00FD35DB">
        <w:t xml:space="preserve">under </w:t>
      </w:r>
      <w:r w:rsidR="00622C8E" w:rsidRPr="00B81896">
        <w:t>Data Type</w:t>
      </w:r>
      <w:r w:rsidRPr="00FD35DB">
        <w:t>.</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FD35DB">
      <w:pPr>
        <w:pStyle w:val="Heading3"/>
        <w:ind w:hanging="270"/>
      </w:pPr>
      <w:r w:rsidRPr="000E66AA">
        <w:rPr>
          <w:rStyle w:val="FieldLabels"/>
        </w:rPr>
        <w:t>Field Label</w:t>
      </w:r>
      <w:r>
        <w:t xml:space="preserve">: </w:t>
      </w:r>
      <w:r w:rsidRPr="000E66AA">
        <w:rPr>
          <w:rStyle w:val="Data"/>
        </w:rPr>
        <w:t>Min Pay</w:t>
      </w:r>
    </w:p>
    <w:p w:rsidR="00A3743D" w:rsidRDefault="00A3743D" w:rsidP="00FD35DB">
      <w:pPr>
        <w:pStyle w:val="Heading3"/>
        <w:ind w:hanging="270"/>
      </w:pPr>
      <w:r w:rsidRPr="000E66AA">
        <w:rPr>
          <w:rStyle w:val="FieldLabels"/>
        </w:rPr>
        <w:t>Length</w:t>
      </w:r>
      <w:r>
        <w:t xml:space="preserve">: </w:t>
      </w:r>
      <w:r w:rsidRPr="000E66AA">
        <w:rPr>
          <w:rStyle w:val="Data"/>
        </w:rPr>
        <w:t>8</w:t>
      </w:r>
    </w:p>
    <w:p w:rsidR="00A3743D" w:rsidRDefault="00A3743D" w:rsidP="00FD35DB">
      <w:pPr>
        <w:pStyle w:val="Heading3"/>
        <w:ind w:hanging="270"/>
      </w:pPr>
      <w:r w:rsidRPr="000E66AA">
        <w:rPr>
          <w:rStyle w:val="FieldLabels"/>
        </w:rPr>
        <w:t>Decimal Places</w:t>
      </w:r>
      <w:r>
        <w:t xml:space="preserve">: </w:t>
      </w:r>
      <w:r w:rsidRPr="000E66AA">
        <w:rPr>
          <w:rStyle w:val="Data"/>
        </w:rPr>
        <w:t>0</w:t>
      </w:r>
    </w:p>
    <w:p w:rsidR="00A3743D" w:rsidRDefault="00A3743D" w:rsidP="00FD35DB">
      <w:pPr>
        <w:pStyle w:val="Heading3"/>
        <w:ind w:hanging="270"/>
      </w:pPr>
      <w:r w:rsidRPr="000E66AA">
        <w:rPr>
          <w:rStyle w:val="FieldLabels"/>
        </w:rPr>
        <w:t>Field Name</w:t>
      </w:r>
      <w:r>
        <w:t xml:space="preserve">: </w:t>
      </w:r>
      <w:proofErr w:type="spellStart"/>
      <w:r w:rsidRPr="000E66AA">
        <w:rPr>
          <w:rStyle w:val="Data"/>
        </w:rPr>
        <w:t>Min_Pay</w:t>
      </w:r>
      <w:proofErr w:type="spellEnd"/>
    </w:p>
    <w:p w:rsidR="00A3743D" w:rsidRDefault="00A3743D" w:rsidP="0024104D">
      <w:pPr>
        <w:pStyle w:val="Heading2"/>
      </w:pPr>
      <w:r>
        <w:t xml:space="preserve">Click </w:t>
      </w:r>
      <w:r w:rsidRPr="00204DCF">
        <w:rPr>
          <w:rStyle w:val="ButtonLabels"/>
        </w:rPr>
        <w:t>Next</w:t>
      </w:r>
      <w:r w:rsidR="00622C8E" w:rsidRPr="00B81896">
        <w:t>.</w:t>
      </w:r>
    </w:p>
    <w:p w:rsidR="00776584" w:rsidRDefault="00776584" w:rsidP="00776584">
      <w:pPr>
        <w:pStyle w:val="Heading2"/>
      </w:pPr>
      <w:r>
        <w:t>Make the field visible to these profiles:</w:t>
      </w:r>
    </w:p>
    <w:p w:rsidR="00776584" w:rsidRDefault="00776584" w:rsidP="00FD35DB">
      <w:pPr>
        <w:pStyle w:val="ListBullet3"/>
        <w:numPr>
          <w:ilvl w:val="0"/>
          <w:numId w:val="0"/>
        </w:numPr>
        <w:ind w:left="720" w:firstLine="90"/>
      </w:pPr>
      <w:r>
        <w:t>Custom – Executive</w:t>
      </w:r>
    </w:p>
    <w:p w:rsidR="00776584" w:rsidRDefault="00776584" w:rsidP="00FD35DB">
      <w:pPr>
        <w:pStyle w:val="ListBullet3"/>
        <w:numPr>
          <w:ilvl w:val="0"/>
          <w:numId w:val="0"/>
        </w:numPr>
        <w:ind w:left="720" w:firstLine="90"/>
      </w:pPr>
      <w:r>
        <w:t>Custom – HR</w:t>
      </w:r>
    </w:p>
    <w:p w:rsidR="00776584" w:rsidRDefault="00776584" w:rsidP="00FD35DB">
      <w:pPr>
        <w:pStyle w:val="ListBullet3"/>
        <w:numPr>
          <w:ilvl w:val="0"/>
          <w:numId w:val="0"/>
        </w:numPr>
        <w:ind w:left="720" w:firstLine="90"/>
      </w:pPr>
      <w:r>
        <w:t>Custom – Recruiter</w:t>
      </w:r>
    </w:p>
    <w:p w:rsidR="00776584" w:rsidRDefault="00776584" w:rsidP="00FD35DB">
      <w:pPr>
        <w:pStyle w:val="ListBullet3"/>
        <w:numPr>
          <w:ilvl w:val="0"/>
          <w:numId w:val="0"/>
        </w:numPr>
        <w:ind w:left="720" w:firstLine="90"/>
      </w:pPr>
      <w:r>
        <w:t>System Administrator profiles</w:t>
      </w:r>
    </w:p>
    <w:p w:rsidR="00A3743D" w:rsidRDefault="00A3743D" w:rsidP="0024104D">
      <w:pPr>
        <w:pStyle w:val="Heading2"/>
      </w:pPr>
      <w:r>
        <w:t xml:space="preserve">Click </w:t>
      </w:r>
      <w:r w:rsidRPr="00204DCF">
        <w:rPr>
          <w:rStyle w:val="ButtonLabels"/>
        </w:rPr>
        <w:t>Next</w:t>
      </w:r>
      <w:r w:rsidR="00622C8E" w:rsidRPr="00B81896">
        <w:t>.</w:t>
      </w:r>
    </w:p>
    <w:p w:rsidR="00A3743D" w:rsidRPr="00B52C73" w:rsidRDefault="00A3743D" w:rsidP="0024104D">
      <w:pPr>
        <w:pStyle w:val="Heading2"/>
      </w:pPr>
      <w:r>
        <w:t xml:space="preserve">Click </w:t>
      </w:r>
      <w:r w:rsidRPr="00204DCF">
        <w:rPr>
          <w:rStyle w:val="ButtonLabels"/>
        </w:rPr>
        <w:t>Save &amp; New</w:t>
      </w:r>
      <w:r w:rsidRPr="00B52C73">
        <w:t>.</w:t>
      </w:r>
    </w:p>
    <w:p w:rsidR="00A3743D" w:rsidRDefault="00A3743D" w:rsidP="0024104D">
      <w:pPr>
        <w:pStyle w:val="Heading2"/>
      </w:pPr>
      <w:r>
        <w:t xml:space="preserve">Click the </w:t>
      </w:r>
      <w:r w:rsidRPr="004D62C0">
        <w:rPr>
          <w:rStyle w:val="IndividualRadioButton"/>
        </w:rPr>
        <w:t>Lookup Relationship</w:t>
      </w:r>
      <w:r>
        <w:t xml:space="preserve"> radio button under </w:t>
      </w:r>
      <w:r w:rsidR="00622C8E" w:rsidRPr="00B81896">
        <w:t>Data Type</w:t>
      </w:r>
      <w:r w:rsidRPr="00FD35DB">
        <w:t>.</w:t>
      </w:r>
    </w:p>
    <w:p w:rsidR="00A3743D" w:rsidRPr="00B52C73" w:rsidRDefault="00A3743D" w:rsidP="0024104D">
      <w:pPr>
        <w:pStyle w:val="Heading2"/>
      </w:pPr>
      <w:r>
        <w:t xml:space="preserve">Click </w:t>
      </w:r>
      <w:r w:rsidRPr="00204DCF">
        <w:rPr>
          <w:rStyle w:val="ButtonLabels"/>
        </w:rPr>
        <w:t>Next</w:t>
      </w:r>
      <w:r w:rsidRPr="00B52C73">
        <w:t>.</w:t>
      </w:r>
    </w:p>
    <w:p w:rsidR="00A3743D" w:rsidRPr="00B52C73" w:rsidRDefault="00A3743D" w:rsidP="0024104D">
      <w:pPr>
        <w:pStyle w:val="Heading2"/>
      </w:pPr>
      <w:r w:rsidRPr="00B52C73">
        <w:lastRenderedPageBreak/>
        <w:t>Select</w:t>
      </w:r>
      <w:r w:rsidRPr="00204DCF">
        <w:rPr>
          <w:rStyle w:val="ButtonLabels"/>
        </w:rPr>
        <w:t xml:space="preserve"> </w:t>
      </w:r>
      <w:r w:rsidRPr="004D62C0">
        <w:rPr>
          <w:rStyle w:val="PicklistValues"/>
        </w:rPr>
        <w:t>Position</w:t>
      </w:r>
      <w:r w:rsidRPr="00B52C73">
        <w:t xml:space="preserve"> from the </w:t>
      </w:r>
      <w:r w:rsidRPr="00B52C73">
        <w:rPr>
          <w:rStyle w:val="FieldLabels"/>
        </w:rPr>
        <w:t xml:space="preserve">Related </w:t>
      </w:r>
      <w:proofErr w:type="gramStart"/>
      <w:r w:rsidRPr="00B52C73">
        <w:rPr>
          <w:rStyle w:val="FieldLabels"/>
        </w:rPr>
        <w:t>To</w:t>
      </w:r>
      <w:proofErr w:type="gramEnd"/>
      <w:r w:rsidRPr="00B52C73">
        <w:t xml:space="preserve"> picklist.</w:t>
      </w:r>
    </w:p>
    <w:p w:rsidR="00A3743D" w:rsidRDefault="00A3743D" w:rsidP="00FD35DB">
      <w:pPr>
        <w:pStyle w:val="Heading2"/>
        <w:ind w:left="900" w:hanging="450"/>
      </w:pPr>
      <w:r>
        <w:t xml:space="preserve">Click </w:t>
      </w:r>
      <w:r w:rsidRPr="00204DCF">
        <w:rPr>
          <w:rStyle w:val="ButtonLabels"/>
        </w:rPr>
        <w:t>Next</w:t>
      </w:r>
      <w:r w:rsidR="00622C8E" w:rsidRPr="00B81896">
        <w:t>.</w:t>
      </w:r>
    </w:p>
    <w:p w:rsidR="00A3743D" w:rsidRDefault="00A3743D" w:rsidP="00FD35DB">
      <w:pPr>
        <w:pStyle w:val="Heading3"/>
        <w:tabs>
          <w:tab w:val="left" w:pos="1170"/>
        </w:tabs>
        <w:ind w:left="900" w:firstLine="0"/>
      </w:pPr>
      <w:r w:rsidRPr="004D62C0">
        <w:rPr>
          <w:rStyle w:val="FieldLabels"/>
        </w:rPr>
        <w:t>Field Label</w:t>
      </w:r>
      <w:r w:rsidRPr="00CF1695">
        <w:rPr>
          <w:rStyle w:val="FieldLabels"/>
          <w:b w:val="0"/>
        </w:rPr>
        <w:t>:</w:t>
      </w:r>
      <w:r>
        <w:t xml:space="preserve"> </w:t>
      </w:r>
      <w:r w:rsidRPr="004D62C0">
        <w:rPr>
          <w:rStyle w:val="Data"/>
        </w:rPr>
        <w:t>Position</w:t>
      </w:r>
    </w:p>
    <w:p w:rsidR="00A3743D" w:rsidRDefault="00A3743D" w:rsidP="00FD35DB">
      <w:pPr>
        <w:pStyle w:val="Heading3"/>
        <w:tabs>
          <w:tab w:val="left" w:pos="1170"/>
        </w:tabs>
        <w:ind w:left="900" w:firstLine="0"/>
      </w:pPr>
      <w:r w:rsidRPr="004D62C0">
        <w:rPr>
          <w:rStyle w:val="FieldLabels"/>
        </w:rPr>
        <w:t>Field Name</w:t>
      </w:r>
      <w:r w:rsidRPr="00CF1695">
        <w:rPr>
          <w:rStyle w:val="FieldLabels"/>
          <w:b w:val="0"/>
        </w:rPr>
        <w:t>:</w:t>
      </w:r>
      <w:r w:rsidRPr="00CF1695">
        <w:t xml:space="preserve"> </w:t>
      </w:r>
      <w:r w:rsidRPr="004D62C0">
        <w:rPr>
          <w:rStyle w:val="Data"/>
        </w:rPr>
        <w:t>Position</w:t>
      </w:r>
    </w:p>
    <w:p w:rsidR="00A3743D" w:rsidRDefault="00A3743D" w:rsidP="00FD35DB">
      <w:pPr>
        <w:pStyle w:val="Heading2"/>
        <w:ind w:left="900" w:hanging="450"/>
      </w:pPr>
      <w:r>
        <w:t xml:space="preserve">Click </w:t>
      </w:r>
      <w:r w:rsidRPr="00204DCF">
        <w:rPr>
          <w:rStyle w:val="ButtonLabels"/>
        </w:rPr>
        <w:t>Next</w:t>
      </w:r>
      <w:r w:rsidR="00622C8E" w:rsidRPr="00B81896">
        <w:t>.</w:t>
      </w:r>
    </w:p>
    <w:p w:rsidR="00A3743D" w:rsidRDefault="00A3743D" w:rsidP="00FD35DB">
      <w:pPr>
        <w:pStyle w:val="Heading2"/>
        <w:ind w:left="900" w:hanging="450"/>
      </w:pPr>
      <w:r w:rsidRPr="0061151B">
        <w:t xml:space="preserve">Set the field visible for the Custom-HR, Custom-Executive, Custom-Recruiter, and System Administrator profiles and click </w:t>
      </w:r>
      <w:r w:rsidRPr="00204DCF">
        <w:rPr>
          <w:rStyle w:val="ButtonLabels"/>
        </w:rPr>
        <w:t>Next</w:t>
      </w:r>
      <w:r w:rsidRPr="0061151B">
        <w:t>.</w:t>
      </w:r>
    </w:p>
    <w:p w:rsidR="00A3743D" w:rsidRDefault="00A3743D" w:rsidP="00FD35DB">
      <w:pPr>
        <w:pStyle w:val="Heading2"/>
        <w:ind w:left="900" w:hanging="450"/>
      </w:pPr>
      <w:r>
        <w:t xml:space="preserve">Click </w:t>
      </w:r>
      <w:r w:rsidRPr="00204DCF">
        <w:rPr>
          <w:rStyle w:val="ButtonLabels"/>
        </w:rPr>
        <w:t>Next</w:t>
      </w:r>
      <w:r>
        <w:t xml:space="preserve"> to add the field to the Salary Layout.</w:t>
      </w:r>
    </w:p>
    <w:p w:rsidR="00A3743D" w:rsidRDefault="00A3743D" w:rsidP="00FD35DB">
      <w:pPr>
        <w:pStyle w:val="Heading2"/>
        <w:ind w:left="900" w:hanging="450"/>
      </w:pPr>
      <w:r>
        <w:t xml:space="preserve">Click </w:t>
      </w:r>
      <w:r w:rsidRPr="00204DCF">
        <w:rPr>
          <w:rStyle w:val="ButtonLabels"/>
        </w:rPr>
        <w:t>Save</w:t>
      </w:r>
      <w:r>
        <w:t xml:space="preserve"> to add the Salary Related List to all three Position Layouts.</w:t>
      </w:r>
    </w:p>
    <w:p w:rsidR="00A3743D" w:rsidRDefault="00A3743D" w:rsidP="00FE6DED">
      <w:pPr>
        <w:pStyle w:val="Heading1"/>
        <w:keepNext/>
      </w:pPr>
      <w:r>
        <w:t>Give hiring managers and recruiters access to the new Salary Object.</w:t>
      </w:r>
    </w:p>
    <w:p w:rsidR="00A3743D" w:rsidRPr="00700DE7" w:rsidRDefault="00A3743D" w:rsidP="0024104D">
      <w:pPr>
        <w:pStyle w:val="Heading2"/>
      </w:pPr>
      <w:r w:rsidRPr="00700DE7">
        <w:t xml:space="preserve">Click </w:t>
      </w:r>
      <w:r w:rsidRPr="009E4D8B">
        <w:rPr>
          <w:rStyle w:val="ClickPaths"/>
        </w:rPr>
        <w:t>Manage Users | Profiles</w:t>
      </w:r>
      <w:r w:rsidRPr="00700DE7">
        <w:t xml:space="preserve">, then click </w:t>
      </w:r>
      <w:r>
        <w:t>the</w:t>
      </w:r>
      <w:r w:rsidRPr="00700DE7">
        <w:t xml:space="preserve"> </w:t>
      </w:r>
      <w:r w:rsidR="00622C8E" w:rsidRPr="00B81896">
        <w:rPr>
          <w:rStyle w:val="ButtonLabels"/>
        </w:rPr>
        <w:t>Custom – Recruiter</w:t>
      </w:r>
      <w:r>
        <w:t xml:space="preserve"> link</w:t>
      </w:r>
      <w:r w:rsidRPr="00700DE7">
        <w:t>.</w:t>
      </w:r>
    </w:p>
    <w:p w:rsidR="00A3743D" w:rsidRDefault="00A3743D" w:rsidP="0024104D">
      <w:pPr>
        <w:pStyle w:val="Heading2"/>
      </w:pPr>
      <w:r w:rsidRPr="00700DE7">
        <w:t xml:space="preserve">Click </w:t>
      </w:r>
      <w:r w:rsidRPr="00204DCF">
        <w:rPr>
          <w:rStyle w:val="ButtonLabels"/>
        </w:rPr>
        <w:t>Object Settings</w:t>
      </w:r>
      <w:r>
        <w:t>.</w:t>
      </w:r>
    </w:p>
    <w:p w:rsidR="00A3743D" w:rsidRDefault="00A3743D" w:rsidP="0024104D">
      <w:pPr>
        <w:pStyle w:val="Heading2"/>
      </w:pPr>
      <w:r>
        <w:t xml:space="preserve">Click on the </w:t>
      </w:r>
      <w:r w:rsidRPr="00F345A4">
        <w:rPr>
          <w:rStyle w:val="ClickPaths"/>
        </w:rPr>
        <w:t>Salar</w:t>
      </w:r>
      <w:r>
        <w:rPr>
          <w:rStyle w:val="ClickPaths"/>
        </w:rPr>
        <w:t>ies</w:t>
      </w:r>
      <w:r>
        <w:t xml:space="preserve"> object.</w:t>
      </w:r>
    </w:p>
    <w:p w:rsidR="00A3743D" w:rsidRDefault="00A3743D" w:rsidP="0024104D">
      <w:pPr>
        <w:pStyle w:val="Heading2"/>
      </w:pPr>
      <w:r>
        <w:t xml:space="preserve">Click </w:t>
      </w:r>
      <w:r w:rsidRPr="00204DCF">
        <w:rPr>
          <w:rStyle w:val="ButtonLabels"/>
        </w:rPr>
        <w:t>Edit</w:t>
      </w:r>
      <w:r>
        <w:t>.</w:t>
      </w:r>
    </w:p>
    <w:p w:rsidR="00A3743D" w:rsidRDefault="00A3743D" w:rsidP="0024104D">
      <w:pPr>
        <w:pStyle w:val="Heading2"/>
      </w:pPr>
      <w:r>
        <w:t xml:space="preserve">Select </w:t>
      </w:r>
      <w:r w:rsidRPr="00700DE7">
        <w:rPr>
          <w:rStyle w:val="CheckboxNames"/>
        </w:rPr>
        <w:t>Read</w:t>
      </w:r>
      <w:r w:rsidRPr="00856BC9">
        <w:t xml:space="preserve">, </w:t>
      </w:r>
      <w:r>
        <w:rPr>
          <w:rStyle w:val="CheckboxNames"/>
        </w:rPr>
        <w:t>Edit</w:t>
      </w:r>
      <w:r w:rsidRPr="00856BC9">
        <w:t>, and</w:t>
      </w:r>
      <w:r>
        <w:rPr>
          <w:rStyle w:val="CheckboxNames"/>
        </w:rPr>
        <w:t xml:space="preserve"> Create</w:t>
      </w:r>
      <w:r>
        <w:t xml:space="preserve"> in the </w:t>
      </w:r>
      <w:r w:rsidR="00622C8E" w:rsidRPr="00B81896">
        <w:t>Object Permissions</w:t>
      </w:r>
      <w:r>
        <w:t xml:space="preserve"> table. </w:t>
      </w:r>
    </w:p>
    <w:p w:rsidR="00A3743D" w:rsidRPr="00204DCF" w:rsidRDefault="00A3743D" w:rsidP="0024104D">
      <w:pPr>
        <w:pStyle w:val="Heading2"/>
        <w:rPr>
          <w:rStyle w:val="ButtonLabels"/>
        </w:rPr>
      </w:pPr>
      <w:r>
        <w:t xml:space="preserve">Click </w:t>
      </w:r>
      <w:r w:rsidRPr="00204DCF">
        <w:rPr>
          <w:rStyle w:val="ButtonLabels"/>
        </w:rPr>
        <w:t>Save</w:t>
      </w:r>
      <w:r w:rsidR="00622C8E" w:rsidRPr="00B81896">
        <w:t>.</w:t>
      </w:r>
    </w:p>
    <w:p w:rsidR="00A3743D" w:rsidRPr="00A0142A" w:rsidRDefault="00A3743D" w:rsidP="0024104D">
      <w:pPr>
        <w:pStyle w:val="Heading2"/>
      </w:pPr>
      <w:r w:rsidRPr="00B52C73">
        <w:t xml:space="preserve">Repeat this for the Custom – Executive and Custom – HR profiles to give them </w:t>
      </w:r>
      <w:r w:rsidRPr="00700DE7">
        <w:rPr>
          <w:rStyle w:val="CheckboxNames"/>
        </w:rPr>
        <w:t>Read</w:t>
      </w:r>
      <w:r w:rsidRPr="00856BC9">
        <w:t xml:space="preserve">, </w:t>
      </w:r>
      <w:r>
        <w:rPr>
          <w:rStyle w:val="CheckboxNames"/>
        </w:rPr>
        <w:t>Edit</w:t>
      </w:r>
      <w:r w:rsidRPr="00856BC9">
        <w:t>, and</w:t>
      </w:r>
      <w:r>
        <w:rPr>
          <w:rStyle w:val="CheckboxNames"/>
        </w:rPr>
        <w:t xml:space="preserve"> Create</w:t>
      </w:r>
      <w:r w:rsidRPr="00A0142A">
        <w:t xml:space="preserve"> access to the Salaries object.</w:t>
      </w:r>
    </w:p>
    <w:p w:rsidR="00A3743D" w:rsidRDefault="00A3743D" w:rsidP="0024104D">
      <w:pPr>
        <w:pStyle w:val="Heading2"/>
      </w:pPr>
      <w:r>
        <w:t xml:space="preserve">Click </w:t>
      </w:r>
      <w:r w:rsidRPr="009E4D8B">
        <w:rPr>
          <w:rStyle w:val="ClickPaths"/>
        </w:rPr>
        <w:t>Manage Users</w:t>
      </w:r>
      <w:r w:rsidRPr="00F345A4">
        <w:rPr>
          <w:rStyle w:val="ClickPaths"/>
        </w:rPr>
        <w:t xml:space="preserve"> | </w:t>
      </w:r>
      <w:r w:rsidRPr="009E4D8B">
        <w:rPr>
          <w:rStyle w:val="ClickPaths"/>
        </w:rPr>
        <w:t>Permission Sets</w:t>
      </w:r>
      <w:r>
        <w:t xml:space="preserve">, then click on the </w:t>
      </w:r>
      <w:r w:rsidRPr="00F345A4">
        <w:rPr>
          <w:rStyle w:val="ClickPaths"/>
        </w:rPr>
        <w:t>Hiring Managers</w:t>
      </w:r>
      <w:r>
        <w:t xml:space="preserve"> link.</w:t>
      </w:r>
    </w:p>
    <w:p w:rsidR="00A3743D" w:rsidRDefault="00A3743D" w:rsidP="0024104D">
      <w:pPr>
        <w:pStyle w:val="Heading2"/>
      </w:pPr>
      <w:r w:rsidRPr="00700DE7">
        <w:t xml:space="preserve">Click </w:t>
      </w:r>
      <w:r w:rsidRPr="00F345A4">
        <w:rPr>
          <w:rStyle w:val="ClickPaths"/>
        </w:rPr>
        <w:t>Object Settings</w:t>
      </w:r>
      <w:r>
        <w:t>.</w:t>
      </w:r>
    </w:p>
    <w:p w:rsidR="00A3743D" w:rsidRDefault="00A3743D" w:rsidP="0024104D">
      <w:pPr>
        <w:pStyle w:val="Heading2"/>
      </w:pPr>
      <w:r>
        <w:t xml:space="preserve">Click on the </w:t>
      </w:r>
      <w:r w:rsidRPr="00F345A4">
        <w:rPr>
          <w:rStyle w:val="ClickPaths"/>
        </w:rPr>
        <w:t>Salar</w:t>
      </w:r>
      <w:r>
        <w:rPr>
          <w:rStyle w:val="ClickPaths"/>
        </w:rPr>
        <w:t>ies</w:t>
      </w:r>
      <w:r>
        <w:t xml:space="preserve"> object.</w:t>
      </w:r>
    </w:p>
    <w:p w:rsidR="00A3743D" w:rsidRDefault="00A3743D" w:rsidP="0024104D">
      <w:pPr>
        <w:pStyle w:val="Heading2"/>
      </w:pPr>
      <w:r>
        <w:t xml:space="preserve">Click </w:t>
      </w:r>
      <w:r w:rsidRPr="00204DCF">
        <w:rPr>
          <w:rStyle w:val="ButtonLabels"/>
        </w:rPr>
        <w:t>Edit</w:t>
      </w:r>
      <w:r>
        <w:t>.</w:t>
      </w:r>
    </w:p>
    <w:p w:rsidR="00A3743D" w:rsidRDefault="00A3743D" w:rsidP="0024104D">
      <w:pPr>
        <w:pStyle w:val="Heading2"/>
      </w:pPr>
      <w:r>
        <w:t xml:space="preserve">Select </w:t>
      </w:r>
      <w:r w:rsidRPr="00700DE7">
        <w:rPr>
          <w:rStyle w:val="CheckboxNames"/>
        </w:rPr>
        <w:t>Read</w:t>
      </w:r>
      <w:r>
        <w:t xml:space="preserve"> in the </w:t>
      </w:r>
      <w:r w:rsidR="00622C8E" w:rsidRPr="00B81896">
        <w:t>Object Permissions</w:t>
      </w:r>
      <w:r>
        <w:t xml:space="preserve"> table. </w:t>
      </w:r>
    </w:p>
    <w:p w:rsidR="00A3743D" w:rsidRPr="00586842"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1"/>
      </w:pPr>
      <w:r>
        <w:t>Set organization-wide defaults for Salaries.</w:t>
      </w:r>
    </w:p>
    <w:p w:rsidR="00A3743D" w:rsidRDefault="00A3743D" w:rsidP="0024104D">
      <w:pPr>
        <w:pStyle w:val="Heading2"/>
      </w:pPr>
      <w:r>
        <w:t xml:space="preserve">Click </w:t>
      </w:r>
      <w:r w:rsidRPr="000E42FF">
        <w:rPr>
          <w:rStyle w:val="ClickPaths"/>
        </w:rPr>
        <w:t>Setup</w:t>
      </w:r>
      <w:r w:rsidRPr="00F345A4">
        <w:rPr>
          <w:rStyle w:val="ClickPaths"/>
        </w:rPr>
        <w:t xml:space="preserve"> | </w:t>
      </w:r>
      <w:r w:rsidRPr="000E42FF">
        <w:rPr>
          <w:rStyle w:val="ClickPaths"/>
        </w:rPr>
        <w:t>Security Controls</w:t>
      </w:r>
      <w:r w:rsidRPr="00F345A4">
        <w:rPr>
          <w:rStyle w:val="ClickPaths"/>
        </w:rPr>
        <w:t xml:space="preserve"> | </w:t>
      </w:r>
      <w:r w:rsidRPr="000E42FF">
        <w:rPr>
          <w:rStyle w:val="ClickPaths"/>
        </w:rPr>
        <w:t>Sharing Settings</w:t>
      </w:r>
      <w:r w:rsidRPr="00A0142A">
        <w:rPr>
          <w:rStyle w:val="ClickPaths"/>
          <w:b w:val="0"/>
        </w:rPr>
        <w:t>.</w:t>
      </w:r>
    </w:p>
    <w:p w:rsidR="00A3743D" w:rsidRDefault="00A3743D" w:rsidP="0024104D">
      <w:pPr>
        <w:pStyle w:val="Heading2"/>
      </w:pPr>
      <w:r>
        <w:t xml:space="preserve">Under Organization-Wide Defaults, click </w:t>
      </w:r>
      <w:r w:rsidRPr="00204DCF">
        <w:rPr>
          <w:rStyle w:val="ButtonLabels"/>
        </w:rPr>
        <w:t>Edit</w:t>
      </w:r>
      <w:r w:rsidR="00622C8E" w:rsidRPr="00B81896">
        <w:t>.</w:t>
      </w:r>
    </w:p>
    <w:p w:rsidR="00A3743D" w:rsidRDefault="00A3743D" w:rsidP="001E631B">
      <w:pPr>
        <w:pStyle w:val="Heading3"/>
        <w:ind w:hanging="270"/>
      </w:pPr>
      <w:r w:rsidRPr="00F345A4">
        <w:rPr>
          <w:rStyle w:val="FieldLabels"/>
        </w:rPr>
        <w:t>Salary</w:t>
      </w:r>
      <w:r>
        <w:t>: Private</w:t>
      </w:r>
    </w:p>
    <w:p w:rsidR="00A3743D" w:rsidRDefault="00A3743D" w:rsidP="001E631B">
      <w:pPr>
        <w:pStyle w:val="Heading3"/>
        <w:ind w:hanging="270"/>
      </w:pPr>
      <w:r w:rsidRPr="00F345A4">
        <w:rPr>
          <w:rStyle w:val="FieldLabels"/>
        </w:rPr>
        <w:t>Grant Access Using Hierarchies</w:t>
      </w:r>
      <w:r>
        <w:t>: (cleared)</w:t>
      </w:r>
    </w:p>
    <w:p w:rsidR="00A3743D" w:rsidRDefault="00A3743D" w:rsidP="0024104D">
      <w:pPr>
        <w:pStyle w:val="Heading2"/>
      </w:pPr>
      <w:r>
        <w:t xml:space="preserve">Click </w:t>
      </w:r>
      <w:r w:rsidRPr="00204DCF">
        <w:rPr>
          <w:rStyle w:val="ButtonLabels"/>
        </w:rPr>
        <w:t>Save</w:t>
      </w:r>
      <w:r w:rsidR="00622C8E" w:rsidRPr="00B81896">
        <w:t>.</w:t>
      </w:r>
    </w:p>
    <w:p w:rsidR="00A3743D" w:rsidRPr="00A10FB0" w:rsidRDefault="00A3743D" w:rsidP="0014322B">
      <w:pPr>
        <w:spacing w:after="200" w:line="276" w:lineRule="auto"/>
        <w:rPr>
          <w:rFonts w:eastAsia="Times New Roman" w:cs="Times New Roman"/>
          <w:sz w:val="19"/>
          <w:szCs w:val="20"/>
        </w:rPr>
      </w:pPr>
    </w:p>
    <w:p w:rsidR="00A3743D" w:rsidRPr="00A10FB0" w:rsidRDefault="00A3743D" w:rsidP="0014322B">
      <w:pPr>
        <w:pStyle w:val="ExerciseTitle"/>
        <w:rPr>
          <w:rFonts w:eastAsia="Times New Roman" w:cs="Times New Roman"/>
          <w:sz w:val="19"/>
          <w:szCs w:val="20"/>
        </w:rPr>
      </w:pPr>
    </w:p>
    <w:p w:rsidR="00A3743D" w:rsidRDefault="00A3743D" w:rsidP="00A50B30">
      <w:pPr>
        <w:pStyle w:val="ExerciseTitle"/>
        <w:pageBreakBefore/>
      </w:pPr>
      <w:bookmarkStart w:id="89" w:name="_Toc333484136"/>
      <w:bookmarkStart w:id="90" w:name="_Toc335740728"/>
      <w:bookmarkStart w:id="91" w:name="_Toc352076005"/>
      <w:bookmarkStart w:id="92" w:name="_Toc440875409"/>
      <w:r>
        <w:lastRenderedPageBreak/>
        <w:t>1</w:t>
      </w:r>
      <w:r w:rsidR="002262B2">
        <w:t>0</w:t>
      </w:r>
      <w:r>
        <w:t>-1: Create Formula Fields to Display Images</w:t>
      </w:r>
      <w:bookmarkEnd w:id="89"/>
      <w:bookmarkEnd w:id="90"/>
      <w:bookmarkEnd w:id="91"/>
      <w:bookmarkEnd w:id="92"/>
    </w:p>
    <w:p w:rsidR="001A2F5E" w:rsidRDefault="001A2F5E" w:rsidP="001A2F5E">
      <w:pPr>
        <w:pStyle w:val="GoalTskTimeInstr"/>
      </w:pPr>
      <w:bookmarkStart w:id="93" w:name="_Toc189902009"/>
      <w:r>
        <w:t>Scenario:</w:t>
      </w:r>
    </w:p>
    <w:p w:rsidR="001A2F5E" w:rsidRPr="001A6F4C" w:rsidRDefault="001A2F5E" w:rsidP="001A2F5E">
      <w:pPr>
        <w:pStyle w:val="BodyText"/>
      </w:pPr>
      <w:r>
        <w:t xml:space="preserve">Universal Containers would like to add a visual indicator of the Rating on a job application. Job Applications with a high rating should display a green light; a medium rating should display a yellow light; and a low rating should display a red light. Universal Containers can take advantage of a number of sample images available on the Salesforce servers. </w:t>
      </w:r>
    </w:p>
    <w:p w:rsidR="00A3743D" w:rsidRDefault="00A3743D" w:rsidP="0014322B">
      <w:pPr>
        <w:pStyle w:val="GoalTskTimeInstr"/>
      </w:pPr>
      <w:r>
        <w:t>Goal:</w:t>
      </w:r>
      <w:bookmarkEnd w:id="93"/>
    </w:p>
    <w:p w:rsidR="00A3743D" w:rsidRDefault="00A3743D" w:rsidP="0014322B">
      <w:pPr>
        <w:pStyle w:val="BodyText"/>
      </w:pPr>
      <w:r>
        <w:t>Build a formula field that displays an image.</w:t>
      </w:r>
    </w:p>
    <w:p w:rsidR="00A3743D" w:rsidRDefault="00A3743D" w:rsidP="0014322B">
      <w:pPr>
        <w:pStyle w:val="GoalTskTimeInstr"/>
      </w:pPr>
      <w:bookmarkStart w:id="94" w:name="_Toc189902011"/>
      <w:r>
        <w:t>Tasks:</w:t>
      </w:r>
      <w:bookmarkEnd w:id="94"/>
    </w:p>
    <w:p w:rsidR="00A3743D" w:rsidRDefault="00A3743D" w:rsidP="00FD0DFD">
      <w:pPr>
        <w:pStyle w:val="Heading1"/>
        <w:numPr>
          <w:ilvl w:val="0"/>
          <w:numId w:val="54"/>
        </w:numPr>
      </w:pPr>
      <w:r>
        <w:t xml:space="preserve">Create a new formula field to show a green, yellow, or red </w:t>
      </w:r>
      <w:r w:rsidR="00D35AA0">
        <w:t xml:space="preserve">light </w:t>
      </w:r>
      <w:r>
        <w:t xml:space="preserve">on a job application record, depending on the </w:t>
      </w:r>
      <w:r w:rsidRPr="00B23A63">
        <w:t>Average Review Score.</w:t>
      </w:r>
    </w:p>
    <w:p w:rsidR="00A3743D" w:rsidRDefault="00A3743D" w:rsidP="0024104D">
      <w:pPr>
        <w:pStyle w:val="Heading1"/>
      </w:pPr>
      <w:r w:rsidRPr="00901DFB">
        <w:t>Test the customization by looking at a job application record to see the new</w:t>
      </w:r>
      <w:r w:rsidRPr="00901DFB">
        <w:rPr>
          <w:rStyle w:val="Boldonly"/>
        </w:rPr>
        <w:t xml:space="preserve"> </w:t>
      </w:r>
      <w:r w:rsidRPr="00A133D8">
        <w:rPr>
          <w:rStyle w:val="FieldLabels"/>
        </w:rPr>
        <w:t>Rating</w:t>
      </w:r>
      <w:r w:rsidRPr="00901DFB">
        <w:rPr>
          <w:rStyle w:val="Boldonly"/>
        </w:rPr>
        <w:t xml:space="preserve"> </w:t>
      </w:r>
      <w:r w:rsidRPr="00901DFB">
        <w:t>field.</w:t>
      </w:r>
    </w:p>
    <w:p w:rsidR="00A3743D" w:rsidRPr="0034252B" w:rsidRDefault="00A3743D" w:rsidP="0024104D">
      <w:pPr>
        <w:pStyle w:val="Heading1"/>
      </w:pPr>
      <w:bookmarkStart w:id="95" w:name="_Toc189902012"/>
      <w:r w:rsidRPr="00A426DA">
        <w:t xml:space="preserve">Add the new </w:t>
      </w:r>
      <w:r w:rsidRPr="00A426DA">
        <w:rPr>
          <w:rStyle w:val="FieldLabels"/>
        </w:rPr>
        <w:t>Rating</w:t>
      </w:r>
      <w:r w:rsidRPr="00A426DA">
        <w:t xml:space="preserve"> field to the Job Application related list on the Position page layout.</w:t>
      </w:r>
    </w:p>
    <w:p w:rsidR="00A3743D" w:rsidRDefault="00A3743D" w:rsidP="0014322B">
      <w:pPr>
        <w:pStyle w:val="GoalTskTimeInstr"/>
      </w:pPr>
      <w:r>
        <w:t>Time:</w:t>
      </w:r>
      <w:bookmarkEnd w:id="95"/>
    </w:p>
    <w:p w:rsidR="00A3743D" w:rsidRDefault="00A3743D" w:rsidP="0014322B">
      <w:pPr>
        <w:pStyle w:val="BodyText"/>
      </w:pPr>
      <w:r>
        <w:t>10 minutes</w:t>
      </w:r>
    </w:p>
    <w:p w:rsidR="00A3743D" w:rsidRDefault="00A3743D" w:rsidP="0014322B">
      <w:pPr>
        <w:pStyle w:val="SingleLine"/>
      </w:pPr>
      <w:bookmarkStart w:id="96" w:name="_Toc189902013"/>
    </w:p>
    <w:p w:rsidR="00A3743D" w:rsidRPr="00054062" w:rsidRDefault="00A3743D" w:rsidP="0014322B">
      <w:pPr>
        <w:pStyle w:val="GoalTskTimeInstr"/>
      </w:pPr>
      <w:bookmarkStart w:id="97" w:name="_Toc335740729"/>
      <w:r w:rsidRPr="00054062">
        <w:t>Instructions</w:t>
      </w:r>
      <w:bookmarkEnd w:id="96"/>
      <w:r w:rsidRPr="00054062">
        <w:t>:</w:t>
      </w:r>
      <w:bookmarkEnd w:id="97"/>
    </w:p>
    <w:p w:rsidR="00A3743D" w:rsidRPr="00826ADB" w:rsidRDefault="00A3743D" w:rsidP="00FD0DFD">
      <w:pPr>
        <w:pStyle w:val="Heading1"/>
        <w:numPr>
          <w:ilvl w:val="0"/>
          <w:numId w:val="55"/>
        </w:numPr>
      </w:pPr>
      <w:r w:rsidRPr="00A50B30">
        <w:t>Create</w:t>
      </w:r>
      <w:r w:rsidRPr="00826ADB">
        <w:t xml:space="preserve"> a new formula field to show a green, yellow, or red </w:t>
      </w:r>
      <w:r w:rsidR="00D35AA0">
        <w:t>light</w:t>
      </w:r>
      <w:r w:rsidR="00D35AA0" w:rsidRPr="00826ADB">
        <w:t xml:space="preserve"> </w:t>
      </w:r>
      <w:r w:rsidRPr="00826ADB">
        <w:t>on a job application record, depending on the Average Review Score.</w:t>
      </w:r>
    </w:p>
    <w:p w:rsidR="00A3743D" w:rsidRPr="009F1520" w:rsidRDefault="00A3743D" w:rsidP="0024104D">
      <w:pPr>
        <w:pStyle w:val="Heading2"/>
      </w:pPr>
      <w:r w:rsidRPr="009F1520">
        <w:t xml:space="preserve">Click </w:t>
      </w:r>
      <w:r w:rsidRPr="003A3B3D">
        <w:rPr>
          <w:rStyle w:val="ClickPaths"/>
        </w:rPr>
        <w:t>Setup | Create | Objects | Job Application</w:t>
      </w:r>
      <w:r w:rsidRPr="00826ADB">
        <w:rPr>
          <w:rStyle w:val="ClickPaths"/>
          <w:b w:val="0"/>
        </w:rPr>
        <w:t>.</w:t>
      </w:r>
    </w:p>
    <w:p w:rsidR="00A3743D" w:rsidRPr="00B52C73" w:rsidRDefault="00A3743D" w:rsidP="0024104D">
      <w:pPr>
        <w:pStyle w:val="Heading2"/>
      </w:pPr>
      <w:r>
        <w:t xml:space="preserve">Scroll down to the </w:t>
      </w:r>
      <w:r w:rsidRPr="003A3B3D">
        <w:t>Custom Fields &amp; Relationships</w:t>
      </w:r>
      <w:r>
        <w:t xml:space="preserve"> related list and click </w:t>
      </w:r>
      <w:r w:rsidRPr="00204DCF">
        <w:rPr>
          <w:rStyle w:val="ButtonLabels"/>
        </w:rPr>
        <w:t>New</w:t>
      </w:r>
      <w:r w:rsidRPr="00B52C73">
        <w:t>.</w:t>
      </w:r>
    </w:p>
    <w:p w:rsidR="00A3743D" w:rsidRPr="00683399" w:rsidRDefault="00A3743D" w:rsidP="0024104D">
      <w:pPr>
        <w:pStyle w:val="Heading2"/>
      </w:pPr>
      <w:r w:rsidRPr="00683399">
        <w:t xml:space="preserve">Select the </w:t>
      </w:r>
      <w:r w:rsidRPr="00683399">
        <w:rPr>
          <w:rStyle w:val="IndividualRadioButton"/>
        </w:rPr>
        <w:t>Formula</w:t>
      </w:r>
      <w:r w:rsidRPr="00683399">
        <w:t xml:space="preserve"> radio button and click </w:t>
      </w:r>
      <w:r w:rsidRPr="00204DCF">
        <w:rPr>
          <w:rStyle w:val="ButtonLabels"/>
        </w:rPr>
        <w:t>Next</w:t>
      </w:r>
      <w:r w:rsidR="00622C8E" w:rsidRPr="00B81896">
        <w:t>.</w:t>
      </w:r>
    </w:p>
    <w:p w:rsidR="00A3743D" w:rsidRPr="0034177F" w:rsidRDefault="006D63FB" w:rsidP="005008D1">
      <w:pPr>
        <w:pStyle w:val="Heading3"/>
        <w:numPr>
          <w:ilvl w:val="0"/>
          <w:numId w:val="0"/>
        </w:numPr>
        <w:ind w:left="1080" w:hanging="270"/>
        <w:rPr>
          <w:b/>
        </w:rPr>
      </w:pPr>
      <w:fldSimple w:instr=" SEQ H3 \* roman\r 1 \* MERGEFORMAT ">
        <w:r w:rsidR="008A2523">
          <w:rPr>
            <w:noProof/>
          </w:rPr>
          <w:t>i</w:t>
        </w:r>
      </w:fldSimple>
      <w:r w:rsidR="005008D1" w:rsidRPr="000B0DA5">
        <w:t>.</w:t>
      </w:r>
      <w:r w:rsidR="005008D1" w:rsidRPr="000B0DA5">
        <w:tab/>
      </w:r>
      <w:r w:rsidR="00A3743D" w:rsidRPr="00901DFB">
        <w:rPr>
          <w:rStyle w:val="FieldLabels"/>
        </w:rPr>
        <w:t>Field Label</w:t>
      </w:r>
      <w:r w:rsidR="00A3743D" w:rsidRPr="00826ADB">
        <w:rPr>
          <w:rStyle w:val="FieldLabels"/>
          <w:b w:val="0"/>
        </w:rPr>
        <w:t>:</w:t>
      </w:r>
      <w:r w:rsidR="00A3743D">
        <w:t xml:space="preserve"> </w:t>
      </w:r>
      <w:r w:rsidR="00A3743D" w:rsidRPr="003A3B3D">
        <w:rPr>
          <w:rStyle w:val="PicklistValues"/>
        </w:rPr>
        <w:t>Rating</w:t>
      </w:r>
    </w:p>
    <w:p w:rsidR="00A3743D" w:rsidRPr="0034177F" w:rsidRDefault="00622C8E" w:rsidP="005008D1">
      <w:pPr>
        <w:pStyle w:val="Heading3"/>
        <w:numPr>
          <w:ilvl w:val="0"/>
          <w:numId w:val="0"/>
        </w:numPr>
        <w:ind w:left="1080" w:hanging="270"/>
        <w:rPr>
          <w:b/>
        </w:rPr>
      </w:pPr>
      <w:r>
        <w:fldChar w:fldCharType="begin"/>
      </w:r>
      <w:r w:rsidR="005008D1">
        <w:instrText xml:space="preserve"> SEQ H3 \* roman\n  \* MERGEFORMAT </w:instrText>
      </w:r>
      <w:r>
        <w:fldChar w:fldCharType="separate"/>
      </w:r>
      <w:r w:rsidR="008A2523">
        <w:rPr>
          <w:noProof/>
        </w:rPr>
        <w:t>ii</w:t>
      </w:r>
      <w:r>
        <w:fldChar w:fldCharType="end"/>
      </w:r>
      <w:r w:rsidR="005008D1" w:rsidRPr="003C17F4">
        <w:t>.</w:t>
      </w:r>
      <w:r w:rsidR="005008D1" w:rsidRPr="003C17F4">
        <w:tab/>
      </w:r>
      <w:r w:rsidR="00A3743D" w:rsidRPr="00901DFB">
        <w:rPr>
          <w:rStyle w:val="FieldLabels"/>
        </w:rPr>
        <w:t>Field Name</w:t>
      </w:r>
      <w:r w:rsidR="00A3743D" w:rsidRPr="00826ADB">
        <w:rPr>
          <w:rStyle w:val="FieldLabels"/>
          <w:b w:val="0"/>
        </w:rPr>
        <w:t>:</w:t>
      </w:r>
      <w:r w:rsidR="00A3743D" w:rsidRPr="00826ADB">
        <w:t xml:space="preserve"> </w:t>
      </w:r>
      <w:r w:rsidR="00A3743D" w:rsidRPr="003A3B3D">
        <w:rPr>
          <w:rStyle w:val="PicklistValues"/>
        </w:rPr>
        <w:t>Rating</w:t>
      </w:r>
      <w:r w:rsidR="00A3743D">
        <w:rPr>
          <w:rStyle w:val="PicklistValues"/>
        </w:rPr>
        <w:t xml:space="preserve"> </w:t>
      </w:r>
      <w:r w:rsidR="00A3743D" w:rsidRPr="00D64C0D">
        <w:t>(This field auto-populates.)</w:t>
      </w:r>
    </w:p>
    <w:p w:rsidR="00622C8E" w:rsidRDefault="00622C8E" w:rsidP="00B81896">
      <w:pPr>
        <w:pStyle w:val="Heading3"/>
        <w:numPr>
          <w:ilvl w:val="0"/>
          <w:numId w:val="0"/>
        </w:numPr>
        <w:tabs>
          <w:tab w:val="left" w:pos="810"/>
        </w:tabs>
        <w:rPr>
          <w:rStyle w:val="IndividualRadioButton"/>
          <w:rFonts w:ascii="Arial" w:hAnsi="Arial"/>
          <w:bCs/>
        </w:rPr>
      </w:pPr>
      <w:r>
        <w:fldChar w:fldCharType="begin"/>
      </w:r>
      <w:r w:rsidR="005008D1">
        <w:instrText xml:space="preserve"> SEQ H3 \* roman\n  \* MERGEFORMAT </w:instrText>
      </w:r>
      <w:r>
        <w:fldChar w:fldCharType="separate"/>
      </w:r>
      <w:r w:rsidR="008A2523">
        <w:rPr>
          <w:noProof/>
        </w:rPr>
        <w:t>iii</w:t>
      </w:r>
      <w:r>
        <w:fldChar w:fldCharType="end"/>
      </w:r>
      <w:r w:rsidR="005008D1" w:rsidRPr="003C17F4">
        <w:t>.</w:t>
      </w:r>
      <w:r w:rsidR="005008D1" w:rsidRPr="003C17F4">
        <w:tab/>
      </w:r>
      <w:r w:rsidR="00A3743D" w:rsidRPr="00901DFB">
        <w:rPr>
          <w:rStyle w:val="FieldLabels"/>
        </w:rPr>
        <w:t>Formula Return Type</w:t>
      </w:r>
      <w:r w:rsidR="00A3743D" w:rsidRPr="00826ADB">
        <w:rPr>
          <w:rStyle w:val="FieldLabels"/>
          <w:b w:val="0"/>
        </w:rPr>
        <w:t>:</w:t>
      </w:r>
      <w:r w:rsidR="00A3743D">
        <w:t xml:space="preserve"> </w:t>
      </w:r>
      <w:r w:rsidR="00A3743D" w:rsidRPr="00D64C0D">
        <w:rPr>
          <w:rStyle w:val="IndividualRadioButton"/>
        </w:rPr>
        <w:t>Text</w:t>
      </w:r>
    </w:p>
    <w:p w:rsidR="00A3743D" w:rsidRPr="00826ADB" w:rsidRDefault="00A3743D" w:rsidP="0024104D">
      <w:pPr>
        <w:pStyle w:val="Heading2"/>
      </w:pPr>
      <w:r w:rsidRPr="00A9298A">
        <w:t>Click</w:t>
      </w:r>
      <w:r>
        <w:t xml:space="preserve"> </w:t>
      </w:r>
      <w:r w:rsidRPr="00204DCF">
        <w:rPr>
          <w:rStyle w:val="ButtonLabels"/>
        </w:rPr>
        <w:t>Next</w:t>
      </w:r>
      <w:r w:rsidR="00622C8E" w:rsidRPr="00B81896">
        <w:t>.</w:t>
      </w:r>
    </w:p>
    <w:p w:rsidR="00A3743D" w:rsidRPr="00B52C73" w:rsidRDefault="00A3743D" w:rsidP="005008D1">
      <w:pPr>
        <w:pStyle w:val="Heading3"/>
        <w:ind w:hanging="270"/>
      </w:pPr>
      <w:r w:rsidRPr="00A9298A">
        <w:t>Enter the following formula</w:t>
      </w:r>
      <w:r>
        <w:t xml:space="preserve"> in the </w:t>
      </w:r>
      <w:r w:rsidRPr="00C31CB4">
        <w:rPr>
          <w:rStyle w:val="FieldLabels"/>
        </w:rPr>
        <w:t>Rating (Text) =</w:t>
      </w:r>
      <w:r>
        <w:rPr>
          <w:rStyle w:val="FieldLabels"/>
        </w:rPr>
        <w:t xml:space="preserve"> </w:t>
      </w:r>
      <w:r>
        <w:t>textbox</w:t>
      </w:r>
      <w:r w:rsidRPr="00DD45C5">
        <w:t xml:space="preserve">: </w:t>
      </w:r>
    </w:p>
    <w:p w:rsidR="00A3743D" w:rsidRPr="00901DFB" w:rsidRDefault="00A3743D" w:rsidP="005008D1">
      <w:pPr>
        <w:pStyle w:val="Heading3"/>
        <w:numPr>
          <w:ilvl w:val="0"/>
          <w:numId w:val="0"/>
        </w:numPr>
        <w:ind w:left="1080" w:hanging="270"/>
        <w:rPr>
          <w:b/>
        </w:rPr>
      </w:pPr>
    </w:p>
    <w:p w:rsidR="00622C8E" w:rsidRDefault="00A3743D" w:rsidP="00B81896">
      <w:pPr>
        <w:pStyle w:val="Heading3"/>
        <w:numPr>
          <w:ilvl w:val="0"/>
          <w:numId w:val="0"/>
        </w:numPr>
        <w:ind w:left="1080"/>
        <w:rPr>
          <w:rStyle w:val="Code"/>
          <w:bCs/>
        </w:rPr>
      </w:pPr>
      <w:proofErr w:type="gramStart"/>
      <w:r w:rsidRPr="00AD2010">
        <w:rPr>
          <w:rStyle w:val="Code"/>
        </w:rPr>
        <w:t xml:space="preserve">IF( </w:t>
      </w:r>
      <w:proofErr w:type="spellStart"/>
      <w:r w:rsidRPr="00AD2010">
        <w:rPr>
          <w:rStyle w:val="Code"/>
        </w:rPr>
        <w:t>Average</w:t>
      </w:r>
      <w:proofErr w:type="gramEnd"/>
      <w:r w:rsidRPr="00AD2010">
        <w:rPr>
          <w:rStyle w:val="Code"/>
        </w:rPr>
        <w:t>_Review_Score__c</w:t>
      </w:r>
      <w:proofErr w:type="spellEnd"/>
      <w:r w:rsidRPr="00AD2010">
        <w:rPr>
          <w:rStyle w:val="Code"/>
        </w:rPr>
        <w:t xml:space="preserve"> &gt;= 3.5, IMAGE("/</w:t>
      </w:r>
      <w:proofErr w:type="spellStart"/>
      <w:r w:rsidRPr="00AD2010">
        <w:rPr>
          <w:rStyle w:val="Code"/>
        </w:rPr>
        <w:t>img</w:t>
      </w:r>
      <w:proofErr w:type="spellEnd"/>
      <w:r w:rsidRPr="00AD2010">
        <w:rPr>
          <w:rStyle w:val="Code"/>
        </w:rPr>
        <w:t>/samples/light_green.gif", "Green") , IF(</w:t>
      </w:r>
      <w:proofErr w:type="spellStart"/>
      <w:r w:rsidRPr="00AD2010">
        <w:rPr>
          <w:rStyle w:val="Code"/>
        </w:rPr>
        <w:t>Average_Review_Score__c</w:t>
      </w:r>
      <w:proofErr w:type="spellEnd"/>
      <w:r w:rsidRPr="00AD2010">
        <w:rPr>
          <w:rStyle w:val="Code"/>
        </w:rPr>
        <w:t xml:space="preserve"> &gt;= 2.5, IMAGE("/</w:t>
      </w:r>
      <w:proofErr w:type="spellStart"/>
      <w:r w:rsidRPr="00AD2010">
        <w:rPr>
          <w:rStyle w:val="Code"/>
        </w:rPr>
        <w:t>img</w:t>
      </w:r>
      <w:proofErr w:type="spellEnd"/>
      <w:r w:rsidRPr="00AD2010">
        <w:rPr>
          <w:rStyle w:val="Code"/>
        </w:rPr>
        <w:t>/samples/light_yellow.gif", "Yellow") , IMAGE("/</w:t>
      </w:r>
      <w:proofErr w:type="spellStart"/>
      <w:r w:rsidRPr="00AD2010">
        <w:rPr>
          <w:rStyle w:val="Code"/>
        </w:rPr>
        <w:t>img</w:t>
      </w:r>
      <w:proofErr w:type="spellEnd"/>
      <w:r w:rsidRPr="00AD2010">
        <w:rPr>
          <w:rStyle w:val="Code"/>
        </w:rPr>
        <w:t>/samples/light_red.gif", "Red") ) )</w:t>
      </w:r>
    </w:p>
    <w:p w:rsidR="00A3743D" w:rsidRPr="003C57A5" w:rsidRDefault="00A3743D" w:rsidP="005008D1">
      <w:pPr>
        <w:pStyle w:val="Heading3"/>
        <w:numPr>
          <w:ilvl w:val="0"/>
          <w:numId w:val="0"/>
        </w:numPr>
        <w:ind w:left="1080" w:hanging="270"/>
      </w:pPr>
    </w:p>
    <w:p w:rsidR="00A3743D" w:rsidRPr="003C57A5" w:rsidRDefault="00A3743D" w:rsidP="005008D1">
      <w:pPr>
        <w:pStyle w:val="Heading3"/>
        <w:ind w:hanging="270"/>
      </w:pPr>
      <w:r w:rsidRPr="003C57A5">
        <w:t>Click</w:t>
      </w:r>
      <w:r w:rsidRPr="00617C8D">
        <w:t xml:space="preserve"> </w:t>
      </w:r>
      <w:r w:rsidRPr="00204DCF">
        <w:rPr>
          <w:rStyle w:val="ButtonLabels"/>
        </w:rPr>
        <w:t>Check Syntax</w:t>
      </w:r>
      <w:r w:rsidR="00622C8E" w:rsidRPr="00B81896">
        <w:t>.</w:t>
      </w:r>
    </w:p>
    <w:p w:rsidR="00A3743D" w:rsidRPr="00A9298A" w:rsidRDefault="00A3743D" w:rsidP="0024104D">
      <w:pPr>
        <w:pStyle w:val="Heading2"/>
        <w:rPr>
          <w:rStyle w:val="Boldonly"/>
          <w:b w:val="0"/>
        </w:rPr>
      </w:pPr>
      <w:r w:rsidRPr="00A9298A">
        <w:t>Click</w:t>
      </w:r>
      <w:r>
        <w:rPr>
          <w:rStyle w:val="Boldonly"/>
        </w:rPr>
        <w:t xml:space="preserve"> </w:t>
      </w:r>
      <w:r w:rsidRPr="00204DCF">
        <w:rPr>
          <w:rStyle w:val="ButtonLabels"/>
        </w:rPr>
        <w:t>Next</w:t>
      </w:r>
      <w:r w:rsidR="00622C8E" w:rsidRPr="00B81896">
        <w:t>.</w:t>
      </w:r>
    </w:p>
    <w:p w:rsidR="00A3743D" w:rsidRPr="00901DFB" w:rsidRDefault="00A3743D" w:rsidP="0024104D">
      <w:pPr>
        <w:pStyle w:val="Heading2"/>
        <w:rPr>
          <w:rStyle w:val="Boldonly"/>
          <w:b w:val="0"/>
        </w:rPr>
      </w:pPr>
      <w:r w:rsidRPr="00A50B30">
        <w:t>Set the field visible for the Custom-HR, Custom-Executive, Custom-Recruiter and System Administrator profiles and click</w:t>
      </w:r>
      <w:r w:rsidRPr="00F85F33">
        <w:rPr>
          <w:rStyle w:val="Boldonly"/>
        </w:rPr>
        <w:t xml:space="preserve"> </w:t>
      </w:r>
      <w:r w:rsidRPr="00204DCF">
        <w:rPr>
          <w:rStyle w:val="ButtonLabels"/>
        </w:rPr>
        <w:t>Next</w:t>
      </w:r>
      <w:r w:rsidRPr="00462DD2">
        <w:t>.</w:t>
      </w:r>
    </w:p>
    <w:p w:rsidR="00A3743D" w:rsidRPr="00A50B30" w:rsidRDefault="00A3743D" w:rsidP="0024104D">
      <w:pPr>
        <w:pStyle w:val="Heading2"/>
      </w:pPr>
      <w:r w:rsidRPr="00A50B30">
        <w:t xml:space="preserve">Click </w:t>
      </w:r>
      <w:r w:rsidRPr="00204DCF">
        <w:rPr>
          <w:rStyle w:val="ButtonLabels"/>
        </w:rPr>
        <w:t>Save</w:t>
      </w:r>
      <w:r w:rsidRPr="00A50B30">
        <w:t xml:space="preserve"> to add the field to the Job Application Layout.</w:t>
      </w:r>
    </w:p>
    <w:p w:rsidR="00A3743D" w:rsidRPr="00826ADB" w:rsidRDefault="00A3743D" w:rsidP="009169F9">
      <w:pPr>
        <w:pStyle w:val="Heading1"/>
        <w:keepNext/>
      </w:pPr>
      <w:r w:rsidRPr="00826ADB">
        <w:lastRenderedPageBreak/>
        <w:t xml:space="preserve">Test the customization by looking at a job application record to see the new </w:t>
      </w:r>
      <w:r w:rsidRPr="00826ADB">
        <w:rPr>
          <w:rStyle w:val="FieldLabels"/>
        </w:rPr>
        <w:t>Rating</w:t>
      </w:r>
      <w:r w:rsidRPr="00826ADB">
        <w:t xml:space="preserve"> field.</w:t>
      </w:r>
    </w:p>
    <w:p w:rsidR="00A3743D" w:rsidRDefault="00A3743D" w:rsidP="0024104D">
      <w:pPr>
        <w:pStyle w:val="Heading2"/>
      </w:pPr>
      <w:r>
        <w:t xml:space="preserve">Click the </w:t>
      </w:r>
      <w:r w:rsidRPr="00A426DA">
        <w:t>Job Applications</w:t>
      </w:r>
      <w:r>
        <w:t xml:space="preserve"> tab.</w:t>
      </w:r>
    </w:p>
    <w:p w:rsidR="00A3743D" w:rsidRDefault="00A3743D" w:rsidP="0024104D">
      <w:pPr>
        <w:pStyle w:val="Heading2"/>
      </w:pPr>
      <w:r>
        <w:t xml:space="preserve">Select </w:t>
      </w:r>
      <w:r w:rsidRPr="00683399">
        <w:rPr>
          <w:rStyle w:val="PicklistValues"/>
        </w:rPr>
        <w:t>All</w:t>
      </w:r>
      <w:r>
        <w:t xml:space="preserve"> from the </w:t>
      </w:r>
      <w:r w:rsidRPr="00683399">
        <w:rPr>
          <w:rStyle w:val="FieldLabels"/>
        </w:rPr>
        <w:t>View</w:t>
      </w:r>
      <w:r>
        <w:t xml:space="preserve"> picklist, and click </w:t>
      </w:r>
      <w:r w:rsidRPr="00204DCF">
        <w:rPr>
          <w:rStyle w:val="ButtonLabels"/>
        </w:rPr>
        <w:t>Go!</w:t>
      </w:r>
    </w:p>
    <w:p w:rsidR="00A3743D" w:rsidRDefault="00A3743D" w:rsidP="0024104D">
      <w:pPr>
        <w:pStyle w:val="Heading2"/>
      </w:pPr>
      <w:r>
        <w:t>Click the job application record</w:t>
      </w:r>
      <w:r w:rsidRPr="00A133D8">
        <w:t>,</w:t>
      </w:r>
      <w:r w:rsidRPr="00A426DA">
        <w:rPr>
          <w:rStyle w:val="ClickPaths"/>
        </w:rPr>
        <w:t xml:space="preserve"> </w:t>
      </w:r>
      <w:r w:rsidRPr="00A133D8">
        <w:rPr>
          <w:rStyle w:val="ClickPaths"/>
        </w:rPr>
        <w:t>APP-0000</w:t>
      </w:r>
      <w:r w:rsidRPr="00826ADB">
        <w:rPr>
          <w:rStyle w:val="ClickPaths"/>
          <w:b w:val="0"/>
        </w:rPr>
        <w:t>.</w:t>
      </w:r>
    </w:p>
    <w:p w:rsidR="00A3743D" w:rsidRDefault="00A3743D" w:rsidP="0024104D">
      <w:pPr>
        <w:pStyle w:val="Heading2"/>
      </w:pPr>
      <w:r>
        <w:t xml:space="preserve">Note the new </w:t>
      </w:r>
      <w:r w:rsidR="00622C8E" w:rsidRPr="00B81896">
        <w:t>Rating</w:t>
      </w:r>
      <w:r w:rsidRPr="005008D1">
        <w:t xml:space="preserve"> indicator</w:t>
      </w:r>
      <w:r>
        <w:t>.</w:t>
      </w:r>
    </w:p>
    <w:p w:rsidR="00A3743D" w:rsidRPr="00826ADB" w:rsidRDefault="00A3743D" w:rsidP="0024104D">
      <w:pPr>
        <w:pStyle w:val="Heading1"/>
      </w:pPr>
      <w:r w:rsidRPr="00826ADB">
        <w:t xml:space="preserve">Add the new </w:t>
      </w:r>
      <w:r w:rsidRPr="00826ADB">
        <w:rPr>
          <w:rStyle w:val="FieldLabels"/>
        </w:rPr>
        <w:t>Rating</w:t>
      </w:r>
      <w:r w:rsidRPr="00826ADB">
        <w:t xml:space="preserve"> field to the Job Application related list on the Position page layout.</w:t>
      </w:r>
    </w:p>
    <w:p w:rsidR="00A3743D" w:rsidRPr="00A426DA" w:rsidRDefault="00A3743D" w:rsidP="0024104D">
      <w:pPr>
        <w:pStyle w:val="Heading2"/>
      </w:pPr>
      <w:r>
        <w:t xml:space="preserve">Click </w:t>
      </w:r>
      <w:r w:rsidRPr="00A426DA">
        <w:rPr>
          <w:rStyle w:val="ClickPaths"/>
        </w:rPr>
        <w:t>Setup | Create | Objects | Position</w:t>
      </w:r>
      <w:r w:rsidRPr="00826ADB">
        <w:rPr>
          <w:rStyle w:val="ClickPaths"/>
          <w:b w:val="0"/>
        </w:rPr>
        <w:t>.</w:t>
      </w:r>
    </w:p>
    <w:p w:rsidR="00A3743D" w:rsidRDefault="00A3743D" w:rsidP="0024104D">
      <w:pPr>
        <w:pStyle w:val="Heading2"/>
      </w:pPr>
      <w:r>
        <w:t xml:space="preserve">Scroll down to the </w:t>
      </w:r>
      <w:r w:rsidRPr="00A426DA">
        <w:t>Page Layouts</w:t>
      </w:r>
      <w:r>
        <w:t xml:space="preserve"> related list, then click the </w:t>
      </w:r>
      <w:r w:rsidRPr="00A426DA">
        <w:rPr>
          <w:rStyle w:val="ClickPaths"/>
        </w:rPr>
        <w:t>Edit</w:t>
      </w:r>
      <w:r>
        <w:t xml:space="preserve"> link next to </w:t>
      </w:r>
      <w:r w:rsidRPr="00220D2C">
        <w:t>Position Layout</w:t>
      </w:r>
      <w:r>
        <w:t>.</w:t>
      </w:r>
    </w:p>
    <w:p w:rsidR="00A3743D" w:rsidRDefault="00A3743D" w:rsidP="005008D1">
      <w:pPr>
        <w:pStyle w:val="Heading3"/>
        <w:ind w:hanging="270"/>
      </w:pPr>
      <w:r>
        <w:t xml:space="preserve">Click the wrench icon on the </w:t>
      </w:r>
      <w:r w:rsidRPr="00A426DA">
        <w:t>Job Applications</w:t>
      </w:r>
      <w:r>
        <w:t xml:space="preserve"> related list.</w:t>
      </w:r>
    </w:p>
    <w:p w:rsidR="00A3743D" w:rsidRDefault="00A3743D" w:rsidP="005008D1">
      <w:pPr>
        <w:pStyle w:val="Heading3"/>
        <w:ind w:hanging="270"/>
      </w:pPr>
      <w:r>
        <w:t xml:space="preserve">Select </w:t>
      </w:r>
      <w:r w:rsidRPr="003E517D">
        <w:rPr>
          <w:rStyle w:val="PicklistValues"/>
        </w:rPr>
        <w:t>Rating</w:t>
      </w:r>
      <w:r>
        <w:t xml:space="preserve"> from the </w:t>
      </w:r>
      <w:r w:rsidR="00622C8E" w:rsidRPr="00B81896">
        <w:t>Available Fields</w:t>
      </w:r>
      <w:r>
        <w:t xml:space="preserve"> list, and then click </w:t>
      </w:r>
      <w:r w:rsidRPr="00204DCF">
        <w:rPr>
          <w:rStyle w:val="ButtonLabels"/>
        </w:rPr>
        <w:t>Add</w:t>
      </w:r>
      <w:r>
        <w:t xml:space="preserve"> to move it to the </w:t>
      </w:r>
      <w:r w:rsidR="00622C8E" w:rsidRPr="00B81896">
        <w:t>Selected Fields</w:t>
      </w:r>
      <w:r>
        <w:t xml:space="preserve"> list.</w:t>
      </w:r>
    </w:p>
    <w:p w:rsidR="00A3743D" w:rsidRDefault="00A3743D" w:rsidP="005008D1">
      <w:pPr>
        <w:pStyle w:val="Heading3"/>
        <w:ind w:hanging="270"/>
      </w:pPr>
      <w:r w:rsidRPr="003E517D">
        <w:t>In the</w:t>
      </w:r>
      <w:r>
        <w:rPr>
          <w:rStyle w:val="FieldLabels"/>
        </w:rPr>
        <w:t xml:space="preserve"> </w:t>
      </w:r>
      <w:r w:rsidRPr="006F2761">
        <w:rPr>
          <w:rStyle w:val="FieldLabels"/>
        </w:rPr>
        <w:t>Apply column information to other page layouts:</w:t>
      </w:r>
      <w:r>
        <w:t xml:space="preserve"> section, ensure that the </w:t>
      </w:r>
      <w:r>
        <w:rPr>
          <w:rStyle w:val="CheckboxNames"/>
        </w:rPr>
        <w:t xml:space="preserve">Select All </w:t>
      </w:r>
      <w:r w:rsidRPr="003E517D">
        <w:t>checkbox</w:t>
      </w:r>
      <w:r>
        <w:t xml:space="preserve"> is selected</w:t>
      </w:r>
      <w:r w:rsidRPr="003E517D">
        <w:t>.</w:t>
      </w:r>
    </w:p>
    <w:p w:rsidR="00A3743D" w:rsidRPr="00B52C73" w:rsidRDefault="00A3743D" w:rsidP="0024104D">
      <w:pPr>
        <w:pStyle w:val="Heading2"/>
      </w:pPr>
      <w:r>
        <w:t xml:space="preserve">Click </w:t>
      </w:r>
      <w:r w:rsidRPr="00204DCF">
        <w:rPr>
          <w:rStyle w:val="ButtonLabels"/>
        </w:rPr>
        <w:t>OK</w:t>
      </w:r>
      <w:r w:rsidRPr="00B52C73">
        <w:t>.</w:t>
      </w:r>
    </w:p>
    <w:p w:rsidR="00A3743D" w:rsidRPr="008931A0" w:rsidRDefault="00A3743D" w:rsidP="0024104D">
      <w:pPr>
        <w:pStyle w:val="Heading2"/>
      </w:pPr>
      <w:r w:rsidRPr="00A85A8C">
        <w:t>Click</w:t>
      </w:r>
      <w:r>
        <w:t xml:space="preserve"> </w:t>
      </w:r>
      <w:r w:rsidRPr="00204DCF">
        <w:rPr>
          <w:rStyle w:val="ButtonLabels"/>
        </w:rPr>
        <w:t>Save</w:t>
      </w:r>
      <w:r w:rsidR="00622C8E" w:rsidRPr="00B81896">
        <w:t>.</w:t>
      </w:r>
    </w:p>
    <w:p w:rsidR="00A3743D" w:rsidRDefault="00A3743D" w:rsidP="0014322B">
      <w:pPr>
        <w:spacing w:after="200" w:line="276" w:lineRule="auto"/>
        <w:rPr>
          <w:rFonts w:eastAsia="Times New Roman" w:cs="Courier New"/>
          <w:szCs w:val="18"/>
        </w:rPr>
      </w:pPr>
      <w:r>
        <w:rPr>
          <w:rFonts w:eastAsia="Times New Roman" w:cs="Courier New"/>
          <w:szCs w:val="18"/>
        </w:rPr>
        <w:br w:type="page"/>
      </w:r>
    </w:p>
    <w:p w:rsidR="00A3743D" w:rsidRDefault="00A3743D" w:rsidP="0014322B">
      <w:pPr>
        <w:pStyle w:val="ExerciseTitle"/>
      </w:pPr>
      <w:bookmarkStart w:id="98" w:name="_Toc333484137"/>
      <w:bookmarkStart w:id="99" w:name="_Toc335740730"/>
      <w:bookmarkStart w:id="100" w:name="_Toc352076006"/>
      <w:bookmarkStart w:id="101" w:name="_Toc440875410"/>
      <w:r w:rsidRPr="00752B90">
        <w:lastRenderedPageBreak/>
        <w:t>1</w:t>
      </w:r>
      <w:r w:rsidR="002262B2">
        <w:t>0</w:t>
      </w:r>
      <w:r w:rsidRPr="00752B90">
        <w:t>-2</w:t>
      </w:r>
      <w:r>
        <w:t>: Create</w:t>
      </w:r>
      <w:r w:rsidRPr="00752B90">
        <w:t xml:space="preserve"> Formula Fields to Display Hyperlinks</w:t>
      </w:r>
      <w:bookmarkEnd w:id="98"/>
      <w:bookmarkEnd w:id="99"/>
      <w:bookmarkEnd w:id="100"/>
      <w:bookmarkEnd w:id="101"/>
    </w:p>
    <w:p w:rsidR="007C17CD" w:rsidRDefault="007C17CD" w:rsidP="007C17CD">
      <w:pPr>
        <w:pStyle w:val="GoalTskTimeInstr"/>
      </w:pPr>
      <w:r>
        <w:t>Scenario:</w:t>
      </w:r>
    </w:p>
    <w:p w:rsidR="007C17CD" w:rsidRPr="001A6F4C" w:rsidRDefault="007C17CD" w:rsidP="007C17CD">
      <w:pPr>
        <w:pStyle w:val="BodyText"/>
      </w:pPr>
      <w:r>
        <w:t>Universal Containers would like to be able to click a link on the candidate object to see a photo of the candidate. The images will be stored in the Documents tab, so the company will need to create a field to capture the ID, a field to create the URL, and a field with a link that users can click to see the picture—in addition to embedding the image into the page.</w:t>
      </w:r>
    </w:p>
    <w:p w:rsidR="00A3743D" w:rsidRDefault="00A3743D" w:rsidP="0014322B">
      <w:pPr>
        <w:pStyle w:val="GoalTskTimeInstr"/>
      </w:pPr>
      <w:r>
        <w:t>Goal:</w:t>
      </w:r>
    </w:p>
    <w:p w:rsidR="00A3743D" w:rsidRDefault="00A3743D" w:rsidP="0014322B">
      <w:pPr>
        <w:pStyle w:val="BodyText"/>
      </w:pPr>
      <w:r>
        <w:t>Build a formula field that displays a hyperlink.</w:t>
      </w:r>
    </w:p>
    <w:p w:rsidR="00A3743D" w:rsidRDefault="00A3743D" w:rsidP="0014322B">
      <w:pPr>
        <w:pStyle w:val="GoalTskTimeInstr"/>
      </w:pPr>
      <w:r>
        <w:t>Tasks:</w:t>
      </w:r>
    </w:p>
    <w:p w:rsidR="00A3743D" w:rsidRPr="003E4FE6" w:rsidRDefault="00A3743D" w:rsidP="00FD0DFD">
      <w:pPr>
        <w:pStyle w:val="Heading1"/>
        <w:numPr>
          <w:ilvl w:val="0"/>
          <w:numId w:val="56"/>
        </w:numPr>
      </w:pPr>
      <w:r w:rsidRPr="003E4FE6">
        <w:t xml:space="preserve">Create a new field for the Picture ID. </w:t>
      </w:r>
    </w:p>
    <w:p w:rsidR="00A3743D" w:rsidRPr="0004352C" w:rsidRDefault="00A3743D" w:rsidP="0024104D">
      <w:pPr>
        <w:pStyle w:val="Heading1"/>
      </w:pPr>
      <w:r w:rsidRPr="0004352C">
        <w:t>Populate a candidate record’s Picture ID field and view the picture.</w:t>
      </w:r>
    </w:p>
    <w:p w:rsidR="00A3743D" w:rsidRDefault="00A3743D" w:rsidP="0014322B">
      <w:pPr>
        <w:pStyle w:val="GoalTskTimeInstr"/>
      </w:pPr>
      <w:r>
        <w:t>Time:</w:t>
      </w:r>
    </w:p>
    <w:p w:rsidR="00A3743D" w:rsidRDefault="00A3743D" w:rsidP="0014322B">
      <w:pPr>
        <w:pStyle w:val="BodyText"/>
      </w:pPr>
      <w:r>
        <w:t>15 minutes</w:t>
      </w:r>
    </w:p>
    <w:p w:rsidR="00A3743D" w:rsidRDefault="00A3743D" w:rsidP="0014322B">
      <w:pPr>
        <w:pStyle w:val="SingleLine"/>
      </w:pPr>
    </w:p>
    <w:p w:rsidR="00A3743D" w:rsidRPr="00054062" w:rsidRDefault="00A3743D" w:rsidP="0014322B">
      <w:pPr>
        <w:pStyle w:val="GoalTskTimeInstr"/>
      </w:pPr>
      <w:r w:rsidRPr="00054062">
        <w:t>Instructions:</w:t>
      </w:r>
    </w:p>
    <w:p w:rsidR="00A3743D" w:rsidRPr="003E4FE6" w:rsidRDefault="00A3743D" w:rsidP="00FD0DFD">
      <w:pPr>
        <w:pStyle w:val="Heading1"/>
        <w:numPr>
          <w:ilvl w:val="0"/>
          <w:numId w:val="57"/>
        </w:numPr>
      </w:pPr>
      <w:r w:rsidRPr="003E4FE6">
        <w:t xml:space="preserve">Create a new field for the Picture ID. </w:t>
      </w:r>
    </w:p>
    <w:p w:rsidR="00A3743D" w:rsidRPr="009F1520" w:rsidRDefault="00A3743D" w:rsidP="0024104D">
      <w:pPr>
        <w:pStyle w:val="Heading2"/>
      </w:pPr>
      <w:r w:rsidRPr="007423E5">
        <w:t>Click</w:t>
      </w:r>
      <w:r w:rsidRPr="009F1520">
        <w:t xml:space="preserve"> </w:t>
      </w:r>
      <w:r w:rsidRPr="00C56DB9">
        <w:rPr>
          <w:rStyle w:val="ClickPaths"/>
        </w:rPr>
        <w:t>Setup | Create | Objects | Candidate</w:t>
      </w:r>
      <w:r w:rsidRPr="0039658C">
        <w:rPr>
          <w:rStyle w:val="ClickPaths"/>
          <w:b w:val="0"/>
        </w:rPr>
        <w:t>.</w:t>
      </w:r>
    </w:p>
    <w:p w:rsidR="00A3743D" w:rsidRDefault="00A3743D" w:rsidP="0024104D">
      <w:pPr>
        <w:pStyle w:val="Heading2"/>
      </w:pPr>
      <w:r>
        <w:t xml:space="preserve">Scroll </w:t>
      </w:r>
      <w:r w:rsidRPr="007423E5">
        <w:t>down</w:t>
      </w:r>
      <w:r>
        <w:t xml:space="preserve"> to the </w:t>
      </w:r>
      <w:r w:rsidRPr="00C56DB9">
        <w:t>Custom Fields &amp; Relationships</w:t>
      </w:r>
      <w:r>
        <w:t xml:space="preserve"> related list, and click </w:t>
      </w:r>
      <w:r w:rsidRPr="00204DCF">
        <w:rPr>
          <w:rStyle w:val="ButtonLabels"/>
        </w:rPr>
        <w:t>New</w:t>
      </w:r>
      <w:r w:rsidR="00622C8E" w:rsidRPr="00B81896">
        <w:t>.</w:t>
      </w:r>
      <w:r w:rsidRPr="007C17CD">
        <w:t xml:space="preserve"> </w:t>
      </w:r>
    </w:p>
    <w:p w:rsidR="00A3743D" w:rsidRDefault="00A3743D" w:rsidP="0024104D">
      <w:pPr>
        <w:pStyle w:val="Heading2"/>
      </w:pPr>
      <w:r>
        <w:t xml:space="preserve">Select the </w:t>
      </w:r>
      <w:r w:rsidRPr="004F47B0">
        <w:rPr>
          <w:rStyle w:val="IndividualRadioButton"/>
        </w:rPr>
        <w:t>Text</w:t>
      </w:r>
      <w:r>
        <w:t xml:space="preserve"> radio button and click </w:t>
      </w:r>
      <w:r w:rsidRPr="00204DCF">
        <w:rPr>
          <w:rStyle w:val="ButtonLabels"/>
        </w:rPr>
        <w:t>Next</w:t>
      </w:r>
      <w:r w:rsidR="00622C8E" w:rsidRPr="00B81896">
        <w:t xml:space="preserve">. </w:t>
      </w:r>
    </w:p>
    <w:p w:rsidR="00A3743D" w:rsidRPr="00ED79BD" w:rsidRDefault="00A3743D" w:rsidP="0024104D">
      <w:pPr>
        <w:pStyle w:val="Heading2"/>
      </w:pPr>
      <w:r w:rsidRPr="00ED79BD">
        <w:t>Enter the details for the first new custom field.</w:t>
      </w:r>
    </w:p>
    <w:p w:rsidR="00A3743D" w:rsidRPr="00C56DB9" w:rsidRDefault="00A3743D" w:rsidP="007C17CD">
      <w:pPr>
        <w:pStyle w:val="Heading3"/>
        <w:ind w:hanging="270"/>
      </w:pPr>
      <w:r w:rsidRPr="00C56DB9">
        <w:rPr>
          <w:rStyle w:val="FieldLabels"/>
        </w:rPr>
        <w:t>Field Label</w:t>
      </w:r>
      <w:r w:rsidRPr="008D37F8">
        <w:rPr>
          <w:rStyle w:val="FieldLabels"/>
          <w:b w:val="0"/>
        </w:rPr>
        <w:t>:</w:t>
      </w:r>
      <w:r>
        <w:t xml:space="preserve"> </w:t>
      </w:r>
      <w:r w:rsidRPr="00C56DB9">
        <w:rPr>
          <w:rStyle w:val="Data"/>
        </w:rPr>
        <w:t>Picture ID</w:t>
      </w:r>
    </w:p>
    <w:p w:rsidR="00A3743D" w:rsidRPr="00462DD2" w:rsidRDefault="00A3743D" w:rsidP="007C17CD">
      <w:pPr>
        <w:pStyle w:val="Heading3"/>
        <w:ind w:hanging="270"/>
      </w:pPr>
      <w:r w:rsidRPr="00C56DB9">
        <w:rPr>
          <w:rStyle w:val="FieldLabels"/>
        </w:rPr>
        <w:t>Length</w:t>
      </w:r>
      <w:r w:rsidRPr="008D37F8">
        <w:rPr>
          <w:rStyle w:val="FieldLabels"/>
          <w:b w:val="0"/>
        </w:rPr>
        <w:t>:</w:t>
      </w:r>
      <w:r>
        <w:t xml:space="preserve"> </w:t>
      </w:r>
      <w:r w:rsidRPr="00C56DB9">
        <w:rPr>
          <w:rStyle w:val="Data"/>
        </w:rPr>
        <w:t>18</w:t>
      </w:r>
    </w:p>
    <w:p w:rsidR="00A3743D" w:rsidRPr="00C56DB9" w:rsidRDefault="00A3743D" w:rsidP="007C17CD">
      <w:pPr>
        <w:pStyle w:val="Heading3"/>
        <w:ind w:hanging="270"/>
      </w:pPr>
      <w:r w:rsidRPr="00C56DB9">
        <w:rPr>
          <w:rStyle w:val="FieldLabels"/>
        </w:rPr>
        <w:t>Field Name</w:t>
      </w:r>
      <w:r w:rsidRPr="008D37F8">
        <w:rPr>
          <w:rStyle w:val="FieldLabels"/>
          <w:b w:val="0"/>
        </w:rPr>
        <w:t>:</w:t>
      </w:r>
      <w:r>
        <w:t xml:space="preserve"> </w:t>
      </w:r>
      <w:proofErr w:type="spellStart"/>
      <w:r w:rsidRPr="00C56DB9">
        <w:rPr>
          <w:rStyle w:val="Data"/>
        </w:rPr>
        <w:t>Picture_ID</w:t>
      </w:r>
      <w:proofErr w:type="spellEnd"/>
      <w:r>
        <w:rPr>
          <w:rStyle w:val="Data"/>
        </w:rPr>
        <w:t xml:space="preserve"> </w:t>
      </w:r>
      <w:r w:rsidRPr="00C56DB9">
        <w:t>(This field auto-populates.)</w:t>
      </w:r>
    </w:p>
    <w:p w:rsidR="00A3743D" w:rsidRPr="00ED79BD" w:rsidRDefault="00A3743D" w:rsidP="0024104D">
      <w:pPr>
        <w:pStyle w:val="Heading2"/>
      </w:pPr>
      <w:r w:rsidRPr="007423E5">
        <w:t>Click</w:t>
      </w:r>
      <w:r>
        <w:t xml:space="preserve"> </w:t>
      </w:r>
      <w:r w:rsidRPr="00204DCF">
        <w:rPr>
          <w:rStyle w:val="ButtonLabels"/>
        </w:rPr>
        <w:t>Next</w:t>
      </w:r>
      <w:r w:rsidRPr="00ED79BD">
        <w:t>.</w:t>
      </w:r>
    </w:p>
    <w:p w:rsidR="00A3743D" w:rsidRPr="003E4FE6" w:rsidRDefault="00A3743D" w:rsidP="0024104D">
      <w:pPr>
        <w:pStyle w:val="Heading2"/>
      </w:pPr>
      <w:r w:rsidRPr="007423E5">
        <w:rPr>
          <w:rStyle w:val="Boldonly"/>
          <w:b w:val="0"/>
        </w:rPr>
        <w:t>Set</w:t>
      </w:r>
      <w:r w:rsidRPr="003E4FE6">
        <w:t xml:space="preserve"> the field visible for the Custom-HR, Custom-Executive, Custom-Recruiter and System Administrator profiles and click </w:t>
      </w:r>
      <w:r w:rsidRPr="00204DCF">
        <w:rPr>
          <w:rStyle w:val="ButtonLabels"/>
        </w:rPr>
        <w:t>Next</w:t>
      </w:r>
      <w:r w:rsidRPr="003E4FE6">
        <w:t>.</w:t>
      </w:r>
    </w:p>
    <w:p w:rsidR="00A3743D" w:rsidRPr="003E4FE6" w:rsidRDefault="00A3743D" w:rsidP="0024104D">
      <w:pPr>
        <w:pStyle w:val="Heading2"/>
      </w:pPr>
      <w:r w:rsidRPr="003E4FE6">
        <w:t xml:space="preserve">Click </w:t>
      </w:r>
      <w:r w:rsidRPr="00204DCF">
        <w:rPr>
          <w:rStyle w:val="ButtonLabels"/>
        </w:rPr>
        <w:t>Save &amp; New</w:t>
      </w:r>
      <w:r w:rsidRPr="003E4FE6">
        <w:t xml:space="preserve"> to add the field to the Candidate Layout.</w:t>
      </w:r>
    </w:p>
    <w:p w:rsidR="00A3743D" w:rsidRPr="003E4FE6" w:rsidRDefault="00622C8E" w:rsidP="0024104D">
      <w:pPr>
        <w:pStyle w:val="Heading2"/>
      </w:pPr>
      <w:r w:rsidRPr="00B81896">
        <w:t>Select</w:t>
      </w:r>
      <w:r w:rsidR="00A3743D" w:rsidRPr="007C17CD">
        <w:t xml:space="preserve"> </w:t>
      </w:r>
      <w:r w:rsidR="00A3743D" w:rsidRPr="003E4FE6">
        <w:t xml:space="preserve">the </w:t>
      </w:r>
      <w:r w:rsidRPr="00B81896">
        <w:rPr>
          <w:rStyle w:val="IndividualRadioButton"/>
        </w:rPr>
        <w:t xml:space="preserve">Formula </w:t>
      </w:r>
      <w:r w:rsidR="00A3743D" w:rsidRPr="003E4FE6">
        <w:t xml:space="preserve">radio button and click </w:t>
      </w:r>
      <w:r w:rsidR="00A3743D" w:rsidRPr="00204DCF">
        <w:rPr>
          <w:rStyle w:val="ButtonLabels"/>
        </w:rPr>
        <w:t>Next</w:t>
      </w:r>
      <w:r w:rsidR="00A3743D" w:rsidRPr="003E4FE6">
        <w:t>.</w:t>
      </w:r>
    </w:p>
    <w:p w:rsidR="00A3743D" w:rsidRPr="00ED79BD" w:rsidRDefault="00A3743D" w:rsidP="0024104D">
      <w:pPr>
        <w:pStyle w:val="Heading2"/>
      </w:pPr>
      <w:r w:rsidRPr="00ED79BD">
        <w:t>Enter the details for the second new custom field.</w:t>
      </w:r>
    </w:p>
    <w:p w:rsidR="00A3743D" w:rsidRPr="00462DD2" w:rsidRDefault="00A3743D" w:rsidP="007C17CD">
      <w:pPr>
        <w:pStyle w:val="Heading3"/>
        <w:ind w:hanging="270"/>
      </w:pPr>
      <w:r w:rsidRPr="000F5FE1">
        <w:rPr>
          <w:rStyle w:val="FieldLabels"/>
        </w:rPr>
        <w:t>Field Label</w:t>
      </w:r>
      <w:r w:rsidRPr="00BB7561">
        <w:rPr>
          <w:rStyle w:val="FieldLabels"/>
          <w:b w:val="0"/>
        </w:rPr>
        <w:t>:</w:t>
      </w:r>
      <w:r>
        <w:t xml:space="preserve"> </w:t>
      </w:r>
      <w:r w:rsidRPr="000F5FE1">
        <w:rPr>
          <w:rStyle w:val="Data"/>
        </w:rPr>
        <w:t>Picture URL</w:t>
      </w:r>
    </w:p>
    <w:p w:rsidR="00A3743D" w:rsidRPr="000F5FE1" w:rsidRDefault="00A3743D" w:rsidP="007C17CD">
      <w:pPr>
        <w:pStyle w:val="Heading3"/>
        <w:ind w:hanging="270"/>
      </w:pPr>
      <w:r w:rsidRPr="000F5FE1">
        <w:rPr>
          <w:rStyle w:val="FieldLabels"/>
        </w:rPr>
        <w:t>Field Name</w:t>
      </w:r>
      <w:r w:rsidRPr="008D37F8">
        <w:rPr>
          <w:rStyle w:val="FieldLabels"/>
          <w:b w:val="0"/>
        </w:rPr>
        <w:t>:</w:t>
      </w:r>
      <w:r>
        <w:t xml:space="preserve"> </w:t>
      </w:r>
      <w:proofErr w:type="spellStart"/>
      <w:r w:rsidRPr="000F5FE1">
        <w:rPr>
          <w:rStyle w:val="Data"/>
        </w:rPr>
        <w:t>Picture_URL</w:t>
      </w:r>
      <w:proofErr w:type="spellEnd"/>
      <w:r>
        <w:rPr>
          <w:rStyle w:val="Data"/>
        </w:rPr>
        <w:t xml:space="preserve"> </w:t>
      </w:r>
      <w:r w:rsidRPr="00C56DB9">
        <w:t>(This field auto-populates.)</w:t>
      </w:r>
    </w:p>
    <w:p w:rsidR="00A3743D" w:rsidRDefault="00A3743D" w:rsidP="007C17CD">
      <w:pPr>
        <w:pStyle w:val="Heading3"/>
        <w:ind w:hanging="270"/>
      </w:pPr>
      <w:r w:rsidRPr="000F5FE1">
        <w:rPr>
          <w:rStyle w:val="FieldLabels"/>
        </w:rPr>
        <w:t>Formula Return Type</w:t>
      </w:r>
      <w:r w:rsidRPr="008D37F8">
        <w:rPr>
          <w:rStyle w:val="FieldLabels"/>
          <w:b w:val="0"/>
        </w:rPr>
        <w:t>:</w:t>
      </w:r>
      <w:r>
        <w:t xml:space="preserve"> </w:t>
      </w:r>
      <w:r w:rsidRPr="00016623">
        <w:rPr>
          <w:rStyle w:val="IndividualRadioButton"/>
        </w:rPr>
        <w:t>Text</w:t>
      </w:r>
    </w:p>
    <w:p w:rsidR="00A3743D" w:rsidRPr="00B52C73" w:rsidRDefault="00A3743D" w:rsidP="0024104D">
      <w:pPr>
        <w:pStyle w:val="Heading2"/>
      </w:pPr>
      <w:r w:rsidRPr="007C4707">
        <w:t>Click</w:t>
      </w:r>
      <w:r>
        <w:t xml:space="preserve"> </w:t>
      </w:r>
      <w:r w:rsidRPr="00204DCF">
        <w:rPr>
          <w:rStyle w:val="ButtonLabels"/>
        </w:rPr>
        <w:t>Next</w:t>
      </w:r>
      <w:r w:rsidRPr="00B52C73">
        <w:t>.</w:t>
      </w:r>
    </w:p>
    <w:p w:rsidR="00A3743D" w:rsidRPr="000F5FE1" w:rsidRDefault="00A3743D" w:rsidP="007C17CD">
      <w:pPr>
        <w:pStyle w:val="Heading3"/>
        <w:ind w:hanging="270"/>
      </w:pPr>
      <w:r w:rsidRPr="00A9298A">
        <w:t>Enter the following formula</w:t>
      </w:r>
      <w:r>
        <w:t xml:space="preserve"> in the </w:t>
      </w:r>
      <w:r>
        <w:rPr>
          <w:rStyle w:val="FieldLabels"/>
        </w:rPr>
        <w:t>Picture URL</w:t>
      </w:r>
      <w:r w:rsidRPr="00C31CB4">
        <w:rPr>
          <w:rStyle w:val="FieldLabels"/>
        </w:rPr>
        <w:t xml:space="preserve"> (Text) =</w:t>
      </w:r>
      <w:r>
        <w:rPr>
          <w:rStyle w:val="FieldLabels"/>
        </w:rPr>
        <w:t xml:space="preserve"> </w:t>
      </w:r>
      <w:r>
        <w:t>textbox</w:t>
      </w:r>
      <w:r w:rsidRPr="00DD45C5">
        <w:t xml:space="preserve">: </w:t>
      </w:r>
    </w:p>
    <w:p w:rsidR="00622C8E" w:rsidRPr="00B81896" w:rsidRDefault="00622C8E" w:rsidP="00B81896">
      <w:pPr>
        <w:pStyle w:val="H3bodytext"/>
        <w:rPr>
          <w:rStyle w:val="Code"/>
        </w:rPr>
      </w:pPr>
      <w:proofErr w:type="gramStart"/>
      <w:r w:rsidRPr="00B81896">
        <w:rPr>
          <w:rStyle w:val="Code"/>
        </w:rPr>
        <w:t>IF(</w:t>
      </w:r>
      <w:proofErr w:type="gramEnd"/>
      <w:r w:rsidRPr="00B81896">
        <w:rPr>
          <w:rStyle w:val="Code"/>
        </w:rPr>
        <w:t>ISBLANK(</w:t>
      </w:r>
      <w:proofErr w:type="spellStart"/>
      <w:r w:rsidRPr="00B81896">
        <w:rPr>
          <w:rStyle w:val="Code"/>
        </w:rPr>
        <w:t>Picture_ID__c</w:t>
      </w:r>
      <w:proofErr w:type="spellEnd"/>
      <w:r w:rsidRPr="00B81896">
        <w:rPr>
          <w:rStyle w:val="Code"/>
        </w:rPr>
        <w:t xml:space="preserve"> ), "", "/servlet/</w:t>
      </w:r>
      <w:proofErr w:type="spellStart"/>
      <w:r w:rsidRPr="00B81896">
        <w:rPr>
          <w:rStyle w:val="Code"/>
        </w:rPr>
        <w:t>servlet.FileDownload?file</w:t>
      </w:r>
      <w:proofErr w:type="spellEnd"/>
      <w:r w:rsidRPr="00B81896">
        <w:rPr>
          <w:rStyle w:val="Code"/>
        </w:rPr>
        <w:t xml:space="preserve">=" &amp; </w:t>
      </w:r>
      <w:proofErr w:type="spellStart"/>
      <w:r w:rsidRPr="00B81896">
        <w:rPr>
          <w:rStyle w:val="Code"/>
        </w:rPr>
        <w:t>Picture_ID__c</w:t>
      </w:r>
      <w:proofErr w:type="spellEnd"/>
      <w:r w:rsidRPr="00B81896">
        <w:rPr>
          <w:rStyle w:val="Code"/>
        </w:rPr>
        <w:t xml:space="preserve"> )</w:t>
      </w:r>
    </w:p>
    <w:p w:rsidR="00A3743D" w:rsidRPr="003C57A5" w:rsidRDefault="00A3743D" w:rsidP="007C17CD">
      <w:pPr>
        <w:pStyle w:val="Heading3"/>
        <w:ind w:hanging="270"/>
      </w:pPr>
      <w:r w:rsidRPr="003C57A5">
        <w:t>Click</w:t>
      </w:r>
      <w:r>
        <w:t xml:space="preserve"> </w:t>
      </w:r>
      <w:r w:rsidRPr="00204DCF">
        <w:rPr>
          <w:rStyle w:val="ButtonLabels"/>
        </w:rPr>
        <w:t>Check Syntax</w:t>
      </w:r>
      <w:r w:rsidR="00622C8E" w:rsidRPr="00B81896">
        <w:t>.</w:t>
      </w:r>
    </w:p>
    <w:p w:rsidR="00A3743D" w:rsidRPr="007C4707" w:rsidRDefault="00A3743D" w:rsidP="0024104D">
      <w:pPr>
        <w:pStyle w:val="Heading2"/>
      </w:pPr>
      <w:r w:rsidRPr="007423E5">
        <w:t>Click</w:t>
      </w:r>
      <w:r w:rsidRPr="007C4707">
        <w:t xml:space="preserve"> </w:t>
      </w:r>
      <w:r w:rsidRPr="00204DCF">
        <w:rPr>
          <w:rStyle w:val="ButtonLabels"/>
        </w:rPr>
        <w:t>Next</w:t>
      </w:r>
      <w:r w:rsidR="00622C8E" w:rsidRPr="00B81896">
        <w:t>.</w:t>
      </w:r>
    </w:p>
    <w:p w:rsidR="00A3743D" w:rsidRPr="007423E5" w:rsidRDefault="00A3743D" w:rsidP="0024104D">
      <w:pPr>
        <w:pStyle w:val="Heading2"/>
      </w:pPr>
      <w:r w:rsidRPr="007423E5">
        <w:rPr>
          <w:rStyle w:val="Boldonly"/>
          <w:b w:val="0"/>
        </w:rPr>
        <w:lastRenderedPageBreak/>
        <w:t xml:space="preserve">Set the field visible for the Custom-HR, Custom-Executive, Custom-Recruiter and System Administrator profiles and click </w:t>
      </w:r>
      <w:r w:rsidRPr="00204DCF">
        <w:rPr>
          <w:rStyle w:val="ButtonLabels"/>
        </w:rPr>
        <w:t>Next</w:t>
      </w:r>
      <w:r w:rsidRPr="007423E5">
        <w:rPr>
          <w:rStyle w:val="Boldonly"/>
          <w:b w:val="0"/>
        </w:rPr>
        <w:t>.</w:t>
      </w:r>
    </w:p>
    <w:p w:rsidR="00A3743D" w:rsidRPr="00462DD2" w:rsidRDefault="00A3743D" w:rsidP="0024104D">
      <w:pPr>
        <w:pStyle w:val="Heading2"/>
      </w:pPr>
      <w:r w:rsidRPr="00462DD2">
        <w:t xml:space="preserve">Click </w:t>
      </w:r>
      <w:r w:rsidRPr="00204DCF">
        <w:rPr>
          <w:rStyle w:val="ButtonLabels"/>
        </w:rPr>
        <w:t>Save &amp; New</w:t>
      </w:r>
      <w:r w:rsidRPr="00462DD2">
        <w:t xml:space="preserve"> to add the field to the Candidate Layout.</w:t>
      </w:r>
    </w:p>
    <w:p w:rsidR="00A3743D" w:rsidRPr="00462DD2" w:rsidRDefault="00A3743D" w:rsidP="0024104D">
      <w:pPr>
        <w:pStyle w:val="Heading2"/>
      </w:pPr>
      <w:r w:rsidRPr="00462DD2">
        <w:t xml:space="preserve">Select the </w:t>
      </w:r>
      <w:r w:rsidRPr="00462DD2">
        <w:rPr>
          <w:rStyle w:val="IndividualRadioButton"/>
        </w:rPr>
        <w:t>Formula</w:t>
      </w:r>
      <w:r w:rsidRPr="00462DD2">
        <w:t xml:space="preserve"> radio button and click </w:t>
      </w:r>
      <w:r w:rsidRPr="00204DCF">
        <w:rPr>
          <w:rStyle w:val="ButtonLabels"/>
        </w:rPr>
        <w:t>Next</w:t>
      </w:r>
      <w:r w:rsidRPr="00462DD2">
        <w:t>.</w:t>
      </w:r>
    </w:p>
    <w:p w:rsidR="00A3743D" w:rsidRPr="007C4707" w:rsidRDefault="00A3743D" w:rsidP="0024104D">
      <w:pPr>
        <w:pStyle w:val="Heading2"/>
      </w:pPr>
      <w:r>
        <w:t>Enter the details for the third new custom field.</w:t>
      </w:r>
    </w:p>
    <w:p w:rsidR="00A3743D" w:rsidRPr="007C4707" w:rsidRDefault="00A3743D" w:rsidP="007C17CD">
      <w:pPr>
        <w:pStyle w:val="Heading3"/>
        <w:ind w:hanging="270"/>
      </w:pPr>
      <w:r w:rsidRPr="000F5FE1">
        <w:rPr>
          <w:rStyle w:val="FieldLabels"/>
        </w:rPr>
        <w:t>Field Label</w:t>
      </w:r>
      <w:r w:rsidRPr="008D37F8">
        <w:rPr>
          <w:rStyle w:val="FieldLabels"/>
          <w:b w:val="0"/>
        </w:rPr>
        <w:t>:</w:t>
      </w:r>
      <w:r>
        <w:t xml:space="preserve"> </w:t>
      </w:r>
      <w:r w:rsidRPr="000F5FE1">
        <w:rPr>
          <w:rStyle w:val="Data"/>
        </w:rPr>
        <w:t>Picture Link</w:t>
      </w:r>
    </w:p>
    <w:p w:rsidR="00A3743D" w:rsidRPr="007C4707" w:rsidRDefault="00A3743D" w:rsidP="007C17CD">
      <w:pPr>
        <w:pStyle w:val="Heading3"/>
        <w:ind w:hanging="270"/>
      </w:pPr>
      <w:r w:rsidRPr="000F5FE1">
        <w:rPr>
          <w:rStyle w:val="FieldLabels"/>
        </w:rPr>
        <w:t>Field Name</w:t>
      </w:r>
      <w:r w:rsidRPr="008D37F8">
        <w:rPr>
          <w:rStyle w:val="FieldLabels"/>
          <w:b w:val="0"/>
        </w:rPr>
        <w:t>:</w:t>
      </w:r>
      <w:r>
        <w:t xml:space="preserve"> </w:t>
      </w:r>
      <w:proofErr w:type="spellStart"/>
      <w:r w:rsidRPr="000F5FE1">
        <w:rPr>
          <w:rStyle w:val="Data"/>
        </w:rPr>
        <w:t>Picture_Link</w:t>
      </w:r>
      <w:proofErr w:type="spellEnd"/>
      <w:r>
        <w:rPr>
          <w:rStyle w:val="Data"/>
        </w:rPr>
        <w:t xml:space="preserve"> </w:t>
      </w:r>
      <w:r w:rsidRPr="00C56DB9">
        <w:t>(This field auto-populates.)</w:t>
      </w:r>
    </w:p>
    <w:p w:rsidR="00A3743D" w:rsidRDefault="00A3743D" w:rsidP="007C17CD">
      <w:pPr>
        <w:pStyle w:val="Heading3"/>
        <w:ind w:hanging="270"/>
      </w:pPr>
      <w:r w:rsidRPr="000F5FE1">
        <w:rPr>
          <w:rStyle w:val="FieldLabels"/>
        </w:rPr>
        <w:t>Formula Return Type</w:t>
      </w:r>
      <w:r w:rsidRPr="008D37F8">
        <w:rPr>
          <w:rStyle w:val="FieldLabels"/>
          <w:b w:val="0"/>
        </w:rPr>
        <w:t>:</w:t>
      </w:r>
      <w:r>
        <w:t xml:space="preserve"> </w:t>
      </w:r>
      <w:r w:rsidRPr="00584678">
        <w:rPr>
          <w:rStyle w:val="IndividualRadioButton"/>
        </w:rPr>
        <w:t>Text</w:t>
      </w:r>
    </w:p>
    <w:p w:rsidR="00A3743D" w:rsidRPr="00B52C73" w:rsidRDefault="00A3743D" w:rsidP="0024104D">
      <w:pPr>
        <w:pStyle w:val="Heading2"/>
      </w:pPr>
      <w:r w:rsidRPr="007423E5">
        <w:t>Click</w:t>
      </w:r>
      <w:r w:rsidRPr="007C4707">
        <w:t xml:space="preserve"> </w:t>
      </w:r>
      <w:r w:rsidRPr="00204DCF">
        <w:rPr>
          <w:rStyle w:val="ButtonLabels"/>
        </w:rPr>
        <w:t>Next</w:t>
      </w:r>
      <w:r w:rsidRPr="00B52C73">
        <w:t>.</w:t>
      </w:r>
    </w:p>
    <w:p w:rsidR="00A3743D" w:rsidRPr="00462DD2" w:rsidRDefault="00A3743D" w:rsidP="007C17CD">
      <w:pPr>
        <w:pStyle w:val="Heading3"/>
        <w:ind w:hanging="270"/>
      </w:pPr>
      <w:r w:rsidRPr="00A9298A">
        <w:t>Enter the following formula</w:t>
      </w:r>
      <w:r>
        <w:t xml:space="preserve"> in the </w:t>
      </w:r>
      <w:r>
        <w:rPr>
          <w:rStyle w:val="FieldLabels"/>
        </w:rPr>
        <w:t>Picture Link</w:t>
      </w:r>
      <w:r w:rsidRPr="00C31CB4">
        <w:rPr>
          <w:rStyle w:val="FieldLabels"/>
        </w:rPr>
        <w:t xml:space="preserve"> (Text) =</w:t>
      </w:r>
      <w:r>
        <w:rPr>
          <w:rStyle w:val="FieldLabels"/>
        </w:rPr>
        <w:t xml:space="preserve"> </w:t>
      </w:r>
      <w:r>
        <w:t>textbox</w:t>
      </w:r>
      <w:r w:rsidRPr="00DD45C5">
        <w:t xml:space="preserve">: </w:t>
      </w:r>
    </w:p>
    <w:p w:rsidR="00622C8E" w:rsidRPr="00B81896" w:rsidRDefault="00622C8E" w:rsidP="00B81896">
      <w:pPr>
        <w:pStyle w:val="H3bodytext"/>
        <w:rPr>
          <w:rStyle w:val="Code"/>
        </w:rPr>
      </w:pPr>
      <w:proofErr w:type="gramStart"/>
      <w:r w:rsidRPr="00B81896">
        <w:rPr>
          <w:rStyle w:val="Code"/>
        </w:rPr>
        <w:t>IF( ISBLANK</w:t>
      </w:r>
      <w:proofErr w:type="gramEnd"/>
      <w:r w:rsidRPr="00B81896">
        <w:rPr>
          <w:rStyle w:val="Code"/>
        </w:rPr>
        <w:t xml:space="preserve">( </w:t>
      </w:r>
      <w:proofErr w:type="spellStart"/>
      <w:r w:rsidRPr="00B81896">
        <w:rPr>
          <w:rStyle w:val="Code"/>
        </w:rPr>
        <w:t>Picture_ID__c</w:t>
      </w:r>
      <w:proofErr w:type="spellEnd"/>
      <w:r w:rsidRPr="00B81896">
        <w:rPr>
          <w:rStyle w:val="Code"/>
        </w:rPr>
        <w:t xml:space="preserve"> ), "", HYPERLINK("/servlet/</w:t>
      </w:r>
      <w:proofErr w:type="spellStart"/>
      <w:r w:rsidRPr="00B81896">
        <w:rPr>
          <w:rStyle w:val="Code"/>
        </w:rPr>
        <w:t>servlet.FileDownload?file</w:t>
      </w:r>
      <w:proofErr w:type="spellEnd"/>
      <w:r w:rsidRPr="00B81896">
        <w:rPr>
          <w:rStyle w:val="Code"/>
        </w:rPr>
        <w:t xml:space="preserve">=" &amp; </w:t>
      </w:r>
      <w:proofErr w:type="spellStart"/>
      <w:r w:rsidRPr="00B81896">
        <w:rPr>
          <w:rStyle w:val="Code"/>
        </w:rPr>
        <w:t>Picture_ID__c</w:t>
      </w:r>
      <w:proofErr w:type="spellEnd"/>
      <w:r w:rsidRPr="00B81896">
        <w:rPr>
          <w:rStyle w:val="Code"/>
        </w:rPr>
        <w:t xml:space="preserve"> , "Candidate Picture"))</w:t>
      </w:r>
    </w:p>
    <w:p w:rsidR="00A3743D" w:rsidRPr="00462DD2" w:rsidRDefault="00A3743D" w:rsidP="007C17CD">
      <w:pPr>
        <w:pStyle w:val="Heading3"/>
        <w:ind w:hanging="270"/>
      </w:pPr>
      <w:r w:rsidRPr="003C57A5">
        <w:t>Click</w:t>
      </w:r>
      <w:r>
        <w:t xml:space="preserve"> </w:t>
      </w:r>
      <w:r w:rsidRPr="00204DCF">
        <w:rPr>
          <w:rStyle w:val="ButtonLabels"/>
        </w:rPr>
        <w:t>Check Syntax</w:t>
      </w:r>
      <w:r w:rsidR="00622C8E" w:rsidRPr="00B81896">
        <w:t>.</w:t>
      </w:r>
    </w:p>
    <w:p w:rsidR="00A3743D" w:rsidRPr="0039658C" w:rsidRDefault="00A3743D" w:rsidP="0024104D">
      <w:pPr>
        <w:pStyle w:val="Heading2"/>
      </w:pPr>
      <w:r w:rsidRPr="007423E5">
        <w:t>Click</w:t>
      </w:r>
      <w:r w:rsidRPr="007C4707">
        <w:t xml:space="preserve"> </w:t>
      </w:r>
      <w:r w:rsidRPr="00204DCF">
        <w:rPr>
          <w:rStyle w:val="ButtonLabels"/>
        </w:rPr>
        <w:t>Next</w:t>
      </w:r>
      <w:r w:rsidR="00622C8E" w:rsidRPr="00B81896">
        <w:t>.</w:t>
      </w:r>
    </w:p>
    <w:p w:rsidR="00A3743D" w:rsidRPr="007423E5" w:rsidRDefault="00A3743D" w:rsidP="0024104D">
      <w:pPr>
        <w:pStyle w:val="Heading2"/>
      </w:pPr>
      <w:r w:rsidRPr="007423E5">
        <w:rPr>
          <w:rStyle w:val="Boldonly"/>
          <w:b w:val="0"/>
        </w:rPr>
        <w:t>Set the field visible for the Custom-HR, Custom-Executive, Custom-Recruiter</w:t>
      </w:r>
      <w:r w:rsidR="00462DD2">
        <w:rPr>
          <w:rStyle w:val="Boldonly"/>
          <w:b w:val="0"/>
        </w:rPr>
        <w:t>,</w:t>
      </w:r>
      <w:r w:rsidRPr="007423E5">
        <w:rPr>
          <w:rStyle w:val="Boldonly"/>
          <w:b w:val="0"/>
        </w:rPr>
        <w:t xml:space="preserve"> and System Administrator profiles</w:t>
      </w:r>
      <w:r w:rsidR="00462DD2">
        <w:rPr>
          <w:rStyle w:val="Boldonly"/>
          <w:b w:val="0"/>
        </w:rPr>
        <w:t>,</w:t>
      </w:r>
      <w:r w:rsidRPr="007423E5">
        <w:rPr>
          <w:rStyle w:val="Boldonly"/>
          <w:b w:val="0"/>
        </w:rPr>
        <w:t xml:space="preserve"> and click </w:t>
      </w:r>
      <w:r w:rsidRPr="00204DCF">
        <w:rPr>
          <w:rStyle w:val="ButtonLabels"/>
        </w:rPr>
        <w:t>Next</w:t>
      </w:r>
      <w:r w:rsidRPr="007423E5">
        <w:rPr>
          <w:rStyle w:val="Boldonly"/>
          <w:b w:val="0"/>
        </w:rPr>
        <w:t>.</w:t>
      </w:r>
    </w:p>
    <w:p w:rsidR="00A3743D" w:rsidRPr="007423E5" w:rsidRDefault="00A3743D" w:rsidP="0024104D">
      <w:pPr>
        <w:pStyle w:val="Heading2"/>
      </w:pPr>
      <w:r w:rsidRPr="007423E5">
        <w:t xml:space="preserve">Click </w:t>
      </w:r>
      <w:r w:rsidRPr="00204DCF">
        <w:rPr>
          <w:rStyle w:val="ButtonLabels"/>
        </w:rPr>
        <w:t>Save &amp; New</w:t>
      </w:r>
      <w:r w:rsidRPr="007423E5">
        <w:t xml:space="preserve"> to add the field to the</w:t>
      </w:r>
      <w:r w:rsidRPr="007423E5">
        <w:rPr>
          <w:b/>
        </w:rPr>
        <w:t xml:space="preserve"> </w:t>
      </w:r>
      <w:r w:rsidRPr="007423E5">
        <w:t>Candidate Layout.</w:t>
      </w:r>
    </w:p>
    <w:p w:rsidR="00A3743D" w:rsidRPr="00462DD2" w:rsidRDefault="00A3743D" w:rsidP="0024104D">
      <w:pPr>
        <w:pStyle w:val="Heading2"/>
      </w:pPr>
      <w:r w:rsidRPr="00462DD2">
        <w:t xml:space="preserve">Select the </w:t>
      </w:r>
      <w:r w:rsidRPr="00462DD2">
        <w:rPr>
          <w:rStyle w:val="IndividualRadioButton"/>
        </w:rPr>
        <w:t>Formula</w:t>
      </w:r>
      <w:r w:rsidRPr="00462DD2">
        <w:t xml:space="preserve"> radio button and click </w:t>
      </w:r>
      <w:r w:rsidRPr="00204DCF">
        <w:rPr>
          <w:rStyle w:val="ButtonLabels"/>
        </w:rPr>
        <w:t>Next</w:t>
      </w:r>
      <w:r w:rsidRPr="00462DD2">
        <w:t>.</w:t>
      </w:r>
    </w:p>
    <w:p w:rsidR="00A3743D" w:rsidRPr="00462DD2" w:rsidRDefault="00A3743D" w:rsidP="0024104D">
      <w:pPr>
        <w:pStyle w:val="Heading2"/>
      </w:pPr>
      <w:r w:rsidRPr="007423E5">
        <w:t>Enter</w:t>
      </w:r>
      <w:r>
        <w:t xml:space="preserve"> the details for the final new custom field.</w:t>
      </w:r>
    </w:p>
    <w:p w:rsidR="00A3743D" w:rsidRPr="007C4707" w:rsidRDefault="00A3743D" w:rsidP="007C17CD">
      <w:pPr>
        <w:pStyle w:val="Heading3"/>
        <w:ind w:hanging="270"/>
      </w:pPr>
      <w:r w:rsidRPr="002D5E1E">
        <w:rPr>
          <w:rStyle w:val="FieldLabels"/>
        </w:rPr>
        <w:t>Field Label</w:t>
      </w:r>
      <w:r w:rsidRPr="008D37F8">
        <w:rPr>
          <w:rStyle w:val="FieldLabels"/>
          <w:b w:val="0"/>
        </w:rPr>
        <w:t>:</w:t>
      </w:r>
      <w:r>
        <w:t xml:space="preserve"> </w:t>
      </w:r>
      <w:r w:rsidRPr="002D5E1E">
        <w:rPr>
          <w:rStyle w:val="Data"/>
        </w:rPr>
        <w:t>Picture</w:t>
      </w:r>
    </w:p>
    <w:p w:rsidR="00A3743D" w:rsidRPr="007C4707" w:rsidRDefault="00A3743D" w:rsidP="007C17CD">
      <w:pPr>
        <w:pStyle w:val="Heading3"/>
        <w:ind w:hanging="270"/>
      </w:pPr>
      <w:r w:rsidRPr="002D5E1E">
        <w:rPr>
          <w:rStyle w:val="FieldLabels"/>
        </w:rPr>
        <w:t>Field Name</w:t>
      </w:r>
      <w:r w:rsidRPr="008D37F8">
        <w:rPr>
          <w:rStyle w:val="FieldLabels"/>
          <w:b w:val="0"/>
        </w:rPr>
        <w:t>:</w:t>
      </w:r>
      <w:r>
        <w:t xml:space="preserve"> </w:t>
      </w:r>
      <w:r w:rsidRPr="002D5E1E">
        <w:rPr>
          <w:rStyle w:val="Data"/>
        </w:rPr>
        <w:t>Picture</w:t>
      </w:r>
      <w:r>
        <w:rPr>
          <w:rStyle w:val="Data"/>
        </w:rPr>
        <w:t xml:space="preserve"> </w:t>
      </w:r>
      <w:r w:rsidRPr="00C56DB9">
        <w:t>(This field auto-populates.)</w:t>
      </w:r>
    </w:p>
    <w:p w:rsidR="00A3743D" w:rsidRDefault="00A3743D" w:rsidP="007C17CD">
      <w:pPr>
        <w:pStyle w:val="Heading3"/>
        <w:ind w:hanging="270"/>
      </w:pPr>
      <w:r w:rsidRPr="002D5E1E">
        <w:rPr>
          <w:rStyle w:val="FieldLabels"/>
        </w:rPr>
        <w:t>Formula Return Type</w:t>
      </w:r>
      <w:r w:rsidRPr="008D37F8">
        <w:rPr>
          <w:rStyle w:val="FieldLabels"/>
          <w:b w:val="0"/>
        </w:rPr>
        <w:t>:</w:t>
      </w:r>
      <w:r>
        <w:t xml:space="preserve"> </w:t>
      </w:r>
      <w:r w:rsidRPr="00B648EC">
        <w:rPr>
          <w:rStyle w:val="IndividualRadioButton"/>
        </w:rPr>
        <w:t>Text</w:t>
      </w:r>
    </w:p>
    <w:p w:rsidR="00A3743D" w:rsidRPr="00B52C73" w:rsidRDefault="00A3743D" w:rsidP="0024104D">
      <w:pPr>
        <w:pStyle w:val="Heading2"/>
      </w:pPr>
      <w:r w:rsidRPr="007423E5">
        <w:t>Click</w:t>
      </w:r>
      <w:r w:rsidRPr="007C4707">
        <w:t xml:space="preserve"> </w:t>
      </w:r>
      <w:r w:rsidRPr="00204DCF">
        <w:rPr>
          <w:rStyle w:val="ButtonLabels"/>
        </w:rPr>
        <w:t>Next</w:t>
      </w:r>
      <w:r w:rsidRPr="00B52C73">
        <w:t>.</w:t>
      </w:r>
    </w:p>
    <w:p w:rsidR="00A3743D" w:rsidRPr="007423E5" w:rsidRDefault="00A3743D" w:rsidP="007C17CD">
      <w:pPr>
        <w:pStyle w:val="Heading3"/>
        <w:ind w:hanging="270"/>
      </w:pPr>
      <w:r w:rsidRPr="00A9298A">
        <w:t>Enter the following formula</w:t>
      </w:r>
      <w:r>
        <w:t xml:space="preserve"> in the </w:t>
      </w:r>
      <w:r>
        <w:rPr>
          <w:rStyle w:val="FieldLabels"/>
        </w:rPr>
        <w:t xml:space="preserve">Picture </w:t>
      </w:r>
      <w:r w:rsidRPr="00C31CB4">
        <w:rPr>
          <w:rStyle w:val="FieldLabels"/>
        </w:rPr>
        <w:t>(Text) =</w:t>
      </w:r>
      <w:r>
        <w:rPr>
          <w:rStyle w:val="FieldLabels"/>
        </w:rPr>
        <w:t xml:space="preserve"> </w:t>
      </w:r>
      <w:r>
        <w:t>textbox</w:t>
      </w:r>
      <w:r w:rsidRPr="00DD45C5">
        <w:t xml:space="preserve">: </w:t>
      </w:r>
      <w:r>
        <w:br/>
      </w:r>
      <w:proofErr w:type="gramStart"/>
      <w:r w:rsidR="00622C8E" w:rsidRPr="00B81896">
        <w:rPr>
          <w:rStyle w:val="Code"/>
        </w:rPr>
        <w:t>IMAGE(</w:t>
      </w:r>
      <w:proofErr w:type="spellStart"/>
      <w:proofErr w:type="gramEnd"/>
      <w:r w:rsidR="00622C8E" w:rsidRPr="00B81896">
        <w:rPr>
          <w:rStyle w:val="Code"/>
        </w:rPr>
        <w:t>Picture_URL__c</w:t>
      </w:r>
      <w:proofErr w:type="spellEnd"/>
      <w:r w:rsidR="00622C8E" w:rsidRPr="00B81896">
        <w:rPr>
          <w:rStyle w:val="Code"/>
        </w:rPr>
        <w:t xml:space="preserve"> , "Picture")</w:t>
      </w:r>
    </w:p>
    <w:p w:rsidR="00A3743D" w:rsidRPr="002D5E1E" w:rsidRDefault="00A3743D" w:rsidP="007C17CD">
      <w:pPr>
        <w:pStyle w:val="Heading3"/>
        <w:ind w:hanging="270"/>
      </w:pPr>
      <w:r w:rsidRPr="003C57A5">
        <w:t>Click</w:t>
      </w:r>
      <w:r>
        <w:t xml:space="preserve"> </w:t>
      </w:r>
      <w:r w:rsidRPr="00204DCF">
        <w:rPr>
          <w:rStyle w:val="ButtonLabels"/>
        </w:rPr>
        <w:t>Check Syntax</w:t>
      </w:r>
      <w:r w:rsidR="00622C8E" w:rsidRPr="00B81896">
        <w:t>.</w:t>
      </w:r>
    </w:p>
    <w:p w:rsidR="00A3743D" w:rsidRPr="007423E5" w:rsidRDefault="00A3743D" w:rsidP="0024104D">
      <w:pPr>
        <w:pStyle w:val="Heading2"/>
      </w:pPr>
      <w:r w:rsidRPr="007423E5">
        <w:t xml:space="preserve">Click </w:t>
      </w:r>
      <w:r w:rsidRPr="00204DCF">
        <w:rPr>
          <w:rStyle w:val="ButtonLabels"/>
        </w:rPr>
        <w:t>Next</w:t>
      </w:r>
      <w:r w:rsidRPr="007423E5">
        <w:t>.</w:t>
      </w:r>
    </w:p>
    <w:p w:rsidR="00A3743D" w:rsidRPr="007423E5" w:rsidRDefault="00A3743D" w:rsidP="0024104D">
      <w:pPr>
        <w:pStyle w:val="Heading2"/>
      </w:pPr>
      <w:r w:rsidRPr="007423E5">
        <w:t xml:space="preserve">Set the field visible for the Custom-HR, Custom-Executive, Custom-Recruiter and System Administrator profiles and click </w:t>
      </w:r>
      <w:r w:rsidRPr="00204DCF">
        <w:rPr>
          <w:rStyle w:val="ButtonLabels"/>
        </w:rPr>
        <w:t>Next</w:t>
      </w:r>
      <w:r w:rsidRPr="007423E5">
        <w:t>.</w:t>
      </w:r>
    </w:p>
    <w:p w:rsidR="00A3743D" w:rsidRPr="00462DD2" w:rsidRDefault="00A3743D" w:rsidP="0024104D">
      <w:pPr>
        <w:pStyle w:val="Heading2"/>
      </w:pPr>
      <w:r w:rsidRPr="007423E5">
        <w:t xml:space="preserve">Click </w:t>
      </w:r>
      <w:r w:rsidRPr="00204DCF">
        <w:rPr>
          <w:rStyle w:val="ButtonLabels"/>
        </w:rPr>
        <w:t>Save</w:t>
      </w:r>
      <w:r w:rsidRPr="007423E5">
        <w:t xml:space="preserve"> to add the field</w:t>
      </w:r>
      <w:r w:rsidRPr="007C4707">
        <w:t xml:space="preserve"> to the</w:t>
      </w:r>
      <w:r>
        <w:t xml:space="preserve"> </w:t>
      </w:r>
      <w:r w:rsidRPr="002D5E1E">
        <w:t>Candidate Layout.</w:t>
      </w:r>
    </w:p>
    <w:p w:rsidR="00A3743D" w:rsidRPr="00462DD2" w:rsidRDefault="00A3743D" w:rsidP="0024104D">
      <w:pPr>
        <w:pStyle w:val="Heading1"/>
      </w:pPr>
      <w:r w:rsidRPr="00462DD2">
        <w:t xml:space="preserve">Populate a candidate record’s </w:t>
      </w:r>
      <w:r w:rsidRPr="00462DD2">
        <w:rPr>
          <w:rStyle w:val="FieldLabels"/>
        </w:rPr>
        <w:t>Picture ID</w:t>
      </w:r>
      <w:r w:rsidRPr="00462DD2">
        <w:t xml:space="preserve"> field and view the picture.</w:t>
      </w:r>
    </w:p>
    <w:p w:rsidR="00A3743D" w:rsidRPr="00CF3297" w:rsidRDefault="00A3743D" w:rsidP="0024104D">
      <w:pPr>
        <w:pStyle w:val="Heading2"/>
      </w:pPr>
      <w:r w:rsidRPr="007423E5">
        <w:t>Click</w:t>
      </w:r>
      <w:r w:rsidRPr="00CF3297">
        <w:t xml:space="preserve"> the </w:t>
      </w:r>
      <w:r w:rsidRPr="002D5E1E">
        <w:t>Documents</w:t>
      </w:r>
      <w:r w:rsidRPr="00CF3297">
        <w:t xml:space="preserve"> tab</w:t>
      </w:r>
      <w:r>
        <w:t xml:space="preserve">. (If necessary, click </w:t>
      </w:r>
      <w:r w:rsidRPr="00DE47BB">
        <w:rPr>
          <w:rStyle w:val="ClickPaths"/>
        </w:rPr>
        <w:t>+</w:t>
      </w:r>
      <w:r>
        <w:t xml:space="preserve"> to view more tabs.)</w:t>
      </w:r>
    </w:p>
    <w:p w:rsidR="00A3743D" w:rsidRDefault="00A3743D" w:rsidP="0024104D">
      <w:pPr>
        <w:pStyle w:val="Heading2"/>
      </w:pPr>
      <w:r w:rsidRPr="007423E5">
        <w:t>Select</w:t>
      </w:r>
      <w:r w:rsidRPr="00CF3297">
        <w:t xml:space="preserve"> </w:t>
      </w:r>
      <w:r w:rsidRPr="00DE47BB">
        <w:rPr>
          <w:rStyle w:val="PicklistValues"/>
        </w:rPr>
        <w:t>Public Photos</w:t>
      </w:r>
      <w:r w:rsidRPr="002D5E1E">
        <w:t xml:space="preserve"> </w:t>
      </w:r>
      <w:r>
        <w:t xml:space="preserve">from the </w:t>
      </w:r>
      <w:r w:rsidRPr="00DE47BB">
        <w:rPr>
          <w:rStyle w:val="FieldLabels"/>
        </w:rPr>
        <w:t>Folder</w:t>
      </w:r>
      <w:r>
        <w:t xml:space="preserve"> picklist, and click </w:t>
      </w:r>
      <w:r w:rsidRPr="00204DCF">
        <w:rPr>
          <w:rStyle w:val="ButtonLabels"/>
        </w:rPr>
        <w:t>Go!</w:t>
      </w:r>
    </w:p>
    <w:p w:rsidR="00A3743D" w:rsidRPr="00462DD2" w:rsidRDefault="00A3743D" w:rsidP="0024104D">
      <w:pPr>
        <w:pStyle w:val="Heading2"/>
      </w:pPr>
      <w:r w:rsidRPr="00462DD2">
        <w:t xml:space="preserve">Click on one of the documents listed, then copy the last 15 digits of the URL for that document (everything after </w:t>
      </w:r>
      <w:r w:rsidRPr="00462DD2">
        <w:rPr>
          <w:rStyle w:val="Data"/>
        </w:rPr>
        <w:t>.com/</w:t>
      </w:r>
      <w:r w:rsidRPr="00462DD2">
        <w:t>) from the browser address bar.</w:t>
      </w:r>
    </w:p>
    <w:p w:rsidR="00A3743D" w:rsidRPr="00CF3297" w:rsidRDefault="00A3743D" w:rsidP="0024104D">
      <w:pPr>
        <w:pStyle w:val="Heading2"/>
      </w:pPr>
      <w:r w:rsidRPr="007423E5">
        <w:t>Click</w:t>
      </w:r>
      <w:r w:rsidRPr="00CF3297">
        <w:t xml:space="preserve"> the </w:t>
      </w:r>
      <w:r w:rsidRPr="002D5E1E">
        <w:rPr>
          <w:rStyle w:val="Heading3Char"/>
        </w:rPr>
        <w:t>Candidates</w:t>
      </w:r>
      <w:r>
        <w:t xml:space="preserve"> </w:t>
      </w:r>
      <w:r w:rsidRPr="00BB071B">
        <w:t>tab</w:t>
      </w:r>
      <w:r>
        <w:t>.</w:t>
      </w:r>
    </w:p>
    <w:p w:rsidR="00A3743D" w:rsidRPr="00CF3297" w:rsidRDefault="00A3743D" w:rsidP="0024104D">
      <w:pPr>
        <w:pStyle w:val="Heading2"/>
      </w:pPr>
      <w:r w:rsidRPr="007423E5">
        <w:t>Click</w:t>
      </w:r>
      <w:r w:rsidRPr="00CF3297">
        <w:t xml:space="preserve"> </w:t>
      </w:r>
      <w:r>
        <w:rPr>
          <w:rStyle w:val="ClickPaths"/>
        </w:rPr>
        <w:t>New</w:t>
      </w:r>
      <w:r w:rsidRPr="0039658C">
        <w:rPr>
          <w:rStyle w:val="ClickPaths"/>
          <w:b w:val="0"/>
        </w:rPr>
        <w:t>.</w:t>
      </w:r>
    </w:p>
    <w:p w:rsidR="00A3743D" w:rsidRDefault="00A3743D" w:rsidP="0024104D">
      <w:pPr>
        <w:pStyle w:val="Heading2"/>
      </w:pPr>
      <w:r>
        <w:t xml:space="preserve">Fill in the information needed to create a new candidate record. </w:t>
      </w:r>
    </w:p>
    <w:p w:rsidR="00A3743D" w:rsidRPr="00CF3297" w:rsidRDefault="00A3743D" w:rsidP="0024104D">
      <w:pPr>
        <w:pStyle w:val="Heading2"/>
      </w:pPr>
      <w:r w:rsidRPr="007423E5">
        <w:t>Paste</w:t>
      </w:r>
      <w:r w:rsidRPr="00CF3297">
        <w:t xml:space="preserve"> the I</w:t>
      </w:r>
      <w:r>
        <w:t>D</w:t>
      </w:r>
      <w:r w:rsidRPr="00CF3297">
        <w:t xml:space="preserve"> of the photo you selected from the document into the</w:t>
      </w:r>
      <w:r>
        <w:t xml:space="preserve"> </w:t>
      </w:r>
      <w:r w:rsidRPr="002D5E1E">
        <w:rPr>
          <w:rStyle w:val="FieldLabels"/>
        </w:rPr>
        <w:t>Picture I</w:t>
      </w:r>
      <w:r>
        <w:rPr>
          <w:rStyle w:val="FieldLabels"/>
        </w:rPr>
        <w:t>D</w:t>
      </w:r>
      <w:r>
        <w:t xml:space="preserve"> </w:t>
      </w:r>
      <w:r w:rsidRPr="00CF3297">
        <w:t>field</w:t>
      </w:r>
      <w:r>
        <w:t>.</w:t>
      </w:r>
    </w:p>
    <w:p w:rsidR="00A3743D" w:rsidRPr="007423E5" w:rsidRDefault="00A3743D" w:rsidP="007423E5">
      <w:pPr>
        <w:pStyle w:val="Heading2"/>
      </w:pPr>
      <w:r w:rsidRPr="007423E5">
        <w:t>Click</w:t>
      </w:r>
      <w:r w:rsidRPr="00CF3297">
        <w:t xml:space="preserve"> </w:t>
      </w:r>
      <w:r w:rsidRPr="00204DCF">
        <w:rPr>
          <w:rStyle w:val="ButtonLabels"/>
        </w:rPr>
        <w:t>Save</w:t>
      </w:r>
      <w:r w:rsidR="00622C8E" w:rsidRPr="00B81896">
        <w:t>.</w:t>
      </w:r>
      <w:r w:rsidRPr="00204DCF">
        <w:rPr>
          <w:rStyle w:val="ButtonLabels"/>
        </w:rPr>
        <w:t xml:space="preserve"> </w:t>
      </w:r>
      <w:r w:rsidRPr="007423E5">
        <w:t>Note how the Picture URL is populated, then click on the Candidate Picture link.</w:t>
      </w:r>
    </w:p>
    <w:p w:rsidR="00A3743D" w:rsidRPr="007252A7" w:rsidRDefault="007423E5" w:rsidP="0014322B">
      <w:pPr>
        <w:pStyle w:val="ExerciseTitle"/>
      </w:pPr>
      <w:bookmarkStart w:id="102" w:name="_Toc240969720"/>
      <w:bookmarkStart w:id="103" w:name="_Toc333484138"/>
      <w:bookmarkStart w:id="104" w:name="_Toc335740731"/>
      <w:bookmarkStart w:id="105" w:name="_Toc352076007"/>
      <w:bookmarkStart w:id="106" w:name="_Toc440875411"/>
      <w:r>
        <w:lastRenderedPageBreak/>
        <w:t>1</w:t>
      </w:r>
      <w:r w:rsidR="002262B2">
        <w:t>1</w:t>
      </w:r>
      <w:r w:rsidR="00A3743D">
        <w:t>-1</w:t>
      </w:r>
      <w:r w:rsidR="00A3743D" w:rsidRPr="007252A7">
        <w:t>:</w:t>
      </w:r>
      <w:r w:rsidR="00A3743D" w:rsidRPr="007E3ABB">
        <w:t xml:space="preserve"> </w:t>
      </w:r>
      <w:r w:rsidR="00A3743D">
        <w:t xml:space="preserve">Create </w:t>
      </w:r>
      <w:r w:rsidR="00A3743D" w:rsidRPr="00354DBD">
        <w:t>Validation Rule</w:t>
      </w:r>
      <w:r w:rsidR="00A3743D">
        <w:t>s</w:t>
      </w:r>
      <w:bookmarkEnd w:id="102"/>
      <w:bookmarkEnd w:id="103"/>
      <w:bookmarkEnd w:id="104"/>
      <w:bookmarkEnd w:id="105"/>
      <w:bookmarkEnd w:id="106"/>
      <w:r w:rsidR="00A3743D" w:rsidRPr="00354DBD">
        <w:t xml:space="preserve">  </w:t>
      </w:r>
    </w:p>
    <w:p w:rsidR="00A107FE" w:rsidRDefault="00A107FE" w:rsidP="00A107FE">
      <w:pPr>
        <w:pStyle w:val="GoalTskTimeInstr"/>
      </w:pPr>
      <w:r>
        <w:t>Scenario:</w:t>
      </w:r>
    </w:p>
    <w:p w:rsidR="00A107FE" w:rsidRPr="001873B4" w:rsidRDefault="00A107FE" w:rsidP="00A107FE">
      <w:pPr>
        <w:pStyle w:val="BodyText"/>
      </w:pPr>
      <w:r>
        <w:t xml:space="preserve">Universal Containers (UC) employees should not be able to save a position record unless the Hiring Manager field is filled out. </w:t>
      </w:r>
    </w:p>
    <w:p w:rsidR="00A3743D" w:rsidRDefault="00A3743D" w:rsidP="0014322B">
      <w:pPr>
        <w:pStyle w:val="GoalTskTimeInstr"/>
      </w:pPr>
      <w:r>
        <w:t>Goal:</w:t>
      </w:r>
    </w:p>
    <w:p w:rsidR="00A3743D" w:rsidRPr="00F62B30" w:rsidRDefault="00A3743D" w:rsidP="0014322B">
      <w:pPr>
        <w:pStyle w:val="BodyText"/>
      </w:pPr>
      <w:r w:rsidRPr="00F62B30">
        <w:t>Create validation rules to enforce business requirements.</w:t>
      </w:r>
    </w:p>
    <w:p w:rsidR="00A3743D" w:rsidRDefault="00A3743D" w:rsidP="0014322B">
      <w:pPr>
        <w:pStyle w:val="GoalTskTimeInstr"/>
      </w:pPr>
      <w:r>
        <w:t>Task:</w:t>
      </w:r>
    </w:p>
    <w:p w:rsidR="00A3743D" w:rsidRPr="00B12D97" w:rsidRDefault="00A3743D" w:rsidP="0014322B">
      <w:pPr>
        <w:pStyle w:val="BodyText"/>
      </w:pPr>
      <w:r>
        <w:t>Create</w:t>
      </w:r>
      <w:r w:rsidRPr="00B12D97">
        <w:t xml:space="preserve"> a </w:t>
      </w:r>
      <w:r>
        <w:t xml:space="preserve">new </w:t>
      </w:r>
      <w:r w:rsidRPr="00B12D97">
        <w:t xml:space="preserve">validation rule that requires that all positions must have </w:t>
      </w:r>
      <w:r>
        <w:t xml:space="preserve">a </w:t>
      </w:r>
      <w:r w:rsidRPr="00B12D97">
        <w:t xml:space="preserve">Hiring Manager </w:t>
      </w:r>
      <w:r>
        <w:t>listed.</w:t>
      </w:r>
      <w:r w:rsidRPr="00B12D97">
        <w:t xml:space="preserve"> </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Default="00A3743D" w:rsidP="0014322B">
      <w:pPr>
        <w:pStyle w:val="GoalTskTimeInstr"/>
      </w:pPr>
      <w:r>
        <w:t>Instructions:</w:t>
      </w:r>
    </w:p>
    <w:p w:rsidR="00A3743D" w:rsidRPr="00B12D97" w:rsidRDefault="00A3743D" w:rsidP="00FD0DFD">
      <w:pPr>
        <w:pStyle w:val="Heading1"/>
        <w:numPr>
          <w:ilvl w:val="0"/>
          <w:numId w:val="58"/>
        </w:numPr>
      </w:pPr>
      <w:r>
        <w:t>Create</w:t>
      </w:r>
      <w:r w:rsidRPr="00B12D97">
        <w:t xml:space="preserve"> a </w:t>
      </w:r>
      <w:r>
        <w:t xml:space="preserve">new </w:t>
      </w:r>
      <w:r w:rsidRPr="00902F8D">
        <w:t>validation</w:t>
      </w:r>
      <w:r w:rsidRPr="00B12D97">
        <w:t xml:space="preserve"> rule that requires that all positions must have </w:t>
      </w:r>
      <w:r>
        <w:t xml:space="preserve">a </w:t>
      </w:r>
      <w:r w:rsidRPr="00B12D97">
        <w:t xml:space="preserve">Hiring Manager </w:t>
      </w:r>
      <w:r>
        <w:t>listed.</w:t>
      </w:r>
      <w:r w:rsidRPr="00B12D97">
        <w:t xml:space="preserve"> </w:t>
      </w:r>
    </w:p>
    <w:p w:rsidR="00A3743D" w:rsidRPr="00462DD2" w:rsidRDefault="00A3743D" w:rsidP="0024104D">
      <w:pPr>
        <w:pStyle w:val="Heading2"/>
      </w:pPr>
      <w:r w:rsidRPr="006D0207">
        <w:t xml:space="preserve">Click </w:t>
      </w:r>
      <w:r w:rsidRPr="00BD4C67">
        <w:rPr>
          <w:rStyle w:val="ClickPaths"/>
        </w:rPr>
        <w:t>Setup | Create | Objects | Position</w:t>
      </w:r>
      <w:r w:rsidRPr="009A43A0">
        <w:rPr>
          <w:rStyle w:val="ClickPaths"/>
          <w:b w:val="0"/>
        </w:rPr>
        <w:t>.</w:t>
      </w:r>
    </w:p>
    <w:p w:rsidR="00A3743D" w:rsidRPr="006D0207" w:rsidRDefault="00A3743D" w:rsidP="0024104D">
      <w:pPr>
        <w:pStyle w:val="Heading2"/>
      </w:pPr>
      <w:r>
        <w:t>In the</w:t>
      </w:r>
      <w:r w:rsidRPr="006D0207">
        <w:t xml:space="preserve"> </w:t>
      </w:r>
      <w:r w:rsidRPr="00BF4187">
        <w:t>Validation Rules</w:t>
      </w:r>
      <w:r w:rsidRPr="006D0207">
        <w:t xml:space="preserve"> </w:t>
      </w:r>
      <w:r>
        <w:t>related list, c</w:t>
      </w:r>
      <w:r w:rsidRPr="006D0207">
        <w:t>lick</w:t>
      </w:r>
      <w:r w:rsidRPr="00DF1401">
        <w:t xml:space="preserve"> </w:t>
      </w:r>
      <w:r w:rsidRPr="00204DCF">
        <w:rPr>
          <w:rStyle w:val="ButtonLabels"/>
        </w:rPr>
        <w:t>New</w:t>
      </w:r>
      <w:r w:rsidR="00622C8E" w:rsidRPr="00B81896">
        <w:t>.</w:t>
      </w:r>
    </w:p>
    <w:p w:rsidR="00A3743D" w:rsidRPr="006D0207" w:rsidRDefault="00A3743D" w:rsidP="00A107FE">
      <w:pPr>
        <w:pStyle w:val="Heading3"/>
        <w:ind w:left="1170"/>
      </w:pPr>
      <w:r>
        <w:rPr>
          <w:rStyle w:val="FieldLabels"/>
        </w:rPr>
        <w:t xml:space="preserve">Rule </w:t>
      </w:r>
      <w:r w:rsidRPr="00BD4C67">
        <w:rPr>
          <w:rStyle w:val="FieldLabels"/>
        </w:rPr>
        <w:t>Name</w:t>
      </w:r>
      <w:r w:rsidRPr="009A43A0">
        <w:rPr>
          <w:rStyle w:val="FieldLabels"/>
          <w:b w:val="0"/>
        </w:rPr>
        <w:t>:</w:t>
      </w:r>
      <w:r w:rsidRPr="006D0207">
        <w:t xml:space="preserve"> </w:t>
      </w:r>
      <w:r w:rsidRPr="00BD4C67">
        <w:rPr>
          <w:rStyle w:val="Data"/>
        </w:rPr>
        <w:t xml:space="preserve">Every Position Must Have a Hiring </w:t>
      </w:r>
      <w:proofErr w:type="spellStart"/>
      <w:r w:rsidRPr="00BD4C67">
        <w:rPr>
          <w:rStyle w:val="Data"/>
        </w:rPr>
        <w:t>Mgr</w:t>
      </w:r>
      <w:proofErr w:type="spellEnd"/>
    </w:p>
    <w:p w:rsidR="00A3743D" w:rsidRPr="006D0207" w:rsidRDefault="00A3743D" w:rsidP="00A107FE">
      <w:pPr>
        <w:pStyle w:val="Heading3"/>
        <w:ind w:left="1170"/>
      </w:pPr>
      <w:r w:rsidRPr="00BD4C67">
        <w:rPr>
          <w:rStyle w:val="FieldLabels"/>
        </w:rPr>
        <w:t>Active</w:t>
      </w:r>
      <w:r w:rsidRPr="009A43A0">
        <w:rPr>
          <w:rStyle w:val="FieldLabels"/>
          <w:b w:val="0"/>
        </w:rPr>
        <w:t>:</w:t>
      </w:r>
      <w:r w:rsidRPr="006D0207">
        <w:t xml:space="preserve"> </w:t>
      </w:r>
      <w:r>
        <w:t>(selected)</w:t>
      </w:r>
    </w:p>
    <w:p w:rsidR="00A3743D" w:rsidRPr="00BD4C67" w:rsidRDefault="00A3743D" w:rsidP="00A107FE">
      <w:pPr>
        <w:pStyle w:val="Heading3"/>
        <w:ind w:left="1170"/>
      </w:pPr>
      <w:r w:rsidRPr="00BD4C67">
        <w:rPr>
          <w:rStyle w:val="FieldLabels"/>
        </w:rPr>
        <w:t>Description</w:t>
      </w:r>
      <w:r w:rsidRPr="009A43A0">
        <w:rPr>
          <w:rStyle w:val="FieldLabels"/>
          <w:b w:val="0"/>
        </w:rPr>
        <w:t>:</w:t>
      </w:r>
      <w:r w:rsidRPr="009A43A0">
        <w:rPr>
          <w:b/>
        </w:rPr>
        <w:t xml:space="preserve"> </w:t>
      </w:r>
      <w:r w:rsidRPr="00BD4C67">
        <w:rPr>
          <w:rStyle w:val="Data"/>
        </w:rPr>
        <w:t>Every position record must have a hiring manager.</w:t>
      </w:r>
    </w:p>
    <w:p w:rsidR="00A3743D" w:rsidRPr="00524CCD" w:rsidRDefault="00A3743D" w:rsidP="00A107FE">
      <w:pPr>
        <w:pStyle w:val="Heading3"/>
        <w:ind w:left="1170"/>
      </w:pPr>
      <w:r w:rsidRPr="00BD4C67">
        <w:rPr>
          <w:rStyle w:val="FieldLabels"/>
        </w:rPr>
        <w:t>Error Condition Formula</w:t>
      </w:r>
      <w:r w:rsidRPr="009A43A0">
        <w:rPr>
          <w:rStyle w:val="FieldLabels"/>
          <w:b w:val="0"/>
        </w:rPr>
        <w:t>:</w:t>
      </w:r>
      <w:r w:rsidRPr="006D0207">
        <w:t xml:space="preserve"> </w:t>
      </w:r>
      <w:r w:rsidR="00CE66F1">
        <w:rPr>
          <w:rStyle w:val="Data"/>
        </w:rPr>
        <w:t xml:space="preserve"> </w:t>
      </w:r>
      <w:proofErr w:type="gramStart"/>
      <w:r w:rsidR="00CE66F1">
        <w:rPr>
          <w:rStyle w:val="Data"/>
        </w:rPr>
        <w:t xml:space="preserve">ISBLANK( </w:t>
      </w:r>
      <w:proofErr w:type="spellStart"/>
      <w:r w:rsidR="00CE66F1">
        <w:rPr>
          <w:rStyle w:val="Data"/>
        </w:rPr>
        <w:t>Hiring</w:t>
      </w:r>
      <w:proofErr w:type="gramEnd"/>
      <w:r w:rsidR="00CE66F1">
        <w:rPr>
          <w:rStyle w:val="Data"/>
        </w:rPr>
        <w:t>_Manager__c</w:t>
      </w:r>
      <w:proofErr w:type="spellEnd"/>
      <w:r w:rsidR="00CE66F1">
        <w:rPr>
          <w:rStyle w:val="Data"/>
        </w:rPr>
        <w:t xml:space="preserve"> )</w:t>
      </w:r>
    </w:p>
    <w:p w:rsidR="00A3743D" w:rsidRPr="00A2498A" w:rsidRDefault="00A3743D" w:rsidP="00A107FE">
      <w:pPr>
        <w:pStyle w:val="Heading3"/>
        <w:ind w:left="1170"/>
      </w:pPr>
      <w:r>
        <w:t xml:space="preserve">Click </w:t>
      </w:r>
      <w:r w:rsidRPr="00204DCF">
        <w:rPr>
          <w:rStyle w:val="ButtonLabels"/>
        </w:rPr>
        <w:t>Check Syntax</w:t>
      </w:r>
      <w:r w:rsidRPr="00DF1401">
        <w:t xml:space="preserve"> </w:t>
      </w:r>
      <w:r w:rsidRPr="006D0207">
        <w:t xml:space="preserve">to </w:t>
      </w:r>
      <w:r>
        <w:t>verify your formula.</w:t>
      </w:r>
    </w:p>
    <w:p w:rsidR="00A3743D" w:rsidRPr="006D0207" w:rsidRDefault="00A3743D" w:rsidP="00A107FE">
      <w:pPr>
        <w:pStyle w:val="Heading3"/>
        <w:ind w:left="1170"/>
      </w:pPr>
      <w:r w:rsidRPr="00BD4C67">
        <w:rPr>
          <w:rStyle w:val="FieldLabels"/>
        </w:rPr>
        <w:t>Error Message</w:t>
      </w:r>
      <w:r w:rsidRPr="009A43A0">
        <w:rPr>
          <w:rStyle w:val="FieldLabels"/>
          <w:b w:val="0"/>
        </w:rPr>
        <w:t>:</w:t>
      </w:r>
      <w:r w:rsidRPr="006D0207">
        <w:t xml:space="preserve"> </w:t>
      </w:r>
      <w:r w:rsidRPr="00BD4C67">
        <w:rPr>
          <w:rStyle w:val="Data"/>
        </w:rPr>
        <w:t>Every Position must have a Hiring Manager.</w:t>
      </w:r>
    </w:p>
    <w:p w:rsidR="00A3743D" w:rsidRPr="006D0207" w:rsidRDefault="00A3743D" w:rsidP="00A107FE">
      <w:pPr>
        <w:pStyle w:val="Heading3"/>
        <w:ind w:left="1170"/>
      </w:pPr>
      <w:r w:rsidRPr="00BD4C67">
        <w:rPr>
          <w:rStyle w:val="FieldLabels"/>
        </w:rPr>
        <w:t>Error Location</w:t>
      </w:r>
      <w:r w:rsidRPr="009A43A0">
        <w:rPr>
          <w:rStyle w:val="FieldLabels"/>
          <w:b w:val="0"/>
        </w:rPr>
        <w:t>:</w:t>
      </w:r>
      <w:r w:rsidRPr="006D0207">
        <w:t xml:space="preserve"> </w:t>
      </w:r>
      <w:r w:rsidRPr="00524CCD">
        <w:rPr>
          <w:rStyle w:val="IndividualRadioButton"/>
        </w:rPr>
        <w:t>Field</w:t>
      </w:r>
      <w:r>
        <w:rPr>
          <w:rStyle w:val="IndividualRadioButton"/>
        </w:rPr>
        <w:t>:</w:t>
      </w:r>
      <w:r>
        <w:rPr>
          <w:rStyle w:val="code0"/>
        </w:rPr>
        <w:t xml:space="preserve"> </w:t>
      </w:r>
      <w:r w:rsidRPr="00524CCD">
        <w:rPr>
          <w:rStyle w:val="PicklistValues"/>
        </w:rPr>
        <w:t>Hiring Manager</w:t>
      </w:r>
    </w:p>
    <w:p w:rsidR="00A3743D" w:rsidRPr="009A43A0"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Create a new Position record to test these validation rules.</w:t>
      </w:r>
    </w:p>
    <w:p w:rsidR="00A3743D" w:rsidRPr="00592C8F" w:rsidRDefault="00A3743D" w:rsidP="0014322B">
      <w:pPr>
        <w:pStyle w:val="ReviewLines"/>
        <w:ind w:left="540"/>
        <w:rPr>
          <w:sz w:val="22"/>
          <w:szCs w:val="22"/>
        </w:rPr>
      </w:pPr>
    </w:p>
    <w:p w:rsidR="00A3743D" w:rsidRDefault="00A3743D" w:rsidP="0014322B">
      <w:pPr>
        <w:spacing w:after="200" w:line="276" w:lineRule="auto"/>
        <w:rPr>
          <w:rFonts w:eastAsiaTheme="majorEastAsia" w:cstheme="majorBidi"/>
          <w:bCs/>
          <w:szCs w:val="28"/>
        </w:rPr>
      </w:pPr>
      <w:r>
        <w:br w:type="page"/>
      </w:r>
    </w:p>
    <w:p w:rsidR="00A3743D" w:rsidRDefault="0087561E" w:rsidP="0014322B">
      <w:pPr>
        <w:pStyle w:val="ExerciseTitle"/>
      </w:pPr>
      <w:bookmarkStart w:id="107" w:name="_Toc333484139"/>
      <w:bookmarkStart w:id="108" w:name="_Toc335740732"/>
      <w:bookmarkStart w:id="109" w:name="_Toc352076008"/>
      <w:bookmarkStart w:id="110" w:name="_Toc440875412"/>
      <w:r>
        <w:lastRenderedPageBreak/>
        <w:t>1</w:t>
      </w:r>
      <w:r w:rsidR="002262B2">
        <w:t>1</w:t>
      </w:r>
      <w:r w:rsidR="00A3743D">
        <w:t>-2: Build Validation Rules to Enforce Conditionally Required Fields</w:t>
      </w:r>
      <w:bookmarkEnd w:id="107"/>
      <w:bookmarkEnd w:id="108"/>
      <w:bookmarkEnd w:id="109"/>
      <w:bookmarkEnd w:id="110"/>
    </w:p>
    <w:p w:rsidR="00C50FE7" w:rsidRPr="00D20986" w:rsidRDefault="00C50FE7" w:rsidP="00C50FE7">
      <w:pPr>
        <w:pStyle w:val="GoalTskTimeInstr"/>
      </w:pPr>
      <w:r w:rsidRPr="00D20986">
        <w:t>Scenario:</w:t>
      </w:r>
    </w:p>
    <w:p w:rsidR="00C50FE7" w:rsidRPr="001A6F4C" w:rsidRDefault="00C50FE7" w:rsidP="00C50FE7">
      <w:pPr>
        <w:pStyle w:val="BodyText"/>
      </w:pPr>
      <w:r>
        <w:t xml:space="preserve">Universal Containers would like to enforce its policies around Temporary positions. The Duration field on a Temp position should not be blank. It should contain a value between </w:t>
      </w:r>
      <w:r>
        <w:br/>
        <w:t xml:space="preserve">1 and 365. </w:t>
      </w:r>
    </w:p>
    <w:p w:rsidR="00A3743D" w:rsidRPr="00D20986" w:rsidRDefault="00A3743D" w:rsidP="0014322B">
      <w:pPr>
        <w:pStyle w:val="GoalTskTimeInstr"/>
      </w:pPr>
      <w:r w:rsidRPr="00D20986">
        <w:t>Goal:</w:t>
      </w:r>
    </w:p>
    <w:p w:rsidR="00A3743D" w:rsidRDefault="00A3743D" w:rsidP="0014322B">
      <w:pPr>
        <w:pStyle w:val="BodyText"/>
      </w:pPr>
      <w:r>
        <w:t>Build a validation rule that prevents users from saving Temp positions with a blank Duration.</w:t>
      </w:r>
    </w:p>
    <w:p w:rsidR="00A3743D" w:rsidRPr="00D20986" w:rsidRDefault="00A3743D" w:rsidP="0014322B">
      <w:pPr>
        <w:pStyle w:val="GoalTskTimeInstr"/>
      </w:pPr>
      <w:r w:rsidRPr="00D20986">
        <w:t>Tasks:</w:t>
      </w:r>
    </w:p>
    <w:p w:rsidR="00A3743D" w:rsidRPr="00902F8D" w:rsidRDefault="00A3743D" w:rsidP="00FD0DFD">
      <w:pPr>
        <w:pStyle w:val="Heading1"/>
        <w:numPr>
          <w:ilvl w:val="0"/>
          <w:numId w:val="59"/>
        </w:numPr>
      </w:pPr>
      <w:r>
        <w:t xml:space="preserve">Build a new </w:t>
      </w:r>
      <w:r w:rsidRPr="00902F8D">
        <w:t>validation rule that ensures that these policies are followed.</w:t>
      </w:r>
    </w:p>
    <w:p w:rsidR="00A3743D" w:rsidRPr="00902F8D" w:rsidRDefault="00A3743D" w:rsidP="0024104D">
      <w:pPr>
        <w:pStyle w:val="Heading1"/>
      </w:pPr>
      <w:r w:rsidRPr="00902F8D">
        <w:t xml:space="preserve">Set the Debug Log to track actions that you take. </w:t>
      </w:r>
    </w:p>
    <w:p w:rsidR="00A3743D" w:rsidRPr="00902F8D" w:rsidRDefault="00A3743D" w:rsidP="0024104D">
      <w:pPr>
        <w:pStyle w:val="Heading1"/>
      </w:pPr>
      <w:r w:rsidRPr="00902F8D">
        <w:t xml:space="preserve">Create a new position to test that the validation rule works. </w:t>
      </w:r>
    </w:p>
    <w:p w:rsidR="00A3743D" w:rsidRPr="00ED79BD" w:rsidRDefault="00A3743D" w:rsidP="0024104D">
      <w:pPr>
        <w:pStyle w:val="Heading1"/>
      </w:pPr>
      <w:r w:rsidRPr="00ED79BD">
        <w:t>Check the Debug Logs.</w:t>
      </w:r>
    </w:p>
    <w:p w:rsidR="00A3743D" w:rsidRPr="00D20986" w:rsidRDefault="00A3743D" w:rsidP="0014322B">
      <w:pPr>
        <w:pStyle w:val="GoalTskTimeInstr"/>
      </w:pPr>
      <w:r w:rsidRPr="00D20986">
        <w:t>Time:</w:t>
      </w:r>
    </w:p>
    <w:p w:rsidR="00A3743D" w:rsidRDefault="00A3743D" w:rsidP="0014322B">
      <w:pPr>
        <w:pStyle w:val="BodyText"/>
      </w:pPr>
      <w:r>
        <w:t>10 minutes</w:t>
      </w:r>
    </w:p>
    <w:p w:rsidR="00A3743D" w:rsidRDefault="00A3743D" w:rsidP="0014322B">
      <w:pPr>
        <w:pStyle w:val="SingleLine"/>
      </w:pPr>
    </w:p>
    <w:p w:rsidR="00A3743D" w:rsidRPr="00054062" w:rsidRDefault="00A3743D" w:rsidP="0014322B">
      <w:pPr>
        <w:pStyle w:val="GoalTskTimeInstr"/>
      </w:pPr>
      <w:r w:rsidRPr="00054062">
        <w:t>Instructions:</w:t>
      </w:r>
    </w:p>
    <w:p w:rsidR="00A3743D" w:rsidRDefault="00A3743D" w:rsidP="00FD0DFD">
      <w:pPr>
        <w:pStyle w:val="Heading1"/>
        <w:numPr>
          <w:ilvl w:val="0"/>
          <w:numId w:val="60"/>
        </w:numPr>
      </w:pPr>
      <w:r>
        <w:t xml:space="preserve">Build a new </w:t>
      </w:r>
      <w:r w:rsidRPr="00902F8D">
        <w:t>validation</w:t>
      </w:r>
      <w:r>
        <w:t xml:space="preserve"> rule that ensures that these policies are followed.</w:t>
      </w:r>
    </w:p>
    <w:p w:rsidR="00A3743D" w:rsidRPr="009F1520" w:rsidRDefault="00A3743D" w:rsidP="0024104D">
      <w:pPr>
        <w:pStyle w:val="Heading2"/>
      </w:pPr>
      <w:r w:rsidRPr="009F1520">
        <w:t xml:space="preserve">Click </w:t>
      </w:r>
      <w:r w:rsidRPr="00D02069">
        <w:rPr>
          <w:rStyle w:val="ClickPaths"/>
        </w:rPr>
        <w:t>Setup | Create | Objects | Position</w:t>
      </w:r>
      <w:r w:rsidRPr="00902F8D">
        <w:rPr>
          <w:rStyle w:val="ClickPaths"/>
          <w:b w:val="0"/>
        </w:rPr>
        <w:t>.</w:t>
      </w:r>
    </w:p>
    <w:p w:rsidR="00A3743D" w:rsidRPr="00ED79BD" w:rsidRDefault="00A3743D" w:rsidP="0024104D">
      <w:pPr>
        <w:pStyle w:val="Heading2"/>
      </w:pPr>
      <w:r>
        <w:t xml:space="preserve">Scroll down to the </w:t>
      </w:r>
      <w:r w:rsidRPr="00D02069">
        <w:rPr>
          <w:rStyle w:val="Heading3Char"/>
        </w:rPr>
        <w:t>Validation Rules</w:t>
      </w:r>
      <w:r>
        <w:t xml:space="preserve"> related list and click </w:t>
      </w:r>
      <w:r w:rsidRPr="00204DCF">
        <w:rPr>
          <w:rStyle w:val="ButtonLabels"/>
        </w:rPr>
        <w:t>New</w:t>
      </w:r>
      <w:r w:rsidRPr="00ED79BD">
        <w:t>.</w:t>
      </w:r>
    </w:p>
    <w:p w:rsidR="00A3743D" w:rsidRPr="00ED79BD" w:rsidRDefault="00A3743D" w:rsidP="00C50FE7">
      <w:pPr>
        <w:pStyle w:val="Heading3"/>
        <w:ind w:left="1170"/>
      </w:pPr>
      <w:r w:rsidRPr="00D02069">
        <w:rPr>
          <w:rStyle w:val="FieldLabels"/>
        </w:rPr>
        <w:t>Rule Name</w:t>
      </w:r>
      <w:r w:rsidRPr="00D20986">
        <w:rPr>
          <w:rStyle w:val="FieldLabels"/>
          <w:b w:val="0"/>
        </w:rPr>
        <w:t>:</w:t>
      </w:r>
      <w:r>
        <w:t xml:space="preserve"> </w:t>
      </w:r>
      <w:r w:rsidRPr="00D02069">
        <w:rPr>
          <w:rStyle w:val="Data"/>
        </w:rPr>
        <w:t xml:space="preserve">Temp Position </w:t>
      </w:r>
      <w:r w:rsidRPr="00ED79BD">
        <w:rPr>
          <w:rStyle w:val="Data"/>
        </w:rPr>
        <w:t>Validation</w:t>
      </w:r>
      <w:r w:rsidRPr="00ED79BD">
        <w:t xml:space="preserve"> </w:t>
      </w:r>
    </w:p>
    <w:p w:rsidR="00A3743D" w:rsidRPr="00ED79BD" w:rsidRDefault="00A3743D" w:rsidP="00C50FE7">
      <w:pPr>
        <w:pStyle w:val="Heading3"/>
        <w:ind w:left="1170"/>
      </w:pPr>
      <w:r w:rsidRPr="00D02069">
        <w:rPr>
          <w:rStyle w:val="FieldLabels"/>
        </w:rPr>
        <w:t>Active</w:t>
      </w:r>
      <w:r w:rsidRPr="00D20986">
        <w:rPr>
          <w:rStyle w:val="FieldLabels"/>
          <w:b w:val="0"/>
        </w:rPr>
        <w:t>:</w:t>
      </w:r>
      <w:r>
        <w:t xml:space="preserve"> </w:t>
      </w:r>
      <w:r w:rsidRPr="00D02069">
        <w:t>(selected)</w:t>
      </w:r>
      <w:r w:rsidRPr="00ED79BD">
        <w:t xml:space="preserve"> </w:t>
      </w:r>
    </w:p>
    <w:p w:rsidR="00A3743D" w:rsidRPr="00ED79BD" w:rsidRDefault="00A3743D" w:rsidP="00C50FE7">
      <w:pPr>
        <w:pStyle w:val="Heading3"/>
        <w:ind w:left="1170"/>
      </w:pPr>
      <w:r w:rsidRPr="00D02069">
        <w:rPr>
          <w:rStyle w:val="FieldLabels"/>
        </w:rPr>
        <w:t>Description</w:t>
      </w:r>
      <w:r w:rsidRPr="00D20986">
        <w:rPr>
          <w:rStyle w:val="FieldLabels"/>
          <w:b w:val="0"/>
        </w:rPr>
        <w:t>:</w:t>
      </w:r>
      <w:r>
        <w:t xml:space="preserve">  </w:t>
      </w:r>
      <w:r w:rsidRPr="002F4773">
        <w:rPr>
          <w:rStyle w:val="Data"/>
        </w:rPr>
        <w:t>Temporary positions require a value for Duration between 1 and 365 days</w:t>
      </w:r>
      <w:r w:rsidR="00622C8E" w:rsidRPr="00B81896">
        <w:t>.</w:t>
      </w:r>
    </w:p>
    <w:p w:rsidR="00A3743D" w:rsidRPr="00270F08" w:rsidRDefault="00A3743D" w:rsidP="00C50FE7">
      <w:pPr>
        <w:pStyle w:val="Heading3"/>
        <w:ind w:left="1170"/>
        <w:rPr>
          <w:rStyle w:val="Data"/>
          <w:rFonts w:ascii="Arial" w:hAnsi="Arial"/>
          <w:bCs/>
        </w:rPr>
      </w:pPr>
      <w:r w:rsidRPr="00D02069">
        <w:rPr>
          <w:rStyle w:val="FieldLabels"/>
        </w:rPr>
        <w:t>Error Condition Formula</w:t>
      </w:r>
      <w:r w:rsidRPr="00D20986">
        <w:rPr>
          <w:rStyle w:val="FieldLabels"/>
          <w:b w:val="0"/>
        </w:rPr>
        <w:t>:</w:t>
      </w:r>
      <w:r w:rsidRPr="00D20986">
        <w:t xml:space="preserve"> </w:t>
      </w:r>
      <w:proofErr w:type="gramStart"/>
      <w:r w:rsidR="00622C8E" w:rsidRPr="00B81896">
        <w:rPr>
          <w:rStyle w:val="Code"/>
        </w:rPr>
        <w:t xml:space="preserve">ISPICKVAL( </w:t>
      </w:r>
      <w:proofErr w:type="spellStart"/>
      <w:r w:rsidR="00622C8E" w:rsidRPr="00B81896">
        <w:rPr>
          <w:rStyle w:val="Code"/>
        </w:rPr>
        <w:t>Type</w:t>
      </w:r>
      <w:proofErr w:type="gramEnd"/>
      <w:r w:rsidR="00622C8E" w:rsidRPr="00B81896">
        <w:rPr>
          <w:rStyle w:val="Code"/>
        </w:rPr>
        <w:t>__c</w:t>
      </w:r>
      <w:proofErr w:type="spellEnd"/>
      <w:r w:rsidR="00622C8E" w:rsidRPr="00B81896">
        <w:rPr>
          <w:rStyle w:val="Code"/>
        </w:rPr>
        <w:t xml:space="preserve"> , "Temp") </w:t>
      </w:r>
      <w:r w:rsidR="00D207DF">
        <w:rPr>
          <w:rStyle w:val="Code"/>
        </w:rPr>
        <w:t>&amp;&amp; (BLANKVALUE(Duration__c,0)&lt;1</w:t>
      </w:r>
      <w:r w:rsidR="00622C8E" w:rsidRPr="00B81896">
        <w:rPr>
          <w:rStyle w:val="Code"/>
        </w:rPr>
        <w:t xml:space="preserve"> || </w:t>
      </w:r>
      <w:proofErr w:type="spellStart"/>
      <w:r w:rsidR="00622C8E" w:rsidRPr="00B81896">
        <w:rPr>
          <w:rStyle w:val="Code"/>
        </w:rPr>
        <w:t>Duration__c</w:t>
      </w:r>
      <w:proofErr w:type="spellEnd"/>
      <w:r w:rsidR="00622C8E" w:rsidRPr="00B81896">
        <w:rPr>
          <w:rStyle w:val="Code"/>
        </w:rPr>
        <w:t xml:space="preserve"> &gt;365</w:t>
      </w:r>
      <w:r w:rsidRPr="001C55DA">
        <w:rPr>
          <w:rStyle w:val="Data"/>
        </w:rPr>
        <w:t>)</w:t>
      </w:r>
    </w:p>
    <w:p w:rsidR="00A3743D" w:rsidRPr="00ED79BD" w:rsidRDefault="00A3743D" w:rsidP="00C50FE7">
      <w:pPr>
        <w:pStyle w:val="Heading3"/>
        <w:ind w:left="1170"/>
      </w:pPr>
      <w:r>
        <w:t xml:space="preserve">Click </w:t>
      </w:r>
      <w:r w:rsidRPr="00204DCF">
        <w:rPr>
          <w:rStyle w:val="ButtonLabels"/>
        </w:rPr>
        <w:t>Check Syntax</w:t>
      </w:r>
      <w:r w:rsidRPr="00DF1401">
        <w:t xml:space="preserve"> </w:t>
      </w:r>
      <w:r w:rsidRPr="006D0207">
        <w:t xml:space="preserve">to </w:t>
      </w:r>
      <w:r>
        <w:t>verify your formula</w:t>
      </w:r>
      <w:r w:rsidRPr="00ED79BD">
        <w:t>.</w:t>
      </w:r>
    </w:p>
    <w:p w:rsidR="00A3743D" w:rsidRPr="00ED79BD" w:rsidRDefault="00A3743D" w:rsidP="00C50FE7">
      <w:pPr>
        <w:pStyle w:val="Heading3"/>
        <w:ind w:left="1170"/>
      </w:pPr>
      <w:r w:rsidRPr="00D02069">
        <w:rPr>
          <w:rStyle w:val="FieldLabels"/>
        </w:rPr>
        <w:t>Error Message</w:t>
      </w:r>
      <w:r w:rsidRPr="00D20986">
        <w:rPr>
          <w:rStyle w:val="FieldLabels"/>
          <w:b w:val="0"/>
        </w:rPr>
        <w:t>:</w:t>
      </w:r>
      <w:r>
        <w:t xml:space="preserve"> </w:t>
      </w:r>
      <w:r w:rsidRPr="002F4773">
        <w:rPr>
          <w:rStyle w:val="Data"/>
        </w:rPr>
        <w:t>Temporary positions require a value for Duration between 1 and 365 days</w:t>
      </w:r>
      <w:r w:rsidR="00622C8E" w:rsidRPr="00B81896">
        <w:t>.</w:t>
      </w:r>
    </w:p>
    <w:p w:rsidR="00A3743D" w:rsidRPr="00ED79BD" w:rsidRDefault="00A3743D" w:rsidP="00C50FE7">
      <w:pPr>
        <w:pStyle w:val="Heading3"/>
        <w:ind w:left="1170"/>
      </w:pPr>
      <w:r w:rsidRPr="00D02069">
        <w:rPr>
          <w:rStyle w:val="FieldLabels"/>
        </w:rPr>
        <w:t>Error Location</w:t>
      </w:r>
      <w:r w:rsidRPr="00D20986">
        <w:rPr>
          <w:rStyle w:val="FieldLabels"/>
          <w:b w:val="0"/>
        </w:rPr>
        <w:t>:</w:t>
      </w:r>
      <w:r w:rsidRPr="00D02069">
        <w:rPr>
          <w:rStyle w:val="FieldLabels"/>
        </w:rPr>
        <w:t xml:space="preserve"> </w:t>
      </w:r>
      <w:r w:rsidRPr="001C55DA">
        <w:rPr>
          <w:rStyle w:val="IndividualRadioButton"/>
        </w:rPr>
        <w:t>Field:</w:t>
      </w:r>
      <w:r>
        <w:t xml:space="preserve"> </w:t>
      </w:r>
      <w:r w:rsidRPr="001C55DA">
        <w:rPr>
          <w:rStyle w:val="PicklistValues"/>
        </w:rPr>
        <w:t>Duration</w:t>
      </w:r>
    </w:p>
    <w:p w:rsidR="00A3743D" w:rsidRPr="00B52C73" w:rsidRDefault="00A3743D" w:rsidP="0024104D">
      <w:pPr>
        <w:pStyle w:val="Heading2"/>
      </w:pPr>
      <w:r w:rsidRPr="00A97A13">
        <w:t>Click</w:t>
      </w:r>
      <w:r>
        <w:t xml:space="preserve"> </w:t>
      </w:r>
      <w:r w:rsidRPr="00204DCF">
        <w:rPr>
          <w:rStyle w:val="ButtonLabels"/>
        </w:rPr>
        <w:t>Save</w:t>
      </w:r>
      <w:r w:rsidRPr="00B52C73">
        <w:t>.</w:t>
      </w:r>
    </w:p>
    <w:p w:rsidR="00A3743D" w:rsidRDefault="00A3743D" w:rsidP="0024104D">
      <w:pPr>
        <w:pStyle w:val="Heading1"/>
      </w:pPr>
      <w:r>
        <w:t xml:space="preserve">Set the Debug Log to track actions that you take. </w:t>
      </w:r>
    </w:p>
    <w:p w:rsidR="00A3743D" w:rsidRPr="00ED79BD" w:rsidRDefault="00A3743D" w:rsidP="00ED79BD">
      <w:pPr>
        <w:pStyle w:val="Heading2"/>
      </w:pPr>
      <w:r w:rsidRPr="00ED79BD">
        <w:t xml:space="preserve">Click </w:t>
      </w:r>
      <w:r w:rsidRPr="00ED79BD">
        <w:rPr>
          <w:rStyle w:val="ClickPaths"/>
        </w:rPr>
        <w:t xml:space="preserve">Setup | Monitor | </w:t>
      </w:r>
      <w:r w:rsidR="005300FE">
        <w:rPr>
          <w:rStyle w:val="ClickPaths"/>
        </w:rPr>
        <w:t>Logs</w:t>
      </w:r>
      <w:r w:rsidR="005300FE" w:rsidRPr="00ED79BD">
        <w:rPr>
          <w:rStyle w:val="ClickPaths"/>
        </w:rPr>
        <w:t xml:space="preserve"> | </w:t>
      </w:r>
      <w:r w:rsidRPr="00ED79BD">
        <w:rPr>
          <w:rStyle w:val="ClickPaths"/>
        </w:rPr>
        <w:t>Debug Logs</w:t>
      </w:r>
      <w:r w:rsidR="00622C8E" w:rsidRPr="00B81896">
        <w:t>.</w:t>
      </w:r>
    </w:p>
    <w:p w:rsidR="00A3743D" w:rsidRPr="00ED79BD" w:rsidRDefault="00A3743D" w:rsidP="00ED79BD">
      <w:pPr>
        <w:pStyle w:val="Heading2"/>
      </w:pPr>
      <w:r w:rsidRPr="00ED79BD">
        <w:t xml:space="preserve">Click </w:t>
      </w:r>
      <w:r w:rsidRPr="00204DCF">
        <w:rPr>
          <w:rStyle w:val="ButtonLabels"/>
        </w:rPr>
        <w:t>New</w:t>
      </w:r>
      <w:r w:rsidR="00523247">
        <w:t xml:space="preserve"> in User Trace Flags.</w:t>
      </w:r>
    </w:p>
    <w:p w:rsidR="00A3743D" w:rsidRDefault="00A3743D" w:rsidP="00ED79BD">
      <w:pPr>
        <w:pStyle w:val="Heading2"/>
      </w:pPr>
      <w:r w:rsidRPr="00ED79BD">
        <w:t>Click the lookup icon to</w:t>
      </w:r>
      <w:r w:rsidR="00523247">
        <w:t xml:space="preserve"> search for and then</w:t>
      </w:r>
      <w:r w:rsidRPr="00ED79BD">
        <w:t xml:space="preserve"> select </w:t>
      </w:r>
      <w:r w:rsidR="00792D6D">
        <w:t>your name</w:t>
      </w:r>
      <w:r w:rsidRPr="00ED79BD">
        <w:t>.</w:t>
      </w:r>
    </w:p>
    <w:p w:rsidR="00523247" w:rsidRDefault="00523247" w:rsidP="00ED79BD">
      <w:pPr>
        <w:pStyle w:val="Heading2"/>
      </w:pPr>
      <w:r>
        <w:t>Set up a new Debug Level.</w:t>
      </w:r>
    </w:p>
    <w:p w:rsidR="00523247" w:rsidRDefault="00523247" w:rsidP="00523247">
      <w:pPr>
        <w:pStyle w:val="Heading3"/>
      </w:pPr>
      <w:r>
        <w:t>Click the lookup icon to select Debug Level.</w:t>
      </w:r>
    </w:p>
    <w:p w:rsidR="00523247" w:rsidRPr="00523247" w:rsidRDefault="00523247" w:rsidP="00523247">
      <w:pPr>
        <w:pStyle w:val="Heading3"/>
        <w:rPr>
          <w:rStyle w:val="ButtonLabels"/>
          <w:b w:val="0"/>
          <w:bCs/>
        </w:rPr>
      </w:pPr>
      <w:r>
        <w:t xml:space="preserve">Click </w:t>
      </w:r>
      <w:r w:rsidRPr="00204DCF">
        <w:rPr>
          <w:rStyle w:val="ButtonLabels"/>
        </w:rPr>
        <w:t>New</w:t>
      </w:r>
      <w:r>
        <w:rPr>
          <w:rStyle w:val="ButtonLabels"/>
        </w:rPr>
        <w:t>.</w:t>
      </w:r>
    </w:p>
    <w:p w:rsidR="00523247" w:rsidRDefault="00523247" w:rsidP="00523247">
      <w:pPr>
        <w:pStyle w:val="Heading3"/>
        <w:rPr>
          <w:rStyle w:val="ButtonLabels"/>
          <w:b w:val="0"/>
          <w:bCs/>
        </w:rPr>
      </w:pPr>
      <w:r w:rsidRPr="00523247">
        <w:rPr>
          <w:rStyle w:val="ButtonLabels"/>
          <w:b w:val="0"/>
          <w:bCs/>
        </w:rPr>
        <w:t xml:space="preserve">Type </w:t>
      </w:r>
      <w:r w:rsidRPr="00523247">
        <w:rPr>
          <w:rStyle w:val="InputText"/>
        </w:rPr>
        <w:t>Test</w:t>
      </w:r>
      <w:r w:rsidRPr="00523247">
        <w:rPr>
          <w:rStyle w:val="ButtonLabels"/>
          <w:b w:val="0"/>
          <w:bCs/>
        </w:rPr>
        <w:t xml:space="preserve"> in the </w:t>
      </w:r>
      <w:r w:rsidRPr="00523247">
        <w:rPr>
          <w:rStyle w:val="FieldLabelCharChar"/>
          <w:rFonts w:eastAsiaTheme="majorEastAsia"/>
        </w:rPr>
        <w:t>Name</w:t>
      </w:r>
      <w:r w:rsidRPr="00523247">
        <w:rPr>
          <w:rStyle w:val="ButtonLabels"/>
          <w:b w:val="0"/>
          <w:bCs/>
        </w:rPr>
        <w:t xml:space="preserve"> field.</w:t>
      </w:r>
    </w:p>
    <w:p w:rsidR="00523247" w:rsidRPr="00523247" w:rsidRDefault="00523247" w:rsidP="00523247">
      <w:pPr>
        <w:pStyle w:val="Heading3"/>
      </w:pPr>
      <w:r>
        <w:rPr>
          <w:rStyle w:val="ButtonLabels"/>
          <w:b w:val="0"/>
          <w:bCs/>
        </w:rPr>
        <w:t xml:space="preserve">Click </w:t>
      </w:r>
      <w:r w:rsidRPr="00523247">
        <w:rPr>
          <w:rStyle w:val="ButtonLabels"/>
        </w:rPr>
        <w:t>Save</w:t>
      </w:r>
      <w:r>
        <w:rPr>
          <w:rStyle w:val="ButtonLabels"/>
          <w:b w:val="0"/>
          <w:bCs/>
        </w:rPr>
        <w:t>.</w:t>
      </w:r>
    </w:p>
    <w:p w:rsidR="00A3743D" w:rsidRPr="00ED79BD" w:rsidRDefault="00A3743D" w:rsidP="00ED79BD">
      <w:pPr>
        <w:pStyle w:val="Heading2"/>
      </w:pPr>
      <w:r w:rsidRPr="00ED79BD">
        <w:lastRenderedPageBreak/>
        <w:t xml:space="preserve">Click </w:t>
      </w:r>
      <w:r w:rsidRPr="00204DCF">
        <w:rPr>
          <w:rStyle w:val="ButtonLabels"/>
        </w:rPr>
        <w:t>Save</w:t>
      </w:r>
      <w:r w:rsidR="00622C8E" w:rsidRPr="00B81896">
        <w:t>.</w:t>
      </w:r>
    </w:p>
    <w:p w:rsidR="00A3743D" w:rsidRDefault="00A3743D" w:rsidP="0024104D">
      <w:pPr>
        <w:pStyle w:val="Heading1"/>
      </w:pPr>
      <w:r w:rsidRPr="00902F8D">
        <w:t>Create</w:t>
      </w:r>
      <w:r>
        <w:t xml:space="preserve"> a new position to test that the validation rule works. </w:t>
      </w:r>
    </w:p>
    <w:p w:rsidR="00A3743D" w:rsidRPr="00ED79BD" w:rsidRDefault="00A3743D" w:rsidP="0024104D">
      <w:pPr>
        <w:pStyle w:val="Heading2"/>
      </w:pPr>
      <w:r>
        <w:t xml:space="preserve">Click the </w:t>
      </w:r>
      <w:r w:rsidRPr="007A0A51">
        <w:t>Positions</w:t>
      </w:r>
      <w:r>
        <w:t xml:space="preserve"> tab.</w:t>
      </w:r>
    </w:p>
    <w:p w:rsidR="00A3743D" w:rsidRPr="005300FE" w:rsidRDefault="00A3743D" w:rsidP="0024104D">
      <w:pPr>
        <w:pStyle w:val="Heading2"/>
      </w:pPr>
      <w:r>
        <w:t xml:space="preserve">Click </w:t>
      </w:r>
      <w:r w:rsidRPr="00204DCF">
        <w:rPr>
          <w:rStyle w:val="ButtonLabels"/>
        </w:rPr>
        <w:t>New</w:t>
      </w:r>
      <w:r w:rsidRPr="005300FE">
        <w:t>.</w:t>
      </w:r>
    </w:p>
    <w:p w:rsidR="00A3743D" w:rsidRPr="007A0A51" w:rsidRDefault="00A3743D" w:rsidP="00B77C59">
      <w:pPr>
        <w:pStyle w:val="Heading2"/>
        <w:keepNext/>
        <w:keepLines/>
      </w:pPr>
      <w:r w:rsidRPr="007A0A51">
        <w:t xml:space="preserve">Select </w:t>
      </w:r>
      <w:r w:rsidRPr="007A0A51">
        <w:rPr>
          <w:rStyle w:val="PicklistValues"/>
        </w:rPr>
        <w:t>Non-Technical Position</w:t>
      </w:r>
      <w:r w:rsidRPr="007A0A51">
        <w:t xml:space="preserve"> from the </w:t>
      </w:r>
      <w:r w:rsidRPr="007A0A51">
        <w:rPr>
          <w:rStyle w:val="FieldLabels"/>
        </w:rPr>
        <w:t>Record Type of new record</w:t>
      </w:r>
      <w:r w:rsidRPr="007A0A51">
        <w:t xml:space="preserve"> picklist, and click </w:t>
      </w:r>
      <w:r w:rsidRPr="00204DCF">
        <w:rPr>
          <w:rStyle w:val="ButtonLabels"/>
        </w:rPr>
        <w:t>Continue</w:t>
      </w:r>
      <w:r w:rsidR="00622C8E" w:rsidRPr="00B81896">
        <w:t>.</w:t>
      </w:r>
      <w:r w:rsidRPr="00204DCF">
        <w:rPr>
          <w:rStyle w:val="ButtonLabels"/>
        </w:rPr>
        <w:t xml:space="preserve"> </w:t>
      </w:r>
    </w:p>
    <w:p w:rsidR="00A3743D" w:rsidRPr="00CF6A7D" w:rsidRDefault="00A3743D" w:rsidP="00C50FE7">
      <w:pPr>
        <w:pStyle w:val="Heading3"/>
        <w:ind w:left="1260" w:hanging="450"/>
      </w:pPr>
      <w:r w:rsidRPr="00C25632">
        <w:rPr>
          <w:rStyle w:val="FieldLabels"/>
        </w:rPr>
        <w:t>Title</w:t>
      </w:r>
      <w:r w:rsidRPr="00D20986">
        <w:rPr>
          <w:rStyle w:val="FieldLabels"/>
          <w:b w:val="0"/>
        </w:rPr>
        <w:t>:</w:t>
      </w:r>
      <w:r w:rsidRPr="00A9117E">
        <w:rPr>
          <w:rStyle w:val="Boldonly"/>
        </w:rPr>
        <w:t xml:space="preserve"> </w:t>
      </w:r>
      <w:r w:rsidRPr="00C25632">
        <w:rPr>
          <w:rStyle w:val="Data"/>
        </w:rPr>
        <w:t>Assistant to the Director of Support</w:t>
      </w:r>
    </w:p>
    <w:p w:rsidR="00A3743D" w:rsidRPr="007A0A51" w:rsidRDefault="00A3743D" w:rsidP="00C50FE7">
      <w:pPr>
        <w:pStyle w:val="Heading3"/>
        <w:ind w:left="1260" w:hanging="450"/>
        <w:rPr>
          <w:rStyle w:val="PicklistValues"/>
          <w:rFonts w:ascii="Arial" w:hAnsi="Arial"/>
          <w:bCs/>
        </w:rPr>
      </w:pPr>
      <w:r w:rsidRPr="00C25632">
        <w:rPr>
          <w:rStyle w:val="FieldLabels"/>
        </w:rPr>
        <w:t>Type</w:t>
      </w:r>
      <w:r w:rsidRPr="00D20986">
        <w:rPr>
          <w:rStyle w:val="FieldLabels"/>
          <w:b w:val="0"/>
        </w:rPr>
        <w:t>:</w:t>
      </w:r>
      <w:r>
        <w:t xml:space="preserve"> </w:t>
      </w:r>
      <w:r w:rsidRPr="00C25632">
        <w:rPr>
          <w:rStyle w:val="PicklistValues"/>
        </w:rPr>
        <w:t>Temp</w:t>
      </w:r>
    </w:p>
    <w:p w:rsidR="00A3743D" w:rsidRPr="00BB7561" w:rsidRDefault="00A3743D" w:rsidP="00C50FE7">
      <w:pPr>
        <w:pStyle w:val="Heading3"/>
        <w:ind w:left="1260" w:hanging="450"/>
        <w:rPr>
          <w:rStyle w:val="PicklistValues"/>
          <w:rFonts w:ascii="Arial" w:hAnsi="Arial"/>
          <w:bCs/>
        </w:rPr>
      </w:pPr>
      <w:r w:rsidRPr="00C25632">
        <w:rPr>
          <w:rStyle w:val="FieldLabels"/>
        </w:rPr>
        <w:t>Department</w:t>
      </w:r>
      <w:r w:rsidRPr="00D20986">
        <w:rPr>
          <w:rStyle w:val="FieldLabels"/>
          <w:b w:val="0"/>
        </w:rPr>
        <w:t>:</w:t>
      </w:r>
      <w:r w:rsidRPr="00A9117E">
        <w:rPr>
          <w:rStyle w:val="Boldonly"/>
        </w:rPr>
        <w:t xml:space="preserve"> </w:t>
      </w:r>
      <w:r w:rsidRPr="00C25632">
        <w:rPr>
          <w:rStyle w:val="PicklistValues"/>
        </w:rPr>
        <w:t>Support</w:t>
      </w:r>
    </w:p>
    <w:p w:rsidR="00A3743D" w:rsidRPr="007A0A51" w:rsidRDefault="00A3743D" w:rsidP="00C50FE7">
      <w:pPr>
        <w:pStyle w:val="Heading3"/>
        <w:ind w:left="1260" w:hanging="450"/>
        <w:rPr>
          <w:rStyle w:val="PicklistValues"/>
          <w:rFonts w:ascii="Arial" w:hAnsi="Arial"/>
          <w:bCs/>
        </w:rPr>
      </w:pPr>
      <w:r>
        <w:rPr>
          <w:rStyle w:val="FieldLabels"/>
        </w:rPr>
        <w:t>Location</w:t>
      </w:r>
      <w:r w:rsidRPr="00D20986">
        <w:rPr>
          <w:rStyle w:val="FieldLabels"/>
          <w:b w:val="0"/>
        </w:rPr>
        <w:t>:</w:t>
      </w:r>
      <w:r w:rsidRPr="00A9117E">
        <w:rPr>
          <w:rStyle w:val="Boldonly"/>
        </w:rPr>
        <w:t xml:space="preserve"> </w:t>
      </w:r>
      <w:r w:rsidRPr="00C25632">
        <w:rPr>
          <w:rStyle w:val="PicklistValues"/>
        </w:rPr>
        <w:t>S</w:t>
      </w:r>
      <w:r>
        <w:rPr>
          <w:rStyle w:val="PicklistValues"/>
        </w:rPr>
        <w:t>an Francisco</w:t>
      </w:r>
    </w:p>
    <w:p w:rsidR="00A3743D" w:rsidRPr="007A0A51" w:rsidRDefault="00A3743D" w:rsidP="00C50FE7">
      <w:pPr>
        <w:pStyle w:val="Heading3"/>
        <w:ind w:left="1260" w:hanging="450"/>
        <w:rPr>
          <w:rStyle w:val="PicklistValues"/>
          <w:rFonts w:ascii="Arial" w:hAnsi="Arial"/>
          <w:bCs/>
        </w:rPr>
      </w:pPr>
      <w:r w:rsidRPr="00C25632">
        <w:rPr>
          <w:rStyle w:val="FieldLabels"/>
        </w:rPr>
        <w:t>Pay Grade</w:t>
      </w:r>
      <w:r w:rsidRPr="00D20986">
        <w:rPr>
          <w:rStyle w:val="FieldLabels"/>
          <w:b w:val="0"/>
        </w:rPr>
        <w:t>:</w:t>
      </w:r>
      <w:r>
        <w:t xml:space="preserve"> </w:t>
      </w:r>
      <w:r w:rsidRPr="00C25632">
        <w:rPr>
          <w:rStyle w:val="PicklistValues"/>
        </w:rPr>
        <w:t>S-100</w:t>
      </w:r>
    </w:p>
    <w:p w:rsidR="00A3743D" w:rsidRPr="007A0A51" w:rsidRDefault="00A3743D" w:rsidP="00C50FE7">
      <w:pPr>
        <w:pStyle w:val="Heading3"/>
        <w:ind w:left="1260" w:hanging="450"/>
        <w:rPr>
          <w:rStyle w:val="FieldLabels"/>
          <w:b w:val="0"/>
          <w:bCs/>
        </w:rPr>
      </w:pPr>
      <w:r w:rsidRPr="00C25632">
        <w:rPr>
          <w:rStyle w:val="FieldLabels"/>
        </w:rPr>
        <w:t>Hiring Manager</w:t>
      </w:r>
      <w:r w:rsidRPr="00D20986">
        <w:rPr>
          <w:rStyle w:val="FieldLabels"/>
          <w:b w:val="0"/>
        </w:rPr>
        <w:t>:</w:t>
      </w:r>
      <w:r>
        <w:t xml:space="preserve"> </w:t>
      </w:r>
      <w:r w:rsidRPr="00C25632">
        <w:rPr>
          <w:rStyle w:val="Data"/>
        </w:rPr>
        <w:t xml:space="preserve">Frank </w:t>
      </w:r>
      <w:proofErr w:type="spellStart"/>
      <w:r w:rsidRPr="00C25632">
        <w:rPr>
          <w:rStyle w:val="Data"/>
        </w:rPr>
        <w:t>Linstrom</w:t>
      </w:r>
      <w:proofErr w:type="spellEnd"/>
    </w:p>
    <w:p w:rsidR="00A3743D" w:rsidRPr="009754F8" w:rsidRDefault="00A3743D" w:rsidP="00C50FE7">
      <w:pPr>
        <w:pStyle w:val="Heading3"/>
        <w:ind w:left="1260" w:hanging="450"/>
      </w:pPr>
      <w:r w:rsidRPr="00C25632">
        <w:rPr>
          <w:rStyle w:val="FieldLabels"/>
        </w:rPr>
        <w:t>Priority</w:t>
      </w:r>
      <w:r w:rsidRPr="00D20986">
        <w:rPr>
          <w:rStyle w:val="FieldLabels"/>
          <w:b w:val="0"/>
        </w:rPr>
        <w:t>:</w:t>
      </w:r>
      <w:r w:rsidRPr="00A9117E">
        <w:rPr>
          <w:rStyle w:val="Boldonly"/>
        </w:rPr>
        <w:t xml:space="preserve"> </w:t>
      </w:r>
      <w:r w:rsidRPr="00C25632">
        <w:rPr>
          <w:rStyle w:val="PicklistValues"/>
        </w:rPr>
        <w:t>High</w:t>
      </w:r>
    </w:p>
    <w:p w:rsidR="00A3743D" w:rsidRPr="00CF6A7D" w:rsidRDefault="00A3743D" w:rsidP="00C50FE7">
      <w:pPr>
        <w:pStyle w:val="Heading3"/>
        <w:ind w:left="1260" w:hanging="450"/>
      </w:pPr>
      <w:r w:rsidRPr="00C25632">
        <w:rPr>
          <w:rStyle w:val="FieldLabels"/>
        </w:rPr>
        <w:t>Status</w:t>
      </w:r>
      <w:r w:rsidRPr="00D20986">
        <w:rPr>
          <w:rStyle w:val="FieldLabels"/>
          <w:b w:val="0"/>
        </w:rPr>
        <w:t>:</w:t>
      </w:r>
      <w:r w:rsidRPr="00D20986">
        <w:t xml:space="preserve"> </w:t>
      </w:r>
      <w:r w:rsidRPr="00C25632">
        <w:rPr>
          <w:rStyle w:val="PicklistValues"/>
        </w:rPr>
        <w:t>New</w:t>
      </w:r>
    </w:p>
    <w:p w:rsidR="00A3743D" w:rsidRPr="00C25632" w:rsidRDefault="00A3743D" w:rsidP="00C50FE7">
      <w:pPr>
        <w:pStyle w:val="Heading3"/>
        <w:ind w:left="1260" w:hanging="450"/>
      </w:pPr>
      <w:r w:rsidRPr="00C25632">
        <w:rPr>
          <w:rStyle w:val="FieldLabels"/>
        </w:rPr>
        <w:t>Date Opened</w:t>
      </w:r>
      <w:r w:rsidRPr="00D20986">
        <w:rPr>
          <w:rStyle w:val="FieldLabels"/>
          <w:b w:val="0"/>
        </w:rPr>
        <w:t>:</w:t>
      </w:r>
      <w:r w:rsidRPr="00A9117E">
        <w:rPr>
          <w:rStyle w:val="Boldonly"/>
        </w:rPr>
        <w:t xml:space="preserve"> </w:t>
      </w:r>
      <w:r w:rsidRPr="00C25632">
        <w:rPr>
          <w:rStyle w:val="DataFreeStyle"/>
        </w:rPr>
        <w:t>(today’s date)</w:t>
      </w:r>
    </w:p>
    <w:p w:rsidR="00A3743D" w:rsidRPr="009754F8" w:rsidRDefault="00A3743D" w:rsidP="00C50FE7">
      <w:pPr>
        <w:pStyle w:val="Heading3"/>
        <w:ind w:left="1260" w:hanging="450"/>
      </w:pPr>
      <w:r w:rsidRPr="00C25632">
        <w:rPr>
          <w:rStyle w:val="FieldLabels"/>
        </w:rPr>
        <w:t>Job Description</w:t>
      </w:r>
      <w:r w:rsidRPr="00D20986">
        <w:rPr>
          <w:rStyle w:val="FieldLabels"/>
          <w:b w:val="0"/>
        </w:rPr>
        <w:t>:</w:t>
      </w:r>
      <w:r>
        <w:t xml:space="preserve"> </w:t>
      </w:r>
      <w:r w:rsidRPr="00C25632">
        <w:rPr>
          <w:rStyle w:val="Data"/>
        </w:rPr>
        <w:t>The Assistant to the Director of Support is a diverse and fast-paced role supporting the director of our 250 person support organization</w:t>
      </w:r>
      <w:r w:rsidR="00622C8E" w:rsidRPr="00B81896">
        <w:t>.</w:t>
      </w:r>
    </w:p>
    <w:p w:rsidR="00A3743D" w:rsidRPr="00CF6A7D" w:rsidRDefault="00A3743D" w:rsidP="0024104D">
      <w:pPr>
        <w:pStyle w:val="Heading2"/>
      </w:pPr>
      <w:r w:rsidRPr="00902F8D">
        <w:t>Click</w:t>
      </w:r>
      <w:r>
        <w:t xml:space="preserve"> </w:t>
      </w:r>
      <w:r w:rsidRPr="00204DCF">
        <w:rPr>
          <w:rStyle w:val="ButtonLabels"/>
        </w:rPr>
        <w:t>Save</w:t>
      </w:r>
      <w:r w:rsidR="00622C8E" w:rsidRPr="00B81896">
        <w:t>.</w:t>
      </w:r>
    </w:p>
    <w:p w:rsidR="00A3743D" w:rsidRPr="00902F8D" w:rsidRDefault="00A3743D" w:rsidP="0024104D">
      <w:pPr>
        <w:pStyle w:val="Heading2"/>
      </w:pPr>
      <w:r w:rsidRPr="00902F8D">
        <w:t>After receiving the error</w:t>
      </w:r>
      <w:r>
        <w:t xml:space="preserve"> </w:t>
      </w:r>
      <w:r w:rsidRPr="00E802E9">
        <w:rPr>
          <w:rStyle w:val="Data"/>
        </w:rPr>
        <w:t>Temporary positions require a value for Duration between 1 and 365 days</w:t>
      </w:r>
      <w:r w:rsidRPr="00006405">
        <w:rPr>
          <w:rStyle w:val="Data"/>
          <w:rFonts w:ascii="Arial" w:hAnsi="Arial" w:cs="Arial"/>
        </w:rPr>
        <w:t>,</w:t>
      </w:r>
      <w:r w:rsidRPr="00A9117E">
        <w:rPr>
          <w:rStyle w:val="InputText"/>
        </w:rPr>
        <w:t xml:space="preserve"> </w:t>
      </w:r>
      <w:r w:rsidRPr="00902F8D">
        <w:t>enter the Duration as</w:t>
      </w:r>
      <w:r>
        <w:t xml:space="preserve"> </w:t>
      </w:r>
      <w:r w:rsidRPr="00C25632">
        <w:rPr>
          <w:rStyle w:val="Data"/>
        </w:rPr>
        <w:t>364</w:t>
      </w:r>
      <w:r w:rsidRPr="00006405">
        <w:rPr>
          <w:rStyle w:val="Data"/>
          <w:rFonts w:ascii="Arial" w:hAnsi="Arial" w:cs="Arial"/>
        </w:rPr>
        <w:t>,</w:t>
      </w:r>
      <w:r>
        <w:t xml:space="preserve"> </w:t>
      </w:r>
      <w:r w:rsidRPr="00902F8D">
        <w:t>then click</w:t>
      </w:r>
      <w:r>
        <w:t xml:space="preserve"> </w:t>
      </w:r>
      <w:r w:rsidRPr="00204DCF">
        <w:rPr>
          <w:rStyle w:val="ButtonLabels"/>
        </w:rPr>
        <w:t>Save</w:t>
      </w:r>
      <w:r>
        <w:t xml:space="preserve"> </w:t>
      </w:r>
      <w:r w:rsidRPr="00902F8D">
        <w:t>again.</w:t>
      </w:r>
    </w:p>
    <w:p w:rsidR="00A3743D" w:rsidRPr="00CF6A7D" w:rsidRDefault="00A3743D" w:rsidP="00CF6A7D">
      <w:pPr>
        <w:pStyle w:val="Heading1"/>
      </w:pPr>
      <w:r w:rsidRPr="00CF6A7D">
        <w:t>Check the Debug Logs.</w:t>
      </w:r>
    </w:p>
    <w:p w:rsidR="00A3743D" w:rsidRPr="00CF6A7D" w:rsidRDefault="00A3743D" w:rsidP="00CF6A7D">
      <w:pPr>
        <w:pStyle w:val="Heading2"/>
      </w:pPr>
      <w:r w:rsidRPr="00CF6A7D">
        <w:t xml:space="preserve">Click </w:t>
      </w:r>
      <w:r w:rsidRPr="00CF6A7D">
        <w:rPr>
          <w:rStyle w:val="ClickPaths"/>
        </w:rPr>
        <w:t>Setup | Monitor</w:t>
      </w:r>
      <w:r w:rsidR="005300FE" w:rsidRPr="00CF6A7D">
        <w:rPr>
          <w:rStyle w:val="ClickPaths"/>
        </w:rPr>
        <w:t xml:space="preserve"> | </w:t>
      </w:r>
      <w:r w:rsidR="005300FE">
        <w:rPr>
          <w:rStyle w:val="ClickPaths"/>
        </w:rPr>
        <w:t>Logs</w:t>
      </w:r>
      <w:r w:rsidRPr="00CF6A7D">
        <w:rPr>
          <w:rStyle w:val="ClickPaths"/>
        </w:rPr>
        <w:t xml:space="preserve"> | Debug Logs</w:t>
      </w:r>
      <w:r w:rsidRPr="00CF6A7D">
        <w:t>.</w:t>
      </w:r>
    </w:p>
    <w:p w:rsidR="00A3743D" w:rsidRPr="00CF6A7D" w:rsidRDefault="00BF22CF" w:rsidP="00CF6A7D">
      <w:pPr>
        <w:pStyle w:val="Heading2"/>
      </w:pPr>
      <w:r>
        <w:t>In the section called Debug Logs, c</w:t>
      </w:r>
      <w:r w:rsidR="00A3743D" w:rsidRPr="00CF6A7D">
        <w:t xml:space="preserve">lick the </w:t>
      </w:r>
      <w:r w:rsidR="00A3743D" w:rsidRPr="00CF6A7D">
        <w:rPr>
          <w:rStyle w:val="ClickPaths"/>
        </w:rPr>
        <w:t>View</w:t>
      </w:r>
      <w:r w:rsidR="00A3743D" w:rsidRPr="00CF6A7D">
        <w:t xml:space="preserve"> link next to the </w:t>
      </w:r>
      <w:r>
        <w:t>earliest</w:t>
      </w:r>
      <w:r w:rsidR="00A3743D" w:rsidRPr="00CF6A7D">
        <w:t xml:space="preserve"> listing (at the bottom of the list) for </w:t>
      </w:r>
      <w:r w:rsidR="00792D6D">
        <w:t>your name</w:t>
      </w:r>
      <w:r w:rsidR="00A3743D" w:rsidRPr="00CF6A7D">
        <w:t xml:space="preserve"> to view the logs.</w:t>
      </w:r>
    </w:p>
    <w:p w:rsidR="00622C8E" w:rsidRDefault="00A3743D" w:rsidP="00B81896">
      <w:pPr>
        <w:pStyle w:val="H2bodytext"/>
        <w:ind w:firstLine="90"/>
      </w:pPr>
      <w:r w:rsidRPr="00CF6A7D">
        <w:rPr>
          <w:b/>
        </w:rPr>
        <w:t>Note the result</w:t>
      </w:r>
      <w:r w:rsidRPr="00CF6A7D">
        <w:t xml:space="preserve">: VALIDATION_FAIL </w:t>
      </w:r>
    </w:p>
    <w:p w:rsidR="00A3743D" w:rsidRPr="00CF6A7D" w:rsidRDefault="00A3743D" w:rsidP="00CF6A7D">
      <w:pPr>
        <w:pStyle w:val="Heading2"/>
      </w:pPr>
      <w:r w:rsidRPr="00CF6A7D">
        <w:t xml:space="preserve">Click </w:t>
      </w:r>
      <w:r w:rsidRPr="00CF6A7D">
        <w:rPr>
          <w:rStyle w:val="ClickPaths"/>
        </w:rPr>
        <w:t>Back to List: Debug Logs</w:t>
      </w:r>
      <w:r w:rsidRPr="00CF6A7D">
        <w:t xml:space="preserve"> (in the upper left).</w:t>
      </w:r>
    </w:p>
    <w:p w:rsidR="00A3743D" w:rsidRPr="00CF6A7D" w:rsidRDefault="00A3743D" w:rsidP="00CF6A7D">
      <w:pPr>
        <w:pStyle w:val="Heading2"/>
      </w:pPr>
      <w:r w:rsidRPr="00CF6A7D">
        <w:t xml:space="preserve">Click the </w:t>
      </w:r>
      <w:r w:rsidRPr="00CF6A7D">
        <w:rPr>
          <w:rStyle w:val="ClickPaths"/>
        </w:rPr>
        <w:t>View</w:t>
      </w:r>
      <w:r w:rsidRPr="00CF6A7D">
        <w:t xml:space="preserve"> link next to the </w:t>
      </w:r>
      <w:r w:rsidR="00BF22CF">
        <w:t>latest</w:t>
      </w:r>
      <w:r w:rsidRPr="00CF6A7D">
        <w:t xml:space="preserve"> listing for </w:t>
      </w:r>
      <w:r w:rsidR="00792D6D">
        <w:t>your name</w:t>
      </w:r>
      <w:r w:rsidRPr="00CF6A7D">
        <w:t xml:space="preserve"> to view the logs.</w:t>
      </w:r>
    </w:p>
    <w:p w:rsidR="00622C8E" w:rsidRDefault="00A3743D" w:rsidP="00B81896">
      <w:pPr>
        <w:pStyle w:val="H2bodytext"/>
        <w:ind w:firstLine="90"/>
      </w:pPr>
      <w:r w:rsidRPr="00CF6A7D">
        <w:rPr>
          <w:b/>
        </w:rPr>
        <w:t>Note the result</w:t>
      </w:r>
      <w:r w:rsidRPr="00CF6A7D">
        <w:t>: VALIDATION_PASS</w:t>
      </w:r>
    </w:p>
    <w:p w:rsidR="00A3743D" w:rsidRPr="00A97A13" w:rsidRDefault="00A3743D" w:rsidP="0024104D">
      <w:pPr>
        <w:pStyle w:val="Heading1"/>
        <w:rPr>
          <w:b/>
        </w:rPr>
      </w:pPr>
      <w:r>
        <w:br w:type="page"/>
      </w:r>
    </w:p>
    <w:p w:rsidR="00A3743D" w:rsidRPr="00964ECD" w:rsidRDefault="0087561E" w:rsidP="0014322B">
      <w:pPr>
        <w:pStyle w:val="ExerciseTitle"/>
      </w:pPr>
      <w:bookmarkStart w:id="111" w:name="_Toc333484140"/>
      <w:bookmarkStart w:id="112" w:name="_Toc335740733"/>
      <w:bookmarkStart w:id="113" w:name="_Toc352076009"/>
      <w:bookmarkStart w:id="114" w:name="_Toc440875413"/>
      <w:r>
        <w:lastRenderedPageBreak/>
        <w:t>1</w:t>
      </w:r>
      <w:r w:rsidR="002262B2">
        <w:t>1</w:t>
      </w:r>
      <w:r w:rsidR="00A3743D" w:rsidRPr="00964ECD">
        <w:t>-3</w:t>
      </w:r>
      <w:r w:rsidR="00A3743D">
        <w:t>: Build</w:t>
      </w:r>
      <w:r w:rsidR="00A3743D" w:rsidRPr="00964ECD">
        <w:t xml:space="preserve"> Validation Rules to Enforce Data Format</w:t>
      </w:r>
      <w:bookmarkEnd w:id="111"/>
      <w:bookmarkEnd w:id="112"/>
      <w:bookmarkEnd w:id="113"/>
      <w:bookmarkEnd w:id="114"/>
    </w:p>
    <w:p w:rsidR="00B216DC" w:rsidRDefault="00B216DC" w:rsidP="00B216DC">
      <w:pPr>
        <w:pStyle w:val="GoalTskTimeInstr"/>
      </w:pPr>
      <w:r>
        <w:t>Scenario:</w:t>
      </w:r>
    </w:p>
    <w:p w:rsidR="00B216DC" w:rsidRPr="001A6F4C" w:rsidRDefault="00B216DC" w:rsidP="00B216DC">
      <w:pPr>
        <w:pStyle w:val="BodyText"/>
      </w:pPr>
      <w:r>
        <w:t>Universal Containers would like to make sure that when candidates are entered, the zip code is entered in the correct format.</w:t>
      </w:r>
    </w:p>
    <w:p w:rsidR="00A3743D" w:rsidRDefault="00A3743D" w:rsidP="0014322B">
      <w:pPr>
        <w:pStyle w:val="GoalTskTimeInstr"/>
      </w:pPr>
      <w:r>
        <w:t>Goal:</w:t>
      </w:r>
    </w:p>
    <w:p w:rsidR="00A3743D" w:rsidRDefault="00A3743D" w:rsidP="0014322B">
      <w:pPr>
        <w:pStyle w:val="BodyText"/>
      </w:pPr>
      <w:r>
        <w:t>Build a validation rule that enforces proper data format.</w:t>
      </w:r>
    </w:p>
    <w:p w:rsidR="00A3743D" w:rsidRDefault="00A3743D" w:rsidP="0014322B">
      <w:pPr>
        <w:pStyle w:val="GoalTskTimeInstr"/>
      </w:pPr>
      <w:r>
        <w:t>Tasks:</w:t>
      </w:r>
    </w:p>
    <w:p w:rsidR="00A3743D" w:rsidRPr="0087561E" w:rsidRDefault="00A3743D" w:rsidP="00FD0DFD">
      <w:pPr>
        <w:pStyle w:val="Heading1"/>
        <w:numPr>
          <w:ilvl w:val="0"/>
          <w:numId w:val="61"/>
        </w:numPr>
      </w:pPr>
      <w:r>
        <w:t xml:space="preserve">Create </w:t>
      </w:r>
      <w:r w:rsidRPr="0087561E">
        <w:t>a validation rule on candidates that requires that zip codes be entered in a valid 5-digit or 9-digit format.</w:t>
      </w:r>
    </w:p>
    <w:p w:rsidR="00A3743D" w:rsidRPr="001D7A9F" w:rsidRDefault="00A3743D" w:rsidP="001D7A9F">
      <w:pPr>
        <w:pStyle w:val="Heading1"/>
      </w:pPr>
      <w:r w:rsidRPr="001D7A9F">
        <w:t>Test the validation rule on an existing candidate.</w:t>
      </w:r>
    </w:p>
    <w:p w:rsidR="00A3743D" w:rsidRDefault="00A3743D" w:rsidP="0014322B">
      <w:pPr>
        <w:pStyle w:val="GoalTskTimeInstr"/>
      </w:pPr>
      <w:r>
        <w:t>Time:</w:t>
      </w:r>
    </w:p>
    <w:p w:rsidR="00A3743D" w:rsidRDefault="00A3743D" w:rsidP="0014322B">
      <w:pPr>
        <w:pStyle w:val="BodyText"/>
      </w:pPr>
      <w:r>
        <w:t>10 minutes</w:t>
      </w:r>
    </w:p>
    <w:p w:rsidR="00A3743D" w:rsidRDefault="00A3743D" w:rsidP="0014322B">
      <w:pPr>
        <w:pStyle w:val="SingleLine"/>
      </w:pPr>
    </w:p>
    <w:p w:rsidR="00A3743D" w:rsidRPr="00054062" w:rsidRDefault="00A3743D" w:rsidP="0014322B">
      <w:pPr>
        <w:pStyle w:val="GoalTskTimeInstr"/>
      </w:pPr>
      <w:r w:rsidRPr="00054062">
        <w:t>Instructions:</w:t>
      </w:r>
    </w:p>
    <w:p w:rsidR="00A3743D" w:rsidRDefault="00A3743D" w:rsidP="00FD0DFD">
      <w:pPr>
        <w:pStyle w:val="Heading1"/>
        <w:numPr>
          <w:ilvl w:val="0"/>
          <w:numId w:val="62"/>
        </w:numPr>
      </w:pPr>
      <w:r>
        <w:t xml:space="preserve">Create a validation rule on candidates that requires that zip codes be entered in a valid </w:t>
      </w:r>
      <w:r w:rsidR="00B216DC">
        <w:br/>
      </w:r>
      <w:r>
        <w:t xml:space="preserve">5-digit or 9-digit </w:t>
      </w:r>
      <w:r w:rsidRPr="0087561E">
        <w:t>format</w:t>
      </w:r>
      <w:r>
        <w:t>.</w:t>
      </w:r>
    </w:p>
    <w:p w:rsidR="00A3743D" w:rsidRDefault="00A3743D" w:rsidP="0024104D">
      <w:pPr>
        <w:pStyle w:val="Heading2"/>
      </w:pPr>
      <w:r w:rsidRPr="009F1520">
        <w:t xml:space="preserve">Click </w:t>
      </w:r>
      <w:r w:rsidRPr="00171F92">
        <w:rPr>
          <w:rStyle w:val="ClickPaths"/>
        </w:rPr>
        <w:t>Setup | Create | Objects | Candidate</w:t>
      </w:r>
      <w:r w:rsidRPr="00DB6029">
        <w:rPr>
          <w:rStyle w:val="ClickPaths"/>
          <w:b w:val="0"/>
        </w:rPr>
        <w:t>.</w:t>
      </w:r>
    </w:p>
    <w:p w:rsidR="00A3743D" w:rsidRPr="00171F92" w:rsidRDefault="00A3743D" w:rsidP="0024104D">
      <w:pPr>
        <w:pStyle w:val="Heading2"/>
      </w:pPr>
      <w:r>
        <w:t xml:space="preserve">Scroll down to the </w:t>
      </w:r>
      <w:r w:rsidRPr="00171F92">
        <w:rPr>
          <w:rStyle w:val="Heading3Char"/>
        </w:rPr>
        <w:t>Validation Rules</w:t>
      </w:r>
      <w:r>
        <w:t xml:space="preserve"> related list and click </w:t>
      </w:r>
      <w:r w:rsidRPr="00204DCF">
        <w:rPr>
          <w:rStyle w:val="ButtonLabels"/>
        </w:rPr>
        <w:t>New</w:t>
      </w:r>
      <w:r w:rsidR="00622C8E" w:rsidRPr="00B81896">
        <w:t>.</w:t>
      </w:r>
      <w:r w:rsidRPr="00B216DC">
        <w:t xml:space="preserve"> </w:t>
      </w:r>
    </w:p>
    <w:p w:rsidR="00A3743D" w:rsidRPr="00CF6A7D" w:rsidRDefault="00A3743D" w:rsidP="00B216DC">
      <w:pPr>
        <w:pStyle w:val="Heading3"/>
        <w:ind w:left="1170"/>
      </w:pPr>
      <w:r w:rsidRPr="00171F92">
        <w:rPr>
          <w:rStyle w:val="FieldLabels"/>
        </w:rPr>
        <w:t>Rule Name</w:t>
      </w:r>
      <w:r w:rsidRPr="00DB6029">
        <w:rPr>
          <w:rStyle w:val="FieldLabels"/>
          <w:b w:val="0"/>
        </w:rPr>
        <w:t>:</w:t>
      </w:r>
      <w:r>
        <w:t xml:space="preserve"> </w:t>
      </w:r>
      <w:r w:rsidRPr="00171F92">
        <w:rPr>
          <w:rStyle w:val="Data"/>
        </w:rPr>
        <w:t>Zip code must be Valid US Postal Code</w:t>
      </w:r>
    </w:p>
    <w:p w:rsidR="00A3743D" w:rsidRPr="00CF6A7D" w:rsidRDefault="00A3743D" w:rsidP="00B216DC">
      <w:pPr>
        <w:pStyle w:val="Heading3"/>
        <w:ind w:left="1170"/>
      </w:pPr>
      <w:r w:rsidRPr="00171F92">
        <w:rPr>
          <w:rStyle w:val="FieldLabels"/>
        </w:rPr>
        <w:t>Active</w:t>
      </w:r>
      <w:r w:rsidRPr="00DB6029">
        <w:rPr>
          <w:rStyle w:val="FieldLabels"/>
          <w:b w:val="0"/>
        </w:rPr>
        <w:t>:</w:t>
      </w:r>
      <w:r>
        <w:t xml:space="preserve"> </w:t>
      </w:r>
      <w:r w:rsidRPr="00171F92">
        <w:t>(selected)</w:t>
      </w:r>
    </w:p>
    <w:p w:rsidR="00A3743D" w:rsidRPr="00CF6A7D" w:rsidRDefault="00A3743D" w:rsidP="00B216DC">
      <w:pPr>
        <w:pStyle w:val="Heading3"/>
        <w:ind w:left="1170"/>
      </w:pPr>
      <w:r w:rsidRPr="00171F92">
        <w:rPr>
          <w:rStyle w:val="FieldLabels"/>
        </w:rPr>
        <w:t>Description</w:t>
      </w:r>
      <w:r w:rsidRPr="00DB6029">
        <w:rPr>
          <w:rStyle w:val="FieldLabels"/>
          <w:b w:val="0"/>
        </w:rPr>
        <w:t>:</w:t>
      </w:r>
      <w:r>
        <w:t xml:space="preserve"> </w:t>
      </w:r>
      <w:r w:rsidRPr="00171F92">
        <w:rPr>
          <w:rStyle w:val="Data"/>
        </w:rPr>
        <w:t>Validates that the candidate Zip/Postal Code is in 99999 or 99999-9999 format if Country is USA or US</w:t>
      </w:r>
      <w:r w:rsidR="00622C8E" w:rsidRPr="00B81896">
        <w:t>.</w:t>
      </w:r>
    </w:p>
    <w:p w:rsidR="00A3743D" w:rsidRPr="00270F08" w:rsidRDefault="00A3743D" w:rsidP="00B216DC">
      <w:pPr>
        <w:pStyle w:val="Heading3"/>
        <w:ind w:left="1170"/>
        <w:rPr>
          <w:rStyle w:val="Code"/>
          <w:rFonts w:ascii="Arial" w:hAnsi="Arial"/>
          <w:bCs/>
        </w:rPr>
      </w:pPr>
      <w:r w:rsidRPr="00171F92">
        <w:rPr>
          <w:rStyle w:val="FieldLabels"/>
        </w:rPr>
        <w:t>Error Condition Formula</w:t>
      </w:r>
      <w:r w:rsidRPr="00DB6029">
        <w:rPr>
          <w:rStyle w:val="FieldLabels"/>
          <w:b w:val="0"/>
        </w:rPr>
        <w:t>:</w:t>
      </w:r>
      <w:r w:rsidRPr="00237918">
        <w:t xml:space="preserve"> </w:t>
      </w:r>
      <w:r w:rsidRPr="00B216DC">
        <w:rPr>
          <w:rStyle w:val="Code"/>
        </w:rPr>
        <w:t>(</w:t>
      </w:r>
      <w:r w:rsidR="004149D8">
        <w:rPr>
          <w:rStyle w:val="Code"/>
        </w:rPr>
        <w:t>UPPER(</w:t>
      </w:r>
      <w:proofErr w:type="spellStart"/>
      <w:r w:rsidRPr="00B216DC">
        <w:rPr>
          <w:rStyle w:val="Code"/>
        </w:rPr>
        <w:t>Country__c</w:t>
      </w:r>
      <w:proofErr w:type="spellEnd"/>
      <w:r w:rsidR="004149D8">
        <w:rPr>
          <w:rStyle w:val="Code"/>
        </w:rPr>
        <w:t>)</w:t>
      </w:r>
      <w:r w:rsidRPr="00B216DC">
        <w:rPr>
          <w:rStyle w:val="Code"/>
        </w:rPr>
        <w:t xml:space="preserve"> == "USA" || </w:t>
      </w:r>
      <w:r w:rsidR="004149D8">
        <w:rPr>
          <w:rStyle w:val="Code"/>
        </w:rPr>
        <w:t>UPPER(</w:t>
      </w:r>
      <w:proofErr w:type="spellStart"/>
      <w:r w:rsidRPr="00B216DC">
        <w:rPr>
          <w:rStyle w:val="Code"/>
        </w:rPr>
        <w:t>Country__c</w:t>
      </w:r>
      <w:proofErr w:type="spellEnd"/>
      <w:r w:rsidR="004149D8">
        <w:rPr>
          <w:rStyle w:val="Code"/>
        </w:rPr>
        <w:t>)</w:t>
      </w:r>
      <w:r w:rsidRPr="00B216DC">
        <w:rPr>
          <w:rStyle w:val="Code"/>
        </w:rPr>
        <w:t xml:space="preserve"> == "US") &amp;&amp; NOT(REGEX(</w:t>
      </w:r>
      <w:proofErr w:type="spellStart"/>
      <w:r w:rsidRPr="00B216DC">
        <w:rPr>
          <w:rStyle w:val="Code"/>
        </w:rPr>
        <w:t>Zip_Postal_Code__c</w:t>
      </w:r>
      <w:proofErr w:type="spellEnd"/>
      <w:r w:rsidRPr="00B216DC">
        <w:rPr>
          <w:rStyle w:val="Code"/>
        </w:rPr>
        <w:t>,"</w:t>
      </w:r>
      <w:hyperlink w:anchor="_blank" w:history="1">
        <w:r w:rsidR="00C5409A">
          <w:rPr>
            <w:rStyle w:val="Code"/>
          </w:rPr>
          <w:t>\\d{5}(-\\d{4})</w:t>
        </w:r>
      </w:hyperlink>
      <w:r w:rsidRPr="00B216DC">
        <w:rPr>
          <w:rStyle w:val="Code"/>
        </w:rPr>
        <w:t>?"))</w:t>
      </w:r>
    </w:p>
    <w:p w:rsidR="00A3743D" w:rsidRPr="00171F92" w:rsidRDefault="00A3743D" w:rsidP="00B216DC">
      <w:pPr>
        <w:pStyle w:val="Heading3"/>
        <w:ind w:left="1170"/>
      </w:pPr>
      <w:r w:rsidRPr="00270F08">
        <w:t xml:space="preserve">Click </w:t>
      </w:r>
      <w:r w:rsidRPr="00204DCF">
        <w:rPr>
          <w:rStyle w:val="ButtonLabels"/>
        </w:rPr>
        <w:t>Check Syntax</w:t>
      </w:r>
      <w:r w:rsidRPr="00270F08">
        <w:t xml:space="preserve"> to verify your formula.</w:t>
      </w:r>
    </w:p>
    <w:p w:rsidR="00A3743D" w:rsidRPr="00CF6A7D" w:rsidRDefault="00A3743D" w:rsidP="00B216DC">
      <w:pPr>
        <w:pStyle w:val="Heading3"/>
        <w:ind w:left="1170"/>
      </w:pPr>
      <w:r w:rsidRPr="00171F92">
        <w:rPr>
          <w:rStyle w:val="FieldLabels"/>
        </w:rPr>
        <w:t>Error Message</w:t>
      </w:r>
      <w:r w:rsidRPr="00DB6029">
        <w:rPr>
          <w:rStyle w:val="FieldLabels"/>
          <w:b w:val="0"/>
        </w:rPr>
        <w:t>:</w:t>
      </w:r>
      <w:r w:rsidRPr="00DB6029">
        <w:t xml:space="preserve"> </w:t>
      </w:r>
      <w:r w:rsidRPr="00171F92">
        <w:rPr>
          <w:rStyle w:val="Data"/>
        </w:rPr>
        <w:t>Zip code must be in 99999 or 99999-9999 format.</w:t>
      </w:r>
    </w:p>
    <w:p w:rsidR="00A3743D" w:rsidRPr="00171F92" w:rsidRDefault="00A3743D" w:rsidP="00B216DC">
      <w:pPr>
        <w:pStyle w:val="Heading3"/>
        <w:ind w:left="1170"/>
      </w:pPr>
      <w:r w:rsidRPr="00171F92">
        <w:rPr>
          <w:rStyle w:val="FieldLabels"/>
        </w:rPr>
        <w:t>Error Location</w:t>
      </w:r>
      <w:r w:rsidRPr="00DB6029">
        <w:rPr>
          <w:rStyle w:val="FieldLabels"/>
          <w:b w:val="0"/>
        </w:rPr>
        <w:t>:</w:t>
      </w:r>
      <w:r w:rsidRPr="00171F92">
        <w:rPr>
          <w:rStyle w:val="FieldLabels"/>
        </w:rPr>
        <w:t xml:space="preserve"> </w:t>
      </w:r>
      <w:r w:rsidRPr="001575B3">
        <w:rPr>
          <w:rStyle w:val="IndividualRadioButton"/>
        </w:rPr>
        <w:t>Field:</w:t>
      </w:r>
      <w:r>
        <w:t xml:space="preserve"> </w:t>
      </w:r>
      <w:r w:rsidRPr="001575B3">
        <w:rPr>
          <w:rStyle w:val="PicklistValues"/>
        </w:rPr>
        <w:t>Zip/Postal Code</w:t>
      </w:r>
    </w:p>
    <w:p w:rsidR="00A3743D" w:rsidRPr="00CF6A7D" w:rsidRDefault="00A3743D" w:rsidP="0024104D">
      <w:pPr>
        <w:pStyle w:val="Heading2"/>
      </w:pPr>
      <w:r w:rsidRPr="00A97A13">
        <w:t>Click</w:t>
      </w:r>
      <w:r>
        <w:t xml:space="preserve"> </w:t>
      </w:r>
      <w:r w:rsidRPr="00204DCF">
        <w:rPr>
          <w:rStyle w:val="ButtonLabels"/>
        </w:rPr>
        <w:t>Save</w:t>
      </w:r>
      <w:r w:rsidR="00622C8E" w:rsidRPr="00B81896">
        <w:t>.</w:t>
      </w:r>
    </w:p>
    <w:p w:rsidR="00A3743D" w:rsidRPr="00FF1300" w:rsidRDefault="00A3743D" w:rsidP="0024104D">
      <w:pPr>
        <w:pStyle w:val="Heading1"/>
      </w:pPr>
      <w:r w:rsidRPr="00FF1300">
        <w:t>Test the validation rule on an existing candidate.</w:t>
      </w:r>
    </w:p>
    <w:p w:rsidR="00A3743D" w:rsidRDefault="00A3743D" w:rsidP="0024104D">
      <w:pPr>
        <w:pStyle w:val="Heading2"/>
      </w:pPr>
      <w:r w:rsidRPr="00482833">
        <w:t>Click the</w:t>
      </w:r>
      <w:r>
        <w:t xml:space="preserve"> </w:t>
      </w:r>
      <w:r w:rsidRPr="00FF1300">
        <w:t>Candidates</w:t>
      </w:r>
      <w:r>
        <w:t xml:space="preserve"> </w:t>
      </w:r>
      <w:r w:rsidRPr="00482833">
        <w:t>tab</w:t>
      </w:r>
      <w:r>
        <w:t>.</w:t>
      </w:r>
    </w:p>
    <w:p w:rsidR="00A3743D" w:rsidRPr="005300FE" w:rsidRDefault="00A3743D" w:rsidP="0024104D">
      <w:pPr>
        <w:pStyle w:val="Heading2"/>
      </w:pPr>
      <w:r>
        <w:t xml:space="preserve">Select </w:t>
      </w:r>
      <w:r w:rsidRPr="001575B3">
        <w:rPr>
          <w:rStyle w:val="PicklistValues"/>
        </w:rPr>
        <w:t>All</w:t>
      </w:r>
      <w:r>
        <w:t xml:space="preserve"> from the </w:t>
      </w:r>
      <w:r w:rsidRPr="001575B3">
        <w:rPr>
          <w:rStyle w:val="FieldLabels"/>
        </w:rPr>
        <w:t>View</w:t>
      </w:r>
      <w:r>
        <w:t xml:space="preserve"> picklist and click </w:t>
      </w:r>
      <w:r w:rsidRPr="00204DCF">
        <w:rPr>
          <w:rStyle w:val="ButtonLabels"/>
        </w:rPr>
        <w:t>Go!</w:t>
      </w:r>
    </w:p>
    <w:p w:rsidR="00A3743D" w:rsidRPr="00CF6A7D" w:rsidRDefault="00A3743D" w:rsidP="0024104D">
      <w:pPr>
        <w:pStyle w:val="Heading2"/>
      </w:pPr>
      <w:r>
        <w:t>Select</w:t>
      </w:r>
      <w:r w:rsidRPr="00020E05">
        <w:t xml:space="preserve"> any</w:t>
      </w:r>
      <w:r>
        <w:t xml:space="preserve"> </w:t>
      </w:r>
      <w:r w:rsidR="00622C8E" w:rsidRPr="00B81896">
        <w:rPr>
          <w:rStyle w:val="PicklistValues"/>
        </w:rPr>
        <w:t xml:space="preserve">Candidate </w:t>
      </w:r>
      <w:r w:rsidRPr="003406FA">
        <w:t>and</w:t>
      </w:r>
      <w:r>
        <w:rPr>
          <w:rStyle w:val="ClickPaths"/>
        </w:rPr>
        <w:t xml:space="preserve"> </w:t>
      </w:r>
      <w:r w:rsidRPr="00020E05">
        <w:t>click</w:t>
      </w:r>
      <w:r>
        <w:t xml:space="preserve"> </w:t>
      </w:r>
      <w:r w:rsidRPr="00FF1300">
        <w:rPr>
          <w:rStyle w:val="ClickPaths"/>
        </w:rPr>
        <w:t>Edit</w:t>
      </w:r>
      <w:r w:rsidRPr="00DB6029">
        <w:rPr>
          <w:rStyle w:val="ClickPaths"/>
          <w:b w:val="0"/>
        </w:rPr>
        <w:t>.</w:t>
      </w:r>
    </w:p>
    <w:p w:rsidR="00A3743D" w:rsidRPr="00FF1300" w:rsidRDefault="00A3743D" w:rsidP="00B216DC">
      <w:pPr>
        <w:pStyle w:val="Heading3"/>
        <w:ind w:hanging="270"/>
      </w:pPr>
      <w:r w:rsidRPr="00FF1300">
        <w:rPr>
          <w:rStyle w:val="FieldLabels"/>
        </w:rPr>
        <w:t>Country</w:t>
      </w:r>
      <w:r w:rsidRPr="00DB6029">
        <w:rPr>
          <w:rStyle w:val="FieldLabels"/>
          <w:b w:val="0"/>
        </w:rPr>
        <w:t>:</w:t>
      </w:r>
      <w:r>
        <w:t xml:space="preserve"> </w:t>
      </w:r>
      <w:r w:rsidRPr="00B4058C">
        <w:rPr>
          <w:rStyle w:val="Data"/>
        </w:rPr>
        <w:t>USA</w:t>
      </w:r>
    </w:p>
    <w:p w:rsidR="00A3743D" w:rsidRPr="00FF1300" w:rsidRDefault="00A3743D" w:rsidP="00B216DC">
      <w:pPr>
        <w:pStyle w:val="Heading3"/>
        <w:ind w:hanging="270"/>
      </w:pPr>
      <w:r w:rsidRPr="00FF1300">
        <w:rPr>
          <w:rStyle w:val="FieldLabels"/>
        </w:rPr>
        <w:t>Zip/Postal Code</w:t>
      </w:r>
      <w:r w:rsidRPr="00DB6029">
        <w:rPr>
          <w:rStyle w:val="FieldLabels"/>
          <w:b w:val="0"/>
        </w:rPr>
        <w:t>:</w:t>
      </w:r>
      <w:r w:rsidRPr="00DB6029">
        <w:t xml:space="preserve"> </w:t>
      </w:r>
      <w:r w:rsidRPr="00FF1300">
        <w:rPr>
          <w:rStyle w:val="Data"/>
        </w:rPr>
        <w:t>9410</w:t>
      </w:r>
    </w:p>
    <w:p w:rsidR="00A3743D" w:rsidRPr="00CF6A7D" w:rsidRDefault="00A3743D" w:rsidP="0024104D">
      <w:pPr>
        <w:pStyle w:val="Heading2"/>
      </w:pPr>
      <w:r w:rsidRPr="00101CCD">
        <w:t>Click</w:t>
      </w:r>
      <w:r>
        <w:t xml:space="preserve"> </w:t>
      </w:r>
      <w:r w:rsidRPr="00204DCF">
        <w:rPr>
          <w:rStyle w:val="ButtonLabels"/>
        </w:rPr>
        <w:t>Save</w:t>
      </w:r>
      <w:r w:rsidR="00622C8E" w:rsidRPr="00B81896">
        <w:t>.</w:t>
      </w:r>
    </w:p>
    <w:p w:rsidR="00A3743D" w:rsidRPr="006D2186" w:rsidRDefault="00A3743D" w:rsidP="006D63FB">
      <w:pPr>
        <w:pStyle w:val="Heading2"/>
        <w:ind w:left="720"/>
        <w:rPr>
          <w:rFonts w:eastAsiaTheme="minorEastAsia"/>
          <w:b/>
        </w:rPr>
      </w:pPr>
      <w:r w:rsidRPr="00482833">
        <w:t>After receiving the error</w:t>
      </w:r>
      <w:r>
        <w:t xml:space="preserve"> </w:t>
      </w:r>
      <w:r w:rsidRPr="00FF1300">
        <w:rPr>
          <w:rStyle w:val="Data"/>
        </w:rPr>
        <w:t>Zip code must be in 99999 or 99999-9999 format</w:t>
      </w:r>
      <w:r w:rsidR="00622C8E" w:rsidRPr="00B81896">
        <w:t>,</w:t>
      </w:r>
      <w:r w:rsidRPr="00FF1300">
        <w:rPr>
          <w:rStyle w:val="Data"/>
        </w:rPr>
        <w:t xml:space="preserve"> </w:t>
      </w:r>
      <w:r w:rsidRPr="00482833">
        <w:t>update the zip code to</w:t>
      </w:r>
      <w:r>
        <w:t xml:space="preserve"> </w:t>
      </w:r>
      <w:r w:rsidRPr="00FF1300">
        <w:rPr>
          <w:rStyle w:val="Data"/>
        </w:rPr>
        <w:t>94105</w:t>
      </w:r>
      <w:r>
        <w:t xml:space="preserve"> </w:t>
      </w:r>
      <w:r w:rsidRPr="00482833">
        <w:t>and click</w:t>
      </w:r>
      <w:r>
        <w:t xml:space="preserve"> </w:t>
      </w:r>
      <w:r w:rsidRPr="00204DCF">
        <w:rPr>
          <w:rStyle w:val="ButtonLabels"/>
        </w:rPr>
        <w:t>Save</w:t>
      </w:r>
      <w:r w:rsidR="00622C8E" w:rsidRPr="00B81896">
        <w:t>.</w:t>
      </w:r>
      <w:r w:rsidRPr="006D2186">
        <w:rPr>
          <w:rFonts w:eastAsiaTheme="minorEastAsia"/>
        </w:rPr>
        <w:br w:type="page"/>
      </w:r>
    </w:p>
    <w:p w:rsidR="00A3743D" w:rsidRDefault="0087561E" w:rsidP="0014322B">
      <w:pPr>
        <w:pStyle w:val="ExerciseTitle"/>
      </w:pPr>
      <w:bookmarkStart w:id="115" w:name="_Toc333484141"/>
      <w:bookmarkStart w:id="116" w:name="_Toc335740734"/>
      <w:bookmarkStart w:id="117" w:name="_Toc352076010"/>
      <w:bookmarkStart w:id="118" w:name="_Toc440875414"/>
      <w:r>
        <w:lastRenderedPageBreak/>
        <w:t>1</w:t>
      </w:r>
      <w:r w:rsidR="002262B2">
        <w:t>1</w:t>
      </w:r>
      <w:r w:rsidR="00A3743D">
        <w:t>-4: Build Validation Rules to Enforce Consistency</w:t>
      </w:r>
      <w:bookmarkEnd w:id="115"/>
      <w:bookmarkEnd w:id="116"/>
      <w:bookmarkEnd w:id="117"/>
      <w:bookmarkEnd w:id="118"/>
    </w:p>
    <w:p w:rsidR="00B216DC" w:rsidRDefault="00B216DC" w:rsidP="00B216DC">
      <w:pPr>
        <w:pStyle w:val="GoalTskTimeInstr"/>
      </w:pPr>
      <w:r>
        <w:t>Scenario:</w:t>
      </w:r>
    </w:p>
    <w:p w:rsidR="00B216DC" w:rsidRPr="001A6F4C" w:rsidRDefault="00B216DC" w:rsidP="00B216DC">
      <w:pPr>
        <w:pStyle w:val="BodyText"/>
      </w:pPr>
      <w:r>
        <w:t>Universal Containers would like to ensure that when a zip code is entered, it matches the state that’s entered. For example, a candidate with a California zip code should not have a state of New York.</w:t>
      </w:r>
      <w:r w:rsidR="00DC23B9">
        <w:t xml:space="preserve"> </w:t>
      </w:r>
      <w:r w:rsidR="00DC23B9" w:rsidRPr="00DC23B9">
        <w:t>This rule should be ignored when data is loaded in batch.</w:t>
      </w:r>
    </w:p>
    <w:p w:rsidR="00A3743D" w:rsidRDefault="00A3743D" w:rsidP="0014322B">
      <w:pPr>
        <w:pStyle w:val="GoalTskTimeInstr"/>
      </w:pPr>
      <w:r>
        <w:t>Goal:</w:t>
      </w:r>
    </w:p>
    <w:p w:rsidR="00A3743D" w:rsidRDefault="00A3743D" w:rsidP="0014322B">
      <w:pPr>
        <w:pStyle w:val="BodyText"/>
      </w:pPr>
      <w:r>
        <w:t>Build a validation rule that enforces data consistency.</w:t>
      </w:r>
    </w:p>
    <w:p w:rsidR="00A3743D" w:rsidRDefault="00A3743D" w:rsidP="0014322B">
      <w:pPr>
        <w:pStyle w:val="GoalTskTimeInstr"/>
      </w:pPr>
      <w:r>
        <w:t>Tasks:</w:t>
      </w:r>
    </w:p>
    <w:p w:rsidR="00A3743D" w:rsidRPr="0087561E" w:rsidRDefault="00A3743D" w:rsidP="00FD0DFD">
      <w:pPr>
        <w:pStyle w:val="Heading1"/>
        <w:numPr>
          <w:ilvl w:val="0"/>
          <w:numId w:val="63"/>
        </w:numPr>
      </w:pPr>
      <w:r w:rsidRPr="0087561E">
        <w:t>Create an object on which to store zip code data.</w:t>
      </w:r>
    </w:p>
    <w:p w:rsidR="00A3743D" w:rsidRPr="0087561E" w:rsidRDefault="00A3743D" w:rsidP="0024104D">
      <w:pPr>
        <w:pStyle w:val="Heading1"/>
      </w:pPr>
      <w:r w:rsidRPr="0087561E">
        <w:t>Create additional fields on the Zip Code object.</w:t>
      </w:r>
    </w:p>
    <w:p w:rsidR="00A3743D" w:rsidRPr="0087561E" w:rsidRDefault="00A3743D" w:rsidP="0024104D">
      <w:pPr>
        <w:pStyle w:val="Heading1"/>
      </w:pPr>
      <w:r w:rsidRPr="0087561E">
        <w:t>Create new zip code records.</w:t>
      </w:r>
    </w:p>
    <w:p w:rsidR="00A3743D" w:rsidRPr="0087561E" w:rsidRDefault="00A3743D" w:rsidP="0024104D">
      <w:pPr>
        <w:pStyle w:val="Heading1"/>
      </w:pPr>
      <w:r w:rsidRPr="0087561E">
        <w:t>Create a validation rule that checks the zip code entered against a table to validate that the zip code and state match.</w:t>
      </w:r>
    </w:p>
    <w:p w:rsidR="00A3743D" w:rsidRPr="0087561E" w:rsidRDefault="00A3743D" w:rsidP="0024104D">
      <w:pPr>
        <w:pStyle w:val="Heading1"/>
      </w:pPr>
      <w:r w:rsidRPr="0087561E">
        <w:t>Create a new Candidate to test your Zip Code object and validation rule.</w:t>
      </w:r>
    </w:p>
    <w:p w:rsidR="00A3743D" w:rsidRDefault="00A3743D" w:rsidP="0014322B">
      <w:pPr>
        <w:pStyle w:val="GoalTskTimeInstr"/>
      </w:pPr>
      <w:r>
        <w:t>Time:</w:t>
      </w:r>
    </w:p>
    <w:p w:rsidR="00A3743D" w:rsidRDefault="00A3743D" w:rsidP="0014322B">
      <w:pPr>
        <w:pStyle w:val="BodyText"/>
      </w:pPr>
      <w:r>
        <w:t>15 minutes</w:t>
      </w:r>
    </w:p>
    <w:p w:rsidR="00A3743D" w:rsidRDefault="00A3743D" w:rsidP="0014322B">
      <w:pPr>
        <w:pStyle w:val="SingleLine"/>
      </w:pPr>
    </w:p>
    <w:p w:rsidR="00A3743D" w:rsidRPr="00054062" w:rsidRDefault="00A3743D" w:rsidP="0014322B">
      <w:pPr>
        <w:pStyle w:val="GoalTskTimeInstr"/>
      </w:pPr>
      <w:r w:rsidRPr="00054062">
        <w:t>Instructions:</w:t>
      </w:r>
    </w:p>
    <w:p w:rsidR="00A3743D" w:rsidRDefault="00A3743D" w:rsidP="00FD0DFD">
      <w:pPr>
        <w:pStyle w:val="Heading1"/>
        <w:numPr>
          <w:ilvl w:val="0"/>
          <w:numId w:val="64"/>
        </w:numPr>
      </w:pPr>
      <w:r>
        <w:t>Create an object on which to store zip code data.</w:t>
      </w:r>
    </w:p>
    <w:p w:rsidR="00A3743D" w:rsidRPr="002D1F12" w:rsidRDefault="00A3743D" w:rsidP="0024104D">
      <w:pPr>
        <w:pStyle w:val="Heading2"/>
        <w:rPr>
          <w:rStyle w:val="ClickPaths"/>
          <w:b w:val="0"/>
          <w:bCs w:val="0"/>
        </w:rPr>
      </w:pPr>
      <w:r>
        <w:t xml:space="preserve">Click </w:t>
      </w:r>
      <w:r w:rsidRPr="009B426A">
        <w:rPr>
          <w:rStyle w:val="ClickPaths"/>
        </w:rPr>
        <w:t>Setup | Create | Objects</w:t>
      </w:r>
      <w:r w:rsidRPr="00DB6029">
        <w:rPr>
          <w:rStyle w:val="ClickPaths"/>
          <w:b w:val="0"/>
        </w:rPr>
        <w:t>.</w:t>
      </w:r>
    </w:p>
    <w:p w:rsidR="00A3743D" w:rsidRPr="002D1F12" w:rsidRDefault="00A3743D" w:rsidP="0024104D">
      <w:pPr>
        <w:pStyle w:val="Heading2"/>
      </w:pPr>
      <w:r w:rsidRPr="002D1F12">
        <w:t xml:space="preserve">Click </w:t>
      </w:r>
      <w:r w:rsidRPr="00204DCF">
        <w:rPr>
          <w:rStyle w:val="ButtonLabels"/>
        </w:rPr>
        <w:t>New Custom Object</w:t>
      </w:r>
      <w:r w:rsidR="00622C8E" w:rsidRPr="00B81896">
        <w:t>.</w:t>
      </w:r>
    </w:p>
    <w:p w:rsidR="00A3743D" w:rsidRDefault="00A3743D" w:rsidP="00B216DC">
      <w:pPr>
        <w:pStyle w:val="Heading3"/>
        <w:ind w:left="1260" w:hanging="450"/>
      </w:pPr>
      <w:r w:rsidRPr="009B426A">
        <w:rPr>
          <w:rStyle w:val="FieldLabels"/>
        </w:rPr>
        <w:t>Label</w:t>
      </w:r>
      <w:r w:rsidRPr="00DB6029">
        <w:rPr>
          <w:rStyle w:val="FieldLabels"/>
          <w:b w:val="0"/>
        </w:rPr>
        <w:t>:</w:t>
      </w:r>
      <w:r w:rsidRPr="00DB6029">
        <w:rPr>
          <w:b/>
        </w:rPr>
        <w:t xml:space="preserve"> </w:t>
      </w:r>
      <w:r w:rsidRPr="009B426A">
        <w:rPr>
          <w:rStyle w:val="Data"/>
        </w:rPr>
        <w:t>Zip Code</w:t>
      </w:r>
    </w:p>
    <w:p w:rsidR="00A3743D" w:rsidRPr="009B426A" w:rsidRDefault="00A3743D" w:rsidP="00B216DC">
      <w:pPr>
        <w:pStyle w:val="Heading3"/>
        <w:ind w:left="1260" w:hanging="450"/>
      </w:pPr>
      <w:r w:rsidRPr="009B426A">
        <w:rPr>
          <w:rStyle w:val="FieldLabels"/>
        </w:rPr>
        <w:t>Plural Label</w:t>
      </w:r>
      <w:r w:rsidRPr="00DB6029">
        <w:rPr>
          <w:rStyle w:val="FieldLabels"/>
          <w:b w:val="0"/>
        </w:rPr>
        <w:t>:</w:t>
      </w:r>
      <w:r w:rsidRPr="00DB6029">
        <w:t xml:space="preserve"> </w:t>
      </w:r>
      <w:r w:rsidRPr="009B426A">
        <w:rPr>
          <w:rStyle w:val="Data"/>
        </w:rPr>
        <w:t>Zip Codes</w:t>
      </w:r>
    </w:p>
    <w:p w:rsidR="00A3743D" w:rsidRPr="009B426A" w:rsidRDefault="00A3743D" w:rsidP="00B216DC">
      <w:pPr>
        <w:pStyle w:val="Heading3"/>
        <w:ind w:left="1260" w:hanging="450"/>
      </w:pPr>
      <w:r w:rsidRPr="009B426A">
        <w:rPr>
          <w:rStyle w:val="FieldLabels"/>
        </w:rPr>
        <w:t>Object Name</w:t>
      </w:r>
      <w:r w:rsidRPr="00DB6029">
        <w:rPr>
          <w:rStyle w:val="FieldLabels"/>
          <w:b w:val="0"/>
        </w:rPr>
        <w:t>:</w:t>
      </w:r>
      <w:r>
        <w:t xml:space="preserve"> </w:t>
      </w:r>
      <w:proofErr w:type="spellStart"/>
      <w:r w:rsidRPr="009B426A">
        <w:rPr>
          <w:rStyle w:val="Data"/>
        </w:rPr>
        <w:t>Zip_Code</w:t>
      </w:r>
      <w:proofErr w:type="spellEnd"/>
      <w:r>
        <w:rPr>
          <w:rStyle w:val="InputText"/>
        </w:rPr>
        <w:t xml:space="preserve"> </w:t>
      </w:r>
      <w:r w:rsidRPr="009B426A">
        <w:t>(This field auto-populates.)</w:t>
      </w:r>
    </w:p>
    <w:p w:rsidR="00A3743D" w:rsidRPr="002D1F12" w:rsidRDefault="00A3743D" w:rsidP="00B216DC">
      <w:pPr>
        <w:pStyle w:val="Heading3"/>
        <w:ind w:left="1260" w:hanging="450"/>
      </w:pPr>
      <w:r>
        <w:rPr>
          <w:rStyle w:val="FieldLabels"/>
        </w:rPr>
        <w:t>Context-</w:t>
      </w:r>
      <w:r w:rsidRPr="009B426A">
        <w:rPr>
          <w:rStyle w:val="FieldLabels"/>
        </w:rPr>
        <w:t>Sensitive Help Setting</w:t>
      </w:r>
      <w:r w:rsidRPr="00DB6029">
        <w:rPr>
          <w:rStyle w:val="FieldLabels"/>
          <w:b w:val="0"/>
        </w:rPr>
        <w:t>:</w:t>
      </w:r>
      <w:r>
        <w:t xml:space="preserve"> </w:t>
      </w:r>
      <w:r w:rsidRPr="002D1F12">
        <w:rPr>
          <w:rStyle w:val="IndividualRadioButton"/>
        </w:rPr>
        <w:t>Open the standard Salesforce</w:t>
      </w:r>
      <w:r>
        <w:rPr>
          <w:rStyle w:val="IndividualRadioButton"/>
        </w:rPr>
        <w:t>.com</w:t>
      </w:r>
      <w:r w:rsidRPr="002D1F12">
        <w:rPr>
          <w:rStyle w:val="IndividualRadioButton"/>
        </w:rPr>
        <w:t xml:space="preserve"> Help &amp; Training window</w:t>
      </w:r>
      <w:r w:rsidR="00622C8E" w:rsidRPr="00B81896">
        <w:t>.</w:t>
      </w:r>
    </w:p>
    <w:p w:rsidR="00A3743D" w:rsidRDefault="00A3743D" w:rsidP="00B216DC">
      <w:pPr>
        <w:pStyle w:val="Heading3"/>
        <w:ind w:left="1260" w:hanging="450"/>
      </w:pPr>
      <w:r w:rsidRPr="009B426A">
        <w:rPr>
          <w:rStyle w:val="FieldLabels"/>
        </w:rPr>
        <w:t>Record Name</w:t>
      </w:r>
      <w:r w:rsidRPr="00DB6029">
        <w:rPr>
          <w:rStyle w:val="FieldLabels"/>
          <w:b w:val="0"/>
        </w:rPr>
        <w:t>:</w:t>
      </w:r>
      <w:r w:rsidRPr="00DB6029">
        <w:t xml:space="preserve"> </w:t>
      </w:r>
      <w:r w:rsidRPr="009B426A">
        <w:rPr>
          <w:rStyle w:val="Data"/>
        </w:rPr>
        <w:t>Zip Code</w:t>
      </w:r>
    </w:p>
    <w:p w:rsidR="00A3743D" w:rsidRDefault="00A3743D" w:rsidP="00B216DC">
      <w:pPr>
        <w:pStyle w:val="Heading3"/>
        <w:ind w:left="1260" w:hanging="450"/>
      </w:pPr>
      <w:r w:rsidRPr="009B426A">
        <w:rPr>
          <w:rStyle w:val="FieldLabels"/>
        </w:rPr>
        <w:t>Data Type</w:t>
      </w:r>
      <w:r w:rsidRPr="00DB6029">
        <w:rPr>
          <w:rStyle w:val="FieldLabels"/>
          <w:b w:val="0"/>
        </w:rPr>
        <w:t>:</w:t>
      </w:r>
      <w:r>
        <w:t xml:space="preserve"> </w:t>
      </w:r>
      <w:r w:rsidRPr="009B426A">
        <w:rPr>
          <w:rStyle w:val="PicklistValues"/>
        </w:rPr>
        <w:t>Text</w:t>
      </w:r>
    </w:p>
    <w:p w:rsidR="00A3743D" w:rsidRPr="009B426A" w:rsidRDefault="00A3743D" w:rsidP="00B216DC">
      <w:pPr>
        <w:pStyle w:val="Heading3"/>
        <w:ind w:left="1260" w:hanging="450"/>
      </w:pPr>
      <w:r w:rsidRPr="009B426A">
        <w:rPr>
          <w:rStyle w:val="FieldLabels"/>
        </w:rPr>
        <w:t>Allow Reports</w:t>
      </w:r>
      <w:r w:rsidRPr="00DB6029">
        <w:rPr>
          <w:rStyle w:val="FieldLabels"/>
          <w:b w:val="0"/>
        </w:rPr>
        <w:t>:</w:t>
      </w:r>
      <w:r>
        <w:t xml:space="preserve"> </w:t>
      </w:r>
      <w:r w:rsidRPr="009B426A">
        <w:t>(selected)</w:t>
      </w:r>
    </w:p>
    <w:p w:rsidR="00A3743D" w:rsidRDefault="00A3743D" w:rsidP="00B216DC">
      <w:pPr>
        <w:pStyle w:val="Heading3"/>
        <w:ind w:left="1260" w:hanging="450"/>
      </w:pPr>
      <w:r w:rsidRPr="009B426A">
        <w:rPr>
          <w:rStyle w:val="FieldLabels"/>
        </w:rPr>
        <w:t>Allow Activities</w:t>
      </w:r>
      <w:r w:rsidRPr="00DB6029">
        <w:rPr>
          <w:rStyle w:val="FieldLabels"/>
          <w:b w:val="0"/>
        </w:rPr>
        <w:t>:</w:t>
      </w:r>
      <w:r>
        <w:t xml:space="preserve"> </w:t>
      </w:r>
      <w:r w:rsidRPr="00254610">
        <w:t>(cleared)</w:t>
      </w:r>
      <w:r>
        <w:t xml:space="preserve"> </w:t>
      </w:r>
    </w:p>
    <w:p w:rsidR="00A3743D" w:rsidRDefault="00A3743D" w:rsidP="00B216DC">
      <w:pPr>
        <w:pStyle w:val="Heading3"/>
        <w:ind w:left="1260" w:hanging="450"/>
      </w:pPr>
      <w:r w:rsidRPr="009B426A">
        <w:rPr>
          <w:rStyle w:val="FieldLabels"/>
        </w:rPr>
        <w:t>Track Field History</w:t>
      </w:r>
      <w:r w:rsidRPr="00DB6029">
        <w:rPr>
          <w:rStyle w:val="FieldLabels"/>
          <w:b w:val="0"/>
        </w:rPr>
        <w:t>:</w:t>
      </w:r>
      <w:r>
        <w:t xml:space="preserve"> </w:t>
      </w:r>
      <w:r w:rsidRPr="00254610">
        <w:t>(cleared)</w:t>
      </w:r>
      <w:r>
        <w:t xml:space="preserve"> </w:t>
      </w:r>
    </w:p>
    <w:p w:rsidR="007865BC" w:rsidRDefault="007865BC" w:rsidP="007865BC">
      <w:pPr>
        <w:pStyle w:val="Heading3"/>
        <w:ind w:left="1260" w:hanging="450"/>
      </w:pPr>
      <w:r>
        <w:rPr>
          <w:rStyle w:val="FieldLabels"/>
        </w:rPr>
        <w:t>Allow Search</w:t>
      </w:r>
      <w:r w:rsidRPr="007D5EA3">
        <w:t>:</w:t>
      </w:r>
      <w:r>
        <w:t xml:space="preserve"> (selected)</w:t>
      </w:r>
    </w:p>
    <w:p w:rsidR="00A3743D" w:rsidRPr="009B426A" w:rsidRDefault="00A3743D" w:rsidP="00B216DC">
      <w:pPr>
        <w:pStyle w:val="Heading3"/>
        <w:ind w:left="1260" w:hanging="450"/>
      </w:pPr>
      <w:r w:rsidRPr="009B426A">
        <w:rPr>
          <w:rStyle w:val="FieldLabels"/>
        </w:rPr>
        <w:t>Deployment Status</w:t>
      </w:r>
      <w:r w:rsidRPr="00DB6029">
        <w:rPr>
          <w:rStyle w:val="FieldLabels"/>
          <w:b w:val="0"/>
        </w:rPr>
        <w:t>:</w:t>
      </w:r>
      <w:r w:rsidRPr="007E7389">
        <w:t xml:space="preserve"> </w:t>
      </w:r>
      <w:r w:rsidRPr="009B426A">
        <w:rPr>
          <w:rStyle w:val="IndividualRadioButton"/>
        </w:rPr>
        <w:t>Deployed</w:t>
      </w:r>
    </w:p>
    <w:p w:rsidR="00A3743D" w:rsidRPr="009B426A" w:rsidRDefault="00A3743D" w:rsidP="00B216DC">
      <w:pPr>
        <w:pStyle w:val="Heading3"/>
        <w:ind w:left="1260" w:hanging="450"/>
      </w:pPr>
      <w:r w:rsidRPr="009B426A">
        <w:rPr>
          <w:rStyle w:val="FieldLabels"/>
        </w:rPr>
        <w:t>Launch New Custom Tab Wizard after saving this custom object</w:t>
      </w:r>
      <w:r w:rsidRPr="00DB6029">
        <w:rPr>
          <w:rStyle w:val="FieldLabels"/>
          <w:b w:val="0"/>
        </w:rPr>
        <w:t>:</w:t>
      </w:r>
      <w:r>
        <w:t xml:space="preserve"> </w:t>
      </w:r>
      <w:r w:rsidRPr="00254610">
        <w:t>(selected)</w:t>
      </w:r>
    </w:p>
    <w:p w:rsidR="00A3743D" w:rsidRPr="009B426A" w:rsidRDefault="00A3743D" w:rsidP="0024104D">
      <w:pPr>
        <w:pStyle w:val="Heading2"/>
      </w:pPr>
      <w:r>
        <w:t xml:space="preserve">Click </w:t>
      </w:r>
      <w:r w:rsidRPr="00204DCF">
        <w:rPr>
          <w:rStyle w:val="ButtonLabels"/>
        </w:rPr>
        <w:t>Save</w:t>
      </w:r>
      <w:r w:rsidR="00622C8E" w:rsidRPr="00B81896">
        <w:t>.</w:t>
      </w:r>
    </w:p>
    <w:p w:rsidR="00A3743D" w:rsidRPr="00CF6A7D" w:rsidRDefault="00A3743D" w:rsidP="0024104D">
      <w:pPr>
        <w:pStyle w:val="Heading2"/>
      </w:pPr>
      <w:r w:rsidRPr="0087561E">
        <w:t>Use the lookup icon to select the Map tab style, and click</w:t>
      </w:r>
      <w:r>
        <w:t xml:space="preserve"> </w:t>
      </w:r>
      <w:r w:rsidRPr="00204DCF">
        <w:rPr>
          <w:rStyle w:val="ButtonLabels"/>
        </w:rPr>
        <w:t>Next</w:t>
      </w:r>
      <w:r w:rsidR="00622C8E" w:rsidRPr="00B81896">
        <w:t>.</w:t>
      </w:r>
    </w:p>
    <w:p w:rsidR="00A3743D" w:rsidRPr="00CF6A7D" w:rsidRDefault="00A3743D" w:rsidP="0024104D">
      <w:pPr>
        <w:pStyle w:val="Heading2"/>
      </w:pPr>
      <w:r w:rsidRPr="00A53AA2">
        <w:t xml:space="preserve">Make the tab </w:t>
      </w:r>
      <w:r w:rsidRPr="00504566">
        <w:rPr>
          <w:rStyle w:val="PicklistValues"/>
        </w:rPr>
        <w:t>Default On</w:t>
      </w:r>
      <w:r>
        <w:t xml:space="preserve"> </w:t>
      </w:r>
      <w:r w:rsidRPr="0087561E">
        <w:t>for the Custom-HR, Custom-Executive, Custom-Recruiter and System Administrator profiles and click</w:t>
      </w:r>
      <w:r w:rsidRPr="00F85F33">
        <w:rPr>
          <w:rStyle w:val="Boldonly"/>
        </w:rPr>
        <w:t xml:space="preserve"> </w:t>
      </w:r>
      <w:r w:rsidRPr="00204DCF">
        <w:rPr>
          <w:rStyle w:val="ButtonLabels"/>
        </w:rPr>
        <w:t>Next</w:t>
      </w:r>
      <w:r w:rsidRPr="00CF6A7D">
        <w:t>.</w:t>
      </w:r>
    </w:p>
    <w:p w:rsidR="00A3743D" w:rsidRPr="00CF6A7D" w:rsidRDefault="00A3743D" w:rsidP="0024104D">
      <w:pPr>
        <w:pStyle w:val="Heading2"/>
      </w:pPr>
      <w:r w:rsidRPr="00A53AA2">
        <w:t>Include the tab in the</w:t>
      </w:r>
      <w:r>
        <w:t xml:space="preserve"> </w:t>
      </w:r>
      <w:r w:rsidRPr="009B426A">
        <w:t>Recruiting</w:t>
      </w:r>
      <w:r>
        <w:t xml:space="preserve"> </w:t>
      </w:r>
      <w:r w:rsidRPr="00A53AA2">
        <w:t>application only</w:t>
      </w:r>
      <w:r>
        <w:t xml:space="preserve">, and click </w:t>
      </w:r>
      <w:r w:rsidRPr="00204DCF">
        <w:rPr>
          <w:rStyle w:val="ButtonLabels"/>
        </w:rPr>
        <w:t>Save</w:t>
      </w:r>
      <w:r w:rsidR="00622C8E" w:rsidRPr="00B81896">
        <w:t>.</w:t>
      </w:r>
    </w:p>
    <w:p w:rsidR="00A3743D" w:rsidRDefault="00A3743D" w:rsidP="0024104D">
      <w:pPr>
        <w:pStyle w:val="Heading1"/>
      </w:pPr>
      <w:r>
        <w:t>Create additional fields on the Zip Code object.</w:t>
      </w:r>
    </w:p>
    <w:p w:rsidR="00A3743D" w:rsidRPr="005300FE" w:rsidRDefault="00A3743D" w:rsidP="0024104D">
      <w:pPr>
        <w:pStyle w:val="Heading2"/>
      </w:pPr>
      <w:r>
        <w:lastRenderedPageBreak/>
        <w:t xml:space="preserve">Under Custom Fields &amp; Relationships, click </w:t>
      </w:r>
      <w:r w:rsidRPr="00204DCF">
        <w:rPr>
          <w:rStyle w:val="ButtonLabels"/>
        </w:rPr>
        <w:t>New</w:t>
      </w:r>
      <w:r w:rsidR="00622C8E" w:rsidRPr="00B81896">
        <w:t>.</w:t>
      </w:r>
    </w:p>
    <w:p w:rsidR="00A3743D" w:rsidRDefault="00A3743D" w:rsidP="0024104D">
      <w:pPr>
        <w:pStyle w:val="Heading2"/>
      </w:pPr>
      <w:r>
        <w:t xml:space="preserve">Select the </w:t>
      </w:r>
      <w:r w:rsidRPr="004F47B0">
        <w:rPr>
          <w:rStyle w:val="IndividualRadioButton"/>
        </w:rPr>
        <w:t>Text</w:t>
      </w:r>
      <w:r>
        <w:t xml:space="preserve"> radio button and click </w:t>
      </w:r>
      <w:r w:rsidRPr="00204DCF">
        <w:rPr>
          <w:rStyle w:val="ButtonLabels"/>
        </w:rPr>
        <w:t>Next</w:t>
      </w:r>
      <w:r w:rsidR="00622C8E" w:rsidRPr="00B81896">
        <w:t>.</w:t>
      </w:r>
      <w:r w:rsidRPr="00B216DC">
        <w:t xml:space="preserve"> </w:t>
      </w:r>
    </w:p>
    <w:p w:rsidR="00A3743D" w:rsidRDefault="00A3743D" w:rsidP="0024104D">
      <w:pPr>
        <w:pStyle w:val="Heading2"/>
      </w:pPr>
      <w:r>
        <w:t>Enter the details for the first new custom field.</w:t>
      </w:r>
    </w:p>
    <w:p w:rsidR="00A3743D" w:rsidRDefault="00A3743D" w:rsidP="00B216DC">
      <w:pPr>
        <w:pStyle w:val="Heading3"/>
        <w:ind w:hanging="270"/>
      </w:pPr>
      <w:r w:rsidRPr="009B426A">
        <w:rPr>
          <w:rStyle w:val="FieldLabels"/>
        </w:rPr>
        <w:t>Field Label</w:t>
      </w:r>
      <w:r w:rsidRPr="00164E99">
        <w:rPr>
          <w:rStyle w:val="FieldLabels"/>
          <w:b w:val="0"/>
        </w:rPr>
        <w:t>:</w:t>
      </w:r>
      <w:r>
        <w:t xml:space="preserve"> </w:t>
      </w:r>
      <w:r w:rsidRPr="009B426A">
        <w:rPr>
          <w:rStyle w:val="PicklistValues"/>
        </w:rPr>
        <w:t>State</w:t>
      </w:r>
      <w:r>
        <w:t xml:space="preserve"> </w:t>
      </w:r>
    </w:p>
    <w:p w:rsidR="00A3743D" w:rsidRDefault="00A3743D" w:rsidP="00B216DC">
      <w:pPr>
        <w:pStyle w:val="Heading3"/>
        <w:ind w:hanging="270"/>
      </w:pPr>
      <w:r w:rsidRPr="009B426A">
        <w:rPr>
          <w:rStyle w:val="FieldLabels"/>
        </w:rPr>
        <w:t>Length</w:t>
      </w:r>
      <w:r w:rsidRPr="00164E99">
        <w:rPr>
          <w:rStyle w:val="FieldLabels"/>
          <w:b w:val="0"/>
        </w:rPr>
        <w:t>:</w:t>
      </w:r>
      <w:r>
        <w:t xml:space="preserve"> </w:t>
      </w:r>
      <w:r w:rsidRPr="009B426A">
        <w:rPr>
          <w:rStyle w:val="Data"/>
        </w:rPr>
        <w:t>2</w:t>
      </w:r>
    </w:p>
    <w:p w:rsidR="00A3743D" w:rsidRDefault="00A3743D" w:rsidP="00B216DC">
      <w:pPr>
        <w:pStyle w:val="Heading3"/>
        <w:ind w:hanging="270"/>
      </w:pPr>
      <w:r w:rsidRPr="009B426A">
        <w:rPr>
          <w:rStyle w:val="FieldLabels"/>
        </w:rPr>
        <w:t>Field Name</w:t>
      </w:r>
      <w:r w:rsidRPr="00164E99">
        <w:rPr>
          <w:rStyle w:val="FieldLabels"/>
          <w:b w:val="0"/>
        </w:rPr>
        <w:t>:</w:t>
      </w:r>
      <w:r>
        <w:t xml:space="preserve"> </w:t>
      </w:r>
      <w:r w:rsidRPr="009B426A">
        <w:rPr>
          <w:rStyle w:val="PicklistValues"/>
        </w:rPr>
        <w:t>State</w:t>
      </w:r>
      <w:r>
        <w:rPr>
          <w:rStyle w:val="PicklistValues"/>
        </w:rPr>
        <w:t xml:space="preserve"> </w:t>
      </w:r>
      <w:r w:rsidRPr="007756ED">
        <w:t>(This field auto-populates.)</w:t>
      </w:r>
    </w:p>
    <w:p w:rsidR="00A3743D" w:rsidRDefault="00A3743D" w:rsidP="0024104D">
      <w:pPr>
        <w:pStyle w:val="Heading2"/>
      </w:pPr>
      <w:r>
        <w:t xml:space="preserve">Click </w:t>
      </w:r>
      <w:r w:rsidRPr="00204DCF">
        <w:rPr>
          <w:rStyle w:val="ButtonLabels"/>
        </w:rPr>
        <w:t>Next</w:t>
      </w:r>
      <w:r w:rsidR="00622C8E" w:rsidRPr="00B81896">
        <w:t>.</w:t>
      </w:r>
    </w:p>
    <w:p w:rsidR="00A3743D" w:rsidRDefault="00A3743D" w:rsidP="0024104D">
      <w:pPr>
        <w:pStyle w:val="Heading2"/>
      </w:pPr>
      <w:r w:rsidRPr="0087561E">
        <w:t>Set the field visible for the Custom-HR, Custom-Executive, Custom-Recruiter and System Administrator profiles and click</w:t>
      </w:r>
      <w:r w:rsidRPr="00F85F33">
        <w:rPr>
          <w:rStyle w:val="Boldonly"/>
        </w:rPr>
        <w:t xml:space="preserve"> </w:t>
      </w:r>
      <w:r w:rsidRPr="00204DCF">
        <w:rPr>
          <w:rStyle w:val="ButtonLabels"/>
        </w:rPr>
        <w:t>Next</w:t>
      </w:r>
      <w:r w:rsidR="00622C8E" w:rsidRPr="00B81896">
        <w:t>.</w:t>
      </w:r>
    </w:p>
    <w:p w:rsidR="00A3743D" w:rsidRDefault="00A3743D" w:rsidP="0024104D">
      <w:pPr>
        <w:pStyle w:val="Heading2"/>
      </w:pPr>
      <w:r>
        <w:t xml:space="preserve">Click </w:t>
      </w:r>
      <w:r w:rsidRPr="00204DCF">
        <w:rPr>
          <w:rStyle w:val="ButtonLabels"/>
        </w:rPr>
        <w:t>Save &amp; New</w:t>
      </w:r>
      <w:r>
        <w:t xml:space="preserve"> to add the field to the zip code layout.</w:t>
      </w:r>
    </w:p>
    <w:p w:rsidR="00A3743D" w:rsidRDefault="00A3743D" w:rsidP="0024104D">
      <w:pPr>
        <w:pStyle w:val="Heading2"/>
      </w:pPr>
      <w:r>
        <w:t xml:space="preserve">Select the </w:t>
      </w:r>
      <w:r w:rsidRPr="004F47B0">
        <w:rPr>
          <w:rStyle w:val="IndividualRadioButton"/>
        </w:rPr>
        <w:t>Text</w:t>
      </w:r>
      <w:r>
        <w:t xml:space="preserve"> radio button and click </w:t>
      </w:r>
      <w:r w:rsidRPr="00204DCF">
        <w:rPr>
          <w:rStyle w:val="ButtonLabels"/>
        </w:rPr>
        <w:t>Next</w:t>
      </w:r>
      <w:r w:rsidR="00622C8E" w:rsidRPr="00B81896">
        <w:t>.</w:t>
      </w:r>
      <w:r w:rsidRPr="00B216DC">
        <w:t xml:space="preserve"> </w:t>
      </w:r>
    </w:p>
    <w:p w:rsidR="00A3743D" w:rsidRDefault="00A3743D" w:rsidP="0024104D">
      <w:pPr>
        <w:pStyle w:val="Heading2"/>
      </w:pPr>
      <w:r>
        <w:t>Enter the details for the second new custom field.</w:t>
      </w:r>
    </w:p>
    <w:p w:rsidR="00A3743D" w:rsidRDefault="00A3743D" w:rsidP="00B216DC">
      <w:pPr>
        <w:pStyle w:val="Heading3"/>
        <w:ind w:hanging="270"/>
      </w:pPr>
      <w:r w:rsidRPr="008A0899">
        <w:rPr>
          <w:rStyle w:val="FieldLabels"/>
        </w:rPr>
        <w:t>Field Label</w:t>
      </w:r>
      <w:r w:rsidRPr="00164E99">
        <w:rPr>
          <w:rStyle w:val="FieldLabels"/>
          <w:b w:val="0"/>
        </w:rPr>
        <w:t>:</w:t>
      </w:r>
      <w:r>
        <w:t xml:space="preserve"> </w:t>
      </w:r>
      <w:r w:rsidRPr="007756ED">
        <w:rPr>
          <w:rStyle w:val="Data"/>
        </w:rPr>
        <w:t>City</w:t>
      </w:r>
      <w:r>
        <w:t xml:space="preserve"> </w:t>
      </w:r>
    </w:p>
    <w:p w:rsidR="00A3743D" w:rsidRDefault="00A3743D" w:rsidP="00B216DC">
      <w:pPr>
        <w:pStyle w:val="Heading3"/>
        <w:ind w:hanging="270"/>
      </w:pPr>
      <w:r w:rsidRPr="008A0899">
        <w:rPr>
          <w:rStyle w:val="FieldLabels"/>
        </w:rPr>
        <w:t>Length</w:t>
      </w:r>
      <w:r w:rsidRPr="00164E99">
        <w:rPr>
          <w:rStyle w:val="FieldLabels"/>
          <w:b w:val="0"/>
        </w:rPr>
        <w:t>:</w:t>
      </w:r>
      <w:r w:rsidRPr="00164E99">
        <w:t xml:space="preserve"> </w:t>
      </w:r>
      <w:r w:rsidRPr="008A0899">
        <w:rPr>
          <w:rStyle w:val="Data"/>
        </w:rPr>
        <w:t>80</w:t>
      </w:r>
    </w:p>
    <w:p w:rsidR="00A3743D" w:rsidRDefault="00A3743D" w:rsidP="00B216DC">
      <w:pPr>
        <w:pStyle w:val="Heading3"/>
        <w:ind w:hanging="270"/>
      </w:pPr>
      <w:r w:rsidRPr="008A0899">
        <w:rPr>
          <w:rStyle w:val="FieldLabels"/>
        </w:rPr>
        <w:t>Field Name</w:t>
      </w:r>
      <w:r w:rsidRPr="00164E99">
        <w:rPr>
          <w:rStyle w:val="FieldLabels"/>
          <w:b w:val="0"/>
        </w:rPr>
        <w:t>:</w:t>
      </w:r>
      <w:r>
        <w:t xml:space="preserve"> </w:t>
      </w:r>
      <w:r w:rsidRPr="007756ED">
        <w:rPr>
          <w:rStyle w:val="Data"/>
        </w:rPr>
        <w:t>City</w:t>
      </w:r>
      <w:r>
        <w:rPr>
          <w:rStyle w:val="Data"/>
        </w:rPr>
        <w:t xml:space="preserve"> </w:t>
      </w:r>
      <w:r w:rsidRPr="007756ED">
        <w:t>(This field auto-populates.)</w:t>
      </w:r>
    </w:p>
    <w:p w:rsidR="00A3743D" w:rsidRDefault="00A3743D" w:rsidP="0024104D">
      <w:pPr>
        <w:pStyle w:val="Heading2"/>
      </w:pPr>
      <w:r>
        <w:t xml:space="preserve">Click </w:t>
      </w:r>
      <w:r w:rsidRPr="00204DCF">
        <w:rPr>
          <w:rStyle w:val="ButtonLabels"/>
        </w:rPr>
        <w:t>Next</w:t>
      </w:r>
      <w:r w:rsidR="00622C8E" w:rsidRPr="00B81896">
        <w:t>.</w:t>
      </w:r>
    </w:p>
    <w:p w:rsidR="00A3743D" w:rsidRPr="00CF6A7D" w:rsidRDefault="00A3743D" w:rsidP="0024104D">
      <w:pPr>
        <w:pStyle w:val="Heading2"/>
      </w:pPr>
      <w:r w:rsidRPr="00CF6A7D">
        <w:rPr>
          <w:rStyle w:val="Boldonly"/>
          <w:b w:val="0"/>
        </w:rPr>
        <w:t>Set the field visible for the Custom-HR, Custom-Executive, Custom-Recruiter</w:t>
      </w:r>
      <w:r w:rsidR="00CF6A7D">
        <w:rPr>
          <w:rStyle w:val="Boldonly"/>
          <w:b w:val="0"/>
        </w:rPr>
        <w:t>,</w:t>
      </w:r>
      <w:r w:rsidRPr="00CF6A7D">
        <w:rPr>
          <w:rStyle w:val="Boldonly"/>
          <w:b w:val="0"/>
        </w:rPr>
        <w:t xml:space="preserve"> and System Administrator profiles</w:t>
      </w:r>
      <w:r w:rsidR="00CF6A7D">
        <w:rPr>
          <w:rStyle w:val="Boldonly"/>
          <w:b w:val="0"/>
        </w:rPr>
        <w:t>,</w:t>
      </w:r>
      <w:r w:rsidRPr="00CF6A7D">
        <w:rPr>
          <w:rStyle w:val="Boldonly"/>
          <w:b w:val="0"/>
        </w:rPr>
        <w:t xml:space="preserve"> and click </w:t>
      </w:r>
      <w:r w:rsidRPr="00204DCF">
        <w:rPr>
          <w:rStyle w:val="ButtonLabels"/>
        </w:rPr>
        <w:t>Next</w:t>
      </w:r>
      <w:r w:rsidRPr="00CF6A7D">
        <w:rPr>
          <w:rStyle w:val="Boldonly"/>
          <w:b w:val="0"/>
        </w:rPr>
        <w:t>.</w:t>
      </w:r>
    </w:p>
    <w:p w:rsidR="00A3743D" w:rsidRPr="001D7A9F" w:rsidRDefault="00A3743D" w:rsidP="0024104D">
      <w:pPr>
        <w:pStyle w:val="Heading2"/>
      </w:pPr>
      <w:r>
        <w:t xml:space="preserve">Click </w:t>
      </w:r>
      <w:r w:rsidRPr="00204DCF">
        <w:rPr>
          <w:rStyle w:val="ButtonLabels"/>
        </w:rPr>
        <w:t>Save</w:t>
      </w:r>
      <w:r>
        <w:t xml:space="preserve"> to add the field to the zip code </w:t>
      </w:r>
      <w:r w:rsidRPr="001D7A9F">
        <w:t>layout.</w:t>
      </w:r>
    </w:p>
    <w:p w:rsidR="00A3743D" w:rsidRPr="001D7A9F" w:rsidRDefault="00A3743D" w:rsidP="0024104D">
      <w:pPr>
        <w:pStyle w:val="Heading2"/>
      </w:pPr>
      <w:r w:rsidRPr="008E0B34">
        <w:t>Modify the</w:t>
      </w:r>
      <w:r>
        <w:t xml:space="preserve"> </w:t>
      </w:r>
      <w:r w:rsidRPr="00CC3CD1">
        <w:t>Zip Code</w:t>
      </w:r>
      <w:r>
        <w:t xml:space="preserve"> </w:t>
      </w:r>
      <w:r w:rsidRPr="008E0B34">
        <w:t xml:space="preserve">page layout so that the fields are displayed in a logical </w:t>
      </w:r>
      <w:r w:rsidRPr="001D7A9F">
        <w:t>order.</w:t>
      </w:r>
    </w:p>
    <w:p w:rsidR="00A3743D" w:rsidRPr="001D7A9F" w:rsidRDefault="00A3743D" w:rsidP="00B216DC">
      <w:pPr>
        <w:pStyle w:val="Heading3"/>
        <w:ind w:hanging="270"/>
      </w:pPr>
      <w:r w:rsidRPr="008E0B34">
        <w:t>Under the</w:t>
      </w:r>
      <w:r>
        <w:t xml:space="preserve"> </w:t>
      </w:r>
      <w:r w:rsidRPr="008A0899">
        <w:t>Page Layout</w:t>
      </w:r>
      <w:r>
        <w:t xml:space="preserve"> </w:t>
      </w:r>
      <w:r w:rsidRPr="008E0B34">
        <w:t>related list, click the</w:t>
      </w:r>
      <w:r>
        <w:t xml:space="preserve"> </w:t>
      </w:r>
      <w:r w:rsidRPr="008A0899">
        <w:rPr>
          <w:rStyle w:val="ClickPaths"/>
        </w:rPr>
        <w:t>Edit</w:t>
      </w:r>
      <w:r>
        <w:t xml:space="preserve"> </w:t>
      </w:r>
      <w:r w:rsidRPr="008E0B34">
        <w:t>link next to</w:t>
      </w:r>
      <w:r>
        <w:t xml:space="preserve"> </w:t>
      </w:r>
      <w:r w:rsidRPr="00CC3CD1">
        <w:t xml:space="preserve">Zip Code </w:t>
      </w:r>
      <w:r w:rsidRPr="001D7A9F">
        <w:t>Layout.</w:t>
      </w:r>
    </w:p>
    <w:p w:rsidR="00A3743D" w:rsidRPr="00CC3CD1" w:rsidRDefault="00A3743D" w:rsidP="00B216DC">
      <w:pPr>
        <w:pStyle w:val="Heading3"/>
        <w:ind w:hanging="270"/>
      </w:pPr>
      <w:r w:rsidRPr="008E0B34">
        <w:t>A</w:t>
      </w:r>
      <w:r>
        <w:t xml:space="preserve">rrange the fields in the left hand column of the page layout so that </w:t>
      </w:r>
      <w:r w:rsidRPr="008A0899">
        <w:rPr>
          <w:rStyle w:val="FieldLabels"/>
        </w:rPr>
        <w:t>City</w:t>
      </w:r>
      <w:r>
        <w:t xml:space="preserve"> is on top, then </w:t>
      </w:r>
      <w:r w:rsidRPr="008A0899">
        <w:rPr>
          <w:rStyle w:val="FieldLabels"/>
        </w:rPr>
        <w:t>State,</w:t>
      </w:r>
      <w:r>
        <w:t xml:space="preserve"> then </w:t>
      </w:r>
      <w:r w:rsidRPr="008A0899">
        <w:rPr>
          <w:rStyle w:val="FieldLabels"/>
        </w:rPr>
        <w:t>Zip Code</w:t>
      </w:r>
      <w:r w:rsidRPr="00164E99">
        <w:rPr>
          <w:rStyle w:val="FieldLabels"/>
          <w:b w:val="0"/>
        </w:rPr>
        <w:t>.</w:t>
      </w:r>
    </w:p>
    <w:p w:rsidR="00A3743D" w:rsidRDefault="00A3743D" w:rsidP="00B216DC">
      <w:pPr>
        <w:pStyle w:val="Heading3"/>
        <w:ind w:hanging="270"/>
      </w:pPr>
      <w:r w:rsidRPr="008E0B34">
        <w:t xml:space="preserve">Click </w:t>
      </w:r>
      <w:r w:rsidRPr="00204DCF">
        <w:rPr>
          <w:rStyle w:val="ButtonLabels"/>
        </w:rPr>
        <w:t>Save</w:t>
      </w:r>
      <w:r w:rsidR="00622C8E" w:rsidRPr="00B81896">
        <w:t>.</w:t>
      </w:r>
    </w:p>
    <w:p w:rsidR="00A3743D" w:rsidRDefault="00A3743D" w:rsidP="0024104D">
      <w:pPr>
        <w:pStyle w:val="Heading1"/>
      </w:pPr>
      <w:r>
        <w:t xml:space="preserve"> Create new zip code records.</w:t>
      </w:r>
    </w:p>
    <w:p w:rsidR="00A3743D" w:rsidRDefault="00A3743D" w:rsidP="0024104D">
      <w:pPr>
        <w:pStyle w:val="Heading2"/>
      </w:pPr>
      <w:r>
        <w:t xml:space="preserve">Click the </w:t>
      </w:r>
      <w:r w:rsidRPr="008A0899">
        <w:t>Zip Codes</w:t>
      </w:r>
      <w:r w:rsidRPr="006A6622">
        <w:t xml:space="preserve"> </w:t>
      </w:r>
      <w:r>
        <w:t>tab.</w:t>
      </w:r>
    </w:p>
    <w:p w:rsidR="00A3743D" w:rsidRDefault="00A3743D" w:rsidP="0024104D">
      <w:pPr>
        <w:pStyle w:val="Heading2"/>
      </w:pPr>
      <w:r>
        <w:t xml:space="preserve">Click </w:t>
      </w:r>
      <w:r w:rsidRPr="00204DCF">
        <w:rPr>
          <w:rStyle w:val="ButtonLabels"/>
        </w:rPr>
        <w:t>New</w:t>
      </w:r>
      <w:r w:rsidR="00622C8E" w:rsidRPr="00B81896">
        <w:t>.</w:t>
      </w:r>
    </w:p>
    <w:p w:rsidR="00A3743D" w:rsidRDefault="00A3743D" w:rsidP="0024104D">
      <w:pPr>
        <w:pStyle w:val="Heading2"/>
      </w:pPr>
      <w:r>
        <w:t xml:space="preserve">Enter the </w:t>
      </w:r>
      <w:r w:rsidRPr="00D4048E">
        <w:rPr>
          <w:rStyle w:val="FieldLabels"/>
        </w:rPr>
        <w:t>City, State,</w:t>
      </w:r>
      <w:r>
        <w:t xml:space="preserve"> and </w:t>
      </w:r>
      <w:r w:rsidRPr="00D4048E">
        <w:rPr>
          <w:rStyle w:val="FieldLabels"/>
        </w:rPr>
        <w:t>Zip Code</w:t>
      </w:r>
      <w:r>
        <w:t xml:space="preserve"> for any location.</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Repeat to create 3 to 5 zip code records (to look up Zip Codes for any city, go to </w:t>
      </w:r>
      <w:r w:rsidRPr="008A0899">
        <w:rPr>
          <w:rStyle w:val="Data"/>
        </w:rPr>
        <w:t>http://zip4.usps.com/zip4/citytown.jsp</w:t>
      </w:r>
      <w:r>
        <w:t>)</w:t>
      </w:r>
      <w:r w:rsidRPr="008A0899">
        <w:t>.</w:t>
      </w:r>
    </w:p>
    <w:p w:rsidR="00A3743D" w:rsidRDefault="00A3743D" w:rsidP="0024104D">
      <w:pPr>
        <w:pStyle w:val="Heading1"/>
      </w:pPr>
      <w:r>
        <w:t>Create a validation rule that checks the zip code entered against a table to validate that the zip code and state match.</w:t>
      </w:r>
    </w:p>
    <w:p w:rsidR="00A3743D" w:rsidRDefault="00A3743D" w:rsidP="0024104D">
      <w:pPr>
        <w:pStyle w:val="Heading2"/>
      </w:pPr>
      <w:r w:rsidRPr="009F1520">
        <w:t xml:space="preserve">Click </w:t>
      </w:r>
      <w:r w:rsidRPr="008A0899">
        <w:rPr>
          <w:rStyle w:val="ClickPaths"/>
        </w:rPr>
        <w:t>Setup | Create | Objects | Candidate</w:t>
      </w:r>
      <w:r w:rsidRPr="00164E99">
        <w:rPr>
          <w:rStyle w:val="ClickPaths"/>
          <w:b w:val="0"/>
        </w:rPr>
        <w:t>.</w:t>
      </w:r>
    </w:p>
    <w:p w:rsidR="00A3743D" w:rsidRPr="008A0899" w:rsidRDefault="00A3743D" w:rsidP="0024104D">
      <w:pPr>
        <w:pStyle w:val="Heading2"/>
      </w:pPr>
      <w:r>
        <w:t xml:space="preserve">Scroll down to the </w:t>
      </w:r>
      <w:r w:rsidRPr="008A0899">
        <w:t>Validation Rules</w:t>
      </w:r>
      <w:r>
        <w:t xml:space="preserve"> related list and click </w:t>
      </w:r>
      <w:r w:rsidRPr="00204DCF">
        <w:rPr>
          <w:rStyle w:val="ButtonLabels"/>
        </w:rPr>
        <w:t>New</w:t>
      </w:r>
      <w:r w:rsidR="00622C8E" w:rsidRPr="00B81896">
        <w:t>.</w:t>
      </w:r>
    </w:p>
    <w:p w:rsidR="00A3743D" w:rsidRPr="00CF6A7D" w:rsidRDefault="00A3743D" w:rsidP="00B216DC">
      <w:pPr>
        <w:pStyle w:val="Heading3"/>
        <w:ind w:left="1260" w:hanging="450"/>
      </w:pPr>
      <w:r w:rsidRPr="008A0899">
        <w:rPr>
          <w:rStyle w:val="FieldLabels"/>
        </w:rPr>
        <w:t>Rule Name</w:t>
      </w:r>
      <w:r w:rsidRPr="00164E99">
        <w:rPr>
          <w:rStyle w:val="FieldLabels"/>
          <w:b w:val="0"/>
        </w:rPr>
        <w:t>:</w:t>
      </w:r>
      <w:r w:rsidRPr="00164E99">
        <w:t xml:space="preserve"> </w:t>
      </w:r>
      <w:r w:rsidRPr="008A0899">
        <w:rPr>
          <w:rStyle w:val="Data"/>
        </w:rPr>
        <w:t>Zip Code Consistent with State</w:t>
      </w:r>
    </w:p>
    <w:p w:rsidR="00A3743D" w:rsidRPr="008A0899" w:rsidRDefault="00A3743D" w:rsidP="00B216DC">
      <w:pPr>
        <w:pStyle w:val="Heading3"/>
        <w:ind w:left="1260" w:hanging="450"/>
        <w:rPr>
          <w:rStyle w:val="Heading2Char"/>
        </w:rPr>
      </w:pPr>
      <w:r w:rsidRPr="008A0899">
        <w:rPr>
          <w:rStyle w:val="FieldLabels"/>
        </w:rPr>
        <w:t>Active</w:t>
      </w:r>
      <w:r w:rsidRPr="00164E99">
        <w:rPr>
          <w:rStyle w:val="FieldLabels"/>
          <w:b w:val="0"/>
        </w:rPr>
        <w:t>:</w:t>
      </w:r>
      <w:r>
        <w:rPr>
          <w:rStyle w:val="FieldLabels"/>
        </w:rPr>
        <w:t xml:space="preserve"> </w:t>
      </w:r>
      <w:r w:rsidRPr="008A0899">
        <w:rPr>
          <w:rStyle w:val="Heading2Char"/>
        </w:rPr>
        <w:t>(selected)</w:t>
      </w:r>
    </w:p>
    <w:p w:rsidR="00A3743D" w:rsidRPr="008A0899" w:rsidRDefault="00A3743D" w:rsidP="00B216DC">
      <w:pPr>
        <w:pStyle w:val="Heading3"/>
        <w:ind w:left="1260" w:hanging="450"/>
      </w:pPr>
      <w:r w:rsidRPr="008A0899">
        <w:rPr>
          <w:rStyle w:val="FieldLabels"/>
        </w:rPr>
        <w:t>Description</w:t>
      </w:r>
      <w:r w:rsidRPr="00164E99">
        <w:rPr>
          <w:rStyle w:val="FieldLabels"/>
          <w:b w:val="0"/>
        </w:rPr>
        <w:t>:</w:t>
      </w:r>
      <w:r w:rsidRPr="00164E99">
        <w:t xml:space="preserve"> </w:t>
      </w:r>
      <w:r w:rsidRPr="008A0899">
        <w:rPr>
          <w:rStyle w:val="Data"/>
        </w:rPr>
        <w:t xml:space="preserve">Validates candidate Zip/Postal Code by looking up the first five characters of the value in a custom object called </w:t>
      </w:r>
      <w:proofErr w:type="spellStart"/>
      <w:r w:rsidRPr="008A0899">
        <w:rPr>
          <w:rStyle w:val="Data"/>
        </w:rPr>
        <w:t>Zip_Code__c</w:t>
      </w:r>
      <w:proofErr w:type="spellEnd"/>
      <w:r w:rsidRPr="008A0899">
        <w:rPr>
          <w:rStyle w:val="Data"/>
        </w:rPr>
        <w:t>. Error if the zip cod</w:t>
      </w:r>
      <w:r>
        <w:rPr>
          <w:rStyle w:val="Data"/>
        </w:rPr>
        <w:t xml:space="preserve">e is not found or the candidate </w:t>
      </w:r>
      <w:r w:rsidRPr="008A0899">
        <w:rPr>
          <w:rStyle w:val="Data"/>
        </w:rPr>
        <w:t>State does not match the corresponding State in the object</w:t>
      </w:r>
      <w:r w:rsidR="00622C8E" w:rsidRPr="00B81896">
        <w:t>.</w:t>
      </w:r>
    </w:p>
    <w:p w:rsidR="00A3743D" w:rsidRPr="00CF6A7D" w:rsidRDefault="00A3743D" w:rsidP="00B216DC">
      <w:pPr>
        <w:pStyle w:val="Heading3"/>
        <w:keepNext/>
        <w:ind w:left="1260" w:hanging="450"/>
      </w:pPr>
      <w:r w:rsidRPr="008A0899">
        <w:rPr>
          <w:rStyle w:val="FieldLabels"/>
        </w:rPr>
        <w:lastRenderedPageBreak/>
        <w:t>Error Condition Formula</w:t>
      </w:r>
      <w:r w:rsidRPr="00164E99">
        <w:rPr>
          <w:rStyle w:val="FieldLabels"/>
          <w:b w:val="0"/>
        </w:rPr>
        <w:t>:</w:t>
      </w:r>
      <w:r w:rsidRPr="00164E99">
        <w:t xml:space="preserve"> </w:t>
      </w:r>
    </w:p>
    <w:p w:rsidR="00622C8E" w:rsidRDefault="00A3743D" w:rsidP="00B81896">
      <w:pPr>
        <w:pStyle w:val="H3bodytext"/>
        <w:ind w:left="1260"/>
        <w:rPr>
          <w:rStyle w:val="Code"/>
          <w:rFonts w:eastAsiaTheme="majorEastAsia" w:cstheme="majorBidi"/>
          <w:bCs w:val="0"/>
          <w:szCs w:val="26"/>
        </w:rPr>
      </w:pPr>
      <w:proofErr w:type="gramStart"/>
      <w:r w:rsidRPr="008A0899">
        <w:rPr>
          <w:rStyle w:val="Code"/>
        </w:rPr>
        <w:t>AND(</w:t>
      </w:r>
      <w:proofErr w:type="gramEnd"/>
      <w:r w:rsidRPr="008A0899">
        <w:rPr>
          <w:rStyle w:val="Code"/>
        </w:rPr>
        <w:t>VLOOKUP($</w:t>
      </w:r>
      <w:proofErr w:type="spellStart"/>
      <w:r w:rsidRPr="008A0899">
        <w:rPr>
          <w:rStyle w:val="Code"/>
        </w:rPr>
        <w:t>ObjectType.Zip_Code__c.Fields.State__c</w:t>
      </w:r>
      <w:proofErr w:type="spellEnd"/>
      <w:r w:rsidRPr="008A0899">
        <w:rPr>
          <w:rStyle w:val="Code"/>
        </w:rPr>
        <w:t>, $ObjectType.Zip_Code__</w:t>
      </w:r>
      <w:proofErr w:type="spellStart"/>
      <w:r w:rsidRPr="008A0899">
        <w:rPr>
          <w:rStyle w:val="Code"/>
        </w:rPr>
        <w:t>c.Fields.Name</w:t>
      </w:r>
      <w:proofErr w:type="spellEnd"/>
      <w:r w:rsidRPr="008A0899">
        <w:rPr>
          <w:rStyle w:val="Code"/>
        </w:rPr>
        <w:t xml:space="preserve">, LEFT( </w:t>
      </w:r>
      <w:proofErr w:type="spellStart"/>
      <w:r w:rsidRPr="008A0899">
        <w:rPr>
          <w:rStyle w:val="Code"/>
        </w:rPr>
        <w:t>Zip_Postal_Code__c</w:t>
      </w:r>
      <w:proofErr w:type="spellEnd"/>
      <w:r w:rsidRPr="008A0899">
        <w:rPr>
          <w:rStyle w:val="Code"/>
        </w:rPr>
        <w:t xml:space="preserve"> ,5) ) &lt;&gt; </w:t>
      </w:r>
      <w:proofErr w:type="spellStart"/>
      <w:r w:rsidRPr="008A0899">
        <w:rPr>
          <w:rStyle w:val="Code"/>
        </w:rPr>
        <w:t>State_Province__c</w:t>
      </w:r>
      <w:proofErr w:type="spellEnd"/>
      <w:r w:rsidRPr="008A0899">
        <w:rPr>
          <w:rStyle w:val="Code"/>
        </w:rPr>
        <w:t>, NOT(</w:t>
      </w:r>
      <w:proofErr w:type="spellStart"/>
      <w:r w:rsidRPr="008A0899">
        <w:rPr>
          <w:rStyle w:val="Code"/>
        </w:rPr>
        <w:t>Batch_Load_Item__c</w:t>
      </w:r>
      <w:proofErr w:type="spellEnd"/>
      <w:r w:rsidRPr="008A0899">
        <w:rPr>
          <w:rStyle w:val="Code"/>
        </w:rPr>
        <w:t>) )</w:t>
      </w:r>
    </w:p>
    <w:p w:rsidR="00A3743D" w:rsidRPr="00A1152B" w:rsidRDefault="00A3743D" w:rsidP="00B216DC">
      <w:pPr>
        <w:pStyle w:val="Heading3"/>
        <w:ind w:left="1260" w:hanging="450"/>
        <w:rPr>
          <w:rStyle w:val="FieldLabels"/>
          <w:b w:val="0"/>
          <w:bCs/>
        </w:rPr>
      </w:pPr>
      <w:r w:rsidRPr="00270F08">
        <w:t xml:space="preserve">Click </w:t>
      </w:r>
      <w:r w:rsidRPr="00204DCF">
        <w:rPr>
          <w:rStyle w:val="ButtonLabels"/>
        </w:rPr>
        <w:t>Check Syntax</w:t>
      </w:r>
      <w:r w:rsidRPr="00270F08">
        <w:t xml:space="preserve"> to verify your formula.</w:t>
      </w:r>
    </w:p>
    <w:p w:rsidR="00A3743D" w:rsidRPr="008A0899" w:rsidRDefault="00A3743D" w:rsidP="00B216DC">
      <w:pPr>
        <w:pStyle w:val="Heading3"/>
        <w:ind w:left="1260" w:hanging="450"/>
      </w:pPr>
      <w:r w:rsidRPr="008A0899">
        <w:rPr>
          <w:rStyle w:val="FieldLabels"/>
        </w:rPr>
        <w:t>Error Message</w:t>
      </w:r>
      <w:r w:rsidRPr="00164E99">
        <w:rPr>
          <w:rStyle w:val="FieldLabels"/>
          <w:b w:val="0"/>
        </w:rPr>
        <w:t>:</w:t>
      </w:r>
      <w:r>
        <w:t xml:space="preserve"> </w:t>
      </w:r>
      <w:r w:rsidRPr="008A0899">
        <w:rPr>
          <w:rStyle w:val="Data"/>
        </w:rPr>
        <w:t>Candidate Zip Code does not exist in specified State</w:t>
      </w:r>
      <w:r w:rsidR="00622C8E" w:rsidRPr="00B81896">
        <w:t>.</w:t>
      </w:r>
    </w:p>
    <w:p w:rsidR="00A3743D" w:rsidRPr="008A0899" w:rsidRDefault="00A3743D" w:rsidP="00B216DC">
      <w:pPr>
        <w:pStyle w:val="Heading3"/>
        <w:ind w:left="1260" w:hanging="450"/>
      </w:pPr>
      <w:r w:rsidRPr="008A0899">
        <w:rPr>
          <w:rStyle w:val="FieldLabels"/>
        </w:rPr>
        <w:t>Error Location</w:t>
      </w:r>
      <w:r w:rsidRPr="00164E99">
        <w:rPr>
          <w:rStyle w:val="FieldLabels"/>
          <w:b w:val="0"/>
        </w:rPr>
        <w:t>:</w:t>
      </w:r>
      <w:r w:rsidRPr="008A0899">
        <w:rPr>
          <w:rStyle w:val="FieldLabels"/>
        </w:rPr>
        <w:t xml:space="preserve"> </w:t>
      </w:r>
      <w:r w:rsidRPr="00C37033">
        <w:rPr>
          <w:rStyle w:val="IndividualRadioButton"/>
        </w:rPr>
        <w:t>Field:</w:t>
      </w:r>
      <w:r>
        <w:t xml:space="preserve"> </w:t>
      </w:r>
      <w:r w:rsidRPr="00C37033">
        <w:rPr>
          <w:rStyle w:val="PicklistValues"/>
        </w:rPr>
        <w:t>Zip/Postal Code</w:t>
      </w:r>
    </w:p>
    <w:p w:rsidR="00A3743D" w:rsidRDefault="00A3743D" w:rsidP="0024104D">
      <w:pPr>
        <w:pStyle w:val="Heading2"/>
      </w:pPr>
      <w:r w:rsidRPr="006A6622">
        <w:t xml:space="preserve">Click </w:t>
      </w:r>
      <w:r w:rsidRPr="00204DCF">
        <w:rPr>
          <w:rStyle w:val="ButtonLabels"/>
        </w:rPr>
        <w:t>Save</w:t>
      </w:r>
      <w:r w:rsidR="00622C8E" w:rsidRPr="00B81896">
        <w:t>.</w:t>
      </w:r>
    </w:p>
    <w:p w:rsidR="00A3743D" w:rsidRPr="006A6622" w:rsidRDefault="00A3743D" w:rsidP="006D63FB">
      <w:pPr>
        <w:pStyle w:val="Heading2"/>
      </w:pPr>
      <w:r w:rsidRPr="006A6622">
        <w:t>Create a new Candidate to test your Zip Code object and validation rule</w:t>
      </w:r>
      <w:r>
        <w:t>.</w:t>
      </w:r>
    </w:p>
    <w:p w:rsidR="00A3743D" w:rsidRPr="006A6622" w:rsidRDefault="00A3743D" w:rsidP="0024104D">
      <w:pPr>
        <w:pStyle w:val="Heading2"/>
      </w:pPr>
      <w:r w:rsidRPr="006A6622">
        <w:t xml:space="preserve">Click the </w:t>
      </w:r>
      <w:r w:rsidRPr="00E428FE">
        <w:t>Candidates</w:t>
      </w:r>
      <w:r w:rsidRPr="006A6622">
        <w:t xml:space="preserve"> tab</w:t>
      </w:r>
      <w:r>
        <w:t>.</w:t>
      </w:r>
    </w:p>
    <w:p w:rsidR="00A3743D" w:rsidRPr="00164E99" w:rsidRDefault="00A3743D" w:rsidP="0024104D">
      <w:pPr>
        <w:pStyle w:val="Heading2"/>
      </w:pPr>
      <w:r w:rsidRPr="0087561E">
        <w:t>Click</w:t>
      </w:r>
      <w:r w:rsidRPr="006A6622">
        <w:t xml:space="preserve"> </w:t>
      </w:r>
      <w:r w:rsidRPr="00204DCF">
        <w:rPr>
          <w:rStyle w:val="ButtonLabels"/>
        </w:rPr>
        <w:t>New</w:t>
      </w:r>
      <w:r w:rsidR="00622C8E" w:rsidRPr="00B81896">
        <w:t>.</w:t>
      </w:r>
    </w:p>
    <w:p w:rsidR="00A3743D" w:rsidRPr="006A6622" w:rsidRDefault="00A3743D" w:rsidP="00B216DC">
      <w:pPr>
        <w:pStyle w:val="Heading3"/>
        <w:ind w:hanging="270"/>
      </w:pPr>
      <w:r w:rsidRPr="006A6622">
        <w:t xml:space="preserve">Populate a new Candidate with a </w:t>
      </w:r>
      <w:r w:rsidRPr="00B71DD2">
        <w:rPr>
          <w:rStyle w:val="FieldLabels"/>
        </w:rPr>
        <w:t>Zip Code</w:t>
      </w:r>
      <w:r w:rsidRPr="006A6622">
        <w:t xml:space="preserve"> that matches a Zip Code record that you have already created</w:t>
      </w:r>
      <w:r>
        <w:t>.</w:t>
      </w:r>
    </w:p>
    <w:p w:rsidR="00A3743D" w:rsidRPr="006A6622" w:rsidRDefault="00A3743D" w:rsidP="00B216DC">
      <w:pPr>
        <w:pStyle w:val="Heading3"/>
        <w:ind w:hanging="270"/>
      </w:pPr>
      <w:r>
        <w:t>Enter a</w:t>
      </w:r>
      <w:r w:rsidRPr="006A6622">
        <w:t xml:space="preserve"> </w:t>
      </w:r>
      <w:r w:rsidRPr="00B71DD2">
        <w:rPr>
          <w:rStyle w:val="FieldLabels"/>
        </w:rPr>
        <w:t>State</w:t>
      </w:r>
      <w:r w:rsidRPr="006A6622">
        <w:t xml:space="preserve"> </w:t>
      </w:r>
      <w:r>
        <w:t>that does not match the Zip Code.</w:t>
      </w:r>
    </w:p>
    <w:p w:rsidR="0087561E" w:rsidRPr="005300FE" w:rsidRDefault="00A3743D" w:rsidP="0024104D">
      <w:pPr>
        <w:pStyle w:val="Heading2"/>
      </w:pPr>
      <w:r w:rsidRPr="006A6622">
        <w:t xml:space="preserve">Click </w:t>
      </w:r>
      <w:r w:rsidRPr="00204DCF">
        <w:rPr>
          <w:rStyle w:val="ButtonLabels"/>
        </w:rPr>
        <w:t>Save</w:t>
      </w:r>
      <w:r w:rsidRPr="005300FE">
        <w:t>.</w:t>
      </w:r>
    </w:p>
    <w:p w:rsidR="00A3743D" w:rsidRPr="00E65758" w:rsidRDefault="00A3743D" w:rsidP="00E65758">
      <w:pPr>
        <w:pStyle w:val="Heading2"/>
      </w:pPr>
      <w:r w:rsidRPr="00E65758">
        <w:t>Note the validation error that you receive.</w:t>
      </w:r>
    </w:p>
    <w:p w:rsidR="00BF7C6A" w:rsidRDefault="00A3743D" w:rsidP="00BF7C6A">
      <w:pPr>
        <w:pStyle w:val="ExerciseTitle"/>
      </w:pPr>
      <w:r>
        <w:br w:type="page"/>
      </w:r>
      <w:bookmarkStart w:id="119" w:name="_Toc333484142"/>
      <w:bookmarkStart w:id="120" w:name="_Toc335740735"/>
      <w:bookmarkStart w:id="121" w:name="_Toc352076011"/>
      <w:bookmarkStart w:id="122" w:name="_Toc380147685"/>
      <w:bookmarkStart w:id="123" w:name="_Toc440875415"/>
      <w:r w:rsidR="00BF7C6A">
        <w:lastRenderedPageBreak/>
        <w:t>11-5: Create Validation Rules to Prevent Data Loss</w:t>
      </w:r>
      <w:bookmarkEnd w:id="119"/>
      <w:r w:rsidR="00BF7C6A">
        <w:t xml:space="preserve"> (Optional)</w:t>
      </w:r>
      <w:bookmarkEnd w:id="120"/>
      <w:bookmarkEnd w:id="121"/>
      <w:bookmarkEnd w:id="122"/>
      <w:bookmarkEnd w:id="123"/>
    </w:p>
    <w:p w:rsidR="00642AC6" w:rsidRDefault="00642AC6" w:rsidP="00642AC6">
      <w:pPr>
        <w:pStyle w:val="GoalTskTimeInstr"/>
      </w:pPr>
      <w:r>
        <w:t>Scenario:</w:t>
      </w:r>
    </w:p>
    <w:p w:rsidR="00642AC6" w:rsidRPr="001A6F4C" w:rsidRDefault="00642AC6" w:rsidP="00642AC6">
      <w:pPr>
        <w:pStyle w:val="BodyText"/>
      </w:pPr>
      <w:r>
        <w:t>Universal Containers would like make sure that once a job application is approved, users will not be able to add or remove reviews.</w:t>
      </w:r>
    </w:p>
    <w:p w:rsidR="00BF7C6A" w:rsidRDefault="00BF7C6A" w:rsidP="00BF7C6A">
      <w:pPr>
        <w:pStyle w:val="GoalTskTimeInstr"/>
      </w:pPr>
      <w:r>
        <w:t>Goal:</w:t>
      </w:r>
    </w:p>
    <w:p w:rsidR="00BF7C6A" w:rsidRDefault="00BF7C6A" w:rsidP="00BF7C6A">
      <w:pPr>
        <w:pStyle w:val="BodyText"/>
      </w:pPr>
      <w:r>
        <w:t>Build a validation rule that prevents users from adding or deleting reviews once a job application has been approved.</w:t>
      </w:r>
    </w:p>
    <w:p w:rsidR="00BF7C6A" w:rsidRDefault="00BF7C6A" w:rsidP="00BF7C6A">
      <w:pPr>
        <w:pStyle w:val="GoalTskTimeInstr"/>
      </w:pPr>
      <w:r>
        <w:t>Tasks:</w:t>
      </w:r>
    </w:p>
    <w:p w:rsidR="00BF7C6A" w:rsidRPr="0087561E" w:rsidRDefault="00BF7C6A" w:rsidP="00BF7C6A">
      <w:pPr>
        <w:pStyle w:val="Heading1"/>
        <w:numPr>
          <w:ilvl w:val="0"/>
          <w:numId w:val="129"/>
        </w:numPr>
      </w:pPr>
      <w:r w:rsidRPr="0087561E">
        <w:t>Create a validation rule that references the Total Reviews roll-up summary field to ensure that reviews are not added or deleted.</w:t>
      </w:r>
    </w:p>
    <w:p w:rsidR="00BF7C6A" w:rsidRPr="0087561E" w:rsidRDefault="00BF7C6A" w:rsidP="00BF7C6A">
      <w:pPr>
        <w:pStyle w:val="Heading1"/>
      </w:pPr>
      <w:r w:rsidRPr="00CF6A7D">
        <w:t>Test the validation rule.</w:t>
      </w:r>
    </w:p>
    <w:p w:rsidR="00BF7C6A" w:rsidRDefault="00BF7C6A" w:rsidP="00BF7C6A">
      <w:pPr>
        <w:pStyle w:val="GoalTskTimeInstr"/>
      </w:pPr>
      <w:r>
        <w:t>Time:</w:t>
      </w:r>
    </w:p>
    <w:p w:rsidR="00BF7C6A" w:rsidRDefault="00BF7C6A" w:rsidP="00BF7C6A">
      <w:pPr>
        <w:pStyle w:val="BodyText"/>
      </w:pPr>
      <w:r>
        <w:t>10 minutes</w:t>
      </w:r>
    </w:p>
    <w:p w:rsidR="00BF7C6A" w:rsidRPr="00F91A34" w:rsidRDefault="00BF7C6A" w:rsidP="00BF7C6A">
      <w:pPr>
        <w:pStyle w:val="SingleLine"/>
      </w:pPr>
      <w:r w:rsidRPr="00F91A34">
        <w:t xml:space="preserve"> </w:t>
      </w:r>
    </w:p>
    <w:p w:rsidR="00BF7C6A" w:rsidRPr="00054062" w:rsidRDefault="00BF7C6A" w:rsidP="00BF7C6A">
      <w:pPr>
        <w:pStyle w:val="GoalTskTimeInstr"/>
      </w:pPr>
      <w:r w:rsidRPr="00054062">
        <w:t>Instructions:</w:t>
      </w:r>
    </w:p>
    <w:p w:rsidR="00BF7C6A" w:rsidRPr="00612A4B" w:rsidRDefault="00BF7C6A" w:rsidP="00BF7C6A">
      <w:pPr>
        <w:pStyle w:val="Heading1"/>
        <w:numPr>
          <w:ilvl w:val="0"/>
          <w:numId w:val="130"/>
        </w:numPr>
      </w:pPr>
      <w:r w:rsidRPr="00612A4B">
        <w:t xml:space="preserve">Create a validation rule that references the Total Reviews roll-up summary field to ensure that reviews </w:t>
      </w:r>
      <w:r w:rsidRPr="0087561E">
        <w:t>are</w:t>
      </w:r>
      <w:r w:rsidRPr="00612A4B">
        <w:t xml:space="preserve"> not added or deleted.</w:t>
      </w:r>
    </w:p>
    <w:p w:rsidR="00BF7C6A" w:rsidRDefault="00BF7C6A" w:rsidP="00BF7C6A">
      <w:pPr>
        <w:pStyle w:val="Heading2"/>
        <w:ind w:left="720"/>
      </w:pPr>
      <w:r>
        <w:t xml:space="preserve">Click </w:t>
      </w:r>
      <w:r w:rsidRPr="002C0014">
        <w:rPr>
          <w:rStyle w:val="ClickPaths"/>
        </w:rPr>
        <w:t>Setup | Create | Objects | Job Application</w:t>
      </w:r>
      <w:r w:rsidRPr="00612A4B">
        <w:rPr>
          <w:rStyle w:val="ClickPaths"/>
          <w:b w:val="0"/>
        </w:rPr>
        <w:t>.</w:t>
      </w:r>
    </w:p>
    <w:p w:rsidR="00BF7C6A" w:rsidRPr="00CF6A7D" w:rsidRDefault="00BF7C6A" w:rsidP="00BF7C6A">
      <w:pPr>
        <w:pStyle w:val="Heading2"/>
        <w:ind w:left="720"/>
      </w:pPr>
      <w:r>
        <w:t xml:space="preserve">Scroll down to the </w:t>
      </w:r>
      <w:r w:rsidRPr="002C0014">
        <w:t>Validation Rules</w:t>
      </w:r>
      <w:r>
        <w:t xml:space="preserve"> related list and click </w:t>
      </w:r>
      <w:r w:rsidRPr="00204DCF">
        <w:rPr>
          <w:rStyle w:val="ButtonLabels"/>
        </w:rPr>
        <w:t>New</w:t>
      </w:r>
      <w:r w:rsidR="00622C8E" w:rsidRPr="00B81896">
        <w:t>.</w:t>
      </w:r>
    </w:p>
    <w:p w:rsidR="00BF7C6A" w:rsidRPr="00CF6A7D" w:rsidRDefault="00BF7C6A" w:rsidP="00642AC6">
      <w:pPr>
        <w:pStyle w:val="Heading3"/>
      </w:pPr>
      <w:r w:rsidRPr="004546D2">
        <w:rPr>
          <w:rStyle w:val="FieldLabels"/>
        </w:rPr>
        <w:t>Rule Name</w:t>
      </w:r>
      <w:r w:rsidRPr="00612A4B">
        <w:rPr>
          <w:rStyle w:val="FieldLabels"/>
          <w:b w:val="0"/>
        </w:rPr>
        <w:t>:</w:t>
      </w:r>
      <w:r>
        <w:t xml:space="preserve"> </w:t>
      </w:r>
      <w:r w:rsidRPr="002C0014">
        <w:rPr>
          <w:rStyle w:val="Data"/>
        </w:rPr>
        <w:t>No New Deleted Reviews for Approved Apps</w:t>
      </w:r>
    </w:p>
    <w:p w:rsidR="00BF7C6A" w:rsidRPr="002C0014" w:rsidRDefault="00BF7C6A" w:rsidP="00642AC6">
      <w:pPr>
        <w:pStyle w:val="Heading3"/>
        <w:rPr>
          <w:rStyle w:val="Heading2Char"/>
        </w:rPr>
      </w:pPr>
      <w:r w:rsidRPr="002C0014">
        <w:rPr>
          <w:rStyle w:val="FieldLabels"/>
        </w:rPr>
        <w:t>Active</w:t>
      </w:r>
      <w:r w:rsidRPr="00612A4B">
        <w:rPr>
          <w:rStyle w:val="FieldLabels"/>
          <w:b w:val="0"/>
        </w:rPr>
        <w:t>:</w:t>
      </w:r>
      <w:r>
        <w:t xml:space="preserve"> </w:t>
      </w:r>
      <w:r w:rsidRPr="002C0014">
        <w:rPr>
          <w:rStyle w:val="Heading2Char"/>
        </w:rPr>
        <w:t>(selected)</w:t>
      </w:r>
    </w:p>
    <w:p w:rsidR="00BF7C6A" w:rsidRPr="00CF6A7D" w:rsidRDefault="00BF7C6A" w:rsidP="00642AC6">
      <w:pPr>
        <w:pStyle w:val="Heading3"/>
      </w:pPr>
      <w:r w:rsidRPr="002C0014">
        <w:rPr>
          <w:rStyle w:val="FieldLabels"/>
        </w:rPr>
        <w:t>Description</w:t>
      </w:r>
      <w:r w:rsidRPr="00612A4B">
        <w:rPr>
          <w:rStyle w:val="FieldLabels"/>
          <w:b w:val="0"/>
        </w:rPr>
        <w:t>:</w:t>
      </w:r>
      <w:r>
        <w:t xml:space="preserve"> </w:t>
      </w:r>
      <w:r w:rsidRPr="002C0014">
        <w:rPr>
          <w:rStyle w:val="Data"/>
        </w:rPr>
        <w:t>Once a Job Application is approved, there can be no new Reviews</w:t>
      </w:r>
      <w:r w:rsidR="00622C8E" w:rsidRPr="00B81896">
        <w:t>.</w:t>
      </w:r>
      <w:r w:rsidRPr="002C0014">
        <w:rPr>
          <w:rStyle w:val="Data"/>
        </w:rPr>
        <w:t xml:space="preserve"> Likewise, no Reviews can be deleted</w:t>
      </w:r>
      <w:r w:rsidR="00622C8E" w:rsidRPr="00B81896">
        <w:t>.</w:t>
      </w:r>
    </w:p>
    <w:p w:rsidR="00BF7C6A" w:rsidRPr="00CF6A7D" w:rsidRDefault="00BF7C6A" w:rsidP="00642AC6">
      <w:pPr>
        <w:pStyle w:val="Heading3"/>
      </w:pPr>
      <w:r w:rsidRPr="002C0014">
        <w:rPr>
          <w:rStyle w:val="FieldLabels"/>
        </w:rPr>
        <w:t>Error Condition Formula</w:t>
      </w:r>
      <w:r w:rsidRPr="00612A4B">
        <w:rPr>
          <w:rStyle w:val="FieldLabels"/>
          <w:b w:val="0"/>
        </w:rPr>
        <w:t>:</w:t>
      </w:r>
      <w:r w:rsidRPr="00237918">
        <w:t xml:space="preserve"> </w:t>
      </w:r>
    </w:p>
    <w:p w:rsidR="00622C8E" w:rsidRDefault="00BF7C6A" w:rsidP="00B81896">
      <w:pPr>
        <w:pStyle w:val="H3bodytext"/>
        <w:rPr>
          <w:rStyle w:val="Code"/>
          <w:rFonts w:eastAsiaTheme="majorEastAsia" w:cstheme="majorBidi"/>
          <w:bCs w:val="0"/>
          <w:szCs w:val="26"/>
        </w:rPr>
      </w:pPr>
      <w:proofErr w:type="gramStart"/>
      <w:r w:rsidRPr="002C0014">
        <w:rPr>
          <w:rStyle w:val="Code"/>
        </w:rPr>
        <w:t>AND( ISPICKVAL</w:t>
      </w:r>
      <w:proofErr w:type="gramEnd"/>
      <w:r w:rsidRPr="002C0014">
        <w:rPr>
          <w:rStyle w:val="Code"/>
        </w:rPr>
        <w:t xml:space="preserve">( </w:t>
      </w:r>
      <w:proofErr w:type="spellStart"/>
      <w:r w:rsidRPr="002C0014">
        <w:rPr>
          <w:rStyle w:val="Code"/>
        </w:rPr>
        <w:t>Status__c</w:t>
      </w:r>
      <w:proofErr w:type="spellEnd"/>
      <w:r w:rsidRPr="002C0014">
        <w:rPr>
          <w:rStyle w:val="Code"/>
        </w:rPr>
        <w:t xml:space="preserve"> , "Approved") ,  ISCHANGED( </w:t>
      </w:r>
      <w:proofErr w:type="spellStart"/>
      <w:r w:rsidRPr="002C0014">
        <w:rPr>
          <w:rStyle w:val="Code"/>
        </w:rPr>
        <w:t>Total_Reviews__c</w:t>
      </w:r>
      <w:proofErr w:type="spellEnd"/>
      <w:r w:rsidRPr="002C0014">
        <w:rPr>
          <w:rStyle w:val="Code"/>
        </w:rPr>
        <w:t xml:space="preserve"> ))</w:t>
      </w:r>
    </w:p>
    <w:p w:rsidR="00BF7C6A" w:rsidRPr="004546D2" w:rsidRDefault="00BF7C6A" w:rsidP="00642AC6">
      <w:pPr>
        <w:pStyle w:val="Heading3"/>
        <w:rPr>
          <w:rStyle w:val="FieldLabels"/>
          <w:b w:val="0"/>
          <w:bCs/>
        </w:rPr>
      </w:pPr>
      <w:r w:rsidRPr="00270F08">
        <w:t xml:space="preserve">Click </w:t>
      </w:r>
      <w:r w:rsidRPr="00204DCF">
        <w:rPr>
          <w:rStyle w:val="ButtonLabels"/>
        </w:rPr>
        <w:t>Check Syntax</w:t>
      </w:r>
      <w:r w:rsidRPr="00270F08">
        <w:t xml:space="preserve"> to verify your formula.</w:t>
      </w:r>
    </w:p>
    <w:p w:rsidR="00BF7C6A" w:rsidRPr="002C0014" w:rsidRDefault="00BF7C6A" w:rsidP="00642AC6">
      <w:pPr>
        <w:pStyle w:val="Heading3"/>
      </w:pPr>
      <w:r w:rsidRPr="002C0014">
        <w:rPr>
          <w:rStyle w:val="FieldLabels"/>
        </w:rPr>
        <w:t>Error Message</w:t>
      </w:r>
      <w:r w:rsidRPr="00612A4B">
        <w:rPr>
          <w:rStyle w:val="FieldLabels"/>
          <w:b w:val="0"/>
        </w:rPr>
        <w:t>:</w:t>
      </w:r>
      <w:r>
        <w:t xml:space="preserve"> </w:t>
      </w:r>
      <w:r w:rsidRPr="002C0014">
        <w:rPr>
          <w:rStyle w:val="Data"/>
        </w:rPr>
        <w:t>Once a Job Application is approved, there can be no change to the number of Reviews</w:t>
      </w:r>
      <w:r w:rsidR="00622C8E" w:rsidRPr="00B81896">
        <w:t>.</w:t>
      </w:r>
    </w:p>
    <w:p w:rsidR="00BF7C6A" w:rsidRPr="002C0014" w:rsidRDefault="00BF7C6A" w:rsidP="00642AC6">
      <w:pPr>
        <w:pStyle w:val="Heading3"/>
      </w:pPr>
      <w:r w:rsidRPr="002C0014">
        <w:rPr>
          <w:rStyle w:val="FieldLabels"/>
        </w:rPr>
        <w:t>Error Location</w:t>
      </w:r>
      <w:r w:rsidRPr="00612A4B">
        <w:rPr>
          <w:rStyle w:val="FieldLabels"/>
          <w:b w:val="0"/>
        </w:rPr>
        <w:t>:</w:t>
      </w:r>
      <w:r>
        <w:t xml:space="preserve"> </w:t>
      </w:r>
      <w:r w:rsidRPr="00FF2F10">
        <w:rPr>
          <w:rStyle w:val="IndividualRadioButton"/>
        </w:rPr>
        <w:t>Top of Page</w:t>
      </w:r>
    </w:p>
    <w:p w:rsidR="00BF7C6A" w:rsidRPr="00CF6A7D" w:rsidRDefault="00BF7C6A" w:rsidP="00BF7C6A">
      <w:pPr>
        <w:pStyle w:val="Heading2"/>
        <w:ind w:left="720"/>
      </w:pPr>
      <w:r w:rsidRPr="00A97A13">
        <w:t>Click</w:t>
      </w:r>
      <w:r>
        <w:t xml:space="preserve"> </w:t>
      </w:r>
      <w:r w:rsidRPr="00204DCF">
        <w:rPr>
          <w:rStyle w:val="ButtonLabels"/>
        </w:rPr>
        <w:t>Save</w:t>
      </w:r>
      <w:r w:rsidR="00622C8E" w:rsidRPr="00B81896">
        <w:t>.</w:t>
      </w:r>
    </w:p>
    <w:p w:rsidR="00BF7C6A" w:rsidRPr="002C0014" w:rsidRDefault="00BF7C6A" w:rsidP="00BF7C6A">
      <w:pPr>
        <w:pStyle w:val="Heading1"/>
      </w:pPr>
      <w:r w:rsidRPr="002C0014">
        <w:t>Test the validation rule.</w:t>
      </w:r>
    </w:p>
    <w:p w:rsidR="00BF7C6A" w:rsidRPr="00CF6A7D" w:rsidRDefault="00BF7C6A" w:rsidP="00BF7C6A">
      <w:pPr>
        <w:pStyle w:val="Heading2"/>
        <w:ind w:left="720"/>
      </w:pPr>
      <w:r w:rsidRPr="00501FF5">
        <w:t xml:space="preserve">Click the </w:t>
      </w:r>
      <w:r w:rsidRPr="002C0014">
        <w:t>Job Applications</w:t>
      </w:r>
      <w:r>
        <w:t xml:space="preserve"> </w:t>
      </w:r>
      <w:r w:rsidRPr="00501FF5">
        <w:t>tab</w:t>
      </w:r>
      <w:r>
        <w:t>.</w:t>
      </w:r>
    </w:p>
    <w:p w:rsidR="00BF7C6A" w:rsidRPr="00CF6A7D" w:rsidRDefault="00BF7C6A" w:rsidP="00BF7C6A">
      <w:pPr>
        <w:pStyle w:val="Heading2"/>
        <w:ind w:left="720"/>
      </w:pPr>
      <w:r w:rsidRPr="00501FF5">
        <w:t>Click</w:t>
      </w:r>
      <w:r>
        <w:t xml:space="preserve"> </w:t>
      </w:r>
      <w:r w:rsidRPr="00FF2F10">
        <w:rPr>
          <w:rStyle w:val="ClickPaths"/>
        </w:rPr>
        <w:t>APP-0000</w:t>
      </w:r>
      <w:r w:rsidRPr="00612A4B">
        <w:rPr>
          <w:rStyle w:val="ClickPaths"/>
          <w:b w:val="0"/>
        </w:rPr>
        <w:t>.</w:t>
      </w:r>
    </w:p>
    <w:p w:rsidR="00BF7C6A" w:rsidRPr="00CF6A7D" w:rsidRDefault="00BF7C6A" w:rsidP="00BF7C6A">
      <w:pPr>
        <w:pStyle w:val="Heading2"/>
        <w:ind w:left="720"/>
      </w:pPr>
      <w:r w:rsidRPr="001F274B">
        <w:t>Click</w:t>
      </w:r>
      <w:r>
        <w:t xml:space="preserve"> </w:t>
      </w:r>
      <w:r w:rsidRPr="00204DCF">
        <w:rPr>
          <w:rStyle w:val="ButtonLabels"/>
        </w:rPr>
        <w:t>Edit</w:t>
      </w:r>
      <w:r w:rsidR="00622C8E" w:rsidRPr="00B81896">
        <w:t>.</w:t>
      </w:r>
    </w:p>
    <w:p w:rsidR="00BF7C6A" w:rsidRPr="002C0014" w:rsidRDefault="00BF7C6A" w:rsidP="00BF7C6A">
      <w:pPr>
        <w:pStyle w:val="Heading3"/>
      </w:pPr>
      <w:r w:rsidRPr="001F274B">
        <w:t>Change the</w:t>
      </w:r>
      <w:r>
        <w:t xml:space="preserve"> </w:t>
      </w:r>
      <w:r w:rsidRPr="00FF2F10">
        <w:rPr>
          <w:rStyle w:val="FieldLabels"/>
        </w:rPr>
        <w:t>Status</w:t>
      </w:r>
      <w:r>
        <w:t xml:space="preserve"> </w:t>
      </w:r>
      <w:r w:rsidRPr="001F274B">
        <w:t>to</w:t>
      </w:r>
      <w:r>
        <w:t xml:space="preserve"> </w:t>
      </w:r>
      <w:r w:rsidRPr="00FF2F10">
        <w:rPr>
          <w:rStyle w:val="PicklistValues"/>
        </w:rPr>
        <w:t>Approved</w:t>
      </w:r>
      <w:r w:rsidR="00622C8E" w:rsidRPr="00B81896">
        <w:t>.</w:t>
      </w:r>
    </w:p>
    <w:p w:rsidR="00BF7C6A" w:rsidRPr="00FF2F10" w:rsidRDefault="00BF7C6A" w:rsidP="00BF7C6A">
      <w:pPr>
        <w:pStyle w:val="Heading3"/>
      </w:pPr>
      <w:r w:rsidRPr="00FF2F10">
        <w:t>Click</w:t>
      </w:r>
      <w:r w:rsidRPr="00FF2F10">
        <w:rPr>
          <w:rStyle w:val="InputText"/>
          <w:rFonts w:cs="Arial"/>
        </w:rPr>
        <w:t xml:space="preserve"> </w:t>
      </w:r>
      <w:r w:rsidRPr="00204DCF">
        <w:rPr>
          <w:rStyle w:val="ButtonLabels"/>
        </w:rPr>
        <w:t>Save</w:t>
      </w:r>
      <w:r w:rsidR="00622C8E" w:rsidRPr="00B81896">
        <w:t>.</w:t>
      </w:r>
    </w:p>
    <w:p w:rsidR="00BF7C6A" w:rsidRPr="00CF6A7D" w:rsidRDefault="00BF7C6A" w:rsidP="00BF7C6A">
      <w:pPr>
        <w:pStyle w:val="Heading2"/>
        <w:keepNext/>
        <w:ind w:left="720"/>
      </w:pPr>
      <w:r w:rsidRPr="00501FF5">
        <w:lastRenderedPageBreak/>
        <w:t xml:space="preserve">Scroll down and click the </w:t>
      </w:r>
      <w:r w:rsidRPr="00163FD5">
        <w:rPr>
          <w:rStyle w:val="ClickPaths"/>
        </w:rPr>
        <w:t>Del</w:t>
      </w:r>
      <w:r>
        <w:t xml:space="preserve"> </w:t>
      </w:r>
      <w:r w:rsidRPr="00501FF5">
        <w:t xml:space="preserve">link next to </w:t>
      </w:r>
      <w:r>
        <w:t xml:space="preserve">the review listed in the </w:t>
      </w:r>
      <w:r w:rsidRPr="00163FD5">
        <w:t>Reviews</w:t>
      </w:r>
      <w:r>
        <w:t xml:space="preserve"> related list.</w:t>
      </w:r>
    </w:p>
    <w:p w:rsidR="00BF7C6A" w:rsidRPr="008F53F2" w:rsidRDefault="00BF7C6A" w:rsidP="00BF7C6A">
      <w:pPr>
        <w:pStyle w:val="Heading2"/>
        <w:ind w:left="720"/>
      </w:pPr>
      <w:r w:rsidRPr="008F53F2">
        <w:t xml:space="preserve">When you receive </w:t>
      </w:r>
      <w:r>
        <w:t>the</w:t>
      </w:r>
      <w:r w:rsidRPr="008F53F2">
        <w:t xml:space="preserve"> popup that says, </w:t>
      </w:r>
      <w:r>
        <w:t>“</w:t>
      </w:r>
      <w:r w:rsidRPr="008F53F2">
        <w:t>Are you sure?</w:t>
      </w:r>
      <w:r>
        <w:t>”</w:t>
      </w:r>
      <w:r w:rsidRPr="008F53F2">
        <w:t xml:space="preserve"> click </w:t>
      </w:r>
      <w:r w:rsidRPr="00204DCF">
        <w:rPr>
          <w:rStyle w:val="ButtonLabels"/>
        </w:rPr>
        <w:t>OK</w:t>
      </w:r>
      <w:r w:rsidR="00622C8E" w:rsidRPr="00B81896">
        <w:t>.</w:t>
      </w:r>
    </w:p>
    <w:p w:rsidR="00BF7C6A" w:rsidRDefault="00BF7C6A">
      <w:pPr>
        <w:spacing w:after="200" w:line="276" w:lineRule="auto"/>
        <w:rPr>
          <w:rFonts w:eastAsiaTheme="majorEastAsia" w:cstheme="majorBidi"/>
          <w:bCs/>
          <w:szCs w:val="28"/>
        </w:rPr>
      </w:pPr>
      <w:r>
        <w:rPr>
          <w:rFonts w:eastAsiaTheme="majorEastAsia" w:cstheme="majorBidi"/>
          <w:bCs/>
          <w:szCs w:val="28"/>
        </w:rPr>
        <w:br w:type="page"/>
      </w:r>
    </w:p>
    <w:p w:rsidR="00A3743D" w:rsidRPr="00964ECD" w:rsidRDefault="000E6737" w:rsidP="0014322B">
      <w:pPr>
        <w:pStyle w:val="ExerciseTitle"/>
      </w:pPr>
      <w:bookmarkStart w:id="124" w:name="_Toc272311918"/>
      <w:bookmarkStart w:id="125" w:name="_Toc333484143"/>
      <w:bookmarkStart w:id="126" w:name="_Toc352076012"/>
      <w:bookmarkStart w:id="127" w:name="_Toc440875416"/>
      <w:bookmarkStart w:id="128" w:name="_Toc171126401"/>
      <w:r>
        <w:lastRenderedPageBreak/>
        <w:t>1</w:t>
      </w:r>
      <w:r w:rsidR="002262B2">
        <w:t>2</w:t>
      </w:r>
      <w:r w:rsidR="00A3743D" w:rsidRPr="00964ECD">
        <w:t>-1</w:t>
      </w:r>
      <w:r w:rsidR="00A3743D">
        <w:t>: Create</w:t>
      </w:r>
      <w:r w:rsidR="00A3743D" w:rsidRPr="00964ECD">
        <w:t xml:space="preserve"> Workflow Rules</w:t>
      </w:r>
      <w:bookmarkEnd w:id="124"/>
      <w:bookmarkEnd w:id="125"/>
      <w:bookmarkEnd w:id="126"/>
      <w:bookmarkEnd w:id="127"/>
    </w:p>
    <w:bookmarkEnd w:id="128"/>
    <w:p w:rsidR="00270A5C" w:rsidRDefault="00270A5C" w:rsidP="00270A5C">
      <w:pPr>
        <w:pStyle w:val="GoalTskTimeInstr"/>
      </w:pPr>
      <w:r>
        <w:t>Scenario:</w:t>
      </w:r>
    </w:p>
    <w:p w:rsidR="00270A5C" w:rsidRDefault="00270A5C" w:rsidP="00270A5C">
      <w:pPr>
        <w:pStyle w:val="BodyText"/>
      </w:pPr>
      <w:r w:rsidRPr="003B46F5">
        <w:t xml:space="preserve">At Universal Containers, recruiters are responsible for approving or rejecting proposed positions created by hiring managers. </w:t>
      </w:r>
    </w:p>
    <w:p w:rsidR="00270A5C" w:rsidRPr="00F274FB" w:rsidRDefault="00270A5C" w:rsidP="00270A5C">
      <w:pPr>
        <w:pStyle w:val="BodyText"/>
        <w:rPr>
          <w:b/>
        </w:rPr>
      </w:pPr>
      <w:r>
        <w:t xml:space="preserve">When a new candidate has been created, the candidate should be assigned to the Recruiter Queue and a New Candidate Notification should automatically be sent out to all queue members. </w:t>
      </w:r>
    </w:p>
    <w:p w:rsidR="00A3743D" w:rsidRDefault="00A3743D" w:rsidP="0014322B">
      <w:pPr>
        <w:pStyle w:val="GoalTskTimeInstr"/>
      </w:pPr>
      <w:r>
        <w:t>Goal:</w:t>
      </w:r>
    </w:p>
    <w:p w:rsidR="00A3743D" w:rsidRPr="00F274FB" w:rsidRDefault="00A3743D" w:rsidP="0014322B">
      <w:pPr>
        <w:pStyle w:val="BodyText"/>
        <w:rPr>
          <w:b/>
        </w:rPr>
      </w:pPr>
      <w:r>
        <w:t>Create custom workflow rules and associated field updates for routing new Positions and Candidates to the recruiters.</w:t>
      </w:r>
    </w:p>
    <w:p w:rsidR="00A3743D" w:rsidRDefault="00A3743D" w:rsidP="0014322B">
      <w:pPr>
        <w:pStyle w:val="GoalTskTimeInstr"/>
      </w:pPr>
      <w:r>
        <w:t>Tasks:</w:t>
      </w:r>
    </w:p>
    <w:p w:rsidR="00A3743D" w:rsidRPr="000E6737" w:rsidRDefault="00A3743D" w:rsidP="00FD0DFD">
      <w:pPr>
        <w:pStyle w:val="Heading1"/>
        <w:numPr>
          <w:ilvl w:val="0"/>
          <w:numId w:val="65"/>
        </w:numPr>
      </w:pPr>
      <w:r w:rsidRPr="000E6737">
        <w:t>Create a workflow rule with a field update to route</w:t>
      </w:r>
      <w:r w:rsidR="00855279">
        <w:t xml:space="preserve"> new Positions to the Recruiter</w:t>
      </w:r>
      <w:r w:rsidRPr="000E6737">
        <w:t xml:space="preserve"> Queue.    </w:t>
      </w:r>
    </w:p>
    <w:p w:rsidR="00A3743D" w:rsidRPr="000E6737" w:rsidRDefault="00A3743D" w:rsidP="0024104D">
      <w:pPr>
        <w:pStyle w:val="Heading1"/>
      </w:pPr>
      <w:r w:rsidRPr="000E6737">
        <w:t xml:space="preserve">Create a workflow rule with a field update to assign </w:t>
      </w:r>
      <w:r w:rsidR="00855279">
        <w:t>new candidates to the Recruiter</w:t>
      </w:r>
      <w:r w:rsidRPr="000E6737">
        <w:t xml:space="preserve"> Queue. </w:t>
      </w:r>
    </w:p>
    <w:p w:rsidR="00A3743D" w:rsidRDefault="00A3743D" w:rsidP="0014322B">
      <w:pPr>
        <w:pStyle w:val="GoalTskTimeInstr"/>
      </w:pPr>
      <w:r>
        <w:t>Time:</w:t>
      </w:r>
    </w:p>
    <w:p w:rsidR="00A3743D" w:rsidRDefault="00A3743D" w:rsidP="0014322B">
      <w:pPr>
        <w:pStyle w:val="BodyText"/>
      </w:pPr>
      <w:r>
        <w:t>15 minutes</w:t>
      </w:r>
    </w:p>
    <w:p w:rsidR="00A3743D" w:rsidRDefault="00A3743D" w:rsidP="0014322B">
      <w:pPr>
        <w:pStyle w:val="SingleLine"/>
      </w:pPr>
    </w:p>
    <w:p w:rsidR="00A3743D" w:rsidRDefault="00A3743D" w:rsidP="0014322B">
      <w:pPr>
        <w:pStyle w:val="GoalTskTimeInstr"/>
      </w:pPr>
      <w:r>
        <w:t>Instructions:</w:t>
      </w:r>
    </w:p>
    <w:p w:rsidR="00A3743D" w:rsidRPr="000E6737" w:rsidRDefault="00A3743D" w:rsidP="00FD0DFD">
      <w:pPr>
        <w:pStyle w:val="Heading1"/>
        <w:numPr>
          <w:ilvl w:val="0"/>
          <w:numId w:val="66"/>
        </w:numPr>
      </w:pPr>
      <w:bookmarkStart w:id="129" w:name="_GoBack"/>
      <w:r w:rsidRPr="000E6737">
        <w:t>Create a workflow rule with a field update to route</w:t>
      </w:r>
      <w:r w:rsidR="00952F97">
        <w:t xml:space="preserve"> new Positions to the Recruiter</w:t>
      </w:r>
      <w:r w:rsidRPr="000E6737">
        <w:t xml:space="preserve"> Queue.</w:t>
      </w:r>
    </w:p>
    <w:p w:rsidR="00A3743D" w:rsidRPr="000C16F6" w:rsidRDefault="00A3743D" w:rsidP="0024104D">
      <w:pPr>
        <w:pStyle w:val="Heading2"/>
      </w:pPr>
      <w:r w:rsidRPr="000C16F6">
        <w:t xml:space="preserve">Click </w:t>
      </w:r>
      <w:r w:rsidRPr="00712399">
        <w:rPr>
          <w:rStyle w:val="ClickPaths"/>
        </w:rPr>
        <w:t>Setup | Create | Workflow &amp; Approvals | Workflow Rules</w:t>
      </w:r>
      <w:r w:rsidRPr="00CA7D65">
        <w:rPr>
          <w:rStyle w:val="ClickPaths"/>
          <w:b w:val="0"/>
        </w:rPr>
        <w:t>.</w:t>
      </w:r>
    </w:p>
    <w:p w:rsidR="00A3743D" w:rsidRPr="000C16F6" w:rsidRDefault="00A3743D" w:rsidP="0024104D">
      <w:pPr>
        <w:pStyle w:val="Heading2"/>
      </w:pPr>
      <w:r w:rsidRPr="000C16F6">
        <w:t xml:space="preserve">If the splash page appears, click </w:t>
      </w:r>
      <w:r w:rsidRPr="00204DCF">
        <w:rPr>
          <w:rStyle w:val="ButtonLabels"/>
        </w:rPr>
        <w:t>Continue</w:t>
      </w:r>
      <w:r w:rsidR="00622C8E" w:rsidRPr="00B81896">
        <w:t>.</w:t>
      </w:r>
    </w:p>
    <w:p w:rsidR="00A3743D" w:rsidRPr="00204DCF" w:rsidRDefault="00A3743D" w:rsidP="0024104D">
      <w:pPr>
        <w:pStyle w:val="Heading2"/>
        <w:rPr>
          <w:rStyle w:val="ButtonLabels"/>
        </w:rPr>
      </w:pPr>
      <w:r w:rsidRPr="000C16F6">
        <w:t xml:space="preserve">Click </w:t>
      </w:r>
      <w:r w:rsidRPr="00204DCF">
        <w:rPr>
          <w:rStyle w:val="ButtonLabels"/>
        </w:rPr>
        <w:t>New Rule</w:t>
      </w:r>
      <w:r w:rsidR="00622C8E" w:rsidRPr="00B81896">
        <w:t>.</w:t>
      </w:r>
    </w:p>
    <w:p w:rsidR="00A3743D" w:rsidRPr="00B6012F" w:rsidRDefault="00A3743D" w:rsidP="0024104D">
      <w:pPr>
        <w:pStyle w:val="Heading2"/>
      </w:pPr>
      <w:r w:rsidRPr="00B6012F">
        <w:t xml:space="preserve">Select </w:t>
      </w:r>
      <w:r w:rsidRPr="00B6012F">
        <w:rPr>
          <w:rStyle w:val="PicklistValues"/>
        </w:rPr>
        <w:t>Position</w:t>
      </w:r>
      <w:r w:rsidRPr="00B6012F">
        <w:t xml:space="preserve"> from the </w:t>
      </w:r>
      <w:r w:rsidRPr="00B6012F">
        <w:rPr>
          <w:rStyle w:val="FieldLabels"/>
        </w:rPr>
        <w:t>Select object</w:t>
      </w:r>
      <w:r w:rsidRPr="00B6012F">
        <w:t xml:space="preserve"> picklist, and click </w:t>
      </w:r>
      <w:r w:rsidRPr="00204DCF">
        <w:rPr>
          <w:rStyle w:val="ButtonLabels"/>
        </w:rPr>
        <w:t>Next</w:t>
      </w:r>
      <w:r w:rsidR="00622C8E" w:rsidRPr="00B81896">
        <w:t>.</w:t>
      </w:r>
    </w:p>
    <w:p w:rsidR="00A3743D" w:rsidRPr="003172B5" w:rsidRDefault="00A3743D" w:rsidP="0024104D">
      <w:pPr>
        <w:pStyle w:val="Heading2"/>
      </w:pPr>
      <w:r>
        <w:t>Configure rule.</w:t>
      </w:r>
    </w:p>
    <w:p w:rsidR="00A3743D" w:rsidRPr="003172B5" w:rsidRDefault="00A3743D" w:rsidP="005356A1">
      <w:pPr>
        <w:pStyle w:val="Heading3"/>
        <w:ind w:hanging="270"/>
      </w:pPr>
      <w:r w:rsidRPr="00712399">
        <w:rPr>
          <w:rStyle w:val="FieldLabels"/>
        </w:rPr>
        <w:t>Rule Name</w:t>
      </w:r>
      <w:r w:rsidRPr="003B332D">
        <w:rPr>
          <w:rStyle w:val="FieldLabels"/>
          <w:b w:val="0"/>
        </w:rPr>
        <w:t>:</w:t>
      </w:r>
      <w:r w:rsidRPr="003172B5">
        <w:t xml:space="preserve"> </w:t>
      </w:r>
      <w:r w:rsidRPr="00712399">
        <w:rPr>
          <w:rStyle w:val="Data"/>
        </w:rPr>
        <w:t>New Position Rule</w:t>
      </w:r>
    </w:p>
    <w:p w:rsidR="00A3743D" w:rsidRPr="00DE6398" w:rsidRDefault="00A3743D" w:rsidP="005356A1">
      <w:pPr>
        <w:pStyle w:val="Heading3"/>
        <w:ind w:hanging="270"/>
      </w:pPr>
      <w:r w:rsidRPr="00B6012F">
        <w:rPr>
          <w:rStyle w:val="FieldLabels"/>
        </w:rPr>
        <w:t xml:space="preserve">Evaluate </w:t>
      </w:r>
      <w:r>
        <w:rPr>
          <w:rStyle w:val="FieldLabels"/>
        </w:rPr>
        <w:t>the rule when a record is</w:t>
      </w:r>
      <w:r w:rsidRPr="00DE6398">
        <w:t xml:space="preserve">: </w:t>
      </w:r>
      <w:r w:rsidR="00DE6398" w:rsidRPr="00DE6398">
        <w:rPr>
          <w:rStyle w:val="IndividualRadioButton"/>
        </w:rPr>
        <w:t>C</w:t>
      </w:r>
      <w:r w:rsidRPr="00DE6398">
        <w:rPr>
          <w:rStyle w:val="IndividualRadioButton"/>
        </w:rPr>
        <w:t>reated</w:t>
      </w:r>
    </w:p>
    <w:p w:rsidR="00A3743D" w:rsidRPr="00712399" w:rsidRDefault="00A3743D" w:rsidP="005356A1">
      <w:pPr>
        <w:pStyle w:val="Heading3"/>
        <w:ind w:hanging="270"/>
      </w:pPr>
      <w:r w:rsidRPr="002F6A2C">
        <w:rPr>
          <w:rStyle w:val="FieldLabels"/>
        </w:rPr>
        <w:t>Run this rule if the following</w:t>
      </w:r>
      <w:r w:rsidRPr="003B332D">
        <w:rPr>
          <w:rStyle w:val="FieldLabels"/>
          <w:b w:val="0"/>
        </w:rPr>
        <w:t xml:space="preserve">: </w:t>
      </w:r>
      <w:r w:rsidRPr="002F6A2C">
        <w:rPr>
          <w:rStyle w:val="PicklistValues"/>
        </w:rPr>
        <w:t xml:space="preserve">criteria </w:t>
      </w:r>
      <w:r w:rsidRPr="00DE6398">
        <w:rPr>
          <w:rStyle w:val="PicklistValues"/>
        </w:rPr>
        <w:t xml:space="preserve">are met: </w:t>
      </w:r>
      <w:r w:rsidR="00DE6398" w:rsidRPr="00DE6398">
        <w:rPr>
          <w:rStyle w:val="PicklistValues"/>
        </w:rPr>
        <w:t xml:space="preserve">Position: </w:t>
      </w:r>
      <w:r w:rsidRPr="00DE6398">
        <w:rPr>
          <w:rStyle w:val="PicklistValues"/>
        </w:rPr>
        <w:t>Status | equals</w:t>
      </w:r>
      <w:r w:rsidRPr="00920EE7">
        <w:rPr>
          <w:rStyle w:val="PicklistValues"/>
        </w:rPr>
        <w:t xml:space="preserve"> | </w:t>
      </w:r>
      <w:r w:rsidRPr="00712399">
        <w:rPr>
          <w:rStyle w:val="PicklistValues"/>
        </w:rPr>
        <w:t>New</w:t>
      </w:r>
    </w:p>
    <w:p w:rsidR="00A3743D" w:rsidRPr="00A168DA" w:rsidRDefault="00A3743D" w:rsidP="0024104D">
      <w:pPr>
        <w:pStyle w:val="Heading2"/>
      </w:pPr>
      <w:r w:rsidRPr="003172B5">
        <w:t xml:space="preserve">Click </w:t>
      </w:r>
      <w:r w:rsidRPr="00204DCF">
        <w:rPr>
          <w:rStyle w:val="ButtonLabels"/>
        </w:rPr>
        <w:t>Save &amp; Next</w:t>
      </w:r>
      <w:r w:rsidR="00622C8E" w:rsidRPr="00B81896">
        <w:t>.</w:t>
      </w:r>
    </w:p>
    <w:p w:rsidR="00A3743D" w:rsidRPr="00712399" w:rsidRDefault="00A3743D" w:rsidP="0024104D">
      <w:pPr>
        <w:pStyle w:val="Heading2"/>
      </w:pPr>
      <w:r w:rsidRPr="00B87850">
        <w:t xml:space="preserve">In the Immediate Workflow Actions section, click </w:t>
      </w:r>
      <w:r w:rsidRPr="0033446B">
        <w:rPr>
          <w:rStyle w:val="FieldLabels"/>
        </w:rPr>
        <w:t>Add Workflow Action:</w:t>
      </w:r>
      <w:r w:rsidRPr="00712399">
        <w:rPr>
          <w:rStyle w:val="ClickPaths"/>
        </w:rPr>
        <w:t xml:space="preserve"> </w:t>
      </w:r>
      <w:r w:rsidRPr="002F5ACA">
        <w:rPr>
          <w:rStyle w:val="ClickPaths"/>
        </w:rPr>
        <w:t>New Field Update</w:t>
      </w:r>
      <w:r w:rsidRPr="00CA7D65">
        <w:rPr>
          <w:rStyle w:val="ClickPaths"/>
          <w:b w:val="0"/>
        </w:rPr>
        <w:t>.</w:t>
      </w:r>
    </w:p>
    <w:p w:rsidR="00A3743D" w:rsidRPr="00712399" w:rsidRDefault="00A3743D" w:rsidP="005356A1">
      <w:pPr>
        <w:pStyle w:val="Heading3"/>
        <w:ind w:hanging="270"/>
      </w:pPr>
      <w:r w:rsidRPr="0033446B">
        <w:rPr>
          <w:rStyle w:val="FieldLabels"/>
        </w:rPr>
        <w:t>Name</w:t>
      </w:r>
      <w:r w:rsidRPr="00A168DA">
        <w:rPr>
          <w:rStyle w:val="FieldLabels"/>
          <w:b w:val="0"/>
        </w:rPr>
        <w:t>:</w:t>
      </w:r>
      <w:r w:rsidRPr="00A168DA">
        <w:rPr>
          <w:b/>
        </w:rPr>
        <w:t xml:space="preserve"> </w:t>
      </w:r>
      <w:r w:rsidRPr="0033446B">
        <w:rPr>
          <w:rStyle w:val="Data"/>
        </w:rPr>
        <w:t>Assign New Position to Recruiter Queue</w:t>
      </w:r>
    </w:p>
    <w:p w:rsidR="00A3743D" w:rsidRPr="00A952A1" w:rsidRDefault="00A3743D" w:rsidP="005356A1">
      <w:pPr>
        <w:pStyle w:val="Heading3"/>
        <w:ind w:hanging="270"/>
      </w:pPr>
      <w:r w:rsidRPr="00A952A1">
        <w:rPr>
          <w:rStyle w:val="FieldLabels"/>
        </w:rPr>
        <w:t>Unique Name</w:t>
      </w:r>
      <w:r w:rsidRPr="00A168DA">
        <w:rPr>
          <w:rStyle w:val="FieldLabels"/>
          <w:b w:val="0"/>
        </w:rPr>
        <w:t>:</w:t>
      </w:r>
      <w:r>
        <w:rPr>
          <w:rStyle w:val="code0"/>
        </w:rPr>
        <w:t xml:space="preserve"> </w:t>
      </w:r>
      <w:proofErr w:type="spellStart"/>
      <w:r w:rsidRPr="0033446B">
        <w:rPr>
          <w:rStyle w:val="Data"/>
        </w:rPr>
        <w:t>Assign_New_Position_to_Recruiter_Queue</w:t>
      </w:r>
      <w:proofErr w:type="spellEnd"/>
      <w:r>
        <w:rPr>
          <w:rStyle w:val="code0"/>
        </w:rPr>
        <w:t xml:space="preserve"> </w:t>
      </w:r>
      <w:r w:rsidRPr="00A952A1">
        <w:t>(This field auto-populates.)</w:t>
      </w:r>
    </w:p>
    <w:p w:rsidR="00A3743D" w:rsidRPr="003172B5" w:rsidRDefault="00A3743D" w:rsidP="005356A1">
      <w:pPr>
        <w:pStyle w:val="Heading3"/>
        <w:ind w:hanging="270"/>
      </w:pPr>
      <w:r w:rsidRPr="00A952A1">
        <w:rPr>
          <w:rStyle w:val="FieldLabels"/>
        </w:rPr>
        <w:t>Field to Update</w:t>
      </w:r>
      <w:r w:rsidRPr="00A168DA">
        <w:rPr>
          <w:rStyle w:val="FieldLabels"/>
          <w:b w:val="0"/>
        </w:rPr>
        <w:t>:</w:t>
      </w:r>
      <w:r w:rsidRPr="003172B5">
        <w:t xml:space="preserve"> </w:t>
      </w:r>
      <w:r w:rsidRPr="0033446B">
        <w:rPr>
          <w:rStyle w:val="PicklistValues"/>
        </w:rPr>
        <w:t>Owner</w:t>
      </w:r>
    </w:p>
    <w:p w:rsidR="00A3743D" w:rsidRPr="003172B5" w:rsidRDefault="00A3743D" w:rsidP="005356A1">
      <w:pPr>
        <w:pStyle w:val="Heading3"/>
        <w:ind w:hanging="270"/>
      </w:pPr>
      <w:r>
        <w:rPr>
          <w:rStyle w:val="FieldLabels"/>
        </w:rPr>
        <w:t>Owner</w:t>
      </w:r>
      <w:r w:rsidRPr="00A168DA">
        <w:rPr>
          <w:rStyle w:val="FieldLabels"/>
          <w:b w:val="0"/>
        </w:rPr>
        <w:t>:</w:t>
      </w:r>
      <w:r w:rsidRPr="003172B5">
        <w:t xml:space="preserve"> </w:t>
      </w:r>
      <w:r w:rsidRPr="0033446B">
        <w:rPr>
          <w:rStyle w:val="PicklistValues"/>
        </w:rPr>
        <w:t>Queue | Recruiter Queue</w:t>
      </w:r>
    </w:p>
    <w:p w:rsidR="00A3743D" w:rsidRPr="003172B5" w:rsidRDefault="00A3743D" w:rsidP="005356A1">
      <w:pPr>
        <w:pStyle w:val="Heading3"/>
        <w:ind w:hanging="270"/>
      </w:pPr>
      <w:r w:rsidRPr="00A952A1">
        <w:rPr>
          <w:rStyle w:val="FieldLabels"/>
        </w:rPr>
        <w:t>Notify Assignee</w:t>
      </w:r>
      <w:r w:rsidRPr="00A168DA">
        <w:rPr>
          <w:rStyle w:val="FieldLabels"/>
          <w:b w:val="0"/>
        </w:rPr>
        <w:t>:</w:t>
      </w:r>
      <w:r>
        <w:t xml:space="preserve"> </w:t>
      </w:r>
      <w:r w:rsidRPr="00A952A1">
        <w:t>(selected)</w:t>
      </w:r>
    </w:p>
    <w:p w:rsidR="00A3743D" w:rsidRPr="00712399" w:rsidRDefault="00A3743D" w:rsidP="0024104D">
      <w:pPr>
        <w:pStyle w:val="Heading2"/>
      </w:pPr>
      <w:r w:rsidRPr="003172B5">
        <w:t xml:space="preserve">Click </w:t>
      </w:r>
      <w:r w:rsidRPr="00204DCF">
        <w:rPr>
          <w:rStyle w:val="ButtonLabels"/>
        </w:rPr>
        <w:t>Save</w:t>
      </w:r>
      <w:r w:rsidR="00622C8E" w:rsidRPr="00B81896">
        <w:t>.</w:t>
      </w:r>
    </w:p>
    <w:p w:rsidR="00A3743D" w:rsidRPr="003172B5" w:rsidRDefault="00A3743D" w:rsidP="0024104D">
      <w:pPr>
        <w:pStyle w:val="Heading2"/>
      </w:pPr>
      <w:r w:rsidRPr="003172B5">
        <w:t xml:space="preserve">Click </w:t>
      </w:r>
      <w:r w:rsidRPr="00204DCF">
        <w:rPr>
          <w:rStyle w:val="ButtonLabels"/>
        </w:rPr>
        <w:t>Done</w:t>
      </w:r>
      <w:r w:rsidR="00622C8E" w:rsidRPr="00B81896">
        <w:t>.</w:t>
      </w:r>
    </w:p>
    <w:p w:rsidR="00A3743D" w:rsidRPr="00CA7D65" w:rsidRDefault="00A3743D" w:rsidP="0024104D">
      <w:pPr>
        <w:pStyle w:val="Heading2"/>
      </w:pPr>
      <w:r w:rsidRPr="003172B5">
        <w:t xml:space="preserve">Click </w:t>
      </w:r>
      <w:r w:rsidRPr="00204DCF">
        <w:rPr>
          <w:rStyle w:val="ButtonLabels"/>
        </w:rPr>
        <w:t>Activate</w:t>
      </w:r>
      <w:r w:rsidR="00622C8E" w:rsidRPr="00B81896">
        <w:t>.</w:t>
      </w:r>
    </w:p>
    <w:p w:rsidR="00A3743D" w:rsidRDefault="00A3743D" w:rsidP="0024104D">
      <w:pPr>
        <w:pStyle w:val="Heading2"/>
      </w:pPr>
      <w:r w:rsidRPr="003172B5">
        <w:lastRenderedPageBreak/>
        <w:t xml:space="preserve">Click the </w:t>
      </w:r>
      <w:r w:rsidRPr="00712399">
        <w:t>Positions tab</w:t>
      </w:r>
      <w:r w:rsidRPr="003172B5">
        <w:t xml:space="preserve"> and add a n</w:t>
      </w:r>
      <w:r>
        <w:t xml:space="preserve">ew position, setting the </w:t>
      </w:r>
      <w:r w:rsidRPr="00712399">
        <w:rPr>
          <w:rStyle w:val="FieldLabels"/>
        </w:rPr>
        <w:t>Status</w:t>
      </w:r>
      <w:r>
        <w:t xml:space="preserve"> to </w:t>
      </w:r>
      <w:r w:rsidRPr="00712399">
        <w:rPr>
          <w:rStyle w:val="PicklistValues"/>
        </w:rPr>
        <w:t>New</w:t>
      </w:r>
      <w:r w:rsidRPr="00CA7D65">
        <w:rPr>
          <w:rStyle w:val="PicklistValues"/>
          <w:rFonts w:ascii="Arial" w:hAnsi="Arial" w:cs="Arial"/>
        </w:rPr>
        <w:t>.</w:t>
      </w:r>
      <w:r w:rsidRPr="003172B5">
        <w:t xml:space="preserve"> Once you have saved it, </w:t>
      </w:r>
      <w:r>
        <w:t xml:space="preserve">check the </w:t>
      </w:r>
      <w:r w:rsidRPr="00FD0895">
        <w:rPr>
          <w:rStyle w:val="FieldLabels"/>
        </w:rPr>
        <w:t>Owner</w:t>
      </w:r>
      <w:r>
        <w:t xml:space="preserve"> field on the new record. </w:t>
      </w:r>
    </w:p>
    <w:p w:rsidR="00A3743D" w:rsidRPr="000D7ADB" w:rsidRDefault="00A3743D" w:rsidP="0024104D">
      <w:pPr>
        <w:pStyle w:val="Heading1"/>
      </w:pPr>
      <w:r w:rsidRPr="000D7ADB">
        <w:t xml:space="preserve">Create a workflow rule with a field update to assign </w:t>
      </w:r>
      <w:r w:rsidR="00952F97">
        <w:t>new candidates to the Recruiter</w:t>
      </w:r>
      <w:r w:rsidRPr="000D7ADB">
        <w:t xml:space="preserve"> Queue. </w:t>
      </w:r>
    </w:p>
    <w:p w:rsidR="00A3743D" w:rsidRPr="00E63FA3" w:rsidRDefault="00A3743D" w:rsidP="0024104D">
      <w:pPr>
        <w:pStyle w:val="Heading2"/>
      </w:pPr>
      <w:r>
        <w:t xml:space="preserve">Click </w:t>
      </w:r>
      <w:r w:rsidRPr="00E1697E">
        <w:rPr>
          <w:rStyle w:val="ClickPaths"/>
        </w:rPr>
        <w:t>Setup | Create | Workflow &amp; Approvals | Workflow Rules</w:t>
      </w:r>
      <w:r w:rsidRPr="00CA7D65">
        <w:rPr>
          <w:rStyle w:val="ClickPaths"/>
          <w:b w:val="0"/>
        </w:rPr>
        <w:t>.</w:t>
      </w:r>
    </w:p>
    <w:p w:rsidR="00A3743D" w:rsidRDefault="00A3743D" w:rsidP="0024104D">
      <w:pPr>
        <w:pStyle w:val="Heading2"/>
      </w:pPr>
      <w:r>
        <w:t xml:space="preserve">If you see the splash page, click </w:t>
      </w:r>
      <w:r w:rsidRPr="00204DCF">
        <w:rPr>
          <w:rStyle w:val="ButtonLabels"/>
        </w:rPr>
        <w:t>Continue</w:t>
      </w:r>
      <w:r w:rsidR="00622C8E" w:rsidRPr="00B81896">
        <w:t>.</w:t>
      </w:r>
    </w:p>
    <w:p w:rsidR="00A3743D" w:rsidRDefault="00A3743D" w:rsidP="0024104D">
      <w:pPr>
        <w:pStyle w:val="Heading2"/>
      </w:pPr>
      <w:r>
        <w:t xml:space="preserve">Click </w:t>
      </w:r>
      <w:r w:rsidRPr="00204DCF">
        <w:rPr>
          <w:rStyle w:val="ButtonLabels"/>
        </w:rPr>
        <w:t>New Rule</w:t>
      </w:r>
      <w:r w:rsidR="00622C8E" w:rsidRPr="00B81896">
        <w:t>.</w:t>
      </w:r>
    </w:p>
    <w:p w:rsidR="00A3743D" w:rsidRPr="00FD0895" w:rsidRDefault="00A3743D" w:rsidP="0024104D">
      <w:pPr>
        <w:pStyle w:val="Heading2"/>
      </w:pPr>
      <w:r w:rsidRPr="00FD0895">
        <w:t xml:space="preserve">Select </w:t>
      </w:r>
      <w:r w:rsidRPr="00FD0895">
        <w:rPr>
          <w:rStyle w:val="PicklistValues"/>
        </w:rPr>
        <w:t>Candidate</w:t>
      </w:r>
      <w:r w:rsidRPr="00FD0895">
        <w:t xml:space="preserve"> from the </w:t>
      </w:r>
      <w:r w:rsidRPr="00FD0895">
        <w:rPr>
          <w:rStyle w:val="FieldLabels"/>
        </w:rPr>
        <w:t xml:space="preserve">Select object </w:t>
      </w:r>
      <w:r w:rsidRPr="00FD0895">
        <w:t>picklist</w:t>
      </w:r>
      <w:r>
        <w:t>,</w:t>
      </w:r>
      <w:r w:rsidRPr="00FD0895">
        <w:t xml:space="preserve"> and click </w:t>
      </w:r>
      <w:r w:rsidRPr="00204DCF">
        <w:rPr>
          <w:rStyle w:val="ButtonLabels"/>
        </w:rPr>
        <w:t>Next</w:t>
      </w:r>
      <w:r w:rsidR="00622C8E" w:rsidRPr="00B81896">
        <w:t>.</w:t>
      </w:r>
      <w:r w:rsidRPr="00FD0895">
        <w:t xml:space="preserve"> </w:t>
      </w:r>
    </w:p>
    <w:p w:rsidR="00A3743D" w:rsidRDefault="00A3743D" w:rsidP="0024104D">
      <w:pPr>
        <w:pStyle w:val="Heading2"/>
      </w:pPr>
      <w:r>
        <w:t>Configure rule.</w:t>
      </w:r>
    </w:p>
    <w:p w:rsidR="00A3743D" w:rsidRPr="00C54118" w:rsidRDefault="00A3743D" w:rsidP="005356A1">
      <w:pPr>
        <w:pStyle w:val="Heading3"/>
        <w:ind w:hanging="270"/>
      </w:pPr>
      <w:r w:rsidRPr="000859FA">
        <w:rPr>
          <w:rStyle w:val="FieldLabels"/>
        </w:rPr>
        <w:t>Rule Name</w:t>
      </w:r>
      <w:r w:rsidRPr="00CA7D65">
        <w:rPr>
          <w:rStyle w:val="FieldLabels"/>
          <w:b w:val="0"/>
        </w:rPr>
        <w:t>:</w:t>
      </w:r>
      <w:r w:rsidRPr="00C54118">
        <w:t xml:space="preserve"> </w:t>
      </w:r>
      <w:r w:rsidRPr="000859FA">
        <w:rPr>
          <w:rStyle w:val="Data"/>
        </w:rPr>
        <w:t>New Candidate Notification</w:t>
      </w:r>
    </w:p>
    <w:p w:rsidR="00A3743D" w:rsidRPr="002F6A2C" w:rsidRDefault="00A3743D" w:rsidP="005356A1">
      <w:pPr>
        <w:pStyle w:val="Heading3"/>
        <w:ind w:hanging="270"/>
        <w:rPr>
          <w:rStyle w:val="IndividualRadioButton"/>
          <w:rFonts w:ascii="Arial" w:hAnsi="Arial"/>
          <w:bCs/>
        </w:rPr>
      </w:pPr>
      <w:r w:rsidRPr="00B6012F">
        <w:rPr>
          <w:rStyle w:val="FieldLabels"/>
        </w:rPr>
        <w:t xml:space="preserve">Evaluate </w:t>
      </w:r>
      <w:r>
        <w:rPr>
          <w:rStyle w:val="FieldLabels"/>
        </w:rPr>
        <w:t>the rule when a record is</w:t>
      </w:r>
      <w:r w:rsidRPr="00DE6398">
        <w:t xml:space="preserve">: </w:t>
      </w:r>
      <w:r w:rsidR="00DE6398">
        <w:rPr>
          <w:rStyle w:val="IndividualRadioButton"/>
        </w:rPr>
        <w:t>C</w:t>
      </w:r>
      <w:r w:rsidRPr="00B6012F">
        <w:rPr>
          <w:rStyle w:val="IndividualRadioButton"/>
        </w:rPr>
        <w:t>reated</w:t>
      </w:r>
    </w:p>
    <w:p w:rsidR="00A3743D" w:rsidRPr="00C54118" w:rsidRDefault="00A3743D" w:rsidP="005356A1">
      <w:pPr>
        <w:pStyle w:val="Heading3"/>
        <w:ind w:hanging="270"/>
      </w:pPr>
      <w:r>
        <w:rPr>
          <w:rStyle w:val="FieldLabels"/>
        </w:rPr>
        <w:t>Field: Operator: Value</w:t>
      </w:r>
      <w:r w:rsidRPr="00CA7D65">
        <w:rPr>
          <w:rStyle w:val="FieldLabels"/>
          <w:b w:val="0"/>
        </w:rPr>
        <w:t>:</w:t>
      </w:r>
      <w:r>
        <w:rPr>
          <w:rStyle w:val="FieldLabels"/>
        </w:rPr>
        <w:t xml:space="preserve"> </w:t>
      </w:r>
      <w:r w:rsidRPr="000859FA">
        <w:rPr>
          <w:rStyle w:val="PicklistValues"/>
        </w:rPr>
        <w:t>C</w:t>
      </w:r>
      <w:r w:rsidR="00DE6398">
        <w:rPr>
          <w:rStyle w:val="PicklistValues"/>
        </w:rPr>
        <w:t>andidate: C</w:t>
      </w:r>
      <w:r w:rsidRPr="000859FA">
        <w:rPr>
          <w:rStyle w:val="PicklistValues"/>
        </w:rPr>
        <w:t xml:space="preserve">reated Date | equals | </w:t>
      </w:r>
      <w:r w:rsidRPr="002F5ACA">
        <w:rPr>
          <w:rStyle w:val="Data"/>
        </w:rPr>
        <w:t>TODAY</w:t>
      </w:r>
    </w:p>
    <w:p w:rsidR="00A3743D" w:rsidRDefault="00A3743D" w:rsidP="0024104D">
      <w:pPr>
        <w:pStyle w:val="Heading2"/>
      </w:pPr>
      <w:r>
        <w:t xml:space="preserve">Click </w:t>
      </w:r>
      <w:r w:rsidRPr="00204DCF">
        <w:rPr>
          <w:rStyle w:val="ButtonLabels"/>
        </w:rPr>
        <w:t>Save &amp; Next</w:t>
      </w:r>
      <w:r w:rsidR="00622C8E" w:rsidRPr="00B81896">
        <w:t>.</w:t>
      </w:r>
    </w:p>
    <w:p w:rsidR="00A3743D" w:rsidRDefault="00A3743D" w:rsidP="0024104D">
      <w:pPr>
        <w:pStyle w:val="Heading2"/>
      </w:pPr>
      <w:r>
        <w:t xml:space="preserve">In the </w:t>
      </w:r>
      <w:r w:rsidRPr="00B00857">
        <w:t>Immediate Workflow Actions</w:t>
      </w:r>
      <w:r>
        <w:t xml:space="preserve"> section, click </w:t>
      </w:r>
      <w:r w:rsidRPr="000859FA">
        <w:rPr>
          <w:rStyle w:val="FieldLabels"/>
        </w:rPr>
        <w:t xml:space="preserve">Add Workflow Action: </w:t>
      </w:r>
      <w:r w:rsidRPr="002F5ACA">
        <w:rPr>
          <w:rStyle w:val="ClickPaths"/>
        </w:rPr>
        <w:t>New Field Update</w:t>
      </w:r>
      <w:r w:rsidRPr="00CA7D65">
        <w:rPr>
          <w:rStyle w:val="ClickPaths"/>
          <w:b w:val="0"/>
        </w:rPr>
        <w:t>.</w:t>
      </w:r>
    </w:p>
    <w:p w:rsidR="00A3743D" w:rsidRPr="000608FE" w:rsidRDefault="00A3743D" w:rsidP="005356A1">
      <w:pPr>
        <w:pStyle w:val="Heading3"/>
        <w:ind w:hanging="270"/>
        <w:rPr>
          <w:rStyle w:val="ExerciseListParagraphChar"/>
          <w:rFonts w:eastAsiaTheme="majorEastAsia"/>
        </w:rPr>
      </w:pPr>
      <w:r w:rsidRPr="000859FA">
        <w:rPr>
          <w:rStyle w:val="FieldLabels"/>
        </w:rPr>
        <w:t>Name</w:t>
      </w:r>
      <w:r w:rsidRPr="00CA7D65">
        <w:rPr>
          <w:rStyle w:val="FieldLabels"/>
          <w:b w:val="0"/>
        </w:rPr>
        <w:t>:</w:t>
      </w:r>
      <w:r w:rsidRPr="00C54118">
        <w:t xml:space="preserve"> </w:t>
      </w:r>
      <w:r w:rsidRPr="000859FA">
        <w:rPr>
          <w:rStyle w:val="Data"/>
        </w:rPr>
        <w:t>Assign New Candidate to Recruiter Queue</w:t>
      </w:r>
    </w:p>
    <w:p w:rsidR="00A3743D" w:rsidRPr="00DD0C79" w:rsidRDefault="00A3743D" w:rsidP="005356A1">
      <w:pPr>
        <w:pStyle w:val="Heading3"/>
        <w:ind w:hanging="270"/>
      </w:pPr>
      <w:r w:rsidRPr="000859FA">
        <w:rPr>
          <w:rStyle w:val="FieldLabels"/>
        </w:rPr>
        <w:t>Unique Name</w:t>
      </w:r>
      <w:r w:rsidRPr="00CA7D65">
        <w:rPr>
          <w:rStyle w:val="FieldLabels"/>
          <w:b w:val="0"/>
        </w:rPr>
        <w:t>:</w:t>
      </w:r>
      <w:r>
        <w:rPr>
          <w:rStyle w:val="InputText0"/>
        </w:rPr>
        <w:t xml:space="preserve"> </w:t>
      </w:r>
      <w:proofErr w:type="spellStart"/>
      <w:r w:rsidRPr="000859FA">
        <w:rPr>
          <w:rStyle w:val="Data"/>
        </w:rPr>
        <w:t>Assign_New_Candidate_to_Recruiter_Queue</w:t>
      </w:r>
      <w:proofErr w:type="spellEnd"/>
      <w:r>
        <w:rPr>
          <w:rStyle w:val="Data"/>
        </w:rPr>
        <w:t xml:space="preserve"> </w:t>
      </w:r>
      <w:r w:rsidRPr="00DD0C79">
        <w:t>(This field auto-populates.)</w:t>
      </w:r>
    </w:p>
    <w:p w:rsidR="00A3743D" w:rsidRPr="00C54118" w:rsidRDefault="00A3743D" w:rsidP="005356A1">
      <w:pPr>
        <w:pStyle w:val="Heading3"/>
        <w:ind w:hanging="270"/>
      </w:pPr>
      <w:r w:rsidRPr="000859FA">
        <w:rPr>
          <w:rStyle w:val="FieldLabels"/>
        </w:rPr>
        <w:t>Field to Update</w:t>
      </w:r>
      <w:r w:rsidRPr="00CA7D65">
        <w:rPr>
          <w:rStyle w:val="FieldLabels"/>
          <w:b w:val="0"/>
        </w:rPr>
        <w:t>:</w:t>
      </w:r>
      <w:r w:rsidRPr="00C54118">
        <w:t xml:space="preserve"> </w:t>
      </w:r>
      <w:r w:rsidRPr="002F5ACA">
        <w:rPr>
          <w:rStyle w:val="PicklistValues"/>
        </w:rPr>
        <w:t>Owner</w:t>
      </w:r>
    </w:p>
    <w:p w:rsidR="00A3743D" w:rsidRPr="00C54118" w:rsidRDefault="00A3743D" w:rsidP="005356A1">
      <w:pPr>
        <w:pStyle w:val="Heading3"/>
        <w:ind w:hanging="270"/>
      </w:pPr>
      <w:r w:rsidRPr="002F5ACA">
        <w:rPr>
          <w:rStyle w:val="FieldLabels"/>
        </w:rPr>
        <w:t>Owner</w:t>
      </w:r>
      <w:r w:rsidRPr="00CA7D65">
        <w:rPr>
          <w:rStyle w:val="FieldLabels"/>
          <w:b w:val="0"/>
        </w:rPr>
        <w:t>:</w:t>
      </w:r>
      <w:r>
        <w:rPr>
          <w:rStyle w:val="PicklistValues"/>
        </w:rPr>
        <w:t xml:space="preserve"> </w:t>
      </w:r>
      <w:r w:rsidRPr="00E535DB">
        <w:rPr>
          <w:rStyle w:val="PicklistValues"/>
        </w:rPr>
        <w:t>Queue</w:t>
      </w:r>
      <w:r w:rsidRPr="00CA7D65">
        <w:rPr>
          <w:rStyle w:val="PicklistValues"/>
          <w:rFonts w:ascii="Arial" w:hAnsi="Arial" w:cs="Arial"/>
        </w:rPr>
        <w:t>:</w:t>
      </w:r>
      <w:r w:rsidRPr="00E535DB">
        <w:rPr>
          <w:rStyle w:val="PicklistValues"/>
        </w:rPr>
        <w:t xml:space="preserve"> Recruiter Queue</w:t>
      </w:r>
      <w:r w:rsidRPr="00C54118">
        <w:t xml:space="preserve"> </w:t>
      </w:r>
    </w:p>
    <w:p w:rsidR="00A3743D" w:rsidRDefault="00A3743D" w:rsidP="005356A1">
      <w:pPr>
        <w:pStyle w:val="Heading3"/>
        <w:ind w:hanging="270"/>
      </w:pPr>
      <w:r w:rsidRPr="00E535DB">
        <w:rPr>
          <w:rStyle w:val="FieldLabels"/>
        </w:rPr>
        <w:t>Notify Assignee</w:t>
      </w:r>
      <w:r w:rsidRPr="00CA7D65">
        <w:rPr>
          <w:rStyle w:val="FieldLabels"/>
          <w:b w:val="0"/>
        </w:rPr>
        <w:t>:</w:t>
      </w:r>
      <w:r>
        <w:t xml:space="preserve"> </w:t>
      </w:r>
      <w:r w:rsidRPr="00E535DB">
        <w:t>(selected)</w:t>
      </w:r>
      <w:r>
        <w:t xml:space="preserve"> </w:t>
      </w:r>
    </w:p>
    <w:p w:rsidR="00A3743D" w:rsidRDefault="00A3743D" w:rsidP="0024104D">
      <w:pPr>
        <w:pStyle w:val="Heading2"/>
      </w:pPr>
      <w:r>
        <w:t xml:space="preserve">Click </w:t>
      </w:r>
      <w:r w:rsidRPr="00204DCF">
        <w:rPr>
          <w:rStyle w:val="ButtonLabels"/>
        </w:rPr>
        <w:t>Save</w:t>
      </w:r>
      <w:r w:rsidR="00622C8E" w:rsidRPr="00B81896">
        <w:t>.</w:t>
      </w:r>
    </w:p>
    <w:p w:rsidR="00A3743D" w:rsidRDefault="00A3743D" w:rsidP="0024104D">
      <w:pPr>
        <w:pStyle w:val="Heading2"/>
      </w:pPr>
      <w:r>
        <w:t xml:space="preserve">Click </w:t>
      </w:r>
      <w:r w:rsidRPr="00204DCF">
        <w:rPr>
          <w:rStyle w:val="ButtonLabels"/>
        </w:rPr>
        <w:t>Done</w:t>
      </w:r>
      <w:r w:rsidR="00622C8E" w:rsidRPr="00B81896">
        <w:t>.</w:t>
      </w:r>
    </w:p>
    <w:p w:rsidR="00A3743D" w:rsidRPr="00CF6A7D" w:rsidRDefault="00A3743D" w:rsidP="0024104D">
      <w:pPr>
        <w:pStyle w:val="Heading2"/>
      </w:pPr>
      <w:r>
        <w:t xml:space="preserve">Click </w:t>
      </w:r>
      <w:r w:rsidRPr="00204DCF">
        <w:rPr>
          <w:rStyle w:val="ButtonLabels"/>
        </w:rPr>
        <w:t>Activate</w:t>
      </w:r>
      <w:r w:rsidR="00622C8E" w:rsidRPr="00B81896">
        <w:t>.</w:t>
      </w:r>
    </w:p>
    <w:p w:rsidR="00A3743D" w:rsidRDefault="00A3743D" w:rsidP="0024104D">
      <w:pPr>
        <w:pStyle w:val="Heading2"/>
      </w:pPr>
      <w:r w:rsidRPr="0047673D">
        <w:t>Click the C</w:t>
      </w:r>
      <w:r>
        <w:t>andidates tab and create a new c</w:t>
      </w:r>
      <w:r w:rsidRPr="0047673D">
        <w:t>andidate. Make sure to enter information for email, name</w:t>
      </w:r>
      <w:r>
        <w:t>,</w:t>
      </w:r>
      <w:r w:rsidRPr="0047673D">
        <w:t xml:space="preserve"> and phone. Onc</w:t>
      </w:r>
      <w:r>
        <w:t xml:space="preserve">e you have saved it, check the </w:t>
      </w:r>
      <w:r w:rsidRPr="00E535DB">
        <w:rPr>
          <w:rStyle w:val="FieldLabels"/>
        </w:rPr>
        <w:t>Owner</w:t>
      </w:r>
      <w:r w:rsidRPr="0047673D">
        <w:t xml:space="preserve"> field on the new record.</w:t>
      </w:r>
    </w:p>
    <w:bookmarkEnd w:id="129"/>
    <w:p w:rsidR="00A3743D" w:rsidRPr="00CA7D65" w:rsidRDefault="00A3743D" w:rsidP="0014322B"/>
    <w:p w:rsidR="00A3743D" w:rsidRDefault="00A3743D" w:rsidP="0014322B">
      <w:pPr>
        <w:spacing w:after="200" w:line="276" w:lineRule="auto"/>
        <w:rPr>
          <w:rFonts w:eastAsiaTheme="majorEastAsia" w:cstheme="majorBidi"/>
          <w:bCs/>
          <w:szCs w:val="28"/>
        </w:rPr>
      </w:pPr>
      <w:r>
        <w:br w:type="page"/>
      </w:r>
    </w:p>
    <w:p w:rsidR="00A3743D" w:rsidRPr="00FB5B1D" w:rsidRDefault="000E6737" w:rsidP="0014322B">
      <w:pPr>
        <w:pStyle w:val="ExerciseTitle"/>
      </w:pPr>
      <w:bookmarkStart w:id="130" w:name="_Toc333484144"/>
      <w:bookmarkStart w:id="131" w:name="_Toc335740736"/>
      <w:bookmarkStart w:id="132" w:name="_Toc352076013"/>
      <w:bookmarkStart w:id="133" w:name="_Toc440875417"/>
      <w:r>
        <w:lastRenderedPageBreak/>
        <w:t>1</w:t>
      </w:r>
      <w:r w:rsidR="002262B2">
        <w:t>2</w:t>
      </w:r>
      <w:r w:rsidR="00A3743D">
        <w:t>-2: Set Up Time-Dependent Workflow</w:t>
      </w:r>
      <w:bookmarkEnd w:id="130"/>
      <w:bookmarkEnd w:id="131"/>
      <w:bookmarkEnd w:id="132"/>
      <w:bookmarkEnd w:id="133"/>
      <w:r w:rsidR="00A3743D">
        <w:t xml:space="preserve"> </w:t>
      </w:r>
    </w:p>
    <w:p w:rsidR="00B77A5E" w:rsidRDefault="00B77A5E" w:rsidP="00B77A5E">
      <w:pPr>
        <w:pStyle w:val="GoalTskTimeInstr"/>
      </w:pPr>
      <w:r>
        <w:t>Scenario:</w:t>
      </w:r>
    </w:p>
    <w:p w:rsidR="00B77A5E" w:rsidRPr="001A6F4C" w:rsidRDefault="00B77A5E" w:rsidP="00B77A5E">
      <w:pPr>
        <w:pStyle w:val="BodyText"/>
      </w:pPr>
      <w:r>
        <w:t>When an offer is made to a candidate, it is valid for only two days. Universal Containers would like to set up a time-dependent workflow rule that evaluates offers in a sent status, and sends a task to the offer owner to remind them to follow up with the candidate.</w:t>
      </w:r>
    </w:p>
    <w:p w:rsidR="00A3743D" w:rsidRDefault="00A3743D" w:rsidP="0014322B">
      <w:pPr>
        <w:pStyle w:val="GoalTskTimeInstr"/>
      </w:pPr>
      <w:r>
        <w:t>Goal:</w:t>
      </w:r>
    </w:p>
    <w:p w:rsidR="00A3743D" w:rsidRDefault="00A3743D" w:rsidP="0014322B">
      <w:pPr>
        <w:pStyle w:val="BodyText"/>
      </w:pPr>
      <w:r>
        <w:t xml:space="preserve">Create a workflow rule that will escalate offers that have been open for two days. </w:t>
      </w:r>
    </w:p>
    <w:p w:rsidR="00A3743D" w:rsidRDefault="00A3743D" w:rsidP="0014322B">
      <w:pPr>
        <w:pStyle w:val="GoalTskTimeInstr"/>
      </w:pPr>
      <w:r>
        <w:t>Tasks:</w:t>
      </w:r>
    </w:p>
    <w:p w:rsidR="00A3743D" w:rsidRPr="000E6737" w:rsidRDefault="006D63FB" w:rsidP="00B81896">
      <w:pPr>
        <w:pStyle w:val="Heading1"/>
        <w:numPr>
          <w:ilvl w:val="0"/>
          <w:numId w:val="0"/>
        </w:numPr>
        <w:ind w:left="360" w:hanging="360"/>
      </w:pPr>
      <w:fldSimple w:instr=" SEQ H1 \* Arabic \r 1 \* MERGEFORMAT ">
        <w:r w:rsidR="008A2523">
          <w:rPr>
            <w:noProof/>
          </w:rPr>
          <w:t>1</w:t>
        </w:r>
      </w:fldSimple>
      <w:r w:rsidR="007536D3">
        <w:t>.</w:t>
      </w:r>
      <w:r w:rsidR="007536D3">
        <w:tab/>
      </w:r>
      <w:r w:rsidR="00A3743D" w:rsidRPr="000E6737">
        <w:t>Create a workflow rule with time-dependent actions.</w:t>
      </w:r>
    </w:p>
    <w:p w:rsidR="00A3743D" w:rsidRPr="000E6737" w:rsidRDefault="006D63FB" w:rsidP="00B81896">
      <w:pPr>
        <w:pStyle w:val="Heading1"/>
        <w:numPr>
          <w:ilvl w:val="0"/>
          <w:numId w:val="0"/>
        </w:numPr>
        <w:ind w:left="360" w:hanging="360"/>
      </w:pPr>
      <w:fldSimple w:instr=" SEQ H1 \n \* Arabic \* MERGEFORMAT ">
        <w:r w:rsidR="008A2523">
          <w:rPr>
            <w:noProof/>
          </w:rPr>
          <w:t>2</w:t>
        </w:r>
      </w:fldSimple>
      <w:r w:rsidR="007536D3" w:rsidRPr="001579AC">
        <w:t>.</w:t>
      </w:r>
      <w:r w:rsidR="007536D3" w:rsidRPr="001579AC">
        <w:tab/>
      </w:r>
      <w:r w:rsidR="00A3743D" w:rsidRPr="000E6737">
        <w:t>Create a new offer to test the process and monitor the time-based workflow queue.</w:t>
      </w:r>
    </w:p>
    <w:p w:rsidR="00A3743D" w:rsidRDefault="00A3743D" w:rsidP="0014322B">
      <w:pPr>
        <w:pStyle w:val="GoalTskTimeInstr"/>
      </w:pPr>
      <w:r>
        <w:t>Time:</w:t>
      </w:r>
    </w:p>
    <w:p w:rsidR="00A3743D" w:rsidRDefault="00A3743D" w:rsidP="0014322B">
      <w:pPr>
        <w:pStyle w:val="BodyText"/>
      </w:pPr>
      <w:r>
        <w:t>15 minutes</w:t>
      </w:r>
    </w:p>
    <w:p w:rsidR="00A3743D" w:rsidRDefault="00A3743D" w:rsidP="0014322B">
      <w:pPr>
        <w:pStyle w:val="SingleLine"/>
      </w:pPr>
    </w:p>
    <w:p w:rsidR="00A3743D" w:rsidRPr="00054062" w:rsidRDefault="00A3743D" w:rsidP="0014322B">
      <w:pPr>
        <w:pStyle w:val="GoalTskTimeInstr"/>
      </w:pPr>
      <w:r w:rsidRPr="00054062">
        <w:t>Instructions:</w:t>
      </w:r>
    </w:p>
    <w:p w:rsidR="00A3743D" w:rsidRPr="000E6737" w:rsidRDefault="00A3743D" w:rsidP="00FD0DFD">
      <w:pPr>
        <w:pStyle w:val="Heading1"/>
        <w:numPr>
          <w:ilvl w:val="0"/>
          <w:numId w:val="68"/>
        </w:numPr>
      </w:pPr>
      <w:r w:rsidRPr="000E6737">
        <w:t>Create a workflow rule with time-dependent actions.</w:t>
      </w:r>
    </w:p>
    <w:p w:rsidR="00A3743D" w:rsidRPr="00E4200E" w:rsidRDefault="00A3743D" w:rsidP="0024104D">
      <w:pPr>
        <w:pStyle w:val="Heading2"/>
      </w:pPr>
      <w:r w:rsidRPr="00B94D1F">
        <w:t xml:space="preserve">Click </w:t>
      </w:r>
      <w:r w:rsidRPr="00920EE7">
        <w:rPr>
          <w:rStyle w:val="ClickPaths"/>
        </w:rPr>
        <w:t>Setup | Create | Workflow &amp; Approvals | Workflow Rules</w:t>
      </w:r>
      <w:r w:rsidRPr="00A0778B">
        <w:rPr>
          <w:rStyle w:val="ClickPaths"/>
          <w:b w:val="0"/>
        </w:rPr>
        <w:t>.</w:t>
      </w:r>
    </w:p>
    <w:p w:rsidR="00A3743D" w:rsidRPr="00E4200E" w:rsidRDefault="00A3743D" w:rsidP="0024104D">
      <w:pPr>
        <w:pStyle w:val="Heading2"/>
      </w:pPr>
      <w:r w:rsidRPr="00B94D1F">
        <w:t>When you see a splash page, click Continue</w:t>
      </w:r>
      <w:r w:rsidRPr="00A0778B">
        <w:t>.</w:t>
      </w:r>
    </w:p>
    <w:p w:rsidR="00A3743D" w:rsidRPr="005300FE" w:rsidRDefault="00A3743D" w:rsidP="0024104D">
      <w:pPr>
        <w:pStyle w:val="Heading2"/>
      </w:pPr>
      <w:r w:rsidRPr="00B94D1F">
        <w:t xml:space="preserve">Click </w:t>
      </w:r>
      <w:r w:rsidRPr="00204DCF">
        <w:rPr>
          <w:rStyle w:val="ButtonLabels"/>
        </w:rPr>
        <w:t>New Rule</w:t>
      </w:r>
      <w:r w:rsidRPr="005300FE">
        <w:t>.</w:t>
      </w:r>
    </w:p>
    <w:p w:rsidR="00A3743D" w:rsidRPr="002F6A2C" w:rsidRDefault="00A3743D" w:rsidP="0024104D">
      <w:pPr>
        <w:pStyle w:val="Heading2"/>
      </w:pPr>
      <w:r w:rsidRPr="002F6A2C">
        <w:t xml:space="preserve">Select </w:t>
      </w:r>
      <w:r w:rsidRPr="002F6A2C">
        <w:rPr>
          <w:rStyle w:val="PicklistValues"/>
        </w:rPr>
        <w:t>Offer</w:t>
      </w:r>
      <w:r w:rsidRPr="002F6A2C">
        <w:t xml:space="preserve"> from the </w:t>
      </w:r>
      <w:r w:rsidRPr="002F6A2C">
        <w:rPr>
          <w:rStyle w:val="FieldLabels"/>
        </w:rPr>
        <w:t>Select object</w:t>
      </w:r>
      <w:r w:rsidRPr="002F6A2C">
        <w:t xml:space="preserve"> picklist, and click </w:t>
      </w:r>
      <w:r w:rsidRPr="00204DCF">
        <w:rPr>
          <w:rStyle w:val="ButtonLabels"/>
        </w:rPr>
        <w:t>Next</w:t>
      </w:r>
      <w:r w:rsidR="00622C8E" w:rsidRPr="00B81896">
        <w:t>.</w:t>
      </w:r>
    </w:p>
    <w:p w:rsidR="00A3743D" w:rsidRPr="005300FE" w:rsidRDefault="005300FE" w:rsidP="005300FE">
      <w:pPr>
        <w:pStyle w:val="Heading2"/>
        <w:rPr>
          <w:rStyle w:val="ButtonLabels"/>
          <w:b w:val="0"/>
          <w:bCs w:val="0"/>
        </w:rPr>
      </w:pPr>
      <w:r>
        <w:rPr>
          <w:rStyle w:val="ButtonLabels"/>
          <w:b w:val="0"/>
          <w:bCs w:val="0"/>
        </w:rPr>
        <w:t>Configure rule:</w:t>
      </w:r>
    </w:p>
    <w:p w:rsidR="00A3743D" w:rsidRPr="00CF6A7D" w:rsidRDefault="00A3743D" w:rsidP="0094704D">
      <w:pPr>
        <w:pStyle w:val="Heading3"/>
        <w:ind w:hanging="270"/>
      </w:pPr>
      <w:r w:rsidRPr="00BB7561">
        <w:rPr>
          <w:rStyle w:val="FieldLabels"/>
        </w:rPr>
        <w:t>Rule Name</w:t>
      </w:r>
      <w:r w:rsidR="00622C8E" w:rsidRPr="00B81896">
        <w:t>:</w:t>
      </w:r>
      <w:r w:rsidRPr="00BB7561">
        <w:t xml:space="preserve"> </w:t>
      </w:r>
      <w:r w:rsidRPr="00BB7561">
        <w:rPr>
          <w:rStyle w:val="Data"/>
          <w:rFonts w:ascii="Arial" w:hAnsi="Arial"/>
          <w:bCs/>
        </w:rPr>
        <w:t>Submitted Offer Requires Attention</w:t>
      </w:r>
    </w:p>
    <w:p w:rsidR="00A3743D" w:rsidRPr="00CF6A7D" w:rsidRDefault="00A3743D" w:rsidP="0094704D">
      <w:pPr>
        <w:pStyle w:val="Heading3"/>
        <w:ind w:hanging="270"/>
      </w:pPr>
      <w:r w:rsidRPr="00BB7561">
        <w:rPr>
          <w:rStyle w:val="FieldLabels"/>
        </w:rPr>
        <w:t>Description</w:t>
      </w:r>
      <w:r w:rsidR="00622C8E" w:rsidRPr="00B81896">
        <w:t>:</w:t>
      </w:r>
      <w:r w:rsidRPr="00BB7561">
        <w:rPr>
          <w:rStyle w:val="FieldLabels"/>
        </w:rPr>
        <w:t xml:space="preserve"> </w:t>
      </w:r>
      <w:r w:rsidRPr="00BB7561">
        <w:rPr>
          <w:rStyle w:val="Data"/>
          <w:rFonts w:ascii="Arial" w:hAnsi="Arial"/>
          <w:bCs/>
        </w:rPr>
        <w:t>If an offer has been sent, but no word from candidate in 2 days, have recruiter follow up.</w:t>
      </w:r>
    </w:p>
    <w:p w:rsidR="00A3743D" w:rsidRPr="00CF6A7D" w:rsidRDefault="00A3743D" w:rsidP="0094704D">
      <w:pPr>
        <w:pStyle w:val="Heading3"/>
        <w:ind w:hanging="270"/>
      </w:pPr>
      <w:r w:rsidRPr="00BB7561">
        <w:rPr>
          <w:rStyle w:val="FieldLabels"/>
        </w:rPr>
        <w:t>Evaluate the rule when a record is</w:t>
      </w:r>
      <w:r w:rsidR="00622C8E" w:rsidRPr="00B81896">
        <w:t>:</w:t>
      </w:r>
      <w:r w:rsidRPr="00BB7561">
        <w:t xml:space="preserve"> </w:t>
      </w:r>
      <w:r w:rsidRPr="00BB7561">
        <w:rPr>
          <w:rStyle w:val="IndividualRadioButton"/>
          <w:rFonts w:ascii="Arial" w:hAnsi="Arial"/>
          <w:bCs/>
        </w:rPr>
        <w:t>created, and anytime it’s edited to subsequently meet criteria.</w:t>
      </w:r>
    </w:p>
    <w:p w:rsidR="00A3743D" w:rsidRPr="00BB7561" w:rsidRDefault="00A3743D" w:rsidP="0094704D">
      <w:pPr>
        <w:pStyle w:val="Heading3"/>
        <w:ind w:hanging="270"/>
      </w:pPr>
      <w:r w:rsidRPr="00BB7561">
        <w:rPr>
          <w:rStyle w:val="FieldLabels"/>
        </w:rPr>
        <w:t>Run this rule if the following</w:t>
      </w:r>
      <w:r w:rsidR="00622C8E" w:rsidRPr="00B81896">
        <w:t>:</w:t>
      </w:r>
      <w:r w:rsidRPr="00BB7561">
        <w:rPr>
          <w:rStyle w:val="FieldLabels"/>
          <w:b w:val="0"/>
          <w:bCs/>
        </w:rPr>
        <w:t xml:space="preserve"> </w:t>
      </w:r>
      <w:r w:rsidRPr="00CF6A7D">
        <w:rPr>
          <w:rStyle w:val="PicklistValues"/>
        </w:rPr>
        <w:t xml:space="preserve">criteria are met: </w:t>
      </w:r>
      <w:r w:rsidR="00DE6398">
        <w:rPr>
          <w:rStyle w:val="PicklistValues"/>
        </w:rPr>
        <w:t xml:space="preserve">Offer: </w:t>
      </w:r>
      <w:r w:rsidRPr="00CF6A7D">
        <w:rPr>
          <w:rStyle w:val="PicklistValues"/>
        </w:rPr>
        <w:t>Status | equals | Sent</w:t>
      </w:r>
    </w:p>
    <w:p w:rsidR="00A3743D" w:rsidRPr="00E4200E" w:rsidRDefault="00A3743D" w:rsidP="0024104D">
      <w:pPr>
        <w:pStyle w:val="Heading2"/>
      </w:pPr>
      <w:r w:rsidRPr="00B94D1F">
        <w:t xml:space="preserve">Click </w:t>
      </w:r>
      <w:r w:rsidRPr="00204DCF">
        <w:rPr>
          <w:rStyle w:val="ButtonLabels"/>
        </w:rPr>
        <w:t>Save &amp; Next</w:t>
      </w:r>
      <w:r w:rsidR="00622C8E" w:rsidRPr="00B81896">
        <w:t>.</w:t>
      </w:r>
    </w:p>
    <w:p w:rsidR="00A3743D" w:rsidRPr="003D0808" w:rsidRDefault="00A3743D" w:rsidP="0024104D">
      <w:pPr>
        <w:pStyle w:val="Heading2"/>
      </w:pPr>
      <w:r w:rsidRPr="00B94D1F">
        <w:t xml:space="preserve">Click </w:t>
      </w:r>
      <w:r w:rsidRPr="00204DCF">
        <w:rPr>
          <w:rStyle w:val="ButtonLabels"/>
        </w:rPr>
        <w:t>Add Time Trigger</w:t>
      </w:r>
      <w:r w:rsidR="00622C8E" w:rsidRPr="00B81896">
        <w:t>.</w:t>
      </w:r>
    </w:p>
    <w:p w:rsidR="00A3743D" w:rsidRPr="009B1999" w:rsidRDefault="00A3743D" w:rsidP="0024104D">
      <w:pPr>
        <w:pStyle w:val="Heading2"/>
      </w:pPr>
      <w:r w:rsidRPr="009B1999">
        <w:t xml:space="preserve">Select </w:t>
      </w:r>
      <w:r w:rsidRPr="009B1999">
        <w:rPr>
          <w:rStyle w:val="PicklistValues"/>
        </w:rPr>
        <w:t>2 | Days | After | Rule Trigger Date</w:t>
      </w:r>
      <w:r w:rsidRPr="009B1999">
        <w:t xml:space="preserve"> from the </w:t>
      </w:r>
      <w:r w:rsidRPr="009B1999">
        <w:rPr>
          <w:rStyle w:val="FieldLabels"/>
        </w:rPr>
        <w:t>Workflow Rule</w:t>
      </w:r>
      <w:r w:rsidRPr="009B1999">
        <w:t xml:space="preserve"> picklists.</w:t>
      </w:r>
    </w:p>
    <w:p w:rsidR="00A3743D" w:rsidRDefault="00A3743D" w:rsidP="0024104D">
      <w:pPr>
        <w:pStyle w:val="Heading2"/>
      </w:pPr>
      <w:r w:rsidRPr="00B94D1F">
        <w:t xml:space="preserve">Click </w:t>
      </w:r>
      <w:r w:rsidR="00622C8E" w:rsidRPr="00B81896">
        <w:rPr>
          <w:rStyle w:val="ButtonLabels"/>
        </w:rPr>
        <w:t>Save</w:t>
      </w:r>
      <w:r w:rsidRPr="00A0778B">
        <w:t>.</w:t>
      </w:r>
    </w:p>
    <w:p w:rsidR="00A3743D" w:rsidRPr="00E4200E" w:rsidRDefault="00A3743D" w:rsidP="0024104D">
      <w:pPr>
        <w:pStyle w:val="Heading2"/>
      </w:pPr>
      <w:r w:rsidRPr="00B94D1F">
        <w:t xml:space="preserve">Under this Time Trigger, click </w:t>
      </w:r>
      <w:r w:rsidRPr="00EF7CB4">
        <w:rPr>
          <w:rStyle w:val="FieldLabels"/>
        </w:rPr>
        <w:t>Add Workflow Action |</w:t>
      </w:r>
      <w:r w:rsidRPr="00AE042E">
        <w:rPr>
          <w:rStyle w:val="ClickPaths"/>
        </w:rPr>
        <w:t xml:space="preserve"> </w:t>
      </w:r>
      <w:r w:rsidRPr="00EF7CB4">
        <w:rPr>
          <w:rStyle w:val="ClickPaths"/>
        </w:rPr>
        <w:t>New Task</w:t>
      </w:r>
      <w:r w:rsidRPr="00A0778B">
        <w:rPr>
          <w:rStyle w:val="ClickPaths"/>
          <w:b w:val="0"/>
        </w:rPr>
        <w:t>.</w:t>
      </w:r>
    </w:p>
    <w:p w:rsidR="00A3743D" w:rsidRPr="00B94D1F" w:rsidRDefault="00A3743D" w:rsidP="0094704D">
      <w:pPr>
        <w:pStyle w:val="Heading3"/>
        <w:ind w:left="1170"/>
      </w:pPr>
      <w:r w:rsidRPr="00AE042E">
        <w:rPr>
          <w:rStyle w:val="FieldLabels"/>
        </w:rPr>
        <w:t xml:space="preserve">Assigned </w:t>
      </w:r>
      <w:proofErr w:type="gramStart"/>
      <w:r w:rsidRPr="00AE042E">
        <w:rPr>
          <w:rStyle w:val="FieldLabels"/>
        </w:rPr>
        <w:t>To</w:t>
      </w:r>
      <w:proofErr w:type="gramEnd"/>
      <w:r w:rsidRPr="00A0778B">
        <w:rPr>
          <w:rStyle w:val="FieldLabels"/>
          <w:b w:val="0"/>
        </w:rPr>
        <w:t>:</w:t>
      </w:r>
      <w:r w:rsidRPr="00B94D1F">
        <w:t xml:space="preserve"> </w:t>
      </w:r>
      <w:r w:rsidRPr="00AE042E">
        <w:rPr>
          <w:rStyle w:val="PicklistValues"/>
        </w:rPr>
        <w:t>Offer Owner</w:t>
      </w:r>
      <w:r w:rsidRPr="00B94D1F">
        <w:rPr>
          <w:rStyle w:val="InputText"/>
        </w:rPr>
        <w:t xml:space="preserve"> </w:t>
      </w:r>
      <w:r w:rsidRPr="00AE042E">
        <w:t>(</w:t>
      </w:r>
      <w:r>
        <w:t xml:space="preserve">Click the lookup icon, select </w:t>
      </w:r>
      <w:r w:rsidRPr="00EF7CB4">
        <w:rPr>
          <w:rStyle w:val="PicklistValues"/>
        </w:rPr>
        <w:t>Owner</w:t>
      </w:r>
      <w:r>
        <w:t xml:space="preserve"> from the </w:t>
      </w:r>
      <w:r w:rsidRPr="00EF7CB4">
        <w:rPr>
          <w:rStyle w:val="FieldLabels"/>
        </w:rPr>
        <w:t>Type</w:t>
      </w:r>
      <w:r>
        <w:t xml:space="preserve"> picklist, and click </w:t>
      </w:r>
      <w:r w:rsidRPr="00EF7CB4">
        <w:rPr>
          <w:rStyle w:val="ClickPaths"/>
        </w:rPr>
        <w:t>Offer Owner</w:t>
      </w:r>
      <w:r>
        <w:t xml:space="preserve"> to select.</w:t>
      </w:r>
      <w:r w:rsidRPr="00AE042E">
        <w:t>)</w:t>
      </w:r>
    </w:p>
    <w:p w:rsidR="00A3743D" w:rsidRPr="00AE042E" w:rsidRDefault="00A3743D" w:rsidP="0094704D">
      <w:pPr>
        <w:pStyle w:val="Heading3"/>
        <w:ind w:left="1170"/>
      </w:pPr>
      <w:r w:rsidRPr="00AE042E">
        <w:rPr>
          <w:rStyle w:val="FieldLabels"/>
        </w:rPr>
        <w:t>Subject</w:t>
      </w:r>
      <w:r w:rsidRPr="00A0778B">
        <w:rPr>
          <w:rStyle w:val="FieldLabels"/>
          <w:b w:val="0"/>
        </w:rPr>
        <w:t>:</w:t>
      </w:r>
      <w:r w:rsidRPr="00B94D1F">
        <w:t xml:space="preserve"> </w:t>
      </w:r>
      <w:r w:rsidRPr="00AE042E">
        <w:rPr>
          <w:rStyle w:val="Data"/>
        </w:rPr>
        <w:t>Follow up on submitted offer</w:t>
      </w:r>
    </w:p>
    <w:p w:rsidR="00A3743D" w:rsidRPr="00AE042E" w:rsidRDefault="00A3743D" w:rsidP="0094704D">
      <w:pPr>
        <w:pStyle w:val="Heading3"/>
        <w:ind w:left="1170"/>
      </w:pPr>
      <w:r w:rsidRPr="00AE042E">
        <w:rPr>
          <w:rStyle w:val="FieldLabels"/>
        </w:rPr>
        <w:t>Unique Name</w:t>
      </w:r>
      <w:r w:rsidRPr="00A0778B">
        <w:rPr>
          <w:rStyle w:val="FieldLabels"/>
          <w:b w:val="0"/>
        </w:rPr>
        <w:t>:</w:t>
      </w:r>
      <w:r w:rsidRPr="00B94D1F">
        <w:rPr>
          <w:rStyle w:val="InputText"/>
        </w:rPr>
        <w:t xml:space="preserve"> </w:t>
      </w:r>
      <w:proofErr w:type="spellStart"/>
      <w:r w:rsidRPr="00AE042E">
        <w:rPr>
          <w:rStyle w:val="Data"/>
        </w:rPr>
        <w:t>Follow_up_on_submitted_offer</w:t>
      </w:r>
      <w:proofErr w:type="spellEnd"/>
      <w:r>
        <w:rPr>
          <w:rStyle w:val="Data"/>
        </w:rPr>
        <w:t xml:space="preserve"> </w:t>
      </w:r>
      <w:r w:rsidRPr="00AE042E">
        <w:t>(This field auto-populates.)</w:t>
      </w:r>
    </w:p>
    <w:p w:rsidR="00A3743D" w:rsidRPr="00A4245A" w:rsidRDefault="00A3743D" w:rsidP="0094704D">
      <w:pPr>
        <w:pStyle w:val="Heading3"/>
        <w:ind w:left="1170"/>
        <w:rPr>
          <w:rStyle w:val="Data"/>
          <w:rFonts w:ascii="Arial" w:hAnsi="Arial"/>
          <w:bCs/>
        </w:rPr>
      </w:pPr>
      <w:r w:rsidRPr="00AE042E">
        <w:rPr>
          <w:rStyle w:val="FieldLabels"/>
        </w:rPr>
        <w:t>Due Date</w:t>
      </w:r>
      <w:r w:rsidRPr="00A0778B">
        <w:rPr>
          <w:rStyle w:val="FieldLabels"/>
          <w:b w:val="0"/>
        </w:rPr>
        <w:t>:</w:t>
      </w:r>
      <w:r w:rsidRPr="00A0778B">
        <w:rPr>
          <w:b/>
        </w:rPr>
        <w:t xml:space="preserve"> </w:t>
      </w:r>
      <w:r w:rsidRPr="00847F18">
        <w:rPr>
          <w:rStyle w:val="PicklistValues"/>
        </w:rPr>
        <w:t>Rule Trigger Date | plus |</w:t>
      </w:r>
      <w:r w:rsidRPr="00847F18">
        <w:rPr>
          <w:rStyle w:val="Data"/>
        </w:rPr>
        <w:t xml:space="preserve"> </w:t>
      </w:r>
      <w:r w:rsidR="00DC23B9">
        <w:rPr>
          <w:rStyle w:val="Data"/>
        </w:rPr>
        <w:t>0</w:t>
      </w:r>
      <w:r w:rsidRPr="00847F18">
        <w:rPr>
          <w:rStyle w:val="Data"/>
        </w:rPr>
        <w:t xml:space="preserve"> days</w:t>
      </w:r>
    </w:p>
    <w:p w:rsidR="00A3743D" w:rsidRPr="00847F18" w:rsidRDefault="00A3743D" w:rsidP="0094704D">
      <w:pPr>
        <w:pStyle w:val="Heading3"/>
        <w:ind w:left="1170"/>
        <w:rPr>
          <w:rStyle w:val="PicklistValues"/>
          <w:rFonts w:ascii="Arial" w:hAnsi="Arial"/>
          <w:bCs/>
        </w:rPr>
      </w:pPr>
      <w:r w:rsidRPr="00AE042E">
        <w:rPr>
          <w:rStyle w:val="FieldLabels"/>
        </w:rPr>
        <w:t>Status</w:t>
      </w:r>
      <w:r w:rsidRPr="00A0778B">
        <w:rPr>
          <w:rStyle w:val="FieldLabels"/>
          <w:b w:val="0"/>
        </w:rPr>
        <w:t>:</w:t>
      </w:r>
      <w:r w:rsidRPr="00B94D1F">
        <w:t xml:space="preserve"> </w:t>
      </w:r>
      <w:r w:rsidRPr="00AE042E">
        <w:rPr>
          <w:rStyle w:val="PicklistValues"/>
        </w:rPr>
        <w:t>Not Started</w:t>
      </w:r>
    </w:p>
    <w:p w:rsidR="00A3743D" w:rsidRPr="00B94D1F" w:rsidRDefault="00A3743D" w:rsidP="0094704D">
      <w:pPr>
        <w:pStyle w:val="Heading3"/>
        <w:ind w:left="1170"/>
      </w:pPr>
      <w:r w:rsidRPr="00AE042E">
        <w:rPr>
          <w:rStyle w:val="FieldLabels"/>
        </w:rPr>
        <w:t>Priority</w:t>
      </w:r>
      <w:r w:rsidRPr="00A0778B">
        <w:rPr>
          <w:rStyle w:val="FieldLabels"/>
          <w:b w:val="0"/>
        </w:rPr>
        <w:t>:</w:t>
      </w:r>
      <w:r w:rsidRPr="00B94D1F">
        <w:t xml:space="preserve"> </w:t>
      </w:r>
      <w:r w:rsidRPr="00AE042E">
        <w:rPr>
          <w:rStyle w:val="PicklistValues"/>
        </w:rPr>
        <w:t>High</w:t>
      </w:r>
    </w:p>
    <w:p w:rsidR="00A3743D" w:rsidRPr="00AE042E" w:rsidRDefault="00A3743D" w:rsidP="0094704D">
      <w:pPr>
        <w:pStyle w:val="Heading3"/>
        <w:ind w:left="1170"/>
      </w:pPr>
      <w:r w:rsidRPr="00AE042E">
        <w:rPr>
          <w:rStyle w:val="FieldLabels"/>
        </w:rPr>
        <w:lastRenderedPageBreak/>
        <w:t>Comments</w:t>
      </w:r>
      <w:r w:rsidRPr="00A0778B">
        <w:rPr>
          <w:rStyle w:val="FieldLabels"/>
          <w:b w:val="0"/>
        </w:rPr>
        <w:t>:</w:t>
      </w:r>
      <w:r w:rsidRPr="00B94D1F">
        <w:t xml:space="preserve"> </w:t>
      </w:r>
      <w:r w:rsidRPr="00AE042E">
        <w:rPr>
          <w:rStyle w:val="Data"/>
        </w:rPr>
        <w:t>Recruiting has not received a response to an offer submitted to a candidate. Please follow up with candidate</w:t>
      </w:r>
      <w:r w:rsidR="00622C8E" w:rsidRPr="00B81896">
        <w:t>.</w:t>
      </w:r>
    </w:p>
    <w:p w:rsidR="00A3743D" w:rsidRPr="00E4200E" w:rsidRDefault="00A3743D" w:rsidP="0024104D">
      <w:pPr>
        <w:pStyle w:val="Heading2"/>
      </w:pPr>
      <w:r w:rsidRPr="00B94D1F">
        <w:t xml:space="preserve">Click </w:t>
      </w:r>
      <w:r w:rsidRPr="00204DCF">
        <w:rPr>
          <w:rStyle w:val="ButtonLabels"/>
        </w:rPr>
        <w:t>Save</w:t>
      </w:r>
      <w:r w:rsidR="00622C8E" w:rsidRPr="00B81896">
        <w:t>.</w:t>
      </w:r>
    </w:p>
    <w:p w:rsidR="00A3743D" w:rsidRPr="00E4200E" w:rsidRDefault="00A3743D" w:rsidP="0024104D">
      <w:pPr>
        <w:pStyle w:val="Heading2"/>
      </w:pPr>
      <w:r w:rsidRPr="00B94D1F">
        <w:t xml:space="preserve">Click </w:t>
      </w:r>
      <w:r w:rsidRPr="00204DCF">
        <w:rPr>
          <w:rStyle w:val="ButtonLabels"/>
        </w:rPr>
        <w:t>Done</w:t>
      </w:r>
      <w:r w:rsidR="00622C8E" w:rsidRPr="00B81896">
        <w:t>.</w:t>
      </w:r>
    </w:p>
    <w:p w:rsidR="00A3743D" w:rsidRPr="00E4200E" w:rsidRDefault="00A3743D" w:rsidP="0024104D">
      <w:pPr>
        <w:pStyle w:val="Heading2"/>
      </w:pPr>
      <w:r w:rsidRPr="00B94D1F">
        <w:t xml:space="preserve">Click </w:t>
      </w:r>
      <w:r w:rsidRPr="00204DCF">
        <w:rPr>
          <w:rStyle w:val="ButtonLabels"/>
        </w:rPr>
        <w:t>Activate</w:t>
      </w:r>
      <w:r w:rsidR="00622C8E" w:rsidRPr="00B81896">
        <w:t>.</w:t>
      </w:r>
    </w:p>
    <w:p w:rsidR="00A3743D" w:rsidRPr="000E6737" w:rsidRDefault="00A3743D" w:rsidP="0024104D">
      <w:pPr>
        <w:pStyle w:val="Heading1"/>
      </w:pPr>
      <w:r w:rsidRPr="000E6737">
        <w:t>Create a new offer to test the process and monitor the time-based workflow queue.</w:t>
      </w:r>
    </w:p>
    <w:p w:rsidR="00A3743D" w:rsidRDefault="00A3743D" w:rsidP="0024104D">
      <w:pPr>
        <w:pStyle w:val="Heading2"/>
      </w:pPr>
      <w:r>
        <w:t xml:space="preserve">Click the </w:t>
      </w:r>
      <w:r w:rsidRPr="00D21941">
        <w:t>Job Applications</w:t>
      </w:r>
      <w:r>
        <w:t xml:space="preserve"> tab.</w:t>
      </w:r>
    </w:p>
    <w:p w:rsidR="00A3743D" w:rsidRDefault="00A3743D" w:rsidP="0024104D">
      <w:pPr>
        <w:pStyle w:val="Heading2"/>
      </w:pPr>
      <w:r>
        <w:t xml:space="preserve">Click </w:t>
      </w:r>
      <w:r w:rsidRPr="00D21941">
        <w:rPr>
          <w:rStyle w:val="ClickPaths"/>
        </w:rPr>
        <w:t>APP-0000</w:t>
      </w:r>
      <w:r w:rsidRPr="00356CCA">
        <w:rPr>
          <w:rStyle w:val="ClickPaths"/>
          <w:b w:val="0"/>
        </w:rPr>
        <w:t>.</w:t>
      </w:r>
    </w:p>
    <w:p w:rsidR="00A3743D" w:rsidRPr="00E4200E" w:rsidRDefault="00A3743D" w:rsidP="0024104D">
      <w:pPr>
        <w:pStyle w:val="Heading2"/>
      </w:pPr>
      <w:r>
        <w:t xml:space="preserve">Scroll down to the </w:t>
      </w:r>
      <w:r w:rsidRPr="00D21941">
        <w:t>Offers</w:t>
      </w:r>
      <w:r>
        <w:t xml:space="preserve"> related list and click </w:t>
      </w:r>
      <w:r w:rsidRPr="00204DCF">
        <w:rPr>
          <w:rStyle w:val="ButtonLabels"/>
        </w:rPr>
        <w:t>New Offer</w:t>
      </w:r>
      <w:r w:rsidR="00622C8E" w:rsidRPr="00B81896">
        <w:t>.</w:t>
      </w:r>
    </w:p>
    <w:p w:rsidR="00A3743D" w:rsidRPr="00CF6A7D" w:rsidRDefault="00A3743D" w:rsidP="0094704D">
      <w:pPr>
        <w:pStyle w:val="Heading3"/>
        <w:ind w:hanging="270"/>
      </w:pPr>
      <w:r w:rsidRPr="00D21941">
        <w:rPr>
          <w:rStyle w:val="FieldLabels"/>
        </w:rPr>
        <w:t>Offer Date</w:t>
      </w:r>
      <w:r w:rsidRPr="00356CCA">
        <w:rPr>
          <w:rStyle w:val="FieldLabels"/>
          <w:b w:val="0"/>
        </w:rPr>
        <w:t>:</w:t>
      </w:r>
      <w:r w:rsidRPr="00A11C36">
        <w:rPr>
          <w:rStyle w:val="InputText"/>
          <w:rFonts w:cs="Arial"/>
        </w:rPr>
        <w:t xml:space="preserve"> </w:t>
      </w:r>
      <w:r w:rsidRPr="00A11C36">
        <w:rPr>
          <w:rStyle w:val="DataFreeStyle"/>
        </w:rPr>
        <w:t>(today’s date)</w:t>
      </w:r>
    </w:p>
    <w:p w:rsidR="00A3743D" w:rsidRPr="00A11C36" w:rsidRDefault="00A3743D" w:rsidP="0094704D">
      <w:pPr>
        <w:pStyle w:val="Heading3"/>
        <w:ind w:hanging="270"/>
        <w:rPr>
          <w:rStyle w:val="DataFreeStyle"/>
          <w:rFonts w:ascii="Arial" w:hAnsi="Arial"/>
          <w:bCs/>
          <w:i w:val="0"/>
        </w:rPr>
      </w:pPr>
      <w:r>
        <w:rPr>
          <w:rStyle w:val="FieldLabels"/>
        </w:rPr>
        <w:t xml:space="preserve">Offer </w:t>
      </w:r>
      <w:r w:rsidRPr="00D21941">
        <w:rPr>
          <w:rStyle w:val="FieldLabels"/>
        </w:rPr>
        <w:t>Expiration Date</w:t>
      </w:r>
      <w:r w:rsidRPr="00356CCA">
        <w:rPr>
          <w:rStyle w:val="FieldLabels"/>
          <w:b w:val="0"/>
        </w:rPr>
        <w:t>:</w:t>
      </w:r>
      <w:r>
        <w:t xml:space="preserve"> </w:t>
      </w:r>
      <w:r w:rsidRPr="00D21941">
        <w:rPr>
          <w:rStyle w:val="DataFreeStyle"/>
        </w:rPr>
        <w:t>(today’s date + 2)</w:t>
      </w:r>
    </w:p>
    <w:p w:rsidR="00A3743D" w:rsidRPr="00E4200E" w:rsidRDefault="00A3743D" w:rsidP="0094704D">
      <w:pPr>
        <w:pStyle w:val="Heading3"/>
        <w:ind w:hanging="270"/>
      </w:pPr>
      <w:r w:rsidRPr="00D21941">
        <w:rPr>
          <w:rStyle w:val="FieldLabels"/>
        </w:rPr>
        <w:t>Status</w:t>
      </w:r>
      <w:r w:rsidRPr="00356CCA">
        <w:rPr>
          <w:rStyle w:val="FieldLabels"/>
          <w:b w:val="0"/>
        </w:rPr>
        <w:t>:</w:t>
      </w:r>
      <w:r w:rsidRPr="00356CCA">
        <w:t xml:space="preserve"> </w:t>
      </w:r>
      <w:r w:rsidRPr="00A11C36">
        <w:rPr>
          <w:rStyle w:val="PicklistValues"/>
        </w:rPr>
        <w:t>Sent</w:t>
      </w:r>
    </w:p>
    <w:p w:rsidR="00A3743D" w:rsidRPr="00174C46" w:rsidRDefault="00A3743D" w:rsidP="0094704D">
      <w:pPr>
        <w:pStyle w:val="Heading3"/>
        <w:ind w:hanging="270"/>
      </w:pPr>
      <w:r w:rsidRPr="00D21941">
        <w:rPr>
          <w:rStyle w:val="FieldLabels"/>
        </w:rPr>
        <w:t>Actual Salary</w:t>
      </w:r>
      <w:r w:rsidRPr="00356CCA">
        <w:rPr>
          <w:rStyle w:val="FieldLabels"/>
          <w:b w:val="0"/>
        </w:rPr>
        <w:t>:</w:t>
      </w:r>
      <w:r w:rsidRPr="00286066">
        <w:t xml:space="preserve"> </w:t>
      </w:r>
      <w:r w:rsidRPr="00D21941">
        <w:rPr>
          <w:rStyle w:val="Data"/>
        </w:rPr>
        <w:t>45,000</w:t>
      </w:r>
    </w:p>
    <w:p w:rsidR="00A3743D" w:rsidRPr="00A11C36" w:rsidRDefault="00A3743D" w:rsidP="0094704D">
      <w:pPr>
        <w:pStyle w:val="Heading3"/>
        <w:ind w:hanging="270"/>
        <w:rPr>
          <w:rStyle w:val="Data"/>
          <w:rFonts w:ascii="Arial" w:hAnsi="Arial"/>
          <w:bCs/>
        </w:rPr>
      </w:pPr>
      <w:r w:rsidRPr="00D21941">
        <w:rPr>
          <w:rStyle w:val="FieldLabels"/>
        </w:rPr>
        <w:t>Stock Options</w:t>
      </w:r>
      <w:r w:rsidRPr="00356CCA">
        <w:rPr>
          <w:rStyle w:val="FieldLabels"/>
          <w:b w:val="0"/>
        </w:rPr>
        <w:t>:</w:t>
      </w:r>
      <w:r>
        <w:t xml:space="preserve"> </w:t>
      </w:r>
      <w:r w:rsidRPr="00D21941">
        <w:rPr>
          <w:rStyle w:val="Data"/>
        </w:rPr>
        <w:t>500</w:t>
      </w:r>
    </w:p>
    <w:p w:rsidR="00A3743D" w:rsidRPr="00174C46" w:rsidRDefault="00A3743D" w:rsidP="0094704D">
      <w:pPr>
        <w:pStyle w:val="Heading3"/>
        <w:ind w:hanging="270"/>
      </w:pPr>
      <w:r w:rsidRPr="00D21941">
        <w:rPr>
          <w:rStyle w:val="FieldLabels"/>
        </w:rPr>
        <w:t>Bonus Percentage</w:t>
      </w:r>
      <w:r w:rsidRPr="00356CCA">
        <w:rPr>
          <w:rStyle w:val="FieldLabels"/>
          <w:b w:val="0"/>
        </w:rPr>
        <w:t>:</w:t>
      </w:r>
      <w:r>
        <w:t xml:space="preserve"> </w:t>
      </w:r>
      <w:r w:rsidRPr="00D21941">
        <w:rPr>
          <w:rStyle w:val="Data"/>
        </w:rPr>
        <w:t>10</w:t>
      </w:r>
    </w:p>
    <w:p w:rsidR="00A3743D" w:rsidRPr="00E4200E" w:rsidRDefault="00A3743D" w:rsidP="0024104D">
      <w:pPr>
        <w:pStyle w:val="Heading2"/>
      </w:pPr>
      <w:r w:rsidRPr="000E6737">
        <w:t xml:space="preserve">Click </w:t>
      </w:r>
      <w:r w:rsidRPr="00204DCF">
        <w:rPr>
          <w:rStyle w:val="ButtonLabels"/>
        </w:rPr>
        <w:t>Save</w:t>
      </w:r>
      <w:r w:rsidR="00622C8E" w:rsidRPr="00B81896">
        <w:t>.</w:t>
      </w:r>
    </w:p>
    <w:p w:rsidR="00A3743D" w:rsidRPr="00E4200E" w:rsidRDefault="00A3743D" w:rsidP="0024104D">
      <w:pPr>
        <w:pStyle w:val="Heading2"/>
      </w:pPr>
      <w:r w:rsidRPr="000E6737">
        <w:t>Monitor the time-based workflow queue.</w:t>
      </w:r>
    </w:p>
    <w:p w:rsidR="00A3743D" w:rsidRPr="00E4200E" w:rsidRDefault="00A3743D" w:rsidP="0094704D">
      <w:pPr>
        <w:pStyle w:val="Heading3"/>
        <w:ind w:hanging="270"/>
      </w:pPr>
      <w:r w:rsidRPr="000E6737">
        <w:t>Click</w:t>
      </w:r>
      <w:r>
        <w:t xml:space="preserve"> </w:t>
      </w:r>
      <w:r w:rsidRPr="00D21941">
        <w:rPr>
          <w:rStyle w:val="ClickPaths"/>
        </w:rPr>
        <w:t>Setup | Monitor | Time-Based Workflow</w:t>
      </w:r>
      <w:r w:rsidRPr="00356CCA">
        <w:rPr>
          <w:rStyle w:val="ClickPaths"/>
          <w:b w:val="0"/>
        </w:rPr>
        <w:t>.</w:t>
      </w:r>
    </w:p>
    <w:p w:rsidR="00A3743D" w:rsidRPr="00E4200E" w:rsidRDefault="00A3743D" w:rsidP="0094704D">
      <w:pPr>
        <w:pStyle w:val="Heading3"/>
        <w:ind w:hanging="270"/>
      </w:pPr>
      <w:r w:rsidRPr="000E6737">
        <w:t>Click</w:t>
      </w:r>
      <w:r>
        <w:t xml:space="preserve"> </w:t>
      </w:r>
      <w:r w:rsidRPr="00204DCF">
        <w:rPr>
          <w:rStyle w:val="ButtonLabels"/>
        </w:rPr>
        <w:t>Search</w:t>
      </w:r>
      <w:r w:rsidR="00622C8E" w:rsidRPr="00B81896">
        <w:t>.</w:t>
      </w:r>
    </w:p>
    <w:p w:rsidR="00622C8E" w:rsidRDefault="00A3743D" w:rsidP="00B81896">
      <w:pPr>
        <w:pStyle w:val="H2bodytext"/>
        <w:ind w:firstLine="90"/>
      </w:pPr>
      <w:r w:rsidRPr="000E6737">
        <w:t>Note the offer listed among the pending actions in the queue.</w:t>
      </w:r>
    </w:p>
    <w:p w:rsidR="00A3743D" w:rsidRPr="003B332D" w:rsidRDefault="00A3743D" w:rsidP="0014322B"/>
    <w:p w:rsidR="00A3743D" w:rsidRDefault="00A3743D" w:rsidP="0014322B">
      <w:pPr>
        <w:spacing w:after="200" w:line="276" w:lineRule="auto"/>
        <w:rPr>
          <w:rFonts w:eastAsiaTheme="majorEastAsia" w:cstheme="majorBidi"/>
          <w:bCs/>
          <w:szCs w:val="28"/>
        </w:rPr>
      </w:pPr>
      <w:r>
        <w:br w:type="page"/>
      </w:r>
    </w:p>
    <w:p w:rsidR="00021256" w:rsidRPr="00021256" w:rsidRDefault="00021256" w:rsidP="00021256">
      <w:pPr>
        <w:pStyle w:val="ExerciseTitle"/>
      </w:pPr>
      <w:bookmarkStart w:id="134" w:name="_Toc440875418"/>
      <w:bookmarkStart w:id="135" w:name="_Toc333484146"/>
      <w:bookmarkStart w:id="136" w:name="_Toc335740738"/>
      <w:bookmarkStart w:id="137" w:name="_Toc352076015"/>
      <w:r w:rsidRPr="00021256">
        <w:lastRenderedPageBreak/>
        <w:t>12-3: Create a Process</w:t>
      </w:r>
      <w:bookmarkEnd w:id="134"/>
    </w:p>
    <w:p w:rsidR="000E02C8" w:rsidRDefault="000E02C8" w:rsidP="000E02C8">
      <w:pPr>
        <w:pStyle w:val="GoalTskTimeInstr"/>
      </w:pPr>
      <w:r>
        <w:t>Scenario:</w:t>
      </w:r>
    </w:p>
    <w:p w:rsidR="000E02C8" w:rsidRPr="00021256" w:rsidRDefault="000E02C8" w:rsidP="000E02C8">
      <w:r w:rsidRPr="00021256">
        <w:t xml:space="preserve">At Universal Containers (UC), company policy states that hiring managers must always take part in the interview process. UC wants a new interviewer record to be created automatically for the hiring manager whenever a new position is created. </w:t>
      </w:r>
    </w:p>
    <w:p w:rsidR="00021256" w:rsidRDefault="00021256" w:rsidP="00021256">
      <w:pPr>
        <w:pStyle w:val="GoalTskTimeInstr"/>
      </w:pPr>
      <w:r>
        <w:t>Goal:</w:t>
      </w:r>
    </w:p>
    <w:p w:rsidR="00021256" w:rsidRPr="00021256" w:rsidRDefault="00021256" w:rsidP="00021256">
      <w:r w:rsidRPr="00021256">
        <w:t>Build a process to create a new interviewer record for the hiring manager of a position.</w:t>
      </w:r>
    </w:p>
    <w:p w:rsidR="00021256" w:rsidRDefault="00021256" w:rsidP="00021256">
      <w:pPr>
        <w:pStyle w:val="GoalTskTimeInstr"/>
      </w:pPr>
      <w:r>
        <w:t>Tasks:</w:t>
      </w:r>
    </w:p>
    <w:p w:rsidR="00021256" w:rsidRPr="00021256" w:rsidRDefault="00021256" w:rsidP="00021256">
      <w:pPr>
        <w:pStyle w:val="Heading1"/>
        <w:numPr>
          <w:ilvl w:val="0"/>
          <w:numId w:val="134"/>
        </w:numPr>
      </w:pPr>
      <w:r w:rsidRPr="00021256">
        <w:t xml:space="preserve">Create a process with an immediate action.    </w:t>
      </w:r>
    </w:p>
    <w:p w:rsidR="00021256" w:rsidRPr="00021256" w:rsidRDefault="00021256" w:rsidP="00021256">
      <w:pPr>
        <w:pStyle w:val="Heading1"/>
      </w:pPr>
      <w:r w:rsidRPr="00021256">
        <w:t xml:space="preserve">Test the process. </w:t>
      </w:r>
    </w:p>
    <w:p w:rsidR="00021256" w:rsidRDefault="00021256" w:rsidP="00021256">
      <w:pPr>
        <w:pStyle w:val="GoalTskTimeInstr"/>
      </w:pPr>
      <w:r>
        <w:t>Time:</w:t>
      </w:r>
    </w:p>
    <w:p w:rsidR="00021256" w:rsidRPr="00021256" w:rsidRDefault="00021256" w:rsidP="00021256">
      <w:r w:rsidRPr="00021256">
        <w:t>10 minutes</w:t>
      </w:r>
    </w:p>
    <w:p w:rsidR="00021256" w:rsidRDefault="00021256" w:rsidP="00021256">
      <w:pPr>
        <w:pStyle w:val="SingleLine"/>
      </w:pPr>
    </w:p>
    <w:p w:rsidR="00021256" w:rsidRDefault="00021256" w:rsidP="00021256">
      <w:pPr>
        <w:pStyle w:val="GoalTskTimeInstr"/>
      </w:pPr>
      <w:r>
        <w:t>Instructions:</w:t>
      </w:r>
    </w:p>
    <w:p w:rsidR="00021256" w:rsidRDefault="00021256" w:rsidP="00021256">
      <w:pPr>
        <w:pStyle w:val="Heading1"/>
        <w:numPr>
          <w:ilvl w:val="0"/>
          <w:numId w:val="135"/>
        </w:numPr>
      </w:pPr>
      <w:r>
        <w:t>Create a process with an immediate action.</w:t>
      </w:r>
    </w:p>
    <w:p w:rsidR="00021256" w:rsidRDefault="00021256" w:rsidP="00021256">
      <w:pPr>
        <w:pStyle w:val="Heading2"/>
        <w:numPr>
          <w:ilvl w:val="1"/>
          <w:numId w:val="135"/>
        </w:numPr>
      </w:pPr>
      <w:r w:rsidRPr="00021256">
        <w:t xml:space="preserve">Click </w:t>
      </w:r>
      <w:r w:rsidRPr="00566EA7">
        <w:rPr>
          <w:rStyle w:val="ClickPaths"/>
        </w:rPr>
        <w:t xml:space="preserve">Setup | Create | Workflow &amp; Approvals | </w:t>
      </w:r>
      <w:r w:rsidR="00E520AF">
        <w:rPr>
          <w:rStyle w:val="ClickPaths"/>
        </w:rPr>
        <w:t>Process Builder</w:t>
      </w:r>
      <w:r w:rsidRPr="00021256">
        <w:t>.</w:t>
      </w:r>
    </w:p>
    <w:p w:rsidR="00021256" w:rsidRDefault="00021256" w:rsidP="00021256">
      <w:pPr>
        <w:pStyle w:val="Heading2"/>
        <w:numPr>
          <w:ilvl w:val="1"/>
          <w:numId w:val="135"/>
        </w:numPr>
      </w:pPr>
      <w:r w:rsidRPr="00021256">
        <w:t xml:space="preserve">Click </w:t>
      </w:r>
      <w:r w:rsidRPr="00566EA7">
        <w:rPr>
          <w:rStyle w:val="ButtonLabels"/>
        </w:rPr>
        <w:t>New</w:t>
      </w:r>
      <w:r w:rsidRPr="00021256">
        <w:t>.</w:t>
      </w:r>
    </w:p>
    <w:p w:rsidR="00021256" w:rsidRPr="00021256" w:rsidRDefault="00021256" w:rsidP="00021256">
      <w:pPr>
        <w:pStyle w:val="Heading2"/>
        <w:numPr>
          <w:ilvl w:val="1"/>
          <w:numId w:val="135"/>
        </w:numPr>
      </w:pPr>
      <w:r w:rsidRPr="00021256">
        <w:t>Define the process properties.</w:t>
      </w:r>
    </w:p>
    <w:p w:rsidR="00021256" w:rsidRDefault="00021256" w:rsidP="00D72789">
      <w:pPr>
        <w:pStyle w:val="Heading3"/>
        <w:numPr>
          <w:ilvl w:val="2"/>
          <w:numId w:val="135"/>
        </w:numPr>
        <w:ind w:hanging="270"/>
      </w:pPr>
      <w:r w:rsidRPr="00566EA7">
        <w:rPr>
          <w:rStyle w:val="FieldLabels"/>
        </w:rPr>
        <w:t>Name</w:t>
      </w:r>
      <w:r w:rsidRPr="00021256">
        <w:t xml:space="preserve">: </w:t>
      </w:r>
      <w:r w:rsidRPr="00566EA7">
        <w:rPr>
          <w:rStyle w:val="Data"/>
        </w:rPr>
        <w:t>Create Interviewer Record</w:t>
      </w:r>
    </w:p>
    <w:p w:rsidR="00021256" w:rsidRPr="00021256" w:rsidRDefault="00021256" w:rsidP="00D72789">
      <w:pPr>
        <w:pStyle w:val="Heading3"/>
        <w:numPr>
          <w:ilvl w:val="2"/>
          <w:numId w:val="135"/>
        </w:numPr>
        <w:ind w:hanging="270"/>
      </w:pPr>
      <w:r w:rsidRPr="00566EA7">
        <w:rPr>
          <w:rStyle w:val="FieldLabels"/>
        </w:rPr>
        <w:t>Description</w:t>
      </w:r>
      <w:r w:rsidRPr="00021256">
        <w:t xml:space="preserve">: </w:t>
      </w:r>
      <w:r w:rsidRPr="00566EA7">
        <w:rPr>
          <w:rStyle w:val="Data"/>
        </w:rPr>
        <w:t>Create an interviewer record for a new position</w:t>
      </w:r>
    </w:p>
    <w:p w:rsidR="00021256" w:rsidRPr="00021256" w:rsidRDefault="00021256" w:rsidP="00021256">
      <w:pPr>
        <w:pStyle w:val="Heading2"/>
        <w:numPr>
          <w:ilvl w:val="1"/>
          <w:numId w:val="135"/>
        </w:numPr>
      </w:pPr>
      <w:r w:rsidRPr="00021256">
        <w:t xml:space="preserve">Click </w:t>
      </w:r>
      <w:r w:rsidRPr="00566EA7">
        <w:rPr>
          <w:rStyle w:val="ButtonLabels"/>
        </w:rPr>
        <w:t>Save</w:t>
      </w:r>
      <w:r w:rsidRPr="00021256">
        <w:t>.</w:t>
      </w:r>
    </w:p>
    <w:p w:rsidR="00021256" w:rsidRPr="00021256" w:rsidRDefault="00021256" w:rsidP="00021256">
      <w:pPr>
        <w:pStyle w:val="Heading2"/>
        <w:numPr>
          <w:ilvl w:val="1"/>
          <w:numId w:val="135"/>
        </w:numPr>
      </w:pPr>
      <w:r w:rsidRPr="00021256">
        <w:t xml:space="preserve">Click </w:t>
      </w:r>
      <w:r w:rsidRPr="00566EA7">
        <w:rPr>
          <w:rStyle w:val="ButtonLabels"/>
        </w:rPr>
        <w:t>Add object</w:t>
      </w:r>
      <w:r w:rsidRPr="00021256">
        <w:t>.</w:t>
      </w:r>
    </w:p>
    <w:p w:rsidR="00021256" w:rsidRPr="00021256" w:rsidRDefault="00021256" w:rsidP="00D72789">
      <w:pPr>
        <w:pStyle w:val="Heading3"/>
        <w:numPr>
          <w:ilvl w:val="2"/>
          <w:numId w:val="135"/>
        </w:numPr>
        <w:ind w:hanging="270"/>
      </w:pPr>
      <w:r w:rsidRPr="00566EA7">
        <w:rPr>
          <w:rStyle w:val="FieldLabels"/>
        </w:rPr>
        <w:t>Object</w:t>
      </w:r>
      <w:r w:rsidRPr="00021256">
        <w:t xml:space="preserve">: </w:t>
      </w:r>
      <w:r w:rsidR="001B00C6">
        <w:rPr>
          <w:rStyle w:val="Data"/>
        </w:rPr>
        <w:t>Position</w:t>
      </w:r>
    </w:p>
    <w:p w:rsidR="00021256" w:rsidRPr="00021256" w:rsidRDefault="00021256" w:rsidP="00D72789">
      <w:pPr>
        <w:pStyle w:val="Heading3"/>
        <w:numPr>
          <w:ilvl w:val="2"/>
          <w:numId w:val="135"/>
        </w:numPr>
        <w:ind w:hanging="270"/>
      </w:pPr>
      <w:r w:rsidRPr="00566EA7">
        <w:rPr>
          <w:rStyle w:val="FieldLabels"/>
        </w:rPr>
        <w:t>Start the process</w:t>
      </w:r>
      <w:r w:rsidRPr="00021256">
        <w:t xml:space="preserve">: </w:t>
      </w:r>
      <w:r w:rsidR="001B00C6" w:rsidRPr="001B00C6">
        <w:rPr>
          <w:rStyle w:val="Data"/>
        </w:rPr>
        <w:t xml:space="preserve">only when a record is </w:t>
      </w:r>
      <w:r w:rsidRPr="00566EA7">
        <w:rPr>
          <w:rStyle w:val="Data"/>
        </w:rPr>
        <w:t>created</w:t>
      </w:r>
    </w:p>
    <w:p w:rsidR="00021256" w:rsidRPr="00021256" w:rsidRDefault="00021256" w:rsidP="00021256">
      <w:pPr>
        <w:pStyle w:val="Heading2"/>
        <w:numPr>
          <w:ilvl w:val="1"/>
          <w:numId w:val="135"/>
        </w:numPr>
      </w:pPr>
      <w:r w:rsidRPr="00021256">
        <w:t xml:space="preserve">Click </w:t>
      </w:r>
      <w:r w:rsidRPr="00566EA7">
        <w:rPr>
          <w:rStyle w:val="ButtonLabels"/>
        </w:rPr>
        <w:t>Save</w:t>
      </w:r>
      <w:r w:rsidRPr="00021256">
        <w:t>.</w:t>
      </w:r>
    </w:p>
    <w:p w:rsidR="00021256" w:rsidRPr="00021256" w:rsidRDefault="00021256" w:rsidP="00021256">
      <w:pPr>
        <w:pStyle w:val="Heading2"/>
        <w:numPr>
          <w:ilvl w:val="1"/>
          <w:numId w:val="135"/>
        </w:numPr>
      </w:pPr>
      <w:r w:rsidRPr="00021256">
        <w:t xml:space="preserve">Click </w:t>
      </w:r>
      <w:r w:rsidRPr="00566EA7">
        <w:rPr>
          <w:rStyle w:val="ButtonLabels"/>
        </w:rPr>
        <w:t>Add criteria</w:t>
      </w:r>
      <w:r w:rsidRPr="00021256">
        <w:t>.</w:t>
      </w:r>
    </w:p>
    <w:p w:rsidR="00021256" w:rsidRPr="00021256" w:rsidRDefault="00021256" w:rsidP="00D72789">
      <w:pPr>
        <w:pStyle w:val="Heading3"/>
        <w:numPr>
          <w:ilvl w:val="2"/>
          <w:numId w:val="135"/>
        </w:numPr>
        <w:ind w:hanging="270"/>
      </w:pPr>
      <w:r w:rsidRPr="00566EA7">
        <w:rPr>
          <w:rStyle w:val="FieldLabels"/>
        </w:rPr>
        <w:t>Criteria Name</w:t>
      </w:r>
      <w:r w:rsidRPr="00021256">
        <w:t xml:space="preserve">: </w:t>
      </w:r>
      <w:r w:rsidRPr="00566EA7">
        <w:rPr>
          <w:rStyle w:val="Data"/>
        </w:rPr>
        <w:t>Always Execute</w:t>
      </w:r>
    </w:p>
    <w:p w:rsidR="00021256" w:rsidRDefault="00021256" w:rsidP="00D72789">
      <w:pPr>
        <w:pStyle w:val="Heading3"/>
        <w:numPr>
          <w:ilvl w:val="2"/>
          <w:numId w:val="135"/>
        </w:numPr>
        <w:ind w:hanging="270"/>
      </w:pPr>
      <w:r w:rsidRPr="00566EA7">
        <w:rPr>
          <w:rStyle w:val="FieldLabels"/>
        </w:rPr>
        <w:t>Criteria for Executing Actions</w:t>
      </w:r>
      <w:r w:rsidRPr="00021256">
        <w:t xml:space="preserve">: </w:t>
      </w:r>
      <w:r w:rsidRPr="00566EA7">
        <w:rPr>
          <w:rStyle w:val="Data"/>
        </w:rPr>
        <w:t>No criteria—just execute the actions!</w:t>
      </w:r>
    </w:p>
    <w:p w:rsidR="00021256" w:rsidRPr="00021256" w:rsidRDefault="00021256" w:rsidP="00021256">
      <w:pPr>
        <w:pStyle w:val="Heading2"/>
        <w:numPr>
          <w:ilvl w:val="1"/>
          <w:numId w:val="135"/>
        </w:numPr>
      </w:pPr>
      <w:r w:rsidRPr="00021256">
        <w:t xml:space="preserve">Click </w:t>
      </w:r>
      <w:r w:rsidRPr="00566EA7">
        <w:rPr>
          <w:rStyle w:val="ButtonLabels"/>
        </w:rPr>
        <w:t>Save</w:t>
      </w:r>
      <w:r w:rsidRPr="00021256">
        <w:t>.</w:t>
      </w:r>
    </w:p>
    <w:p w:rsidR="00021256" w:rsidRPr="00021256" w:rsidRDefault="001B00C6" w:rsidP="00021256">
      <w:pPr>
        <w:pStyle w:val="Heading2"/>
        <w:numPr>
          <w:ilvl w:val="1"/>
          <w:numId w:val="135"/>
        </w:numPr>
      </w:pPr>
      <w:r>
        <w:t xml:space="preserve">Under IMMEDIATE </w:t>
      </w:r>
      <w:r w:rsidR="00021256" w:rsidRPr="00021256">
        <w:t xml:space="preserve">ACTIONS, click </w:t>
      </w:r>
      <w:r w:rsidR="00021256" w:rsidRPr="00566EA7">
        <w:rPr>
          <w:rStyle w:val="ButtonLabels"/>
        </w:rPr>
        <w:t xml:space="preserve">Add </w:t>
      </w:r>
      <w:r>
        <w:rPr>
          <w:rStyle w:val="ButtonLabels"/>
        </w:rPr>
        <w:t>Action</w:t>
      </w:r>
      <w:r w:rsidR="00021256" w:rsidRPr="00021256">
        <w:t>.</w:t>
      </w:r>
    </w:p>
    <w:p w:rsidR="00021256" w:rsidRPr="00021256" w:rsidRDefault="00021256" w:rsidP="00D72789">
      <w:pPr>
        <w:pStyle w:val="Heading3"/>
        <w:numPr>
          <w:ilvl w:val="2"/>
          <w:numId w:val="135"/>
        </w:numPr>
        <w:ind w:hanging="270"/>
      </w:pPr>
      <w:r w:rsidRPr="00566EA7">
        <w:rPr>
          <w:rStyle w:val="FieldLabels"/>
        </w:rPr>
        <w:t>Action Type</w:t>
      </w:r>
      <w:r w:rsidRPr="00021256">
        <w:t xml:space="preserve">: </w:t>
      </w:r>
      <w:r w:rsidRPr="00566EA7">
        <w:rPr>
          <w:rStyle w:val="Data"/>
        </w:rPr>
        <w:t>Create a Record</w:t>
      </w:r>
    </w:p>
    <w:p w:rsidR="00021256" w:rsidRPr="00021256" w:rsidRDefault="00021256" w:rsidP="00D72789">
      <w:pPr>
        <w:pStyle w:val="Heading3"/>
        <w:numPr>
          <w:ilvl w:val="2"/>
          <w:numId w:val="135"/>
        </w:numPr>
        <w:ind w:hanging="270"/>
      </w:pPr>
      <w:r w:rsidRPr="00566EA7">
        <w:rPr>
          <w:rStyle w:val="FieldLabels"/>
        </w:rPr>
        <w:t>Action Name</w:t>
      </w:r>
      <w:r w:rsidRPr="00021256">
        <w:t xml:space="preserve">: </w:t>
      </w:r>
      <w:r w:rsidRPr="00566EA7">
        <w:rPr>
          <w:rStyle w:val="Data"/>
        </w:rPr>
        <w:t>Create Interviewer Record</w:t>
      </w:r>
    </w:p>
    <w:p w:rsidR="00021256" w:rsidRPr="00021256" w:rsidRDefault="00DC23B9" w:rsidP="00D72789">
      <w:pPr>
        <w:pStyle w:val="Heading3"/>
        <w:numPr>
          <w:ilvl w:val="2"/>
          <w:numId w:val="135"/>
        </w:numPr>
        <w:ind w:hanging="270"/>
      </w:pPr>
      <w:r>
        <w:rPr>
          <w:rStyle w:val="FieldLabels"/>
        </w:rPr>
        <w:t>Record Type</w:t>
      </w:r>
      <w:r w:rsidR="00021256" w:rsidRPr="00021256">
        <w:t xml:space="preserve">: </w:t>
      </w:r>
      <w:r w:rsidR="001B00C6">
        <w:rPr>
          <w:rStyle w:val="Data"/>
        </w:rPr>
        <w:t>Interviewer</w:t>
      </w:r>
    </w:p>
    <w:p w:rsidR="00021256" w:rsidRPr="00021256" w:rsidRDefault="001B00C6" w:rsidP="00021256">
      <w:pPr>
        <w:pStyle w:val="Heading2"/>
        <w:numPr>
          <w:ilvl w:val="1"/>
          <w:numId w:val="135"/>
        </w:numPr>
      </w:pPr>
      <w:r>
        <w:t>Relate the interviewer record to the position record</w:t>
      </w:r>
      <w:r w:rsidR="00021256">
        <w:t>.</w:t>
      </w:r>
    </w:p>
    <w:p w:rsidR="00021256" w:rsidRPr="001869BB" w:rsidRDefault="00021256" w:rsidP="00D72789">
      <w:pPr>
        <w:pStyle w:val="Heading3"/>
        <w:numPr>
          <w:ilvl w:val="2"/>
          <w:numId w:val="135"/>
        </w:numPr>
        <w:ind w:hanging="270"/>
        <w:rPr>
          <w:rStyle w:val="Data"/>
          <w:rFonts w:ascii="Arial" w:hAnsi="Arial"/>
          <w:bCs/>
        </w:rPr>
      </w:pPr>
      <w:r w:rsidRPr="00566EA7">
        <w:rPr>
          <w:rStyle w:val="FieldLabels"/>
        </w:rPr>
        <w:t>Field</w:t>
      </w:r>
      <w:r w:rsidRPr="00021256">
        <w:t xml:space="preserve">: </w:t>
      </w:r>
      <w:r w:rsidR="001B00C6">
        <w:rPr>
          <w:rStyle w:val="Data"/>
        </w:rPr>
        <w:t>Position</w:t>
      </w:r>
    </w:p>
    <w:p w:rsidR="001869BB" w:rsidRPr="00021256" w:rsidRDefault="001869BB" w:rsidP="00D72789">
      <w:pPr>
        <w:pStyle w:val="Heading3"/>
        <w:numPr>
          <w:ilvl w:val="2"/>
          <w:numId w:val="135"/>
        </w:numPr>
        <w:ind w:hanging="270"/>
      </w:pPr>
      <w:r>
        <w:rPr>
          <w:rStyle w:val="FieldLabels"/>
        </w:rPr>
        <w:t>Type: Reference</w:t>
      </w:r>
    </w:p>
    <w:p w:rsidR="00021256" w:rsidRPr="00021256" w:rsidRDefault="001869BB" w:rsidP="00B855CE">
      <w:pPr>
        <w:pStyle w:val="Heading3"/>
        <w:numPr>
          <w:ilvl w:val="2"/>
          <w:numId w:val="135"/>
        </w:numPr>
        <w:ind w:hanging="270"/>
      </w:pPr>
      <w:r>
        <w:t>Click the</w:t>
      </w:r>
      <w:r w:rsidR="00021256" w:rsidRPr="00021256">
        <w:t xml:space="preserve"> </w:t>
      </w:r>
      <w:r w:rsidR="00021256" w:rsidRPr="00566EA7">
        <w:rPr>
          <w:rStyle w:val="FieldLabels"/>
        </w:rPr>
        <w:t>Value</w:t>
      </w:r>
      <w:r w:rsidR="00021256" w:rsidRPr="00021256">
        <w:t xml:space="preserve"> field,</w:t>
      </w:r>
      <w:r>
        <w:t xml:space="preserve"> </w:t>
      </w:r>
      <w:r w:rsidR="00021256" w:rsidRPr="00021256">
        <w:t xml:space="preserve">select </w:t>
      </w:r>
      <w:r w:rsidR="001B00C6">
        <w:rPr>
          <w:rStyle w:val="PicklistValues"/>
        </w:rPr>
        <w:t>Record ID</w:t>
      </w:r>
      <w:r w:rsidR="00021256" w:rsidRPr="00021256">
        <w:t xml:space="preserve">, and </w:t>
      </w:r>
      <w:r>
        <w:t xml:space="preserve">click </w:t>
      </w:r>
      <w:r w:rsidRPr="001869BB">
        <w:rPr>
          <w:rStyle w:val="ButtonLabels"/>
        </w:rPr>
        <w:t>Choose</w:t>
      </w:r>
      <w:r w:rsidR="00021256" w:rsidRPr="00021256">
        <w:t>.</w:t>
      </w:r>
    </w:p>
    <w:p w:rsidR="001B00C6" w:rsidRPr="00021256" w:rsidRDefault="001B00C6" w:rsidP="001B00C6">
      <w:pPr>
        <w:pStyle w:val="Heading2"/>
        <w:numPr>
          <w:ilvl w:val="1"/>
          <w:numId w:val="135"/>
        </w:numPr>
      </w:pPr>
      <w:r w:rsidRPr="00021256">
        <w:lastRenderedPageBreak/>
        <w:t xml:space="preserve">Set the </w:t>
      </w:r>
      <w:r>
        <w:t>Employee field to the Hiring Manager.</w:t>
      </w:r>
    </w:p>
    <w:p w:rsidR="001B00C6" w:rsidRPr="001B00C6" w:rsidRDefault="001B00C6" w:rsidP="00D72789">
      <w:pPr>
        <w:pStyle w:val="Heading3"/>
        <w:numPr>
          <w:ilvl w:val="2"/>
          <w:numId w:val="135"/>
        </w:numPr>
        <w:ind w:hanging="270"/>
        <w:rPr>
          <w:rStyle w:val="FieldLabels"/>
          <w:b w:val="0"/>
          <w:bCs/>
        </w:rPr>
      </w:pPr>
      <w:r>
        <w:rPr>
          <w:rStyle w:val="FieldLabels"/>
          <w:b w:val="0"/>
          <w:bCs/>
        </w:rPr>
        <w:t xml:space="preserve">Click </w:t>
      </w:r>
      <w:r w:rsidRPr="001B00C6">
        <w:rPr>
          <w:rStyle w:val="ButtonLabels"/>
        </w:rPr>
        <w:t>Add Row</w:t>
      </w:r>
      <w:r>
        <w:rPr>
          <w:rStyle w:val="FieldLabels"/>
          <w:b w:val="0"/>
          <w:bCs/>
        </w:rPr>
        <w:t>.</w:t>
      </w:r>
    </w:p>
    <w:p w:rsidR="001B00C6" w:rsidRPr="001869BB" w:rsidRDefault="001B00C6" w:rsidP="00D72789">
      <w:pPr>
        <w:pStyle w:val="Heading3"/>
        <w:numPr>
          <w:ilvl w:val="2"/>
          <w:numId w:val="135"/>
        </w:numPr>
        <w:ind w:hanging="270"/>
        <w:rPr>
          <w:rStyle w:val="Data"/>
          <w:rFonts w:ascii="Arial" w:hAnsi="Arial"/>
          <w:bCs/>
        </w:rPr>
      </w:pPr>
      <w:r w:rsidRPr="00566EA7">
        <w:rPr>
          <w:rStyle w:val="FieldLabels"/>
        </w:rPr>
        <w:t>Field</w:t>
      </w:r>
      <w:r w:rsidRPr="00021256">
        <w:t xml:space="preserve">: </w:t>
      </w:r>
      <w:r>
        <w:rPr>
          <w:rStyle w:val="Data"/>
        </w:rPr>
        <w:t>Employee</w:t>
      </w:r>
    </w:p>
    <w:p w:rsidR="001869BB" w:rsidRPr="00021256" w:rsidRDefault="001869BB" w:rsidP="001869BB">
      <w:pPr>
        <w:pStyle w:val="Heading3"/>
        <w:numPr>
          <w:ilvl w:val="2"/>
          <w:numId w:val="135"/>
        </w:numPr>
        <w:ind w:hanging="270"/>
      </w:pPr>
      <w:r>
        <w:rPr>
          <w:rStyle w:val="FieldLabels"/>
        </w:rPr>
        <w:t>Type: Reference</w:t>
      </w:r>
      <w:r>
        <w:t>.</w:t>
      </w:r>
    </w:p>
    <w:p w:rsidR="001B00C6" w:rsidRDefault="001869BB" w:rsidP="001869BB">
      <w:pPr>
        <w:pStyle w:val="Heading3"/>
        <w:numPr>
          <w:ilvl w:val="2"/>
          <w:numId w:val="135"/>
        </w:numPr>
        <w:ind w:hanging="270"/>
      </w:pPr>
      <w:r>
        <w:t>Click the</w:t>
      </w:r>
      <w:r w:rsidRPr="00021256">
        <w:t xml:space="preserve"> </w:t>
      </w:r>
      <w:r w:rsidRPr="00566EA7">
        <w:rPr>
          <w:rStyle w:val="FieldLabels"/>
        </w:rPr>
        <w:t>Value</w:t>
      </w:r>
      <w:r w:rsidRPr="00021256">
        <w:t xml:space="preserve"> field,</w:t>
      </w:r>
      <w:r>
        <w:t xml:space="preserve"> </w:t>
      </w:r>
      <w:r w:rsidRPr="00021256">
        <w:t xml:space="preserve">select </w:t>
      </w:r>
      <w:proofErr w:type="spellStart"/>
      <w:r>
        <w:rPr>
          <w:rStyle w:val="PicklistValues"/>
        </w:rPr>
        <w:t>Hiring_Manager__c</w:t>
      </w:r>
      <w:proofErr w:type="spellEnd"/>
      <w:r w:rsidRPr="00021256">
        <w:t xml:space="preserve">, and </w:t>
      </w:r>
      <w:r>
        <w:t xml:space="preserve">click </w:t>
      </w:r>
      <w:r w:rsidRPr="001869BB">
        <w:rPr>
          <w:rStyle w:val="ButtonLabels"/>
        </w:rPr>
        <w:t>Choose</w:t>
      </w:r>
      <w:r w:rsidR="001B00C6" w:rsidRPr="00021256">
        <w:t>.</w:t>
      </w:r>
      <w:r w:rsidR="00021256" w:rsidRPr="00021256">
        <w:t xml:space="preserve"> </w:t>
      </w:r>
    </w:p>
    <w:p w:rsidR="00021256" w:rsidRPr="00021256" w:rsidRDefault="00021256" w:rsidP="00021256">
      <w:pPr>
        <w:pStyle w:val="Heading2"/>
        <w:numPr>
          <w:ilvl w:val="1"/>
          <w:numId w:val="135"/>
        </w:numPr>
      </w:pPr>
      <w:r w:rsidRPr="00021256">
        <w:t xml:space="preserve">Click </w:t>
      </w:r>
      <w:r w:rsidRPr="00566EA7">
        <w:rPr>
          <w:rStyle w:val="ButtonLabels"/>
        </w:rPr>
        <w:t>Save</w:t>
      </w:r>
      <w:r w:rsidRPr="00021256">
        <w:t>.</w:t>
      </w:r>
    </w:p>
    <w:p w:rsidR="00021256" w:rsidRDefault="00021256" w:rsidP="00021256">
      <w:pPr>
        <w:pStyle w:val="Heading2"/>
        <w:numPr>
          <w:ilvl w:val="1"/>
          <w:numId w:val="135"/>
        </w:numPr>
      </w:pPr>
      <w:r w:rsidRPr="00021256">
        <w:t xml:space="preserve">Click </w:t>
      </w:r>
      <w:r w:rsidRPr="00566EA7">
        <w:rPr>
          <w:rStyle w:val="ButtonLabels"/>
        </w:rPr>
        <w:t>Activate</w:t>
      </w:r>
      <w:r w:rsidRPr="00021256">
        <w:t xml:space="preserve">. </w:t>
      </w:r>
    </w:p>
    <w:p w:rsidR="001869BB" w:rsidRPr="00021256" w:rsidRDefault="001869BB" w:rsidP="00021256">
      <w:pPr>
        <w:pStyle w:val="Heading2"/>
        <w:numPr>
          <w:ilvl w:val="1"/>
          <w:numId w:val="135"/>
        </w:numPr>
      </w:pPr>
      <w:r>
        <w:t xml:space="preserve">Click </w:t>
      </w:r>
      <w:r w:rsidRPr="001869BB">
        <w:rPr>
          <w:rStyle w:val="ButtonLabels"/>
        </w:rPr>
        <w:t>OK</w:t>
      </w:r>
      <w:r>
        <w:t>.</w:t>
      </w:r>
    </w:p>
    <w:p w:rsidR="00021256" w:rsidRPr="00021256" w:rsidRDefault="00021256" w:rsidP="00021256">
      <w:pPr>
        <w:pStyle w:val="Heading1"/>
        <w:numPr>
          <w:ilvl w:val="0"/>
          <w:numId w:val="135"/>
        </w:numPr>
      </w:pPr>
      <w:r w:rsidRPr="00021256">
        <w:t>Test the process.</w:t>
      </w:r>
    </w:p>
    <w:p w:rsidR="00021256" w:rsidRPr="00021256" w:rsidRDefault="00021256" w:rsidP="00021256">
      <w:pPr>
        <w:pStyle w:val="Heading2"/>
        <w:numPr>
          <w:ilvl w:val="1"/>
          <w:numId w:val="135"/>
        </w:numPr>
      </w:pPr>
      <w:r w:rsidRPr="00021256">
        <w:t xml:space="preserve">Click </w:t>
      </w:r>
      <w:r w:rsidR="00622C8E" w:rsidRPr="00B81896">
        <w:rPr>
          <w:rStyle w:val="ButtonLabels"/>
        </w:rPr>
        <w:t xml:space="preserve">Back </w:t>
      </w:r>
      <w:proofErr w:type="gramStart"/>
      <w:r w:rsidR="00622C8E" w:rsidRPr="00B81896">
        <w:rPr>
          <w:rStyle w:val="ButtonLabels"/>
        </w:rPr>
        <w:t>To</w:t>
      </w:r>
      <w:proofErr w:type="gramEnd"/>
      <w:r w:rsidR="00622C8E" w:rsidRPr="00B81896">
        <w:rPr>
          <w:rStyle w:val="ButtonLabels"/>
        </w:rPr>
        <w:t xml:space="preserve"> Setup</w:t>
      </w:r>
      <w:r w:rsidRPr="00021256">
        <w:t>.</w:t>
      </w:r>
    </w:p>
    <w:p w:rsidR="00021256" w:rsidRPr="00021256" w:rsidRDefault="00021256" w:rsidP="00021256">
      <w:pPr>
        <w:pStyle w:val="Heading2"/>
        <w:numPr>
          <w:ilvl w:val="1"/>
          <w:numId w:val="135"/>
        </w:numPr>
      </w:pPr>
      <w:r w:rsidRPr="00021256">
        <w:t xml:space="preserve">From the Positions tab, click </w:t>
      </w:r>
      <w:r w:rsidRPr="00566EA7">
        <w:rPr>
          <w:rStyle w:val="ButtonLabels"/>
        </w:rPr>
        <w:t>New</w:t>
      </w:r>
      <w:r w:rsidRPr="00021256">
        <w:t>.</w:t>
      </w:r>
    </w:p>
    <w:p w:rsidR="001B00C6" w:rsidRPr="004E5A6E" w:rsidRDefault="001B00C6" w:rsidP="00D72789">
      <w:pPr>
        <w:pStyle w:val="Heading3"/>
        <w:ind w:left="1170"/>
      </w:pPr>
      <w:r w:rsidRPr="005D0AD5">
        <w:rPr>
          <w:rStyle w:val="FieldLabels"/>
        </w:rPr>
        <w:t>Title</w:t>
      </w:r>
      <w:r w:rsidRPr="00596FF7">
        <w:rPr>
          <w:rStyle w:val="FieldLabels"/>
          <w:b w:val="0"/>
        </w:rPr>
        <w:t>:</w:t>
      </w:r>
      <w:r w:rsidRPr="004E5A6E">
        <w:t xml:space="preserve"> </w:t>
      </w:r>
      <w:r w:rsidR="00B6520D">
        <w:rPr>
          <w:rStyle w:val="Data"/>
        </w:rPr>
        <w:t>Full-Stack Web Developer</w:t>
      </w:r>
      <w:r w:rsidRPr="004E5A6E">
        <w:t xml:space="preserve"> </w:t>
      </w:r>
    </w:p>
    <w:p w:rsidR="001B00C6" w:rsidRPr="004E5A6E" w:rsidRDefault="001B00C6" w:rsidP="00D72789">
      <w:pPr>
        <w:pStyle w:val="Heading3"/>
        <w:ind w:left="1170"/>
      </w:pPr>
      <w:r w:rsidRPr="005D0AD5">
        <w:rPr>
          <w:rStyle w:val="FieldLabels"/>
        </w:rPr>
        <w:t>Type</w:t>
      </w:r>
      <w:r w:rsidRPr="00596FF7">
        <w:rPr>
          <w:rStyle w:val="FieldLabels"/>
          <w:b w:val="0"/>
        </w:rPr>
        <w:t>:</w:t>
      </w:r>
      <w:r w:rsidRPr="004E5A6E">
        <w:t xml:space="preserve"> </w:t>
      </w:r>
      <w:r w:rsidRPr="005D0AD5">
        <w:rPr>
          <w:rStyle w:val="PicklistValues"/>
        </w:rPr>
        <w:t>Full Time</w:t>
      </w:r>
    </w:p>
    <w:p w:rsidR="001B00C6" w:rsidRPr="002711D3" w:rsidRDefault="001B00C6" w:rsidP="00D72789">
      <w:pPr>
        <w:pStyle w:val="Heading3"/>
        <w:ind w:left="1170"/>
        <w:rPr>
          <w:rStyle w:val="PicklistValues"/>
          <w:rFonts w:ascii="Arial" w:hAnsi="Arial"/>
          <w:bCs/>
        </w:rPr>
      </w:pPr>
      <w:r w:rsidRPr="005D0AD5">
        <w:rPr>
          <w:rStyle w:val="FieldLabels"/>
        </w:rPr>
        <w:t>Department</w:t>
      </w:r>
      <w:r w:rsidRPr="00596FF7">
        <w:rPr>
          <w:rStyle w:val="FieldLabels"/>
          <w:b w:val="0"/>
        </w:rPr>
        <w:t>:</w:t>
      </w:r>
      <w:r w:rsidRPr="004E5A6E">
        <w:t xml:space="preserve"> </w:t>
      </w:r>
      <w:r w:rsidRPr="005D0AD5">
        <w:rPr>
          <w:rStyle w:val="PicklistValues"/>
        </w:rPr>
        <w:t>Engineering</w:t>
      </w:r>
    </w:p>
    <w:p w:rsidR="001B00C6" w:rsidRPr="004E5A6E" w:rsidRDefault="001B00C6" w:rsidP="00D72789">
      <w:pPr>
        <w:pStyle w:val="Heading3"/>
        <w:ind w:left="1170"/>
      </w:pPr>
      <w:r>
        <w:rPr>
          <w:rStyle w:val="FieldLabels"/>
        </w:rPr>
        <w:t>Location</w:t>
      </w:r>
      <w:r w:rsidRPr="00596FF7">
        <w:rPr>
          <w:rStyle w:val="FieldLabels"/>
          <w:b w:val="0"/>
        </w:rPr>
        <w:t>:</w:t>
      </w:r>
      <w:r w:rsidRPr="004E5A6E">
        <w:t xml:space="preserve"> </w:t>
      </w:r>
      <w:r>
        <w:rPr>
          <w:rStyle w:val="PicklistValues"/>
        </w:rPr>
        <w:t>San Francisco</w:t>
      </w:r>
    </w:p>
    <w:p w:rsidR="001B00C6" w:rsidRPr="004E5A6E" w:rsidRDefault="001B00C6" w:rsidP="00D72789">
      <w:pPr>
        <w:pStyle w:val="Heading3"/>
        <w:ind w:left="1170"/>
      </w:pPr>
      <w:r w:rsidRPr="005D0AD5">
        <w:rPr>
          <w:rStyle w:val="FieldLabels"/>
        </w:rPr>
        <w:t>Pay Grade</w:t>
      </w:r>
      <w:r w:rsidRPr="00596FF7">
        <w:rPr>
          <w:rStyle w:val="FieldLabels"/>
          <w:b w:val="0"/>
        </w:rPr>
        <w:t>:</w:t>
      </w:r>
      <w:r w:rsidRPr="004E5A6E">
        <w:t xml:space="preserve"> </w:t>
      </w:r>
      <w:r w:rsidRPr="005D0AD5">
        <w:rPr>
          <w:rStyle w:val="PicklistValues"/>
        </w:rPr>
        <w:t>ENG-200</w:t>
      </w:r>
    </w:p>
    <w:p w:rsidR="001B00C6" w:rsidRPr="004B1C20" w:rsidRDefault="001B00C6" w:rsidP="00D72789">
      <w:pPr>
        <w:pStyle w:val="Heading3"/>
        <w:ind w:left="1170"/>
      </w:pPr>
      <w:r w:rsidRPr="005D0AD5">
        <w:rPr>
          <w:rStyle w:val="FieldLabels"/>
        </w:rPr>
        <w:t>Hiring Manager</w:t>
      </w:r>
      <w:r w:rsidRPr="00596FF7">
        <w:rPr>
          <w:rStyle w:val="FieldLabels"/>
          <w:b w:val="0"/>
        </w:rPr>
        <w:t>:</w:t>
      </w:r>
      <w:r w:rsidRPr="004E5A6E">
        <w:t xml:space="preserve"> </w:t>
      </w:r>
      <w:r w:rsidRPr="005D0AD5">
        <w:rPr>
          <w:rStyle w:val="PicklistValues"/>
        </w:rPr>
        <w:t xml:space="preserve">Andy </w:t>
      </w:r>
      <w:proofErr w:type="spellStart"/>
      <w:r w:rsidRPr="005D0AD5">
        <w:rPr>
          <w:rStyle w:val="PicklistValues"/>
        </w:rPr>
        <w:t>Macrola</w:t>
      </w:r>
      <w:proofErr w:type="spellEnd"/>
    </w:p>
    <w:p w:rsidR="001B00C6" w:rsidRPr="004E5A6E" w:rsidRDefault="001B00C6" w:rsidP="00D72789">
      <w:pPr>
        <w:pStyle w:val="Heading3"/>
        <w:ind w:left="1170"/>
      </w:pPr>
      <w:r w:rsidRPr="005D0AD5">
        <w:rPr>
          <w:rStyle w:val="FieldLabels"/>
        </w:rPr>
        <w:t>Priority</w:t>
      </w:r>
      <w:r w:rsidRPr="00596FF7">
        <w:rPr>
          <w:rStyle w:val="FieldLabels"/>
          <w:b w:val="0"/>
        </w:rPr>
        <w:t>:</w:t>
      </w:r>
      <w:r w:rsidRPr="004E5A6E">
        <w:t xml:space="preserve"> </w:t>
      </w:r>
      <w:r w:rsidR="00B6520D">
        <w:rPr>
          <w:rStyle w:val="PicklistValues"/>
        </w:rPr>
        <w:t>High</w:t>
      </w:r>
    </w:p>
    <w:p w:rsidR="001B00C6" w:rsidRPr="004E5A6E" w:rsidRDefault="001B00C6" w:rsidP="00D72789">
      <w:pPr>
        <w:pStyle w:val="Heading3"/>
        <w:ind w:left="1170"/>
      </w:pPr>
      <w:r w:rsidRPr="005D0AD5">
        <w:rPr>
          <w:rStyle w:val="FieldLabels"/>
        </w:rPr>
        <w:t>Status</w:t>
      </w:r>
      <w:r w:rsidRPr="00596FF7">
        <w:rPr>
          <w:rStyle w:val="FieldLabels"/>
          <w:b w:val="0"/>
        </w:rPr>
        <w:t>:</w:t>
      </w:r>
      <w:r w:rsidRPr="004E5A6E">
        <w:t xml:space="preserve"> </w:t>
      </w:r>
      <w:r w:rsidRPr="005D0AD5">
        <w:rPr>
          <w:rStyle w:val="PicklistValues"/>
        </w:rPr>
        <w:t>New</w:t>
      </w:r>
    </w:p>
    <w:p w:rsidR="001B00C6" w:rsidRPr="004E5A6E" w:rsidRDefault="001B00C6" w:rsidP="00D72789">
      <w:pPr>
        <w:pStyle w:val="Heading3"/>
        <w:ind w:left="1170"/>
      </w:pPr>
      <w:r w:rsidRPr="005D0AD5">
        <w:rPr>
          <w:rStyle w:val="FieldLabels"/>
        </w:rPr>
        <w:t>Job Description</w:t>
      </w:r>
      <w:r w:rsidRPr="00596FF7">
        <w:rPr>
          <w:rStyle w:val="FieldLabels"/>
          <w:b w:val="0"/>
        </w:rPr>
        <w:t>:</w:t>
      </w:r>
      <w:r w:rsidRPr="00596FF7">
        <w:rPr>
          <w:b/>
        </w:rPr>
        <w:t xml:space="preserve"> </w:t>
      </w:r>
      <w:r w:rsidR="00B6520D">
        <w:rPr>
          <w:rStyle w:val="Data"/>
        </w:rPr>
        <w:t>Work with a team to design, code, implement and maintain a fully functional, modern interactive website</w:t>
      </w:r>
      <w:r w:rsidR="00622C8E" w:rsidRPr="00B81896">
        <w:t>.</w:t>
      </w:r>
      <w:r w:rsidRPr="005D0AD5">
        <w:rPr>
          <w:rStyle w:val="Data"/>
        </w:rPr>
        <w:t xml:space="preserve"> </w:t>
      </w:r>
    </w:p>
    <w:p w:rsidR="00021256" w:rsidRPr="00021256" w:rsidRDefault="00021256" w:rsidP="00021256">
      <w:pPr>
        <w:pStyle w:val="Heading2"/>
        <w:numPr>
          <w:ilvl w:val="1"/>
          <w:numId w:val="135"/>
        </w:numPr>
      </w:pPr>
      <w:r w:rsidRPr="00021256">
        <w:t xml:space="preserve">Click </w:t>
      </w:r>
      <w:r w:rsidRPr="00566EA7">
        <w:rPr>
          <w:rStyle w:val="ButtonLabels"/>
        </w:rPr>
        <w:t>Save</w:t>
      </w:r>
      <w:r w:rsidRPr="00021256">
        <w:t>.</w:t>
      </w:r>
    </w:p>
    <w:p w:rsidR="00021256" w:rsidRPr="00021256" w:rsidRDefault="00021256" w:rsidP="00021256">
      <w:pPr>
        <w:pStyle w:val="Heading2"/>
        <w:numPr>
          <w:ilvl w:val="1"/>
          <w:numId w:val="135"/>
        </w:numPr>
      </w:pPr>
      <w:r w:rsidRPr="00021256">
        <w:t>From the Interviewers related list, click the interviewer record.</w:t>
      </w:r>
    </w:p>
    <w:p w:rsidR="00021256" w:rsidRPr="00021256" w:rsidRDefault="00021256" w:rsidP="00021256">
      <w:pPr>
        <w:pStyle w:val="Heading2"/>
        <w:numPr>
          <w:ilvl w:val="1"/>
          <w:numId w:val="135"/>
        </w:numPr>
      </w:pPr>
      <w:r w:rsidRPr="00021256">
        <w:t xml:space="preserve">Verify that the </w:t>
      </w:r>
      <w:r w:rsidRPr="00566EA7">
        <w:rPr>
          <w:rStyle w:val="ButtonLabels"/>
        </w:rPr>
        <w:t>Employee</w:t>
      </w:r>
      <w:r w:rsidRPr="00021256">
        <w:t xml:space="preserve"> and </w:t>
      </w:r>
      <w:r w:rsidRPr="00566EA7">
        <w:rPr>
          <w:rStyle w:val="ButtonLabels"/>
        </w:rPr>
        <w:t>Position</w:t>
      </w:r>
      <w:r w:rsidRPr="00021256">
        <w:t xml:space="preserve"> fields have the correct values.</w:t>
      </w:r>
    </w:p>
    <w:p w:rsidR="00021256" w:rsidRDefault="00021256" w:rsidP="00021256">
      <w:pPr>
        <w:pStyle w:val="ExerciseTitle"/>
      </w:pPr>
    </w:p>
    <w:p w:rsidR="00021256" w:rsidRDefault="00021256">
      <w:pPr>
        <w:spacing w:after="200" w:line="276" w:lineRule="auto"/>
        <w:rPr>
          <w:b/>
        </w:rPr>
      </w:pPr>
      <w:r>
        <w:br w:type="page"/>
      </w:r>
    </w:p>
    <w:p w:rsidR="00A3743D" w:rsidRDefault="0024104D" w:rsidP="0014322B">
      <w:pPr>
        <w:pStyle w:val="ExerciseTitle"/>
      </w:pPr>
      <w:bookmarkStart w:id="138" w:name="_Toc440875419"/>
      <w:r>
        <w:lastRenderedPageBreak/>
        <w:t>1</w:t>
      </w:r>
      <w:r w:rsidR="002262B2">
        <w:t>3</w:t>
      </w:r>
      <w:r w:rsidR="00A3743D">
        <w:t>-1: Create Multi-Step Approval Processes</w:t>
      </w:r>
      <w:bookmarkEnd w:id="135"/>
      <w:bookmarkEnd w:id="136"/>
      <w:bookmarkEnd w:id="137"/>
      <w:bookmarkEnd w:id="138"/>
    </w:p>
    <w:p w:rsidR="00617615" w:rsidRDefault="00617615" w:rsidP="00617615">
      <w:pPr>
        <w:pStyle w:val="GoalTskTimeInstr"/>
      </w:pPr>
      <w:r>
        <w:t>Scenario:</w:t>
      </w:r>
    </w:p>
    <w:p w:rsidR="00617615" w:rsidRDefault="00617615" w:rsidP="00617615">
      <w:pPr>
        <w:pStyle w:val="BodyText"/>
      </w:pPr>
      <w:r>
        <w:t xml:space="preserve">Universal Containers needs to make sure that all new positions receive the proper approval before they are posted.  </w:t>
      </w:r>
    </w:p>
    <w:p w:rsidR="00617615" w:rsidRDefault="00617615" w:rsidP="00617615">
      <w:pPr>
        <w:pStyle w:val="ListBullet"/>
      </w:pPr>
      <w:r>
        <w:t>Step 1: New positions should go to the manager of the record owner.</w:t>
      </w:r>
    </w:p>
    <w:p w:rsidR="00617615" w:rsidRDefault="00617615" w:rsidP="00617615">
      <w:pPr>
        <w:pStyle w:val="ListBullet"/>
      </w:pPr>
      <w:r>
        <w:t>Step 2: All positions approved by the record owner's manager should go to the recruiter (Mario Ruiz).</w:t>
      </w:r>
    </w:p>
    <w:p w:rsidR="00617615" w:rsidRDefault="00617615" w:rsidP="00617615">
      <w:pPr>
        <w:pStyle w:val="ListBullet"/>
      </w:pPr>
      <w:r>
        <w:t>Step 3: Senior level positions should also be approved by the department VP.</w:t>
      </w:r>
    </w:p>
    <w:p w:rsidR="00A3743D" w:rsidRDefault="00A3743D" w:rsidP="0014322B">
      <w:pPr>
        <w:pStyle w:val="GoalTskTimeInstr"/>
      </w:pPr>
      <w:r>
        <w:t>Goal:</w:t>
      </w:r>
    </w:p>
    <w:p w:rsidR="00A3743D" w:rsidRDefault="00A3743D" w:rsidP="0014322B">
      <w:pPr>
        <w:pStyle w:val="BodyText"/>
      </w:pPr>
      <w:r>
        <w:t>Create an approval process for approving new positions.</w:t>
      </w:r>
    </w:p>
    <w:p w:rsidR="00A3743D" w:rsidRDefault="00A3743D" w:rsidP="0014322B">
      <w:pPr>
        <w:pStyle w:val="GoalTskTimeInstr"/>
      </w:pPr>
      <w:r>
        <w:t>Tasks:</w:t>
      </w:r>
    </w:p>
    <w:p w:rsidR="00A3743D" w:rsidRDefault="00A3743D" w:rsidP="00FD0DFD">
      <w:pPr>
        <w:pStyle w:val="Heading1"/>
        <w:numPr>
          <w:ilvl w:val="0"/>
          <w:numId w:val="69"/>
        </w:numPr>
      </w:pPr>
      <w:r>
        <w:t>Create a multi-step approval process.</w:t>
      </w:r>
    </w:p>
    <w:p w:rsidR="00A3743D" w:rsidRDefault="00A3743D" w:rsidP="0024104D">
      <w:pPr>
        <w:pStyle w:val="Heading1"/>
      </w:pPr>
      <w:r>
        <w:t xml:space="preserve">Create initial submission actions. </w:t>
      </w:r>
    </w:p>
    <w:p w:rsidR="00A3743D" w:rsidRDefault="00A3743D" w:rsidP="0024104D">
      <w:pPr>
        <w:pStyle w:val="Heading1"/>
      </w:pPr>
      <w:r>
        <w:t>Create approval steps.</w:t>
      </w:r>
    </w:p>
    <w:p w:rsidR="00A3743D" w:rsidRDefault="00A3743D" w:rsidP="0024104D">
      <w:pPr>
        <w:pStyle w:val="Heading1"/>
      </w:pPr>
      <w:r>
        <w:t xml:space="preserve">Create final approval actions. </w:t>
      </w:r>
    </w:p>
    <w:p w:rsidR="00A3743D" w:rsidRDefault="00A3743D" w:rsidP="0024104D">
      <w:pPr>
        <w:pStyle w:val="Heading1"/>
      </w:pPr>
      <w:r>
        <w:t>Create final rejection actions.</w:t>
      </w:r>
    </w:p>
    <w:p w:rsidR="00A3743D" w:rsidRDefault="00A3743D" w:rsidP="0024104D">
      <w:pPr>
        <w:pStyle w:val="Heading1"/>
      </w:pPr>
      <w:r>
        <w:t xml:space="preserve">Activate the </w:t>
      </w:r>
      <w:r w:rsidR="00314A08">
        <w:t>process</w:t>
      </w:r>
      <w:r>
        <w:t>.</w:t>
      </w:r>
    </w:p>
    <w:p w:rsidR="00A3743D" w:rsidRDefault="00A3743D" w:rsidP="0024104D">
      <w:pPr>
        <w:pStyle w:val="Heading1"/>
      </w:pPr>
      <w:r>
        <w:t xml:space="preserve">Create a new position to test the </w:t>
      </w:r>
      <w:r w:rsidRPr="002E178C">
        <w:t xml:space="preserve">approval </w:t>
      </w:r>
      <w:r>
        <w:t>process.</w:t>
      </w:r>
    </w:p>
    <w:p w:rsidR="00A3743D" w:rsidRDefault="00A3743D" w:rsidP="0014322B">
      <w:pPr>
        <w:pStyle w:val="GoalTskTimeInstr"/>
      </w:pPr>
      <w:r>
        <w:t>Time:</w:t>
      </w:r>
    </w:p>
    <w:p w:rsidR="00A3743D" w:rsidRDefault="00A3743D" w:rsidP="0014322B">
      <w:pPr>
        <w:pStyle w:val="BodyText"/>
      </w:pPr>
      <w:r>
        <w:t>30 minutes</w:t>
      </w:r>
    </w:p>
    <w:p w:rsidR="00A3743D" w:rsidRDefault="00A3743D" w:rsidP="0014322B">
      <w:pPr>
        <w:pStyle w:val="SingleLine"/>
      </w:pPr>
    </w:p>
    <w:p w:rsidR="00A3743D" w:rsidRDefault="00E5780A" w:rsidP="009678B9">
      <w:pPr>
        <w:pStyle w:val="H1bodytext"/>
      </w:pPr>
      <w:r>
        <w:rPr>
          <w:noProof/>
          <w:lang w:val="en-IN" w:eastAsia="en-IN"/>
        </w:rPr>
        <w:lastRenderedPageBreak/>
        <w:drawing>
          <wp:inline distT="0" distB="0" distL="0" distR="0" wp14:anchorId="275544D5" wp14:editId="0D3E5747">
            <wp:extent cx="5459095" cy="7825105"/>
            <wp:effectExtent l="19050" t="0" r="8255" b="0"/>
            <wp:docPr id="10" name="Picture 9" descr="approval-re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redraw.png"/>
                    <pic:cNvPicPr/>
                  </pic:nvPicPr>
                  <pic:blipFill>
                    <a:blip r:embed="rId13" cstate="print"/>
                    <a:stretch>
                      <a:fillRect/>
                    </a:stretch>
                  </pic:blipFill>
                  <pic:spPr>
                    <a:xfrm>
                      <a:off x="0" y="0"/>
                      <a:ext cx="5459095" cy="7825105"/>
                    </a:xfrm>
                    <a:prstGeom prst="rect">
                      <a:avLst/>
                    </a:prstGeom>
                  </pic:spPr>
                </pic:pic>
              </a:graphicData>
            </a:graphic>
          </wp:inline>
        </w:drawing>
      </w:r>
    </w:p>
    <w:p w:rsidR="00A3743D" w:rsidRPr="002E178C" w:rsidRDefault="00A3743D" w:rsidP="0014322B">
      <w:pPr>
        <w:pStyle w:val="GoalTskTimeInstr"/>
      </w:pPr>
      <w:r w:rsidRPr="002E178C">
        <w:lastRenderedPageBreak/>
        <w:t>Instructions:</w:t>
      </w:r>
    </w:p>
    <w:p w:rsidR="00A3743D" w:rsidRDefault="00A3743D" w:rsidP="00FD0DFD">
      <w:pPr>
        <w:pStyle w:val="Heading1"/>
        <w:numPr>
          <w:ilvl w:val="0"/>
          <w:numId w:val="70"/>
        </w:numPr>
      </w:pPr>
      <w:r w:rsidRPr="0024104D">
        <w:t>Create a multi-step approval process.</w:t>
      </w:r>
    </w:p>
    <w:p w:rsidR="00A3743D" w:rsidRPr="007A0BEB" w:rsidRDefault="00A3743D" w:rsidP="0024104D">
      <w:pPr>
        <w:pStyle w:val="Heading2"/>
      </w:pPr>
      <w:r w:rsidRPr="002E178C">
        <w:t xml:space="preserve">Click </w:t>
      </w:r>
      <w:r w:rsidRPr="00AB29E9">
        <w:rPr>
          <w:rStyle w:val="ClickPaths"/>
          <w:szCs w:val="22"/>
        </w:rPr>
        <w:t>Setup | Create | Workflow &amp; Approvals | Approval Processes</w:t>
      </w:r>
      <w:r w:rsidRPr="007A0BEB">
        <w:t>.</w:t>
      </w:r>
    </w:p>
    <w:p w:rsidR="00A3743D" w:rsidRPr="00AB29E9" w:rsidRDefault="00A3743D" w:rsidP="0024104D">
      <w:pPr>
        <w:pStyle w:val="Heading2"/>
      </w:pPr>
      <w:r w:rsidRPr="00AB29E9">
        <w:t xml:space="preserve">Select </w:t>
      </w:r>
      <w:r w:rsidRPr="00AB29E9">
        <w:rPr>
          <w:rStyle w:val="PicklistValues"/>
        </w:rPr>
        <w:t>Position</w:t>
      </w:r>
      <w:r w:rsidRPr="00AB29E9">
        <w:t xml:space="preserve"> from the </w:t>
      </w:r>
      <w:r w:rsidRPr="00AB29E9">
        <w:rPr>
          <w:rStyle w:val="FieldLabels"/>
        </w:rPr>
        <w:t xml:space="preserve">Manage Approval Processes </w:t>
      </w:r>
      <w:proofErr w:type="gramStart"/>
      <w:r w:rsidRPr="00AB29E9">
        <w:rPr>
          <w:rStyle w:val="FieldLabels"/>
        </w:rPr>
        <w:t>For</w:t>
      </w:r>
      <w:proofErr w:type="gramEnd"/>
      <w:r w:rsidRPr="00AB29E9">
        <w:rPr>
          <w:rStyle w:val="FieldLabels"/>
        </w:rPr>
        <w:t>:</w:t>
      </w:r>
      <w:r w:rsidRPr="00AB29E9">
        <w:t xml:space="preserve"> picklist.</w:t>
      </w:r>
    </w:p>
    <w:p w:rsidR="00A3743D" w:rsidRPr="007A0BEB" w:rsidRDefault="00A3743D" w:rsidP="0024104D">
      <w:pPr>
        <w:pStyle w:val="Heading2"/>
      </w:pPr>
      <w:r w:rsidRPr="002E178C">
        <w:t>Click</w:t>
      </w:r>
      <w:r w:rsidRPr="002E178C">
        <w:rPr>
          <w:szCs w:val="22"/>
        </w:rPr>
        <w:t xml:space="preserve"> </w:t>
      </w:r>
      <w:r w:rsidRPr="00204DCF">
        <w:rPr>
          <w:rStyle w:val="ButtonLabels"/>
        </w:rPr>
        <w:t>Create New Approval Process |</w:t>
      </w:r>
      <w:r w:rsidRPr="00AB29E9">
        <w:rPr>
          <w:rStyle w:val="ClickPaths"/>
        </w:rPr>
        <w:t xml:space="preserve"> </w:t>
      </w:r>
      <w:r w:rsidRPr="008F7F57">
        <w:rPr>
          <w:rStyle w:val="ClickPaths"/>
        </w:rPr>
        <w:t>Use Standard Setup Wizard</w:t>
      </w:r>
      <w:r w:rsidRPr="007A0BEB">
        <w:t>.</w:t>
      </w:r>
    </w:p>
    <w:p w:rsidR="00A3743D" w:rsidRPr="00AB29E9" w:rsidRDefault="00A3743D" w:rsidP="00617615">
      <w:pPr>
        <w:pStyle w:val="Heading3"/>
        <w:ind w:hanging="270"/>
      </w:pPr>
      <w:r w:rsidRPr="008F7F57">
        <w:rPr>
          <w:rStyle w:val="FieldLabels"/>
        </w:rPr>
        <w:t>Process Name</w:t>
      </w:r>
      <w:r w:rsidRPr="001E37C6">
        <w:rPr>
          <w:rStyle w:val="FieldLabels"/>
          <w:b w:val="0"/>
        </w:rPr>
        <w:t>:</w:t>
      </w:r>
      <w:r w:rsidRPr="00AB29E9">
        <w:t xml:space="preserve"> </w:t>
      </w:r>
      <w:r w:rsidRPr="008F7F57">
        <w:rPr>
          <w:rStyle w:val="Data"/>
        </w:rPr>
        <w:t>3-Step Position Approval #1</w:t>
      </w:r>
    </w:p>
    <w:p w:rsidR="00A3743D" w:rsidRPr="00AB29E9" w:rsidRDefault="00A3743D" w:rsidP="00617615">
      <w:pPr>
        <w:pStyle w:val="Heading3"/>
        <w:ind w:hanging="270"/>
      </w:pPr>
      <w:r w:rsidRPr="008F7F57">
        <w:rPr>
          <w:rStyle w:val="FieldLabels"/>
        </w:rPr>
        <w:t>Unique Name</w:t>
      </w:r>
      <w:r w:rsidRPr="001E37C6">
        <w:rPr>
          <w:rStyle w:val="FieldLabels"/>
          <w:b w:val="0"/>
        </w:rPr>
        <w:t>:</w:t>
      </w:r>
      <w:r w:rsidRPr="00AB29E9">
        <w:t xml:space="preserve"> </w:t>
      </w:r>
      <w:r w:rsidRPr="008F7F57">
        <w:rPr>
          <w:rStyle w:val="Data"/>
        </w:rPr>
        <w:t xml:space="preserve">X3_Step_Position_Approval_1 </w:t>
      </w:r>
      <w:r w:rsidRPr="00AB29E9">
        <w:t>(</w:t>
      </w:r>
      <w:r>
        <w:t>This field</w:t>
      </w:r>
      <w:r w:rsidRPr="00AB29E9">
        <w:t xml:space="preserve"> auto-populate</w:t>
      </w:r>
      <w:r>
        <w:t>s.</w:t>
      </w:r>
      <w:r w:rsidRPr="00AB29E9">
        <w:t>)</w:t>
      </w:r>
    </w:p>
    <w:p w:rsidR="00A3743D" w:rsidRDefault="00A3743D" w:rsidP="00617615">
      <w:pPr>
        <w:pStyle w:val="Heading3"/>
        <w:ind w:hanging="270"/>
      </w:pPr>
      <w:r w:rsidRPr="008F7F57">
        <w:rPr>
          <w:rStyle w:val="FieldLabels"/>
        </w:rPr>
        <w:t>Description</w:t>
      </w:r>
      <w:r w:rsidRPr="001E37C6">
        <w:rPr>
          <w:rStyle w:val="FieldLabels"/>
          <w:b w:val="0"/>
        </w:rPr>
        <w:t>:</w:t>
      </w:r>
      <w:r w:rsidRPr="001E37C6">
        <w:t xml:space="preserve"> </w:t>
      </w:r>
    </w:p>
    <w:p w:rsidR="00622C8E" w:rsidRDefault="00A3743D" w:rsidP="00B81896">
      <w:pPr>
        <w:pStyle w:val="H3bodytext"/>
        <w:rPr>
          <w:rStyle w:val="Data"/>
        </w:rPr>
      </w:pPr>
      <w:r w:rsidRPr="008F7F57">
        <w:rPr>
          <w:rStyle w:val="Data"/>
        </w:rPr>
        <w:t xml:space="preserve">ALL New Positions: </w:t>
      </w:r>
      <w:r w:rsidRPr="008F7F57">
        <w:rPr>
          <w:rStyle w:val="Data"/>
        </w:rPr>
        <w:br/>
        <w:t xml:space="preserve">- Step 1: approval by </w:t>
      </w:r>
      <w:proofErr w:type="spellStart"/>
      <w:r w:rsidRPr="008F7F57">
        <w:rPr>
          <w:rStyle w:val="Data"/>
        </w:rPr>
        <w:t>Mgr</w:t>
      </w:r>
      <w:proofErr w:type="spellEnd"/>
      <w:r w:rsidRPr="008F7F57">
        <w:rPr>
          <w:rStyle w:val="Data"/>
        </w:rPr>
        <w:t xml:space="preserve"> of </w:t>
      </w:r>
      <w:r w:rsidR="00E5780A">
        <w:rPr>
          <w:rStyle w:val="Data"/>
        </w:rPr>
        <w:t>Record Owner</w:t>
      </w:r>
      <w:r w:rsidRPr="008F7F57">
        <w:rPr>
          <w:rStyle w:val="Data"/>
        </w:rPr>
        <w:t xml:space="preserve"> </w:t>
      </w:r>
      <w:r w:rsidRPr="008F7F57">
        <w:rPr>
          <w:rStyle w:val="Data"/>
        </w:rPr>
        <w:br/>
        <w:t xml:space="preserve">- Step 2: approval by Recruiter (Mario) </w:t>
      </w:r>
      <w:r w:rsidRPr="008F7F57">
        <w:rPr>
          <w:rStyle w:val="Data"/>
        </w:rPr>
        <w:br/>
        <w:t xml:space="preserve">- Step 3: senior-level ONLY approved by VP of Hiring </w:t>
      </w:r>
      <w:proofErr w:type="spellStart"/>
      <w:r w:rsidRPr="008F7F57">
        <w:rPr>
          <w:rStyle w:val="Data"/>
        </w:rPr>
        <w:t>Mgr</w:t>
      </w:r>
      <w:proofErr w:type="spellEnd"/>
      <w:r w:rsidRPr="008F7F57">
        <w:rPr>
          <w:rStyle w:val="Data"/>
        </w:rPr>
        <w:t xml:space="preserve"> (manually selected)</w:t>
      </w:r>
    </w:p>
    <w:p w:rsidR="00A3743D" w:rsidRPr="007A0BEB" w:rsidRDefault="00A3743D" w:rsidP="0024104D">
      <w:pPr>
        <w:pStyle w:val="Heading2"/>
      </w:pPr>
      <w:r w:rsidRPr="002E178C">
        <w:t>Click</w:t>
      </w:r>
      <w:r w:rsidRPr="002E178C">
        <w:rPr>
          <w:szCs w:val="22"/>
        </w:rPr>
        <w:t xml:space="preserve"> </w:t>
      </w:r>
      <w:r w:rsidRPr="00204DCF">
        <w:rPr>
          <w:rStyle w:val="ButtonLabels"/>
        </w:rPr>
        <w:t>Next</w:t>
      </w:r>
      <w:r w:rsidRPr="007A0BEB">
        <w:t>.</w:t>
      </w:r>
    </w:p>
    <w:p w:rsidR="00A3743D" w:rsidRPr="009C2223" w:rsidRDefault="00A3743D" w:rsidP="0024104D">
      <w:pPr>
        <w:pStyle w:val="Heading2"/>
      </w:pPr>
      <w:r>
        <w:t>Specify the entry criteria as</w:t>
      </w:r>
      <w:r w:rsidRPr="009C2223">
        <w:t xml:space="preserve"> </w:t>
      </w:r>
      <w:r w:rsidRPr="009C2223">
        <w:rPr>
          <w:rStyle w:val="FieldLabels"/>
        </w:rPr>
        <w:t>Use this approval process if the following</w:t>
      </w:r>
      <w:r w:rsidR="00622C8E" w:rsidRPr="00B81896">
        <w:t>:</w:t>
      </w:r>
      <w:r>
        <w:rPr>
          <w:rStyle w:val="FieldLabels"/>
        </w:rPr>
        <w:t xml:space="preserve"> </w:t>
      </w:r>
      <w:r>
        <w:rPr>
          <w:rStyle w:val="PicklistValues"/>
        </w:rPr>
        <w:t xml:space="preserve">criteria are met: </w:t>
      </w:r>
      <w:r w:rsidR="00DE6398">
        <w:rPr>
          <w:rStyle w:val="PicklistValues"/>
        </w:rPr>
        <w:t xml:space="preserve">Position: </w:t>
      </w:r>
      <w:r w:rsidRPr="009C2223">
        <w:rPr>
          <w:rStyle w:val="PicklistValues"/>
        </w:rPr>
        <w:t>Status | equals |</w:t>
      </w:r>
      <w:r w:rsidRPr="009C2223">
        <w:t xml:space="preserve"> </w:t>
      </w:r>
      <w:r w:rsidRPr="009C2223">
        <w:rPr>
          <w:rStyle w:val="Data"/>
        </w:rPr>
        <w:t>New</w:t>
      </w:r>
      <w:r w:rsidR="00622C8E" w:rsidRPr="00B81896">
        <w:t>,</w:t>
      </w:r>
      <w:r w:rsidRPr="009C2223">
        <w:t xml:space="preserve"> and click </w:t>
      </w:r>
      <w:r w:rsidRPr="00204DCF">
        <w:rPr>
          <w:rStyle w:val="ButtonLabels"/>
        </w:rPr>
        <w:t>Next</w:t>
      </w:r>
      <w:r w:rsidR="00622C8E" w:rsidRPr="00B81896">
        <w:t>.</w:t>
      </w:r>
    </w:p>
    <w:p w:rsidR="00A3743D" w:rsidRPr="00FD3BB5" w:rsidRDefault="00A3743D" w:rsidP="00617615">
      <w:pPr>
        <w:pStyle w:val="Heading3"/>
        <w:ind w:hanging="270"/>
      </w:pPr>
      <w:r w:rsidRPr="00FD3BB5">
        <w:rPr>
          <w:rStyle w:val="FieldLabels"/>
        </w:rPr>
        <w:t xml:space="preserve">Next Automated Approver Determined </w:t>
      </w:r>
      <w:proofErr w:type="gramStart"/>
      <w:r w:rsidRPr="00FD3BB5">
        <w:rPr>
          <w:rStyle w:val="FieldLabels"/>
        </w:rPr>
        <w:t>By</w:t>
      </w:r>
      <w:proofErr w:type="gramEnd"/>
      <w:r w:rsidRPr="001E37C6">
        <w:rPr>
          <w:rStyle w:val="FieldLabels"/>
          <w:b w:val="0"/>
        </w:rPr>
        <w:t>:</w:t>
      </w:r>
      <w:r w:rsidRPr="00FD3BB5">
        <w:t xml:space="preserve"> </w:t>
      </w:r>
      <w:r w:rsidRPr="00FD3BB5">
        <w:rPr>
          <w:rStyle w:val="PicklistValues"/>
        </w:rPr>
        <w:t>Manager</w:t>
      </w:r>
    </w:p>
    <w:p w:rsidR="00A3743D" w:rsidRPr="00FD3BB5" w:rsidRDefault="00A3743D" w:rsidP="00617615">
      <w:pPr>
        <w:pStyle w:val="Heading3"/>
        <w:ind w:hanging="270"/>
      </w:pPr>
      <w:r w:rsidRPr="00FD3BB5">
        <w:rPr>
          <w:rStyle w:val="FieldLabels"/>
        </w:rPr>
        <w:t>Use Approver Field of Position Owner</w:t>
      </w:r>
      <w:r w:rsidRPr="001E37C6">
        <w:rPr>
          <w:rStyle w:val="FieldLabels"/>
          <w:b w:val="0"/>
        </w:rPr>
        <w:t>:</w:t>
      </w:r>
      <w:r w:rsidRPr="00FD3BB5">
        <w:t xml:space="preserve"> </w:t>
      </w:r>
      <w:r>
        <w:t>(selected)</w:t>
      </w:r>
    </w:p>
    <w:p w:rsidR="00A3743D" w:rsidRPr="00FD3BB5" w:rsidRDefault="00A3743D" w:rsidP="00617615">
      <w:pPr>
        <w:pStyle w:val="Heading3"/>
        <w:ind w:hanging="270"/>
      </w:pPr>
      <w:r w:rsidRPr="00FD3BB5">
        <w:rPr>
          <w:rStyle w:val="FieldLabels"/>
        </w:rPr>
        <w:t xml:space="preserve">Record </w:t>
      </w:r>
      <w:proofErr w:type="spellStart"/>
      <w:r w:rsidRPr="00FD3BB5">
        <w:rPr>
          <w:rStyle w:val="FieldLabels"/>
        </w:rPr>
        <w:t>Editability</w:t>
      </w:r>
      <w:proofErr w:type="spellEnd"/>
      <w:r w:rsidRPr="00FD3BB5">
        <w:rPr>
          <w:rStyle w:val="FieldLabels"/>
        </w:rPr>
        <w:t xml:space="preserve"> Properties</w:t>
      </w:r>
      <w:r w:rsidRPr="001E37C6">
        <w:rPr>
          <w:rStyle w:val="FieldLabels"/>
          <w:b w:val="0"/>
        </w:rPr>
        <w:t>:</w:t>
      </w:r>
      <w:r w:rsidRPr="00FD3BB5">
        <w:t xml:space="preserve"> </w:t>
      </w:r>
      <w:r w:rsidRPr="00FD3BB5">
        <w:rPr>
          <w:rStyle w:val="IndividualRadioButton"/>
        </w:rPr>
        <w:t>Administrators ONLY can edit records during the approval process</w:t>
      </w:r>
      <w:r w:rsidR="00622C8E" w:rsidRPr="00B81896">
        <w:t>.</w:t>
      </w:r>
    </w:p>
    <w:p w:rsidR="00A3743D" w:rsidRPr="00886611" w:rsidRDefault="00A3743D" w:rsidP="0024104D">
      <w:pPr>
        <w:pStyle w:val="Heading2"/>
      </w:pPr>
      <w:r w:rsidRPr="00FD3BB5">
        <w:t xml:space="preserve">Click </w:t>
      </w:r>
      <w:r w:rsidRPr="00204DCF">
        <w:rPr>
          <w:rStyle w:val="ButtonLabels"/>
        </w:rPr>
        <w:t>Next</w:t>
      </w:r>
      <w:r w:rsidR="00622C8E" w:rsidRPr="00B81896">
        <w:t>.</w:t>
      </w:r>
    </w:p>
    <w:p w:rsidR="00A3743D" w:rsidRPr="00FD3BB5" w:rsidRDefault="00A3743D" w:rsidP="0024104D">
      <w:pPr>
        <w:pStyle w:val="Heading2"/>
      </w:pPr>
      <w:r w:rsidRPr="00FD3BB5">
        <w:t>Leave</w:t>
      </w:r>
      <w:r>
        <w:t xml:space="preserve"> the</w:t>
      </w:r>
      <w:r w:rsidRPr="00FD3BB5">
        <w:t xml:space="preserve"> </w:t>
      </w:r>
      <w:r w:rsidRPr="00FD3BB5">
        <w:rPr>
          <w:rStyle w:val="FieldLabels"/>
        </w:rPr>
        <w:t>Approval Assignment Email Template</w:t>
      </w:r>
      <w:r w:rsidRPr="00FD3BB5">
        <w:t xml:space="preserve"> </w:t>
      </w:r>
      <w:r>
        <w:t xml:space="preserve">field </w:t>
      </w:r>
      <w:r w:rsidRPr="00FD3BB5">
        <w:t xml:space="preserve">blank, and click </w:t>
      </w:r>
      <w:r w:rsidRPr="00204DCF">
        <w:rPr>
          <w:rStyle w:val="ButtonLabels"/>
        </w:rPr>
        <w:t>Next</w:t>
      </w:r>
      <w:r w:rsidR="00622C8E" w:rsidRPr="00B81896">
        <w:t>.</w:t>
      </w:r>
    </w:p>
    <w:p w:rsidR="00A3743D" w:rsidRPr="003001C6" w:rsidRDefault="00A3743D" w:rsidP="00617615">
      <w:pPr>
        <w:pStyle w:val="Heading3"/>
        <w:ind w:hanging="270"/>
      </w:pPr>
      <w:r w:rsidRPr="003001C6">
        <w:rPr>
          <w:rStyle w:val="FieldLabels"/>
        </w:rPr>
        <w:t>Selected Fields</w:t>
      </w:r>
      <w:r w:rsidRPr="001E37C6">
        <w:rPr>
          <w:rStyle w:val="FieldLabels"/>
          <w:b w:val="0"/>
        </w:rPr>
        <w:t>:</w:t>
      </w:r>
      <w:r w:rsidRPr="003001C6">
        <w:t xml:space="preserve"> </w:t>
      </w:r>
      <w:r w:rsidRPr="002711D3">
        <w:rPr>
          <w:rStyle w:val="PicklistValues"/>
        </w:rPr>
        <w:t>Title</w:t>
      </w:r>
      <w:r w:rsidR="00622C8E" w:rsidRPr="00B81896">
        <w:t>,</w:t>
      </w:r>
      <w:r w:rsidRPr="002711D3">
        <w:rPr>
          <w:rStyle w:val="PicklistValues"/>
        </w:rPr>
        <w:t xml:space="preserve"> Owner</w:t>
      </w:r>
      <w:r w:rsidR="00622C8E" w:rsidRPr="00B81896">
        <w:t>,</w:t>
      </w:r>
      <w:r w:rsidRPr="002711D3">
        <w:rPr>
          <w:rStyle w:val="PicklistValues"/>
        </w:rPr>
        <w:t xml:space="preserve"> </w:t>
      </w:r>
      <w:r w:rsidRPr="007B1A72">
        <w:rPr>
          <w:rStyle w:val="PicklistValues"/>
        </w:rPr>
        <w:t>Department</w:t>
      </w:r>
      <w:r w:rsidR="00622C8E" w:rsidRPr="00B81896">
        <w:t>,</w:t>
      </w:r>
      <w:r w:rsidRPr="007B1A72">
        <w:rPr>
          <w:rStyle w:val="PicklistValues"/>
        </w:rPr>
        <w:t xml:space="preserve"> Hiring Manager</w:t>
      </w:r>
      <w:r w:rsidR="00622C8E" w:rsidRPr="00B81896">
        <w:t>,</w:t>
      </w:r>
      <w:r w:rsidRPr="007B1A72">
        <w:rPr>
          <w:rStyle w:val="PicklistValues"/>
        </w:rPr>
        <w:t xml:space="preserve"> Job Description</w:t>
      </w:r>
      <w:r w:rsidR="00622C8E" w:rsidRPr="00B81896">
        <w:t>,</w:t>
      </w:r>
      <w:r w:rsidRPr="007B1A72">
        <w:rPr>
          <w:rStyle w:val="PicklistValues"/>
        </w:rPr>
        <w:t xml:space="preserve"> Pay Grade</w:t>
      </w:r>
      <w:r w:rsidR="00622C8E" w:rsidRPr="00B81896">
        <w:t xml:space="preserve">, </w:t>
      </w:r>
      <w:r w:rsidRPr="007B1A72">
        <w:rPr>
          <w:rStyle w:val="PicklistValues"/>
        </w:rPr>
        <w:t>Priority</w:t>
      </w:r>
      <w:r w:rsidR="00622C8E" w:rsidRPr="00B81896">
        <w:t>,</w:t>
      </w:r>
      <w:r w:rsidRPr="007B1A72">
        <w:rPr>
          <w:rStyle w:val="PicklistValues"/>
        </w:rPr>
        <w:t xml:space="preserve"> Type</w:t>
      </w:r>
      <w:r w:rsidRPr="003001C6">
        <w:t xml:space="preserve"> </w:t>
      </w:r>
      <w:r>
        <w:t xml:space="preserve">(Hold </w:t>
      </w:r>
      <w:r w:rsidRPr="00204DCF">
        <w:rPr>
          <w:rStyle w:val="ButtonLabels"/>
        </w:rPr>
        <w:t>CTRL</w:t>
      </w:r>
      <w:r>
        <w:t xml:space="preserve"> to select multiple fields.)</w:t>
      </w:r>
    </w:p>
    <w:p w:rsidR="00A3743D" w:rsidRPr="003001C6" w:rsidRDefault="00A3743D" w:rsidP="00617615">
      <w:pPr>
        <w:pStyle w:val="Heading3"/>
        <w:ind w:hanging="270"/>
      </w:pPr>
      <w:r w:rsidRPr="007B1A72">
        <w:rPr>
          <w:rStyle w:val="FieldLabels"/>
        </w:rPr>
        <w:t>Display approval history information in addition to the fields selected above</w:t>
      </w:r>
      <w:r w:rsidRPr="001E37C6">
        <w:rPr>
          <w:rStyle w:val="FieldLabels"/>
          <w:b w:val="0"/>
        </w:rPr>
        <w:t>:</w:t>
      </w:r>
      <w:r w:rsidRPr="003001C6">
        <w:t xml:space="preserve"> </w:t>
      </w:r>
      <w:r>
        <w:t>(selected)</w:t>
      </w:r>
    </w:p>
    <w:p w:rsidR="00A3743D" w:rsidRPr="003001C6" w:rsidRDefault="00A3743D" w:rsidP="00617615">
      <w:pPr>
        <w:pStyle w:val="Heading3"/>
        <w:ind w:hanging="270"/>
      </w:pPr>
      <w:r w:rsidRPr="007B1A72">
        <w:rPr>
          <w:rStyle w:val="FieldLabels"/>
        </w:rPr>
        <w:t>Allow approvers to access the appr</w:t>
      </w:r>
      <w:r>
        <w:rPr>
          <w:rStyle w:val="FieldLabels"/>
        </w:rPr>
        <w:t>oval page only from within the s</w:t>
      </w:r>
      <w:r w:rsidRPr="007B1A72">
        <w:rPr>
          <w:rStyle w:val="FieldLabels"/>
        </w:rPr>
        <w:t>alesforce</w:t>
      </w:r>
      <w:r>
        <w:rPr>
          <w:rStyle w:val="FieldLabels"/>
        </w:rPr>
        <w:t>.com</w:t>
      </w:r>
      <w:r w:rsidRPr="007B1A72">
        <w:rPr>
          <w:rStyle w:val="FieldLabels"/>
        </w:rPr>
        <w:t xml:space="preserve"> application. (Recommended)</w:t>
      </w:r>
      <w:r w:rsidRPr="001E37C6">
        <w:rPr>
          <w:rStyle w:val="FieldLabels"/>
          <w:b w:val="0"/>
        </w:rPr>
        <w:t>:</w:t>
      </w:r>
      <w:r>
        <w:t xml:space="preserve"> (selected)</w:t>
      </w:r>
    </w:p>
    <w:p w:rsidR="00A3743D" w:rsidRPr="007A0BEB" w:rsidRDefault="00A3743D" w:rsidP="0024104D">
      <w:pPr>
        <w:pStyle w:val="Heading2"/>
      </w:pPr>
      <w:r w:rsidRPr="002E178C">
        <w:rPr>
          <w:szCs w:val="22"/>
        </w:rPr>
        <w:t xml:space="preserve">Click </w:t>
      </w:r>
      <w:r w:rsidRPr="00204DCF">
        <w:rPr>
          <w:rStyle w:val="ButtonLabels"/>
        </w:rPr>
        <w:t>Next</w:t>
      </w:r>
      <w:r w:rsidRPr="007A0BEB">
        <w:t>.</w:t>
      </w:r>
    </w:p>
    <w:p w:rsidR="00A3743D" w:rsidRPr="003E2450" w:rsidRDefault="00A3743D" w:rsidP="00617615">
      <w:pPr>
        <w:pStyle w:val="Heading3"/>
        <w:ind w:hanging="270"/>
      </w:pPr>
      <w:r w:rsidRPr="003E2450">
        <w:rPr>
          <w:rStyle w:val="FieldLabels"/>
        </w:rPr>
        <w:t>Allowed Submitters</w:t>
      </w:r>
      <w:r w:rsidRPr="001E37C6">
        <w:rPr>
          <w:rStyle w:val="FieldLabels"/>
          <w:b w:val="0"/>
        </w:rPr>
        <w:t>:</w:t>
      </w:r>
      <w:r w:rsidRPr="003E2450">
        <w:t xml:space="preserve"> </w:t>
      </w:r>
      <w:r w:rsidRPr="003E2450">
        <w:rPr>
          <w:rStyle w:val="PicklistValues"/>
        </w:rPr>
        <w:t>Position Owner</w:t>
      </w:r>
    </w:p>
    <w:p w:rsidR="00A3743D" w:rsidRPr="003E2450" w:rsidRDefault="00A3743D" w:rsidP="00617615">
      <w:pPr>
        <w:pStyle w:val="Heading3"/>
        <w:ind w:hanging="270"/>
      </w:pPr>
      <w:r w:rsidRPr="003E2450">
        <w:rPr>
          <w:rStyle w:val="FieldLabels"/>
        </w:rPr>
        <w:t>Add the Approval History related list to Position page layouts</w:t>
      </w:r>
      <w:r w:rsidRPr="001E37C6">
        <w:rPr>
          <w:rStyle w:val="FieldLabels"/>
          <w:b w:val="0"/>
        </w:rPr>
        <w:t>:</w:t>
      </w:r>
      <w:r w:rsidRPr="003E2450">
        <w:t xml:space="preserve"> </w:t>
      </w:r>
      <w:r>
        <w:t>(selected)</w:t>
      </w:r>
    </w:p>
    <w:p w:rsidR="00A3743D" w:rsidRPr="003E2450" w:rsidRDefault="00A3743D" w:rsidP="00617615">
      <w:pPr>
        <w:pStyle w:val="Heading3"/>
        <w:ind w:hanging="270"/>
      </w:pPr>
      <w:r w:rsidRPr="003E2450">
        <w:rPr>
          <w:rStyle w:val="FieldLabels"/>
        </w:rPr>
        <w:t>Allow submitters to recall approval requests</w:t>
      </w:r>
      <w:r w:rsidRPr="001E37C6">
        <w:rPr>
          <w:rStyle w:val="FieldLabels"/>
          <w:b w:val="0"/>
        </w:rPr>
        <w:t>:</w:t>
      </w:r>
      <w:r w:rsidRPr="003E2450">
        <w:t xml:space="preserve"> </w:t>
      </w:r>
      <w:r>
        <w:t>(cleared)</w:t>
      </w:r>
    </w:p>
    <w:p w:rsidR="00A3743D" w:rsidRPr="007A0BEB" w:rsidRDefault="00A3743D" w:rsidP="0024104D">
      <w:pPr>
        <w:pStyle w:val="Heading2"/>
      </w:pPr>
      <w:r w:rsidRPr="002E178C">
        <w:rPr>
          <w:szCs w:val="22"/>
        </w:rPr>
        <w:t xml:space="preserve">Click </w:t>
      </w:r>
      <w:r w:rsidRPr="00204DCF">
        <w:rPr>
          <w:rStyle w:val="ButtonLabels"/>
        </w:rPr>
        <w:t>Save</w:t>
      </w:r>
      <w:r w:rsidRPr="007A0BEB">
        <w:t>.</w:t>
      </w:r>
    </w:p>
    <w:p w:rsidR="00A3743D" w:rsidRPr="00230A36" w:rsidRDefault="00A3743D" w:rsidP="0024104D">
      <w:pPr>
        <w:pStyle w:val="Heading2"/>
      </w:pPr>
      <w:r w:rsidRPr="00230A36">
        <w:t xml:space="preserve">Select </w:t>
      </w:r>
      <w:r w:rsidRPr="00230A36">
        <w:rPr>
          <w:rStyle w:val="IndividualRadioButton"/>
        </w:rPr>
        <w:t>No, I'll do this later</w:t>
      </w:r>
      <w:r w:rsidR="00622C8E" w:rsidRPr="00B81896">
        <w:t>,</w:t>
      </w:r>
      <w:r w:rsidRPr="00230A36">
        <w:rPr>
          <w:rStyle w:val="IndividualRadioButton"/>
        </w:rPr>
        <w:t xml:space="preserve"> take me to the approval process detail page to review what I've just created</w:t>
      </w:r>
      <w:r w:rsidR="00622C8E" w:rsidRPr="00B81896">
        <w:t>.</w:t>
      </w:r>
    </w:p>
    <w:p w:rsidR="00A3743D" w:rsidRPr="005B15C4" w:rsidRDefault="00A3743D" w:rsidP="0024104D">
      <w:pPr>
        <w:pStyle w:val="Heading2"/>
      </w:pPr>
      <w:r w:rsidRPr="002E178C">
        <w:t xml:space="preserve">Click </w:t>
      </w:r>
      <w:r w:rsidRPr="00204DCF">
        <w:rPr>
          <w:rStyle w:val="ButtonLabels"/>
        </w:rPr>
        <w:t>Go!</w:t>
      </w:r>
    </w:p>
    <w:p w:rsidR="00A3743D" w:rsidRPr="0024104D" w:rsidRDefault="00A3743D" w:rsidP="0024104D">
      <w:pPr>
        <w:pStyle w:val="Heading1"/>
      </w:pPr>
      <w:r w:rsidRPr="0024104D">
        <w:t xml:space="preserve">Create initial submission actions. </w:t>
      </w:r>
    </w:p>
    <w:p w:rsidR="00A3743D" w:rsidRDefault="00A3743D" w:rsidP="0024104D">
      <w:pPr>
        <w:pStyle w:val="Heading2"/>
      </w:pPr>
      <w:r w:rsidRPr="002E178C">
        <w:t xml:space="preserve">Under </w:t>
      </w:r>
      <w:r w:rsidRPr="00F24F9F">
        <w:t>the Initial Submission Actions</w:t>
      </w:r>
      <w:r w:rsidRPr="002E178C">
        <w:t xml:space="preserve"> related list, click </w:t>
      </w:r>
      <w:r w:rsidRPr="00204DCF">
        <w:rPr>
          <w:rStyle w:val="ButtonLabels"/>
        </w:rPr>
        <w:t>Add New |</w:t>
      </w:r>
      <w:r w:rsidRPr="00F24F9F">
        <w:rPr>
          <w:rStyle w:val="ClickPaths"/>
        </w:rPr>
        <w:t xml:space="preserve"> </w:t>
      </w:r>
      <w:r w:rsidRPr="00B57BF4">
        <w:rPr>
          <w:rStyle w:val="ClickPaths"/>
        </w:rPr>
        <w:t>Field Update</w:t>
      </w:r>
      <w:r w:rsidRPr="001E37C6">
        <w:rPr>
          <w:rStyle w:val="ClickPaths"/>
          <w:b w:val="0"/>
        </w:rPr>
        <w:t>.</w:t>
      </w:r>
      <w:r w:rsidRPr="001E37C6">
        <w:rPr>
          <w:b/>
        </w:rPr>
        <w:t xml:space="preserve"> </w:t>
      </w:r>
    </w:p>
    <w:p w:rsidR="00A3743D" w:rsidRPr="002E178C" w:rsidRDefault="00A3743D" w:rsidP="0024104D">
      <w:pPr>
        <w:pStyle w:val="Heading2"/>
      </w:pPr>
      <w:r>
        <w:t>Enter the field update details.</w:t>
      </w:r>
    </w:p>
    <w:p w:rsidR="00A3743D" w:rsidRPr="00F24F9F" w:rsidRDefault="00A3743D" w:rsidP="00617615">
      <w:pPr>
        <w:pStyle w:val="Heading3"/>
        <w:ind w:hanging="270"/>
      </w:pPr>
      <w:r w:rsidRPr="00F24F9F">
        <w:rPr>
          <w:rStyle w:val="FieldLabels"/>
        </w:rPr>
        <w:t>Name</w:t>
      </w:r>
      <w:r w:rsidRPr="008D41F0">
        <w:rPr>
          <w:rStyle w:val="FieldLabels"/>
          <w:b w:val="0"/>
        </w:rPr>
        <w:t>:</w:t>
      </w:r>
      <w:r w:rsidRPr="00F24F9F">
        <w:t xml:space="preserve"> </w:t>
      </w:r>
      <w:r w:rsidRPr="00F24F9F">
        <w:rPr>
          <w:rStyle w:val="Data"/>
        </w:rPr>
        <w:t>Sub-Status for Positions in Progress</w:t>
      </w:r>
    </w:p>
    <w:p w:rsidR="00A3743D" w:rsidRPr="00F24F9F" w:rsidRDefault="00A3743D" w:rsidP="00617615">
      <w:pPr>
        <w:pStyle w:val="Heading3"/>
        <w:ind w:hanging="270"/>
      </w:pPr>
      <w:r w:rsidRPr="00F24F9F">
        <w:rPr>
          <w:rStyle w:val="FieldLabels"/>
        </w:rPr>
        <w:lastRenderedPageBreak/>
        <w:t>Unique Name</w:t>
      </w:r>
      <w:r w:rsidRPr="008D41F0">
        <w:rPr>
          <w:rStyle w:val="FieldLabels"/>
          <w:b w:val="0"/>
        </w:rPr>
        <w:t>:</w:t>
      </w:r>
      <w:r w:rsidRPr="00F24F9F">
        <w:t xml:space="preserve"> </w:t>
      </w:r>
      <w:proofErr w:type="spellStart"/>
      <w:r w:rsidRPr="00F24F9F">
        <w:rPr>
          <w:rStyle w:val="Data"/>
        </w:rPr>
        <w:t>Sub_Status_for_Positions_in_Progress</w:t>
      </w:r>
      <w:proofErr w:type="spellEnd"/>
      <w:r w:rsidRPr="00F24F9F">
        <w:t xml:space="preserve"> (</w:t>
      </w:r>
      <w:r>
        <w:t>This field</w:t>
      </w:r>
      <w:r w:rsidRPr="00F24F9F">
        <w:t xml:space="preserve"> auto-populate</w:t>
      </w:r>
      <w:r>
        <w:t>s.</w:t>
      </w:r>
      <w:r w:rsidRPr="00F24F9F">
        <w:t>)</w:t>
      </w:r>
    </w:p>
    <w:p w:rsidR="00A3743D" w:rsidRPr="00F24F9F" w:rsidRDefault="00A3743D" w:rsidP="00617615">
      <w:pPr>
        <w:pStyle w:val="Heading3"/>
        <w:ind w:hanging="270"/>
      </w:pPr>
      <w:r w:rsidRPr="00F24F9F">
        <w:rPr>
          <w:rStyle w:val="FieldLabels"/>
        </w:rPr>
        <w:t>Field to Update</w:t>
      </w:r>
      <w:r w:rsidRPr="008D41F0">
        <w:rPr>
          <w:rStyle w:val="FieldLabels"/>
          <w:b w:val="0"/>
        </w:rPr>
        <w:t>:</w:t>
      </w:r>
      <w:r w:rsidRPr="00F24F9F">
        <w:t xml:space="preserve"> </w:t>
      </w:r>
      <w:r w:rsidRPr="00F24F9F">
        <w:rPr>
          <w:rStyle w:val="PicklistValues"/>
        </w:rPr>
        <w:t>Sub-Status</w:t>
      </w:r>
    </w:p>
    <w:p w:rsidR="00A3743D" w:rsidRPr="00F24F9F" w:rsidRDefault="00A3743D" w:rsidP="00617615">
      <w:pPr>
        <w:pStyle w:val="Heading3"/>
        <w:ind w:hanging="270"/>
      </w:pPr>
      <w:r w:rsidRPr="00F24F9F">
        <w:rPr>
          <w:rStyle w:val="FieldLabels"/>
        </w:rPr>
        <w:t>Picklist Options</w:t>
      </w:r>
      <w:r w:rsidRPr="008D41F0">
        <w:rPr>
          <w:rStyle w:val="FieldLabels"/>
          <w:b w:val="0"/>
        </w:rPr>
        <w:t>:</w:t>
      </w:r>
      <w:r w:rsidRPr="00F24F9F">
        <w:t xml:space="preserve"> </w:t>
      </w:r>
      <w:r w:rsidRPr="00B57BF4">
        <w:rPr>
          <w:rStyle w:val="IndividualRadioButton"/>
        </w:rPr>
        <w:t>A specific value:</w:t>
      </w:r>
      <w:r w:rsidRPr="00F24F9F">
        <w:t xml:space="preserve"> </w:t>
      </w:r>
      <w:r w:rsidRPr="00F24F9F">
        <w:rPr>
          <w:rStyle w:val="PicklistValues"/>
        </w:rPr>
        <w:t>Pending</w:t>
      </w:r>
    </w:p>
    <w:p w:rsidR="00A3743D" w:rsidRPr="002E178C" w:rsidRDefault="00A3743D" w:rsidP="0024104D">
      <w:pPr>
        <w:pStyle w:val="Heading2"/>
      </w:pPr>
      <w:r w:rsidRPr="002E178C">
        <w:t xml:space="preserve">Click </w:t>
      </w:r>
      <w:r w:rsidRPr="00204DCF">
        <w:rPr>
          <w:rStyle w:val="ButtonLabels"/>
        </w:rPr>
        <w:t>Save</w:t>
      </w:r>
      <w:r w:rsidR="00622C8E" w:rsidRPr="00B81896">
        <w:t>.</w:t>
      </w:r>
    </w:p>
    <w:p w:rsidR="00A3743D" w:rsidRDefault="00A3743D" w:rsidP="0024104D">
      <w:pPr>
        <w:pStyle w:val="Heading1"/>
      </w:pPr>
      <w:r>
        <w:t>Create approval steps.</w:t>
      </w:r>
    </w:p>
    <w:p w:rsidR="00A3743D" w:rsidRPr="002E178C" w:rsidRDefault="00A3743D" w:rsidP="0024104D">
      <w:pPr>
        <w:pStyle w:val="Heading2"/>
      </w:pPr>
      <w:r w:rsidRPr="002E178C">
        <w:t xml:space="preserve">Under the Approval Steps related list, click </w:t>
      </w:r>
      <w:r w:rsidRPr="00204DCF">
        <w:rPr>
          <w:rStyle w:val="ButtonLabels"/>
        </w:rPr>
        <w:t>New Approval Step.</w:t>
      </w:r>
    </w:p>
    <w:p w:rsidR="00A3743D" w:rsidRPr="00195036" w:rsidRDefault="00A3743D" w:rsidP="00617615">
      <w:pPr>
        <w:pStyle w:val="Heading3"/>
        <w:ind w:hanging="270"/>
      </w:pPr>
      <w:r w:rsidRPr="00195036">
        <w:rPr>
          <w:rStyle w:val="FieldLabels"/>
        </w:rPr>
        <w:t>Name</w:t>
      </w:r>
      <w:r w:rsidRPr="008D41F0">
        <w:rPr>
          <w:rStyle w:val="FieldLabels"/>
          <w:b w:val="0"/>
        </w:rPr>
        <w:t>:</w:t>
      </w:r>
      <w:r w:rsidRPr="002E178C">
        <w:t xml:space="preserve"> </w:t>
      </w:r>
      <w:r w:rsidRPr="002E178C">
        <w:rPr>
          <w:rStyle w:val="InputText"/>
          <w:szCs w:val="22"/>
        </w:rPr>
        <w:t xml:space="preserve">Manager of </w:t>
      </w:r>
      <w:r w:rsidR="00E5780A">
        <w:rPr>
          <w:rStyle w:val="InputText"/>
          <w:szCs w:val="22"/>
        </w:rPr>
        <w:t>Record Owner</w:t>
      </w:r>
    </w:p>
    <w:p w:rsidR="00A3743D" w:rsidRPr="002E178C" w:rsidRDefault="00A3743D" w:rsidP="00617615">
      <w:pPr>
        <w:pStyle w:val="Heading3"/>
        <w:ind w:hanging="270"/>
      </w:pPr>
      <w:r w:rsidRPr="00195036">
        <w:rPr>
          <w:rStyle w:val="FieldLabels"/>
        </w:rPr>
        <w:t>Unique Name</w:t>
      </w:r>
      <w:r w:rsidRPr="008D41F0">
        <w:rPr>
          <w:rStyle w:val="FieldLabels"/>
          <w:b w:val="0"/>
        </w:rPr>
        <w:t>:</w:t>
      </w:r>
      <w:r w:rsidRPr="002E178C">
        <w:rPr>
          <w:rStyle w:val="InputText"/>
          <w:szCs w:val="22"/>
        </w:rPr>
        <w:t xml:space="preserve"> </w:t>
      </w:r>
      <w:proofErr w:type="spellStart"/>
      <w:r w:rsidRPr="002E178C">
        <w:rPr>
          <w:rStyle w:val="InputText"/>
          <w:szCs w:val="22"/>
        </w:rPr>
        <w:t>Manager_of_</w:t>
      </w:r>
      <w:r w:rsidR="00E5780A">
        <w:rPr>
          <w:rStyle w:val="InputText"/>
          <w:szCs w:val="22"/>
        </w:rPr>
        <w:t>Record_Owner</w:t>
      </w:r>
      <w:proofErr w:type="spellEnd"/>
      <w:r>
        <w:rPr>
          <w:rStyle w:val="InputText"/>
          <w:szCs w:val="22"/>
        </w:rPr>
        <w:t xml:space="preserve"> </w:t>
      </w:r>
      <w:r w:rsidRPr="00F24F9F">
        <w:t>(</w:t>
      </w:r>
      <w:r>
        <w:t>This field</w:t>
      </w:r>
      <w:r w:rsidRPr="00F24F9F">
        <w:t xml:space="preserve"> auto-populate</w:t>
      </w:r>
      <w:r>
        <w:t>s.</w:t>
      </w:r>
      <w:r w:rsidRPr="00F24F9F">
        <w:t>)</w:t>
      </w:r>
    </w:p>
    <w:p w:rsidR="00A3743D" w:rsidRPr="006231C8" w:rsidRDefault="00A3743D" w:rsidP="00617615">
      <w:pPr>
        <w:pStyle w:val="Heading3"/>
        <w:ind w:hanging="270"/>
        <w:rPr>
          <w:rStyle w:val="Data"/>
          <w:rFonts w:ascii="Arial" w:hAnsi="Arial"/>
          <w:bCs/>
        </w:rPr>
      </w:pPr>
      <w:r w:rsidRPr="00195036">
        <w:rPr>
          <w:rStyle w:val="FieldLabels"/>
        </w:rPr>
        <w:t>Step</w:t>
      </w:r>
      <w:r>
        <w:rPr>
          <w:rStyle w:val="FieldLabels"/>
        </w:rPr>
        <w:t xml:space="preserve"> Number</w:t>
      </w:r>
      <w:r w:rsidRPr="008D41F0">
        <w:rPr>
          <w:rStyle w:val="FieldLabels"/>
          <w:b w:val="0"/>
        </w:rPr>
        <w:t>:</w:t>
      </w:r>
      <w:r w:rsidRPr="002E178C">
        <w:t xml:space="preserve"> </w:t>
      </w:r>
      <w:r w:rsidRPr="006A2EEA">
        <w:rPr>
          <w:rStyle w:val="Data"/>
        </w:rPr>
        <w:t>1</w:t>
      </w:r>
    </w:p>
    <w:p w:rsidR="00A3743D" w:rsidRDefault="00A3743D" w:rsidP="0024104D">
      <w:pPr>
        <w:pStyle w:val="Heading2"/>
      </w:pPr>
      <w:r>
        <w:t xml:space="preserve">Click </w:t>
      </w:r>
      <w:r w:rsidRPr="00204DCF">
        <w:rPr>
          <w:rStyle w:val="ButtonLabels"/>
        </w:rPr>
        <w:t>Next</w:t>
      </w:r>
      <w:r>
        <w:t>.</w:t>
      </w:r>
    </w:p>
    <w:p w:rsidR="00A3743D" w:rsidRPr="002E178C" w:rsidRDefault="00A3743D" w:rsidP="0024104D">
      <w:pPr>
        <w:pStyle w:val="Heading2"/>
      </w:pPr>
      <w:r>
        <w:t xml:space="preserve">Select </w:t>
      </w:r>
      <w:r w:rsidRPr="005F5E44">
        <w:rPr>
          <w:rStyle w:val="IndividualRadioButton"/>
        </w:rPr>
        <w:t>All records should enter this step</w:t>
      </w:r>
      <w:r>
        <w:rPr>
          <w:rStyle w:val="IndividualRadioButton"/>
        </w:rPr>
        <w:t>.</w:t>
      </w:r>
      <w:r w:rsidR="00622C8E" w:rsidRPr="00B81896">
        <w:t>,</w:t>
      </w:r>
      <w:r>
        <w:rPr>
          <w:rStyle w:val="IndividualRadioButton"/>
        </w:rPr>
        <w:t xml:space="preserve"> </w:t>
      </w:r>
      <w:r w:rsidRPr="005F5E44">
        <w:t xml:space="preserve">and click </w:t>
      </w:r>
      <w:r w:rsidRPr="00204DCF">
        <w:rPr>
          <w:rStyle w:val="ButtonLabels"/>
        </w:rPr>
        <w:t>Next</w:t>
      </w:r>
      <w:r w:rsidR="00622C8E" w:rsidRPr="00B81896">
        <w:t xml:space="preserve">. </w:t>
      </w:r>
    </w:p>
    <w:p w:rsidR="00A3743D" w:rsidRPr="005F5E44" w:rsidRDefault="00A3743D" w:rsidP="00617615">
      <w:pPr>
        <w:pStyle w:val="Heading3"/>
        <w:ind w:hanging="270"/>
      </w:pPr>
      <w:r w:rsidRPr="005F5E44">
        <w:rPr>
          <w:rStyle w:val="FieldLabels"/>
        </w:rPr>
        <w:t>Automatically assign using the user field selected earlier. (Manager)</w:t>
      </w:r>
      <w:r w:rsidRPr="008D41F0">
        <w:rPr>
          <w:rStyle w:val="FieldLabels"/>
          <w:b w:val="0"/>
        </w:rPr>
        <w:t>:</w:t>
      </w:r>
      <w:r>
        <w:rPr>
          <w:rStyle w:val="InputText"/>
          <w:szCs w:val="22"/>
        </w:rPr>
        <w:t xml:space="preserve"> </w:t>
      </w:r>
      <w:r w:rsidRPr="005F5E44">
        <w:t>(selected)</w:t>
      </w:r>
    </w:p>
    <w:p w:rsidR="00A3743D" w:rsidRPr="002E178C" w:rsidRDefault="00A3743D" w:rsidP="00617615">
      <w:pPr>
        <w:pStyle w:val="Heading3"/>
        <w:ind w:hanging="270"/>
      </w:pPr>
      <w:r w:rsidRPr="005F5E44">
        <w:rPr>
          <w:rStyle w:val="FieldLabels"/>
        </w:rPr>
        <w:t>The approver’s delegate may also approve this request</w:t>
      </w:r>
      <w:r w:rsidRPr="008D41F0">
        <w:rPr>
          <w:rStyle w:val="FieldLabels"/>
          <w:b w:val="0"/>
        </w:rPr>
        <w:t>:</w:t>
      </w:r>
      <w:r w:rsidRPr="005F5E44">
        <w:t xml:space="preserve"> (cleared)</w:t>
      </w:r>
    </w:p>
    <w:p w:rsidR="00A3743D" w:rsidRPr="002E178C" w:rsidRDefault="00A3743D" w:rsidP="0024104D">
      <w:pPr>
        <w:pStyle w:val="Heading2"/>
      </w:pPr>
      <w:r w:rsidRPr="002E178C">
        <w:t xml:space="preserve">Click </w:t>
      </w:r>
      <w:r w:rsidRPr="00204DCF">
        <w:rPr>
          <w:rStyle w:val="ButtonLabels"/>
        </w:rPr>
        <w:t>Save</w:t>
      </w:r>
      <w:r w:rsidR="00622C8E" w:rsidRPr="00B81896">
        <w:t>.</w:t>
      </w:r>
    </w:p>
    <w:p w:rsidR="00A3743D" w:rsidRPr="00230C1D" w:rsidRDefault="00A3743D" w:rsidP="0024104D">
      <w:pPr>
        <w:pStyle w:val="Heading2"/>
      </w:pPr>
      <w:r w:rsidRPr="00230C1D">
        <w:t>Select</w:t>
      </w:r>
      <w:r>
        <w:rPr>
          <w:rStyle w:val="FieldLabels"/>
        </w:rPr>
        <w:t xml:space="preserve"> </w:t>
      </w:r>
      <w:r w:rsidRPr="00230C1D">
        <w:rPr>
          <w:rStyle w:val="IndividualRadioButton"/>
        </w:rPr>
        <w:t>No</w:t>
      </w:r>
      <w:r w:rsidR="00622C8E" w:rsidRPr="00B81896">
        <w:t>,</w:t>
      </w:r>
      <w:r w:rsidRPr="00230C1D">
        <w:rPr>
          <w:rStyle w:val="IndividualRadioButton"/>
        </w:rPr>
        <w:t xml:space="preserve"> I'll do this later</w:t>
      </w:r>
      <w:r w:rsidR="00622C8E" w:rsidRPr="00B81896">
        <w:t>.</w:t>
      </w:r>
      <w:r w:rsidRPr="00230C1D">
        <w:rPr>
          <w:rStyle w:val="IndividualRadioButton"/>
        </w:rPr>
        <w:t xml:space="preserve"> Take me to the approval process detail page to review what I've just created,</w:t>
      </w:r>
      <w:r>
        <w:rPr>
          <w:rStyle w:val="FieldLabels"/>
        </w:rPr>
        <w:t xml:space="preserve"> </w:t>
      </w:r>
      <w:r w:rsidRPr="00230C1D">
        <w:t xml:space="preserve">and click </w:t>
      </w:r>
      <w:r w:rsidRPr="00204DCF">
        <w:rPr>
          <w:rStyle w:val="ButtonLabels"/>
        </w:rPr>
        <w:t>Go!</w:t>
      </w:r>
    </w:p>
    <w:p w:rsidR="00A3743D" w:rsidRPr="007A0BEB" w:rsidRDefault="00A3743D" w:rsidP="0024104D">
      <w:pPr>
        <w:pStyle w:val="Heading2"/>
      </w:pPr>
      <w:r w:rsidRPr="002E178C">
        <w:t>Under the Approval Steps related list, click</w:t>
      </w:r>
      <w:r w:rsidRPr="002E178C">
        <w:rPr>
          <w:szCs w:val="22"/>
        </w:rPr>
        <w:t xml:space="preserve"> New Approval Step</w:t>
      </w:r>
      <w:r w:rsidRPr="007A0BEB">
        <w:t>.</w:t>
      </w:r>
    </w:p>
    <w:p w:rsidR="00A3743D" w:rsidRPr="00230C1D" w:rsidRDefault="00A3743D" w:rsidP="00617615">
      <w:pPr>
        <w:pStyle w:val="Heading3"/>
        <w:ind w:hanging="270"/>
      </w:pPr>
      <w:r w:rsidRPr="00230C1D">
        <w:rPr>
          <w:rStyle w:val="FieldLabels"/>
        </w:rPr>
        <w:t>Name</w:t>
      </w:r>
      <w:r w:rsidRPr="008D41F0">
        <w:rPr>
          <w:rStyle w:val="FieldLabels"/>
          <w:b w:val="0"/>
        </w:rPr>
        <w:t>:</w:t>
      </w:r>
      <w:r w:rsidRPr="002E178C">
        <w:rPr>
          <w:szCs w:val="22"/>
        </w:rPr>
        <w:t xml:space="preserve"> </w:t>
      </w:r>
      <w:r w:rsidRPr="00230C1D">
        <w:rPr>
          <w:rStyle w:val="Data"/>
        </w:rPr>
        <w:t>Recruiter</w:t>
      </w:r>
    </w:p>
    <w:p w:rsidR="00A3743D" w:rsidRPr="004B1C20" w:rsidRDefault="00A3743D" w:rsidP="00617615">
      <w:pPr>
        <w:pStyle w:val="Heading3"/>
        <w:ind w:hanging="270"/>
      </w:pPr>
      <w:r w:rsidRPr="00230C1D">
        <w:rPr>
          <w:rStyle w:val="FieldLabels"/>
        </w:rPr>
        <w:t>Unique Name</w:t>
      </w:r>
      <w:r w:rsidRPr="008D41F0">
        <w:rPr>
          <w:rStyle w:val="FieldLabels"/>
          <w:b w:val="0"/>
        </w:rPr>
        <w:t>:</w:t>
      </w:r>
      <w:r w:rsidRPr="002E178C">
        <w:rPr>
          <w:rStyle w:val="code1"/>
          <w:szCs w:val="22"/>
        </w:rPr>
        <w:t xml:space="preserve"> </w:t>
      </w:r>
      <w:r w:rsidRPr="00230C1D">
        <w:rPr>
          <w:rStyle w:val="Data"/>
        </w:rPr>
        <w:t>Recruiter</w:t>
      </w:r>
      <w:r w:rsidRPr="00230C1D">
        <w:t xml:space="preserve"> (This field auto-populates.)</w:t>
      </w:r>
    </w:p>
    <w:p w:rsidR="00A3743D" w:rsidRPr="004B1C20" w:rsidRDefault="00A3743D" w:rsidP="00617615">
      <w:pPr>
        <w:pStyle w:val="Heading3"/>
        <w:ind w:hanging="270"/>
      </w:pPr>
      <w:r w:rsidRPr="00230C1D">
        <w:rPr>
          <w:rStyle w:val="FieldLabels"/>
        </w:rPr>
        <w:t>Step Number</w:t>
      </w:r>
      <w:r w:rsidRPr="008D41F0">
        <w:rPr>
          <w:rStyle w:val="FieldLabels"/>
          <w:b w:val="0"/>
        </w:rPr>
        <w:t>:</w:t>
      </w:r>
      <w:r w:rsidRPr="002E178C">
        <w:rPr>
          <w:szCs w:val="22"/>
        </w:rPr>
        <w:t xml:space="preserve"> </w:t>
      </w:r>
      <w:r w:rsidRPr="00230C1D">
        <w:rPr>
          <w:rStyle w:val="Data"/>
        </w:rPr>
        <w:t>2</w:t>
      </w:r>
    </w:p>
    <w:p w:rsidR="00A3743D" w:rsidRPr="007A0BEB" w:rsidRDefault="00A3743D" w:rsidP="0024104D">
      <w:pPr>
        <w:pStyle w:val="Heading2"/>
      </w:pPr>
      <w:r w:rsidRPr="002E178C">
        <w:t>Click</w:t>
      </w:r>
      <w:r w:rsidRPr="002E178C">
        <w:rPr>
          <w:szCs w:val="22"/>
        </w:rPr>
        <w:t xml:space="preserve"> </w:t>
      </w:r>
      <w:r w:rsidRPr="00204DCF">
        <w:rPr>
          <w:rStyle w:val="ButtonLabels"/>
        </w:rPr>
        <w:t>Next</w:t>
      </w:r>
      <w:r w:rsidRPr="007A0BEB">
        <w:t>.</w:t>
      </w:r>
    </w:p>
    <w:p w:rsidR="00A3743D" w:rsidRPr="002B0311" w:rsidRDefault="00A3743D" w:rsidP="0024104D">
      <w:pPr>
        <w:pStyle w:val="Heading2"/>
      </w:pPr>
      <w:r>
        <w:t xml:space="preserve">Select </w:t>
      </w:r>
      <w:r w:rsidRPr="00230C1D">
        <w:rPr>
          <w:rStyle w:val="IndividualRadioButton"/>
        </w:rPr>
        <w:t>All records should enter this step</w:t>
      </w:r>
      <w:r>
        <w:rPr>
          <w:rStyle w:val="IndividualRadioButton"/>
        </w:rPr>
        <w:t>.</w:t>
      </w:r>
      <w:r w:rsidR="00622C8E" w:rsidRPr="00B81896">
        <w:t>,</w:t>
      </w:r>
      <w:r>
        <w:rPr>
          <w:rStyle w:val="IndividualRadioButton"/>
        </w:rPr>
        <w:t xml:space="preserve"> </w:t>
      </w:r>
      <w:r w:rsidRPr="005F5E44">
        <w:t xml:space="preserve">and click </w:t>
      </w:r>
      <w:r w:rsidRPr="00204DCF">
        <w:rPr>
          <w:rStyle w:val="ButtonLabels"/>
        </w:rPr>
        <w:t>Next</w:t>
      </w:r>
      <w:r w:rsidR="00622C8E" w:rsidRPr="00B81896">
        <w:t xml:space="preserve">. </w:t>
      </w:r>
    </w:p>
    <w:p w:rsidR="00A3743D" w:rsidRPr="008B0E25" w:rsidRDefault="00A3743D" w:rsidP="0024104D">
      <w:pPr>
        <w:pStyle w:val="Heading2"/>
      </w:pPr>
      <w:r w:rsidRPr="008B0E25">
        <w:t xml:space="preserve">Select </w:t>
      </w:r>
      <w:r w:rsidRPr="008B0E25">
        <w:rPr>
          <w:rStyle w:val="IndividualRadioButton"/>
        </w:rPr>
        <w:t>Automatically assign to approver(s).</w:t>
      </w:r>
      <w:r w:rsidR="00622C8E" w:rsidRPr="00B81896">
        <w:t>,</w:t>
      </w:r>
      <w:r w:rsidRPr="008B0E25">
        <w:t xml:space="preserve"> then select </w:t>
      </w:r>
      <w:r w:rsidRPr="008B0E25">
        <w:rPr>
          <w:rStyle w:val="PicklistValues"/>
        </w:rPr>
        <w:t>User</w:t>
      </w:r>
      <w:r w:rsidRPr="008B0E25">
        <w:t xml:space="preserve"> from the picklist that appears, and use the lookup icon to </w:t>
      </w:r>
      <w:r>
        <w:t>select</w:t>
      </w:r>
      <w:r w:rsidRPr="008B0E25">
        <w:t xml:space="preserve"> </w:t>
      </w:r>
      <w:r w:rsidRPr="008B0E25">
        <w:rPr>
          <w:rStyle w:val="Data"/>
        </w:rPr>
        <w:t>Mario Ruiz</w:t>
      </w:r>
      <w:r w:rsidR="00622C8E" w:rsidRPr="00B81896">
        <w:t>.</w:t>
      </w:r>
    </w:p>
    <w:p w:rsidR="00A3743D" w:rsidRPr="002E178C" w:rsidRDefault="00A3743D" w:rsidP="00617615">
      <w:pPr>
        <w:pStyle w:val="Heading3"/>
        <w:ind w:hanging="270"/>
      </w:pPr>
      <w:r w:rsidRPr="003E4388">
        <w:rPr>
          <w:rStyle w:val="FieldLabels"/>
        </w:rPr>
        <w:t>When multiple approvers are selected</w:t>
      </w:r>
      <w:r w:rsidRPr="008D41F0">
        <w:rPr>
          <w:rStyle w:val="FieldLabels"/>
          <w:b w:val="0"/>
        </w:rPr>
        <w:t>:</w:t>
      </w:r>
      <w:r w:rsidRPr="002E178C">
        <w:t xml:space="preserve"> </w:t>
      </w:r>
      <w:r w:rsidRPr="003E4388">
        <w:rPr>
          <w:rStyle w:val="IndividualRadioButton"/>
        </w:rPr>
        <w:t>Approve or reject based on the FIRST response</w:t>
      </w:r>
      <w:r w:rsidR="00622C8E" w:rsidRPr="00B81896">
        <w:t>.</w:t>
      </w:r>
    </w:p>
    <w:p w:rsidR="00A3743D" w:rsidRPr="002E178C" w:rsidRDefault="00A3743D" w:rsidP="00617615">
      <w:pPr>
        <w:pStyle w:val="Heading3"/>
        <w:ind w:hanging="270"/>
      </w:pPr>
      <w:r w:rsidRPr="003E4388">
        <w:rPr>
          <w:rStyle w:val="FieldLabels"/>
        </w:rPr>
        <w:t>The approver’s delegate may also approve this request.</w:t>
      </w:r>
      <w:r w:rsidRPr="008D41F0">
        <w:rPr>
          <w:rStyle w:val="FieldLabels"/>
          <w:b w:val="0"/>
        </w:rPr>
        <w:t>:</w:t>
      </w:r>
      <w:r w:rsidRPr="003E4388">
        <w:t xml:space="preserve"> (cleared)</w:t>
      </w:r>
    </w:p>
    <w:p w:rsidR="00A3743D" w:rsidRPr="003E4388" w:rsidRDefault="00A3743D" w:rsidP="00617615">
      <w:pPr>
        <w:pStyle w:val="Heading3"/>
        <w:ind w:hanging="270"/>
      </w:pPr>
      <w:r w:rsidRPr="003E4388">
        <w:rPr>
          <w:rStyle w:val="FieldLabels"/>
        </w:rPr>
        <w:t xml:space="preserve">What should happen if the approver rejects this </w:t>
      </w:r>
      <w:proofErr w:type="gramStart"/>
      <w:r w:rsidRPr="003E4388">
        <w:rPr>
          <w:rStyle w:val="FieldLabels"/>
        </w:rPr>
        <w:t>request?</w:t>
      </w:r>
      <w:r w:rsidRPr="008D41F0">
        <w:rPr>
          <w:rStyle w:val="FieldLabels"/>
          <w:b w:val="0"/>
        </w:rPr>
        <w:t>:</w:t>
      </w:r>
      <w:proofErr w:type="gramEnd"/>
      <w:r w:rsidRPr="002E178C">
        <w:t xml:space="preserve"> </w:t>
      </w:r>
      <w:r w:rsidRPr="003E4388">
        <w:rPr>
          <w:rStyle w:val="IndividualRadioButton"/>
        </w:rPr>
        <w:t>Perform all rejection actions for this step AND all final rejection actions</w:t>
      </w:r>
      <w:r w:rsidR="00622C8E" w:rsidRPr="00B81896">
        <w:t>.</w:t>
      </w:r>
      <w:r w:rsidRPr="003E4388">
        <w:rPr>
          <w:rStyle w:val="IndividualRadioButton"/>
        </w:rPr>
        <w:t xml:space="preserve"> (Final Rejection)</w:t>
      </w:r>
    </w:p>
    <w:p w:rsidR="00A3743D" w:rsidRPr="002E178C" w:rsidRDefault="00A3743D" w:rsidP="0024104D">
      <w:pPr>
        <w:pStyle w:val="Heading2"/>
      </w:pPr>
      <w:r w:rsidRPr="002E178C">
        <w:t xml:space="preserve">Click </w:t>
      </w:r>
      <w:r w:rsidR="00622C8E" w:rsidRPr="00B81896">
        <w:rPr>
          <w:rStyle w:val="ButtonLabels"/>
        </w:rPr>
        <w:t>Save</w:t>
      </w:r>
      <w:r w:rsidRPr="008D41F0">
        <w:t>.</w:t>
      </w:r>
    </w:p>
    <w:p w:rsidR="00A3743D" w:rsidRPr="003E4388" w:rsidRDefault="00A3743D" w:rsidP="0024104D">
      <w:pPr>
        <w:pStyle w:val="Heading2"/>
      </w:pPr>
      <w:r w:rsidRPr="003E4388">
        <w:t xml:space="preserve">Select </w:t>
      </w:r>
      <w:r w:rsidRPr="003E4388">
        <w:rPr>
          <w:rStyle w:val="IndividualRadioButton"/>
        </w:rPr>
        <w:t>No</w:t>
      </w:r>
      <w:r w:rsidR="00622C8E" w:rsidRPr="00B81896">
        <w:t>,</w:t>
      </w:r>
      <w:r w:rsidRPr="003E4388">
        <w:rPr>
          <w:rStyle w:val="IndividualRadioButton"/>
        </w:rPr>
        <w:t xml:space="preserve"> I'll do this later</w:t>
      </w:r>
      <w:r w:rsidR="00622C8E" w:rsidRPr="00B81896">
        <w:t>.</w:t>
      </w:r>
      <w:r w:rsidRPr="003E4388">
        <w:rPr>
          <w:rStyle w:val="IndividualRadioButton"/>
        </w:rPr>
        <w:t xml:space="preserve"> Take me to the approval process detail page to review what I</w:t>
      </w:r>
      <w:r w:rsidR="00622C8E" w:rsidRPr="00B81896">
        <w:t>'</w:t>
      </w:r>
      <w:r w:rsidRPr="003E4388">
        <w:rPr>
          <w:rStyle w:val="IndividualRadioButton"/>
        </w:rPr>
        <w:t>ve just created.</w:t>
      </w:r>
      <w:r w:rsidRPr="008D41F0">
        <w:rPr>
          <w:rStyle w:val="IndividualRadioButton"/>
          <w:rFonts w:ascii="Arial" w:hAnsi="Arial" w:cs="Arial"/>
        </w:rPr>
        <w:t>,</w:t>
      </w:r>
      <w:r w:rsidRPr="003E4388">
        <w:rPr>
          <w:rStyle w:val="IndividualRadioButton"/>
        </w:rPr>
        <w:t xml:space="preserve"> </w:t>
      </w:r>
      <w:r w:rsidRPr="003E4388">
        <w:t xml:space="preserve">and click </w:t>
      </w:r>
      <w:r w:rsidRPr="00204DCF">
        <w:rPr>
          <w:rStyle w:val="ButtonLabels"/>
        </w:rPr>
        <w:t>Go!</w:t>
      </w:r>
    </w:p>
    <w:p w:rsidR="00A3743D" w:rsidRPr="00D70D95" w:rsidRDefault="00A3743D" w:rsidP="0024104D">
      <w:pPr>
        <w:pStyle w:val="Heading2"/>
      </w:pPr>
      <w:r w:rsidRPr="002E178C">
        <w:t>Under the</w:t>
      </w:r>
      <w:r w:rsidRPr="002E178C">
        <w:rPr>
          <w:szCs w:val="22"/>
        </w:rPr>
        <w:t xml:space="preserve"> </w:t>
      </w:r>
      <w:r w:rsidRPr="003E4388">
        <w:t>Approval Steps</w:t>
      </w:r>
      <w:r w:rsidRPr="002E178C">
        <w:rPr>
          <w:szCs w:val="22"/>
        </w:rPr>
        <w:t xml:space="preserve"> </w:t>
      </w:r>
      <w:r w:rsidRPr="002E178C">
        <w:t>related list, click</w:t>
      </w:r>
      <w:r w:rsidRPr="002E178C">
        <w:rPr>
          <w:szCs w:val="22"/>
        </w:rPr>
        <w:t xml:space="preserve"> </w:t>
      </w:r>
      <w:r w:rsidRPr="003E4388">
        <w:rPr>
          <w:rStyle w:val="FieldLabels"/>
        </w:rPr>
        <w:t>New Approval Step</w:t>
      </w:r>
      <w:r w:rsidRPr="00D70D95">
        <w:t>.</w:t>
      </w:r>
    </w:p>
    <w:p w:rsidR="00A3743D" w:rsidRPr="003E4388" w:rsidRDefault="00A3743D" w:rsidP="00617615">
      <w:pPr>
        <w:pStyle w:val="Heading3"/>
        <w:ind w:hanging="270"/>
      </w:pPr>
      <w:r w:rsidRPr="003E4388">
        <w:rPr>
          <w:rStyle w:val="FieldLabels"/>
        </w:rPr>
        <w:t>Name</w:t>
      </w:r>
      <w:r w:rsidRPr="008D41F0">
        <w:rPr>
          <w:rStyle w:val="FieldLabels"/>
          <w:b w:val="0"/>
        </w:rPr>
        <w:t>:</w:t>
      </w:r>
      <w:r w:rsidRPr="008D41F0">
        <w:rPr>
          <w:b/>
        </w:rPr>
        <w:t xml:space="preserve"> </w:t>
      </w:r>
      <w:r w:rsidRPr="003E4388">
        <w:rPr>
          <w:rStyle w:val="Data"/>
        </w:rPr>
        <w:t xml:space="preserve">VP of Hiring Manager for </w:t>
      </w:r>
      <w:proofErr w:type="spellStart"/>
      <w:r w:rsidRPr="003E4388">
        <w:rPr>
          <w:rStyle w:val="Data"/>
        </w:rPr>
        <w:t>Sr</w:t>
      </w:r>
      <w:proofErr w:type="spellEnd"/>
      <w:r w:rsidRPr="003E4388">
        <w:rPr>
          <w:rStyle w:val="Data"/>
        </w:rPr>
        <w:t>-Level Positions</w:t>
      </w:r>
    </w:p>
    <w:p w:rsidR="00A3743D" w:rsidRPr="003E4388" w:rsidRDefault="00A3743D" w:rsidP="00617615">
      <w:pPr>
        <w:pStyle w:val="Heading3"/>
        <w:ind w:hanging="270"/>
      </w:pPr>
      <w:r w:rsidRPr="003E4388">
        <w:rPr>
          <w:rStyle w:val="FieldLabels"/>
        </w:rPr>
        <w:t>Unique Name</w:t>
      </w:r>
      <w:r w:rsidRPr="008D41F0">
        <w:rPr>
          <w:rStyle w:val="FieldLabels"/>
          <w:b w:val="0"/>
        </w:rPr>
        <w:t>:</w:t>
      </w:r>
      <w:r w:rsidRPr="002E178C">
        <w:rPr>
          <w:rStyle w:val="InputText"/>
          <w:szCs w:val="22"/>
        </w:rPr>
        <w:t xml:space="preserve"> </w:t>
      </w:r>
      <w:proofErr w:type="spellStart"/>
      <w:r w:rsidRPr="003E4388">
        <w:rPr>
          <w:rStyle w:val="Data"/>
        </w:rPr>
        <w:t>VP_of_Hiring_Manager_for_Sr_Level_Positions</w:t>
      </w:r>
      <w:proofErr w:type="spellEnd"/>
      <w:r>
        <w:rPr>
          <w:rStyle w:val="Data"/>
        </w:rPr>
        <w:t xml:space="preserve"> </w:t>
      </w:r>
      <w:r w:rsidRPr="003E4388">
        <w:t>(This field auto-populates.)</w:t>
      </w:r>
    </w:p>
    <w:p w:rsidR="00A3743D" w:rsidRPr="002E178C" w:rsidRDefault="00A3743D" w:rsidP="00617615">
      <w:pPr>
        <w:pStyle w:val="Heading3"/>
        <w:ind w:hanging="270"/>
      </w:pPr>
      <w:r w:rsidRPr="003E4388">
        <w:rPr>
          <w:rStyle w:val="FieldLabels"/>
        </w:rPr>
        <w:t>Step Number</w:t>
      </w:r>
      <w:r w:rsidRPr="008D41F0">
        <w:rPr>
          <w:rStyle w:val="FieldLabels"/>
          <w:b w:val="0"/>
        </w:rPr>
        <w:t>:</w:t>
      </w:r>
      <w:r w:rsidRPr="002E178C">
        <w:t xml:space="preserve"> </w:t>
      </w:r>
      <w:r w:rsidRPr="003E4388">
        <w:rPr>
          <w:rStyle w:val="Data"/>
        </w:rPr>
        <w:t>3</w:t>
      </w:r>
    </w:p>
    <w:p w:rsidR="00A3743D" w:rsidRPr="002E178C" w:rsidRDefault="00A3743D" w:rsidP="0024104D">
      <w:pPr>
        <w:pStyle w:val="Heading2"/>
      </w:pPr>
      <w:r w:rsidRPr="002E178C">
        <w:t xml:space="preserve">Click </w:t>
      </w:r>
      <w:r w:rsidRPr="00204DCF">
        <w:rPr>
          <w:rStyle w:val="ButtonLabels"/>
        </w:rPr>
        <w:t>Next</w:t>
      </w:r>
      <w:r w:rsidRPr="008D41F0">
        <w:rPr>
          <w:szCs w:val="22"/>
        </w:rPr>
        <w:t>.</w:t>
      </w:r>
    </w:p>
    <w:p w:rsidR="00A3743D" w:rsidRPr="008D41F0" w:rsidRDefault="00A3743D" w:rsidP="0024104D">
      <w:pPr>
        <w:pStyle w:val="Heading2"/>
      </w:pPr>
      <w:r w:rsidRPr="003E4388">
        <w:lastRenderedPageBreak/>
        <w:t xml:space="preserve">Select </w:t>
      </w:r>
      <w:r w:rsidRPr="0037512F">
        <w:rPr>
          <w:rStyle w:val="CheckboxNames"/>
        </w:rPr>
        <w:t>Enter this step if the following:</w:t>
      </w:r>
      <w:r w:rsidRPr="003E4388">
        <w:t xml:space="preserve"> </w:t>
      </w:r>
      <w:r w:rsidRPr="0037512F">
        <w:rPr>
          <w:rStyle w:val="PicklistValues"/>
        </w:rPr>
        <w:t>criteria are met: Pay Grade | contains |</w:t>
      </w:r>
      <w:r w:rsidRPr="0037512F">
        <w:rPr>
          <w:rStyle w:val="InputText"/>
          <w:szCs w:val="22"/>
        </w:rPr>
        <w:t xml:space="preserve"> </w:t>
      </w:r>
      <w:r w:rsidRPr="0037512F">
        <w:rPr>
          <w:rStyle w:val="Data"/>
        </w:rPr>
        <w:t>300, 400</w:t>
      </w:r>
    </w:p>
    <w:p w:rsidR="00A3743D" w:rsidRPr="002E178C" w:rsidRDefault="00A3743D" w:rsidP="0024104D">
      <w:pPr>
        <w:pStyle w:val="Heading2"/>
      </w:pPr>
      <w:r w:rsidRPr="002E178C">
        <w:t xml:space="preserve">Click </w:t>
      </w:r>
      <w:r w:rsidR="00622C8E" w:rsidRPr="00B81896">
        <w:rPr>
          <w:rStyle w:val="ButtonLabels"/>
        </w:rPr>
        <w:t>Next</w:t>
      </w:r>
      <w:r w:rsidRPr="008D41F0">
        <w:rPr>
          <w:szCs w:val="22"/>
        </w:rPr>
        <w:t>.</w:t>
      </w:r>
    </w:p>
    <w:p w:rsidR="00A3743D" w:rsidRPr="002F5293" w:rsidRDefault="00A3743D" w:rsidP="00617615">
      <w:pPr>
        <w:pStyle w:val="Heading3"/>
        <w:ind w:hanging="270"/>
      </w:pPr>
      <w:r w:rsidRPr="002F5293">
        <w:rPr>
          <w:rStyle w:val="FieldLabels"/>
        </w:rPr>
        <w:t>Let the submitter choose the approver manually.</w:t>
      </w:r>
      <w:r w:rsidRPr="008D41F0">
        <w:rPr>
          <w:rStyle w:val="FieldLabels"/>
          <w:b w:val="0"/>
        </w:rPr>
        <w:t>:</w:t>
      </w:r>
      <w:r w:rsidRPr="002F5293">
        <w:t xml:space="preserve"> (selected)</w:t>
      </w:r>
    </w:p>
    <w:p w:rsidR="00A3743D" w:rsidRPr="002F5293" w:rsidRDefault="00A3743D" w:rsidP="00617615">
      <w:pPr>
        <w:pStyle w:val="Heading3"/>
        <w:ind w:hanging="270"/>
      </w:pPr>
      <w:r w:rsidRPr="002F5293">
        <w:rPr>
          <w:rStyle w:val="FieldLabels"/>
        </w:rPr>
        <w:t>The approver’s delegate may also approve this request.</w:t>
      </w:r>
      <w:r w:rsidRPr="008D41F0">
        <w:rPr>
          <w:rStyle w:val="FieldLabels"/>
          <w:b w:val="0"/>
        </w:rPr>
        <w:t>:</w:t>
      </w:r>
      <w:r w:rsidRPr="002F5293">
        <w:t xml:space="preserve"> (cleared)</w:t>
      </w:r>
    </w:p>
    <w:p w:rsidR="00A3743D" w:rsidRPr="002F5293" w:rsidRDefault="00A3743D" w:rsidP="00617615">
      <w:pPr>
        <w:pStyle w:val="Heading3"/>
        <w:ind w:hanging="270"/>
      </w:pPr>
      <w:r w:rsidRPr="002F5293">
        <w:rPr>
          <w:rStyle w:val="FieldLabels"/>
        </w:rPr>
        <w:t>Perform all rejection actions for this step AND all final rejection actions. (Final Rejection)</w:t>
      </w:r>
      <w:r w:rsidRPr="008D41F0">
        <w:rPr>
          <w:rStyle w:val="FieldLabels"/>
          <w:b w:val="0"/>
        </w:rPr>
        <w:t>:</w:t>
      </w:r>
      <w:r w:rsidRPr="002F5293">
        <w:t xml:space="preserve"> (selected)</w:t>
      </w:r>
    </w:p>
    <w:p w:rsidR="00A3743D" w:rsidRPr="002E178C" w:rsidRDefault="00A3743D" w:rsidP="0024104D">
      <w:pPr>
        <w:pStyle w:val="Heading2"/>
      </w:pPr>
      <w:r w:rsidRPr="002E178C">
        <w:t xml:space="preserve">Click </w:t>
      </w:r>
      <w:r w:rsidRPr="00204DCF">
        <w:rPr>
          <w:rStyle w:val="ButtonLabels"/>
        </w:rPr>
        <w:t>Save</w:t>
      </w:r>
      <w:r w:rsidRPr="008D41F0">
        <w:rPr>
          <w:szCs w:val="22"/>
        </w:rPr>
        <w:t>.</w:t>
      </w:r>
    </w:p>
    <w:p w:rsidR="00A3743D" w:rsidRPr="00D95F9C" w:rsidRDefault="00A3743D" w:rsidP="0024104D">
      <w:pPr>
        <w:pStyle w:val="Heading2"/>
      </w:pPr>
      <w:r w:rsidRPr="00D95F9C">
        <w:t xml:space="preserve">Select </w:t>
      </w:r>
      <w:r w:rsidRPr="00D95F9C">
        <w:rPr>
          <w:rStyle w:val="IndividualRadioButton"/>
        </w:rPr>
        <w:t>No</w:t>
      </w:r>
      <w:r w:rsidR="00622C8E" w:rsidRPr="00B81896">
        <w:t>,</w:t>
      </w:r>
      <w:r w:rsidRPr="00D95F9C">
        <w:rPr>
          <w:rStyle w:val="IndividualRadioButton"/>
        </w:rPr>
        <w:t xml:space="preserve"> I</w:t>
      </w:r>
      <w:r w:rsidR="00622C8E" w:rsidRPr="00B81896">
        <w:t>'</w:t>
      </w:r>
      <w:r w:rsidRPr="00D95F9C">
        <w:rPr>
          <w:rStyle w:val="IndividualRadioButton"/>
        </w:rPr>
        <w:t>ll do this later. Take me to the approval process detail page to review what I</w:t>
      </w:r>
      <w:r w:rsidR="00622C8E" w:rsidRPr="00B81896">
        <w:t>'</w:t>
      </w:r>
      <w:r w:rsidRPr="00D95F9C">
        <w:rPr>
          <w:rStyle w:val="IndividualRadioButton"/>
        </w:rPr>
        <w:t>ve just created.</w:t>
      </w:r>
      <w:r w:rsidRPr="008D41F0">
        <w:rPr>
          <w:rStyle w:val="IndividualRadioButton"/>
          <w:rFonts w:ascii="Arial" w:hAnsi="Arial" w:cs="Arial"/>
        </w:rPr>
        <w:t>,</w:t>
      </w:r>
      <w:r w:rsidRPr="00D95F9C">
        <w:t xml:space="preserve"> and click </w:t>
      </w:r>
      <w:r w:rsidRPr="00204DCF">
        <w:rPr>
          <w:rStyle w:val="ButtonLabels"/>
        </w:rPr>
        <w:t>Go!</w:t>
      </w:r>
    </w:p>
    <w:p w:rsidR="00A3743D" w:rsidRPr="005B15C4" w:rsidRDefault="00A3743D" w:rsidP="0024104D">
      <w:pPr>
        <w:pStyle w:val="Heading1"/>
      </w:pPr>
      <w:r>
        <w:t xml:space="preserve">Create final approval actions. </w:t>
      </w:r>
    </w:p>
    <w:p w:rsidR="00A3743D" w:rsidRPr="002E178C" w:rsidRDefault="00A3743D" w:rsidP="0024104D">
      <w:pPr>
        <w:pStyle w:val="Heading2"/>
      </w:pPr>
      <w:r w:rsidRPr="002E178C">
        <w:t xml:space="preserve">Under </w:t>
      </w:r>
      <w:r w:rsidRPr="00D95F9C">
        <w:t>the Final Approval Actions</w:t>
      </w:r>
      <w:r w:rsidRPr="002E178C">
        <w:t xml:space="preserve"> related list, click </w:t>
      </w:r>
      <w:r w:rsidRPr="00204DCF">
        <w:rPr>
          <w:rStyle w:val="ButtonLabels"/>
        </w:rPr>
        <w:t>Add New |</w:t>
      </w:r>
      <w:r w:rsidRPr="002E178C">
        <w:t xml:space="preserve"> </w:t>
      </w:r>
      <w:r w:rsidRPr="00D95F9C">
        <w:rPr>
          <w:rStyle w:val="ClickPaths"/>
        </w:rPr>
        <w:t>Field Update</w:t>
      </w:r>
      <w:r w:rsidRPr="008D41F0">
        <w:rPr>
          <w:rStyle w:val="ClickPaths"/>
          <w:b w:val="0"/>
        </w:rPr>
        <w:t>.</w:t>
      </w:r>
      <w:r w:rsidRPr="002E178C">
        <w:t xml:space="preserve"> </w:t>
      </w:r>
    </w:p>
    <w:p w:rsidR="00A3743D" w:rsidRPr="00D95F9C" w:rsidRDefault="00A3743D" w:rsidP="00617615">
      <w:pPr>
        <w:pStyle w:val="Heading3"/>
        <w:ind w:hanging="270"/>
      </w:pPr>
      <w:r w:rsidRPr="002E178C">
        <w:rPr>
          <w:rStyle w:val="Boldonly"/>
          <w:szCs w:val="22"/>
        </w:rPr>
        <w:t>Name</w:t>
      </w:r>
      <w:r w:rsidRPr="008D41F0">
        <w:rPr>
          <w:rStyle w:val="Boldonly"/>
          <w:szCs w:val="22"/>
        </w:rPr>
        <w:t>:</w:t>
      </w:r>
      <w:r w:rsidRPr="002E178C">
        <w:t xml:space="preserve"> </w:t>
      </w:r>
      <w:r w:rsidRPr="00D95F9C">
        <w:rPr>
          <w:rStyle w:val="Data"/>
        </w:rPr>
        <w:t>Status to Open on Approval</w:t>
      </w:r>
    </w:p>
    <w:p w:rsidR="00A3743D" w:rsidRPr="00D95F9C" w:rsidRDefault="00A3743D" w:rsidP="00617615">
      <w:pPr>
        <w:pStyle w:val="Heading3"/>
        <w:ind w:hanging="270"/>
      </w:pPr>
      <w:r w:rsidRPr="00D95F9C">
        <w:rPr>
          <w:rStyle w:val="FieldLabels"/>
        </w:rPr>
        <w:t>Unique Name</w:t>
      </w:r>
      <w:r w:rsidRPr="008D41F0">
        <w:rPr>
          <w:rStyle w:val="FieldLabels"/>
          <w:b w:val="0"/>
        </w:rPr>
        <w:t>:</w:t>
      </w:r>
      <w:r w:rsidRPr="008D41F0">
        <w:rPr>
          <w:b/>
        </w:rPr>
        <w:t xml:space="preserve"> </w:t>
      </w:r>
      <w:proofErr w:type="spellStart"/>
      <w:r w:rsidRPr="00D95F9C">
        <w:rPr>
          <w:rStyle w:val="Data"/>
        </w:rPr>
        <w:t>Status_to_Open_on_Approval</w:t>
      </w:r>
      <w:proofErr w:type="spellEnd"/>
      <w:r w:rsidRPr="00D95F9C">
        <w:rPr>
          <w:rStyle w:val="Data"/>
        </w:rPr>
        <w:t xml:space="preserve"> </w:t>
      </w:r>
      <w:r w:rsidRPr="00D95F9C">
        <w:t>(This field auto-populates.)</w:t>
      </w:r>
    </w:p>
    <w:p w:rsidR="00A3743D" w:rsidRPr="002E178C" w:rsidRDefault="00A3743D" w:rsidP="00617615">
      <w:pPr>
        <w:pStyle w:val="Heading3"/>
        <w:ind w:hanging="270"/>
      </w:pPr>
      <w:r w:rsidRPr="00D95F9C">
        <w:rPr>
          <w:rStyle w:val="FieldLabels"/>
        </w:rPr>
        <w:t>Field to Update</w:t>
      </w:r>
      <w:r w:rsidRPr="008D41F0">
        <w:rPr>
          <w:rStyle w:val="FieldLabels"/>
          <w:b w:val="0"/>
        </w:rPr>
        <w:t>:</w:t>
      </w:r>
      <w:r w:rsidRPr="002E178C">
        <w:t xml:space="preserve"> </w:t>
      </w:r>
      <w:r w:rsidRPr="00D95F9C">
        <w:rPr>
          <w:rStyle w:val="PicklistValues"/>
        </w:rPr>
        <w:t>Status</w:t>
      </w:r>
    </w:p>
    <w:p w:rsidR="00A3743D" w:rsidRPr="00D95F9C" w:rsidRDefault="00A3743D" w:rsidP="00617615">
      <w:pPr>
        <w:pStyle w:val="Heading3"/>
        <w:ind w:hanging="270"/>
      </w:pPr>
      <w:r w:rsidRPr="00D95F9C">
        <w:rPr>
          <w:rStyle w:val="FieldLabels"/>
        </w:rPr>
        <w:t>Picklist Options</w:t>
      </w:r>
      <w:r w:rsidRPr="008D41F0">
        <w:rPr>
          <w:rStyle w:val="FieldLabels"/>
          <w:b w:val="0"/>
        </w:rPr>
        <w:t>:</w:t>
      </w:r>
      <w:r>
        <w:t xml:space="preserve"> </w:t>
      </w:r>
      <w:r w:rsidRPr="00D95F9C">
        <w:rPr>
          <w:rStyle w:val="IndividualRadioButton"/>
        </w:rPr>
        <w:t>A specific value:</w:t>
      </w:r>
      <w:r>
        <w:t xml:space="preserve"> </w:t>
      </w:r>
      <w:r w:rsidRPr="00D95F9C">
        <w:rPr>
          <w:rStyle w:val="PicklistValues"/>
        </w:rPr>
        <w:t>Open</w:t>
      </w:r>
      <w:r w:rsidRPr="00D95F9C">
        <w:t xml:space="preserve"> </w:t>
      </w:r>
    </w:p>
    <w:p w:rsidR="00A3743D" w:rsidRPr="00D95F9C" w:rsidRDefault="00A3743D" w:rsidP="0024104D">
      <w:pPr>
        <w:pStyle w:val="Heading2"/>
      </w:pPr>
      <w:r w:rsidRPr="00D95F9C">
        <w:t xml:space="preserve">Click </w:t>
      </w:r>
      <w:r w:rsidRPr="00204DCF">
        <w:rPr>
          <w:rStyle w:val="ButtonLabels"/>
        </w:rPr>
        <w:t>Save &amp; New</w:t>
      </w:r>
      <w:r w:rsidR="00622C8E" w:rsidRPr="00B81896">
        <w:t>.</w:t>
      </w:r>
    </w:p>
    <w:p w:rsidR="00A3743D" w:rsidRPr="00996ADA" w:rsidRDefault="00A3743D" w:rsidP="00617615">
      <w:pPr>
        <w:pStyle w:val="Heading3"/>
        <w:ind w:hanging="270"/>
      </w:pPr>
      <w:r w:rsidRPr="00996ADA">
        <w:rPr>
          <w:rStyle w:val="FieldLabels"/>
        </w:rPr>
        <w:t>Name</w:t>
      </w:r>
      <w:r w:rsidRPr="008D41F0">
        <w:rPr>
          <w:rStyle w:val="FieldLabels"/>
          <w:b w:val="0"/>
        </w:rPr>
        <w:t>:</w:t>
      </w:r>
      <w:r w:rsidRPr="002E178C">
        <w:t xml:space="preserve"> </w:t>
      </w:r>
      <w:r w:rsidRPr="00996ADA">
        <w:rPr>
          <w:rStyle w:val="Data"/>
        </w:rPr>
        <w:t>Sub-Status to Approved on Approval</w:t>
      </w:r>
    </w:p>
    <w:p w:rsidR="00A3743D" w:rsidRPr="002E178C" w:rsidRDefault="00A3743D" w:rsidP="00617615">
      <w:pPr>
        <w:pStyle w:val="Heading3"/>
        <w:ind w:hanging="270"/>
      </w:pPr>
      <w:r w:rsidRPr="00996ADA">
        <w:rPr>
          <w:rStyle w:val="FieldLabels"/>
        </w:rPr>
        <w:t>Unique Name</w:t>
      </w:r>
      <w:r w:rsidRPr="008D41F0">
        <w:rPr>
          <w:rStyle w:val="FieldLabels"/>
          <w:b w:val="0"/>
        </w:rPr>
        <w:t>:</w:t>
      </w:r>
      <w:r w:rsidRPr="002E178C">
        <w:rPr>
          <w:rStyle w:val="InputText"/>
          <w:szCs w:val="22"/>
        </w:rPr>
        <w:t xml:space="preserve"> </w:t>
      </w:r>
      <w:proofErr w:type="spellStart"/>
      <w:r w:rsidRPr="00996ADA">
        <w:rPr>
          <w:rStyle w:val="Data"/>
        </w:rPr>
        <w:t>Sub_Status_to_Approved_on_Approval</w:t>
      </w:r>
      <w:proofErr w:type="spellEnd"/>
    </w:p>
    <w:p w:rsidR="00A3743D" w:rsidRPr="002E178C" w:rsidRDefault="00A3743D" w:rsidP="00617615">
      <w:pPr>
        <w:pStyle w:val="Heading3"/>
        <w:ind w:hanging="270"/>
      </w:pPr>
      <w:r w:rsidRPr="00996ADA">
        <w:rPr>
          <w:rStyle w:val="FieldLabels"/>
        </w:rPr>
        <w:t>Field to Update</w:t>
      </w:r>
      <w:r w:rsidRPr="008D41F0">
        <w:rPr>
          <w:rStyle w:val="FieldLabels"/>
          <w:b w:val="0"/>
        </w:rPr>
        <w:t>:</w:t>
      </w:r>
      <w:r w:rsidRPr="002E178C">
        <w:t xml:space="preserve"> </w:t>
      </w:r>
      <w:r w:rsidRPr="00996ADA">
        <w:rPr>
          <w:rStyle w:val="PicklistValues"/>
        </w:rPr>
        <w:t>Sub-Status</w:t>
      </w:r>
    </w:p>
    <w:p w:rsidR="00A3743D" w:rsidRPr="002E178C" w:rsidRDefault="00A3743D" w:rsidP="00617615">
      <w:pPr>
        <w:pStyle w:val="Heading3"/>
        <w:ind w:hanging="270"/>
      </w:pPr>
      <w:r w:rsidRPr="00996ADA">
        <w:rPr>
          <w:rStyle w:val="FieldLabels"/>
        </w:rPr>
        <w:t>Picklist Option</w:t>
      </w:r>
      <w:r>
        <w:rPr>
          <w:rStyle w:val="FieldLabels"/>
        </w:rPr>
        <w:t>s</w:t>
      </w:r>
      <w:r w:rsidRPr="008D41F0">
        <w:rPr>
          <w:rStyle w:val="FieldLabels"/>
          <w:b w:val="0"/>
        </w:rPr>
        <w:t>:</w:t>
      </w:r>
      <w:r>
        <w:rPr>
          <w:rStyle w:val="IndividualRadioButton"/>
          <w:b/>
        </w:rPr>
        <w:t xml:space="preserve"> </w:t>
      </w:r>
      <w:r w:rsidRPr="00996ADA">
        <w:rPr>
          <w:rStyle w:val="IndividualRadioButton"/>
        </w:rPr>
        <w:t>A specific value:</w:t>
      </w:r>
      <w:r w:rsidRPr="002E178C">
        <w:t xml:space="preserve"> </w:t>
      </w:r>
      <w:r w:rsidRPr="00996ADA">
        <w:rPr>
          <w:rStyle w:val="PicklistValues"/>
        </w:rPr>
        <w:t>Approved</w:t>
      </w:r>
    </w:p>
    <w:p w:rsidR="00A3743D" w:rsidRPr="002E178C" w:rsidRDefault="00A3743D" w:rsidP="0024104D">
      <w:pPr>
        <w:pStyle w:val="Heading2"/>
      </w:pPr>
      <w:r w:rsidRPr="002E178C">
        <w:t>Click</w:t>
      </w:r>
      <w:r w:rsidRPr="002E178C">
        <w:rPr>
          <w:rStyle w:val="Boldonly"/>
          <w:szCs w:val="22"/>
        </w:rPr>
        <w:t xml:space="preserve"> Save &amp; New</w:t>
      </w:r>
      <w:r w:rsidR="00622C8E" w:rsidRPr="00B81896">
        <w:t>.</w:t>
      </w:r>
      <w:r w:rsidRPr="00617615">
        <w:t xml:space="preserve"> </w:t>
      </w:r>
    </w:p>
    <w:p w:rsidR="00A3743D" w:rsidRPr="00996ADA" w:rsidRDefault="00A3743D" w:rsidP="00617615">
      <w:pPr>
        <w:pStyle w:val="Heading3"/>
        <w:ind w:hanging="270"/>
      </w:pPr>
      <w:r w:rsidRPr="00996ADA">
        <w:rPr>
          <w:rStyle w:val="FieldLabels"/>
        </w:rPr>
        <w:t>Name</w:t>
      </w:r>
      <w:r w:rsidRPr="008D41F0">
        <w:rPr>
          <w:rStyle w:val="FieldLabels"/>
          <w:b w:val="0"/>
        </w:rPr>
        <w:t>:</w:t>
      </w:r>
      <w:r w:rsidRPr="002E178C">
        <w:t xml:space="preserve"> </w:t>
      </w:r>
      <w:r w:rsidRPr="00996ADA">
        <w:rPr>
          <w:rStyle w:val="Data"/>
        </w:rPr>
        <w:t>Owner to Recruiter Queue on Approval</w:t>
      </w:r>
    </w:p>
    <w:p w:rsidR="00A3743D" w:rsidRPr="002E178C" w:rsidRDefault="00A3743D" w:rsidP="00617615">
      <w:pPr>
        <w:pStyle w:val="Heading3"/>
        <w:ind w:hanging="270"/>
      </w:pPr>
      <w:r w:rsidRPr="00996ADA">
        <w:rPr>
          <w:rStyle w:val="FieldLabels"/>
        </w:rPr>
        <w:t>Unique Name</w:t>
      </w:r>
      <w:r w:rsidRPr="008D41F0">
        <w:rPr>
          <w:rStyle w:val="FieldLabels"/>
          <w:b w:val="0"/>
        </w:rPr>
        <w:t>:</w:t>
      </w:r>
      <w:r w:rsidRPr="002E178C">
        <w:rPr>
          <w:rStyle w:val="InputText"/>
          <w:szCs w:val="22"/>
        </w:rPr>
        <w:t xml:space="preserve"> </w:t>
      </w:r>
      <w:proofErr w:type="spellStart"/>
      <w:r w:rsidRPr="00996ADA">
        <w:rPr>
          <w:rStyle w:val="Data"/>
        </w:rPr>
        <w:t>Owner_to_Recruiter_Queue_on_Approval</w:t>
      </w:r>
      <w:proofErr w:type="spellEnd"/>
    </w:p>
    <w:p w:rsidR="00A3743D" w:rsidRPr="002E178C" w:rsidRDefault="00A3743D" w:rsidP="00617615">
      <w:pPr>
        <w:pStyle w:val="Heading3"/>
        <w:ind w:hanging="270"/>
      </w:pPr>
      <w:r w:rsidRPr="00996ADA">
        <w:rPr>
          <w:rStyle w:val="FieldLabels"/>
        </w:rPr>
        <w:t>Field to Update</w:t>
      </w:r>
      <w:r w:rsidRPr="008D41F0">
        <w:rPr>
          <w:rStyle w:val="FieldLabels"/>
          <w:b w:val="0"/>
        </w:rPr>
        <w:t>:</w:t>
      </w:r>
      <w:r w:rsidRPr="002E178C">
        <w:t xml:space="preserve"> </w:t>
      </w:r>
      <w:r w:rsidRPr="00996ADA">
        <w:rPr>
          <w:rStyle w:val="PicklistValues"/>
        </w:rPr>
        <w:t>Owner</w:t>
      </w:r>
    </w:p>
    <w:p w:rsidR="00A3743D" w:rsidRPr="002E178C" w:rsidRDefault="00A3743D" w:rsidP="00617615">
      <w:pPr>
        <w:pStyle w:val="Heading3"/>
        <w:ind w:hanging="270"/>
        <w:rPr>
          <w:rStyle w:val="Boldonly"/>
          <w:b w:val="0"/>
          <w:szCs w:val="22"/>
        </w:rPr>
      </w:pPr>
      <w:r w:rsidRPr="00996ADA">
        <w:rPr>
          <w:rStyle w:val="FieldLabels"/>
        </w:rPr>
        <w:t>Owner</w:t>
      </w:r>
      <w:r w:rsidRPr="008D41F0">
        <w:rPr>
          <w:rStyle w:val="FieldLabels"/>
          <w:b w:val="0"/>
        </w:rPr>
        <w:t>:</w:t>
      </w:r>
      <w:r w:rsidRPr="008D41F0">
        <w:rPr>
          <w:rStyle w:val="Boldonly"/>
          <w:szCs w:val="22"/>
        </w:rPr>
        <w:t xml:space="preserve"> </w:t>
      </w:r>
      <w:r w:rsidRPr="00996ADA">
        <w:rPr>
          <w:rStyle w:val="PicklistValues"/>
        </w:rPr>
        <w:t>Queue:</w:t>
      </w:r>
      <w:r w:rsidRPr="002E178C">
        <w:rPr>
          <w:rStyle w:val="Boldonly"/>
          <w:szCs w:val="22"/>
        </w:rPr>
        <w:t xml:space="preserve"> </w:t>
      </w:r>
      <w:r w:rsidRPr="00996ADA">
        <w:rPr>
          <w:rStyle w:val="PicklistValues"/>
        </w:rPr>
        <w:t>Recruiter Queue</w:t>
      </w:r>
    </w:p>
    <w:p w:rsidR="00A3743D" w:rsidRPr="00996ADA" w:rsidRDefault="00A3743D" w:rsidP="00617615">
      <w:pPr>
        <w:pStyle w:val="Heading3"/>
        <w:ind w:hanging="270"/>
      </w:pPr>
      <w:r w:rsidRPr="00996ADA">
        <w:rPr>
          <w:rStyle w:val="FieldLabels"/>
        </w:rPr>
        <w:t>Notify Assignee</w:t>
      </w:r>
      <w:r w:rsidRPr="008D41F0">
        <w:rPr>
          <w:rStyle w:val="FieldLabels"/>
          <w:b w:val="0"/>
        </w:rPr>
        <w:t>:</w:t>
      </w:r>
      <w:r w:rsidRPr="00996ADA">
        <w:t xml:space="preserve"> (cleared)</w:t>
      </w:r>
    </w:p>
    <w:p w:rsidR="00A3743D" w:rsidRPr="002E178C" w:rsidRDefault="00A3743D" w:rsidP="0024104D">
      <w:pPr>
        <w:pStyle w:val="Heading2"/>
        <w:rPr>
          <w:rStyle w:val="Boldonly"/>
          <w:b w:val="0"/>
          <w:szCs w:val="22"/>
        </w:rPr>
      </w:pPr>
      <w:r w:rsidRPr="002E178C">
        <w:t>Click</w:t>
      </w:r>
      <w:r w:rsidRPr="002E178C">
        <w:rPr>
          <w:rStyle w:val="Boldonly"/>
          <w:szCs w:val="22"/>
        </w:rPr>
        <w:t xml:space="preserve"> Save &amp; New</w:t>
      </w:r>
      <w:r w:rsidR="00622C8E" w:rsidRPr="00B81896">
        <w:t>.</w:t>
      </w:r>
    </w:p>
    <w:p w:rsidR="00A3743D" w:rsidRPr="00996ADA" w:rsidRDefault="00A3743D" w:rsidP="00617615">
      <w:pPr>
        <w:pStyle w:val="Heading3"/>
        <w:ind w:hanging="270"/>
      </w:pPr>
      <w:r w:rsidRPr="00996ADA">
        <w:rPr>
          <w:rStyle w:val="FieldLabels"/>
        </w:rPr>
        <w:t>Name</w:t>
      </w:r>
      <w:r w:rsidRPr="008D41F0">
        <w:rPr>
          <w:rStyle w:val="FieldLabels"/>
          <w:b w:val="0"/>
        </w:rPr>
        <w:t>:</w:t>
      </w:r>
      <w:r w:rsidRPr="008D41F0">
        <w:rPr>
          <w:b/>
        </w:rPr>
        <w:t xml:space="preserve"> </w:t>
      </w:r>
      <w:r w:rsidRPr="00996ADA">
        <w:rPr>
          <w:rStyle w:val="Data"/>
        </w:rPr>
        <w:t>Date Opened to Today</w:t>
      </w:r>
    </w:p>
    <w:p w:rsidR="00A3743D" w:rsidRPr="002E178C" w:rsidRDefault="00A3743D" w:rsidP="00617615">
      <w:pPr>
        <w:pStyle w:val="Heading3"/>
        <w:ind w:hanging="270"/>
      </w:pPr>
      <w:r w:rsidRPr="00996ADA">
        <w:rPr>
          <w:rStyle w:val="FieldLabels"/>
        </w:rPr>
        <w:t>Unique Name</w:t>
      </w:r>
      <w:r w:rsidRPr="008D41F0">
        <w:rPr>
          <w:rStyle w:val="FieldLabels"/>
          <w:b w:val="0"/>
        </w:rPr>
        <w:t>:</w:t>
      </w:r>
      <w:r w:rsidRPr="002E178C">
        <w:rPr>
          <w:rStyle w:val="InputText"/>
          <w:szCs w:val="22"/>
        </w:rPr>
        <w:t xml:space="preserve"> </w:t>
      </w:r>
      <w:proofErr w:type="spellStart"/>
      <w:r w:rsidRPr="00996ADA">
        <w:rPr>
          <w:rStyle w:val="Data"/>
        </w:rPr>
        <w:t>Date_Opened_to_Today</w:t>
      </w:r>
      <w:proofErr w:type="spellEnd"/>
    </w:p>
    <w:p w:rsidR="00A3743D" w:rsidRPr="002E178C" w:rsidRDefault="00A3743D" w:rsidP="00617615">
      <w:pPr>
        <w:pStyle w:val="Heading3"/>
        <w:ind w:hanging="270"/>
      </w:pPr>
      <w:r w:rsidRPr="00996ADA">
        <w:rPr>
          <w:rStyle w:val="FieldLabels"/>
        </w:rPr>
        <w:t>Field to Update</w:t>
      </w:r>
      <w:r w:rsidRPr="008D41F0">
        <w:rPr>
          <w:rStyle w:val="FieldLabels"/>
          <w:b w:val="0"/>
        </w:rPr>
        <w:t>:</w:t>
      </w:r>
      <w:r w:rsidRPr="002E178C">
        <w:t xml:space="preserve"> </w:t>
      </w:r>
      <w:r w:rsidRPr="00996ADA">
        <w:rPr>
          <w:rStyle w:val="PicklistValues"/>
        </w:rPr>
        <w:t>Date Opened</w:t>
      </w:r>
    </w:p>
    <w:p w:rsidR="00A3743D" w:rsidRPr="002E178C" w:rsidRDefault="00A3743D" w:rsidP="00617615">
      <w:pPr>
        <w:pStyle w:val="Heading3"/>
        <w:ind w:hanging="270"/>
        <w:rPr>
          <w:rStyle w:val="Boldonly"/>
          <w:b w:val="0"/>
          <w:szCs w:val="22"/>
        </w:rPr>
      </w:pPr>
      <w:r w:rsidRPr="00996ADA">
        <w:rPr>
          <w:rStyle w:val="FieldLabels"/>
        </w:rPr>
        <w:t>Date Options</w:t>
      </w:r>
      <w:r w:rsidRPr="008D41F0">
        <w:rPr>
          <w:rStyle w:val="FieldLabels"/>
          <w:b w:val="0"/>
        </w:rPr>
        <w:t>:</w:t>
      </w:r>
      <w:r w:rsidRPr="00996ADA">
        <w:rPr>
          <w:rStyle w:val="FieldLabels"/>
        </w:rPr>
        <w:t xml:space="preserve"> </w:t>
      </w:r>
      <w:r w:rsidRPr="00996ADA">
        <w:rPr>
          <w:rStyle w:val="IndividualRadioButton"/>
        </w:rPr>
        <w:t>Use a formula to set the new value</w:t>
      </w:r>
    </w:p>
    <w:p w:rsidR="00A3743D" w:rsidRPr="00996ADA" w:rsidRDefault="00A3743D" w:rsidP="00617615">
      <w:pPr>
        <w:pStyle w:val="Heading3"/>
        <w:ind w:hanging="270"/>
      </w:pPr>
      <w:r w:rsidRPr="00996ADA">
        <w:rPr>
          <w:rStyle w:val="FieldLabels"/>
        </w:rPr>
        <w:t>Formula</w:t>
      </w:r>
      <w:r w:rsidRPr="008D41F0">
        <w:rPr>
          <w:rStyle w:val="FieldLabels"/>
          <w:b w:val="0"/>
        </w:rPr>
        <w:t>:</w:t>
      </w:r>
      <w:r w:rsidRPr="002E178C">
        <w:rPr>
          <w:rStyle w:val="Boldonly"/>
          <w:szCs w:val="22"/>
        </w:rPr>
        <w:t xml:space="preserve"> </w:t>
      </w:r>
      <w:proofErr w:type="gramStart"/>
      <w:r w:rsidRPr="00996ADA">
        <w:rPr>
          <w:rStyle w:val="Data"/>
        </w:rPr>
        <w:t>NOW(</w:t>
      </w:r>
      <w:proofErr w:type="gramEnd"/>
      <w:r w:rsidRPr="00996ADA">
        <w:rPr>
          <w:rStyle w:val="Data"/>
        </w:rPr>
        <w:t>)</w:t>
      </w:r>
    </w:p>
    <w:p w:rsidR="00A3743D" w:rsidRPr="002E178C" w:rsidRDefault="00A3743D" w:rsidP="0024104D">
      <w:pPr>
        <w:pStyle w:val="Heading2"/>
        <w:rPr>
          <w:rStyle w:val="Boldonly"/>
          <w:b w:val="0"/>
          <w:szCs w:val="22"/>
        </w:rPr>
      </w:pPr>
      <w:r w:rsidRPr="002E178C">
        <w:t>Click</w:t>
      </w:r>
      <w:r w:rsidRPr="002E178C">
        <w:rPr>
          <w:rStyle w:val="Boldonly"/>
          <w:szCs w:val="22"/>
        </w:rPr>
        <w:t xml:space="preserve"> </w:t>
      </w:r>
      <w:r w:rsidRPr="00204DCF">
        <w:rPr>
          <w:rStyle w:val="ButtonLabels"/>
        </w:rPr>
        <w:t>Save</w:t>
      </w:r>
      <w:r w:rsidR="00622C8E" w:rsidRPr="00B81896">
        <w:t>.</w:t>
      </w:r>
    </w:p>
    <w:p w:rsidR="00A3743D" w:rsidRDefault="00A3743D" w:rsidP="0024104D">
      <w:pPr>
        <w:pStyle w:val="Heading1"/>
      </w:pPr>
      <w:r>
        <w:t xml:space="preserve">Create final rejection actions. </w:t>
      </w:r>
    </w:p>
    <w:p w:rsidR="00A3743D" w:rsidRPr="005C0BB3" w:rsidRDefault="00A3743D" w:rsidP="0024104D">
      <w:pPr>
        <w:pStyle w:val="Heading2"/>
      </w:pPr>
      <w:r w:rsidRPr="005C0BB3">
        <w:t xml:space="preserve">Under the Final Rejection Actions related list, click </w:t>
      </w:r>
      <w:r w:rsidRPr="00204DCF">
        <w:rPr>
          <w:rStyle w:val="ButtonLabels"/>
        </w:rPr>
        <w:t>Add New |</w:t>
      </w:r>
      <w:r w:rsidRPr="005C0BB3">
        <w:t xml:space="preserve"> </w:t>
      </w:r>
      <w:r w:rsidRPr="005C0BB3">
        <w:rPr>
          <w:rStyle w:val="ClickPaths"/>
        </w:rPr>
        <w:t>Field Update</w:t>
      </w:r>
      <w:r w:rsidRPr="008D41F0">
        <w:rPr>
          <w:rStyle w:val="ClickPaths"/>
          <w:b w:val="0"/>
        </w:rPr>
        <w:t>.</w:t>
      </w:r>
      <w:r w:rsidRPr="005C0BB3">
        <w:t xml:space="preserve"> </w:t>
      </w:r>
    </w:p>
    <w:p w:rsidR="00A3743D" w:rsidRPr="005C0BB3" w:rsidRDefault="00A3743D" w:rsidP="00617615">
      <w:pPr>
        <w:pStyle w:val="Heading3"/>
        <w:ind w:hanging="270"/>
      </w:pPr>
      <w:r w:rsidRPr="009707B2">
        <w:rPr>
          <w:rStyle w:val="FieldLabels"/>
        </w:rPr>
        <w:t>Name</w:t>
      </w:r>
      <w:r w:rsidRPr="008D41F0">
        <w:rPr>
          <w:rStyle w:val="FieldLabels"/>
          <w:b w:val="0"/>
        </w:rPr>
        <w:t>:</w:t>
      </w:r>
      <w:r w:rsidRPr="009707B2">
        <w:rPr>
          <w:rStyle w:val="FieldLabels"/>
        </w:rPr>
        <w:t xml:space="preserve"> </w:t>
      </w:r>
      <w:r w:rsidRPr="009707B2">
        <w:rPr>
          <w:rStyle w:val="Data"/>
        </w:rPr>
        <w:t>Status to Closed on Not Approved</w:t>
      </w:r>
    </w:p>
    <w:p w:rsidR="00A3743D" w:rsidRPr="002E178C" w:rsidRDefault="00A3743D" w:rsidP="00617615">
      <w:pPr>
        <w:pStyle w:val="Heading3"/>
        <w:ind w:hanging="270"/>
      </w:pPr>
      <w:r w:rsidRPr="009707B2">
        <w:rPr>
          <w:rStyle w:val="FieldLabels"/>
        </w:rPr>
        <w:t>Unique Name</w:t>
      </w:r>
      <w:r w:rsidRPr="008D41F0">
        <w:rPr>
          <w:rStyle w:val="FieldLabels"/>
          <w:b w:val="0"/>
        </w:rPr>
        <w:t>:</w:t>
      </w:r>
      <w:r w:rsidRPr="002E178C">
        <w:rPr>
          <w:rStyle w:val="InputText"/>
          <w:szCs w:val="22"/>
        </w:rPr>
        <w:t xml:space="preserve"> </w:t>
      </w:r>
      <w:proofErr w:type="spellStart"/>
      <w:r w:rsidRPr="009707B2">
        <w:rPr>
          <w:rStyle w:val="Data"/>
        </w:rPr>
        <w:t>Status_to_Closed_on_Not_Approved</w:t>
      </w:r>
      <w:proofErr w:type="spellEnd"/>
      <w:r>
        <w:rPr>
          <w:rStyle w:val="InputText"/>
          <w:szCs w:val="22"/>
        </w:rPr>
        <w:t xml:space="preserve"> </w:t>
      </w:r>
    </w:p>
    <w:p w:rsidR="00A3743D" w:rsidRPr="002E178C" w:rsidRDefault="00A3743D" w:rsidP="00617615">
      <w:pPr>
        <w:pStyle w:val="Heading3"/>
        <w:ind w:hanging="270"/>
      </w:pPr>
      <w:r w:rsidRPr="009707B2">
        <w:rPr>
          <w:rStyle w:val="FieldLabels"/>
        </w:rPr>
        <w:t>Field to Update</w:t>
      </w:r>
      <w:r w:rsidRPr="008D41F0">
        <w:rPr>
          <w:rStyle w:val="FieldLabels"/>
          <w:b w:val="0"/>
        </w:rPr>
        <w:t>:</w:t>
      </w:r>
      <w:r w:rsidRPr="002E178C">
        <w:t xml:space="preserve"> </w:t>
      </w:r>
      <w:r w:rsidRPr="009707B2">
        <w:rPr>
          <w:rStyle w:val="PicklistValues"/>
        </w:rPr>
        <w:t>Status</w:t>
      </w:r>
    </w:p>
    <w:p w:rsidR="00A3743D" w:rsidRPr="002E178C" w:rsidRDefault="00A3743D" w:rsidP="00617615">
      <w:pPr>
        <w:pStyle w:val="Heading3"/>
        <w:ind w:hanging="270"/>
        <w:rPr>
          <w:rStyle w:val="Boldonly"/>
          <w:b w:val="0"/>
          <w:szCs w:val="22"/>
        </w:rPr>
      </w:pPr>
      <w:r w:rsidRPr="009707B2">
        <w:rPr>
          <w:rStyle w:val="FieldLabels"/>
        </w:rPr>
        <w:lastRenderedPageBreak/>
        <w:t>Picklist Options</w:t>
      </w:r>
      <w:r w:rsidRPr="008D41F0">
        <w:rPr>
          <w:rStyle w:val="FieldLabels"/>
          <w:b w:val="0"/>
        </w:rPr>
        <w:t>:</w:t>
      </w:r>
      <w:r w:rsidRPr="002E178C">
        <w:rPr>
          <w:rStyle w:val="Boldonly"/>
          <w:szCs w:val="22"/>
        </w:rPr>
        <w:t xml:space="preserve"> </w:t>
      </w:r>
      <w:r w:rsidRPr="009707B2">
        <w:rPr>
          <w:rStyle w:val="IndividualRadioButton"/>
        </w:rPr>
        <w:t>A specific value:</w:t>
      </w:r>
      <w:r w:rsidRPr="002E178C">
        <w:t xml:space="preserve"> </w:t>
      </w:r>
      <w:r w:rsidRPr="009707B2">
        <w:rPr>
          <w:rStyle w:val="PicklistValues"/>
        </w:rPr>
        <w:t>Closed</w:t>
      </w:r>
    </w:p>
    <w:p w:rsidR="00A3743D" w:rsidRPr="002E178C" w:rsidRDefault="00A3743D" w:rsidP="0024104D">
      <w:pPr>
        <w:pStyle w:val="Heading2"/>
      </w:pPr>
      <w:r w:rsidRPr="002E178C">
        <w:t xml:space="preserve">Click </w:t>
      </w:r>
      <w:r w:rsidRPr="00204DCF">
        <w:rPr>
          <w:rStyle w:val="ButtonLabels"/>
        </w:rPr>
        <w:t>Save &amp; New</w:t>
      </w:r>
      <w:r w:rsidR="00622C8E" w:rsidRPr="00B81896">
        <w:t>.</w:t>
      </w:r>
    </w:p>
    <w:p w:rsidR="00A3743D" w:rsidRPr="007F616F" w:rsidRDefault="00A3743D" w:rsidP="00617615">
      <w:pPr>
        <w:pStyle w:val="Heading3"/>
        <w:ind w:hanging="270"/>
      </w:pPr>
      <w:r w:rsidRPr="007F616F">
        <w:rPr>
          <w:rStyle w:val="FieldLabels"/>
        </w:rPr>
        <w:t>Name</w:t>
      </w:r>
      <w:r w:rsidRPr="008D41F0">
        <w:rPr>
          <w:rStyle w:val="FieldLabels"/>
          <w:b w:val="0"/>
        </w:rPr>
        <w:t>:</w:t>
      </w:r>
      <w:r w:rsidRPr="002E178C">
        <w:t xml:space="preserve"> </w:t>
      </w:r>
      <w:r w:rsidRPr="007F616F">
        <w:rPr>
          <w:rStyle w:val="Data"/>
        </w:rPr>
        <w:t>Sub-Status to Not Approved on Reject</w:t>
      </w:r>
    </w:p>
    <w:p w:rsidR="00A3743D" w:rsidRPr="002E178C" w:rsidRDefault="00A3743D" w:rsidP="00617615">
      <w:pPr>
        <w:pStyle w:val="Heading3"/>
        <w:ind w:hanging="270"/>
      </w:pPr>
      <w:r w:rsidRPr="007F616F">
        <w:rPr>
          <w:rStyle w:val="FieldLabels"/>
        </w:rPr>
        <w:t>Unique Name</w:t>
      </w:r>
      <w:r w:rsidRPr="008D41F0">
        <w:rPr>
          <w:rStyle w:val="FieldLabels"/>
          <w:b w:val="0"/>
        </w:rPr>
        <w:t>:</w:t>
      </w:r>
      <w:r w:rsidRPr="002E178C">
        <w:rPr>
          <w:rStyle w:val="InputText"/>
          <w:szCs w:val="22"/>
        </w:rPr>
        <w:t xml:space="preserve"> </w:t>
      </w:r>
      <w:proofErr w:type="spellStart"/>
      <w:r w:rsidRPr="007F616F">
        <w:rPr>
          <w:rStyle w:val="Data"/>
        </w:rPr>
        <w:t>Sub_Status_to_Not_Approved_on_Reject</w:t>
      </w:r>
      <w:proofErr w:type="spellEnd"/>
    </w:p>
    <w:p w:rsidR="00A3743D" w:rsidRPr="002E178C" w:rsidRDefault="00A3743D" w:rsidP="00617615">
      <w:pPr>
        <w:pStyle w:val="Heading3"/>
        <w:ind w:hanging="270"/>
      </w:pPr>
      <w:r w:rsidRPr="007F616F">
        <w:rPr>
          <w:rStyle w:val="FieldLabels"/>
        </w:rPr>
        <w:t>Field to Update</w:t>
      </w:r>
      <w:r w:rsidRPr="008D41F0">
        <w:rPr>
          <w:rStyle w:val="FieldLabels"/>
          <w:b w:val="0"/>
        </w:rPr>
        <w:t>:</w:t>
      </w:r>
      <w:r w:rsidRPr="002E178C">
        <w:t xml:space="preserve"> </w:t>
      </w:r>
      <w:r w:rsidRPr="007F616F">
        <w:rPr>
          <w:rStyle w:val="PicklistValues"/>
        </w:rPr>
        <w:t>Sub-Status</w:t>
      </w:r>
    </w:p>
    <w:p w:rsidR="00A3743D" w:rsidRPr="002E178C" w:rsidRDefault="00A3743D" w:rsidP="00617615">
      <w:pPr>
        <w:pStyle w:val="Heading3"/>
        <w:ind w:hanging="270"/>
        <w:rPr>
          <w:rStyle w:val="Boldonly"/>
          <w:b w:val="0"/>
          <w:szCs w:val="22"/>
        </w:rPr>
      </w:pPr>
      <w:r w:rsidRPr="007F616F">
        <w:rPr>
          <w:rStyle w:val="FieldLabels"/>
        </w:rPr>
        <w:t>Picklist Options</w:t>
      </w:r>
      <w:r w:rsidRPr="008D41F0">
        <w:rPr>
          <w:rStyle w:val="FieldLabels"/>
          <w:b w:val="0"/>
        </w:rPr>
        <w:t>:</w:t>
      </w:r>
      <w:r w:rsidRPr="002E178C">
        <w:rPr>
          <w:rStyle w:val="Boldonly"/>
          <w:szCs w:val="22"/>
        </w:rPr>
        <w:t xml:space="preserve"> </w:t>
      </w:r>
      <w:r w:rsidRPr="007F616F">
        <w:rPr>
          <w:rStyle w:val="IndividualRadioButton"/>
        </w:rPr>
        <w:t xml:space="preserve">A specific value: </w:t>
      </w:r>
      <w:r w:rsidRPr="007F616F">
        <w:rPr>
          <w:rStyle w:val="PicklistValues"/>
        </w:rPr>
        <w:t>Not Approved</w:t>
      </w:r>
    </w:p>
    <w:p w:rsidR="00A3743D" w:rsidRPr="00D70D95" w:rsidRDefault="00A3743D" w:rsidP="0024104D">
      <w:pPr>
        <w:pStyle w:val="Heading2"/>
      </w:pPr>
      <w:r w:rsidRPr="002E178C">
        <w:t xml:space="preserve">Click </w:t>
      </w:r>
      <w:r w:rsidRPr="00204DCF">
        <w:rPr>
          <w:rStyle w:val="ButtonLabels"/>
        </w:rPr>
        <w:t>Save</w:t>
      </w:r>
      <w:r w:rsidRPr="00D70D95">
        <w:t>.</w:t>
      </w:r>
    </w:p>
    <w:p w:rsidR="00A3743D" w:rsidRPr="0024104D" w:rsidRDefault="00A3743D" w:rsidP="0024104D">
      <w:pPr>
        <w:pStyle w:val="Heading1"/>
      </w:pPr>
      <w:r w:rsidRPr="0024104D">
        <w:t xml:space="preserve">Activate the </w:t>
      </w:r>
      <w:r w:rsidR="00314A08">
        <w:t>process</w:t>
      </w:r>
      <w:r w:rsidRPr="0024104D">
        <w:t>.</w:t>
      </w:r>
    </w:p>
    <w:p w:rsidR="00A3743D" w:rsidRPr="00D70D95" w:rsidRDefault="00A3743D" w:rsidP="0024104D">
      <w:pPr>
        <w:pStyle w:val="Heading2"/>
      </w:pPr>
      <w:r w:rsidRPr="002E178C">
        <w:t>Click</w:t>
      </w:r>
      <w:r w:rsidRPr="002E178C">
        <w:rPr>
          <w:szCs w:val="22"/>
        </w:rPr>
        <w:t xml:space="preserve"> </w:t>
      </w:r>
      <w:r w:rsidRPr="00204DCF">
        <w:rPr>
          <w:rStyle w:val="ButtonLabels"/>
        </w:rPr>
        <w:t>Activate</w:t>
      </w:r>
      <w:r w:rsidRPr="00D70D95">
        <w:t>.</w:t>
      </w:r>
    </w:p>
    <w:p w:rsidR="00A3743D" w:rsidRPr="008F53F2" w:rsidRDefault="00A3743D" w:rsidP="0024104D">
      <w:pPr>
        <w:pStyle w:val="Heading2"/>
      </w:pPr>
      <w:r>
        <w:t>When you receive the</w:t>
      </w:r>
      <w:r w:rsidRPr="008F53F2">
        <w:t xml:space="preserve"> popup that says</w:t>
      </w:r>
      <w:r>
        <w:t>, “</w:t>
      </w:r>
      <w:r w:rsidRPr="008F53F2">
        <w:t xml:space="preserve">After activating this approval process, you cannot add or remove approval steps. Also, some approval step attributes may not be editable. Continue?” click </w:t>
      </w:r>
      <w:r w:rsidRPr="00204DCF">
        <w:rPr>
          <w:rStyle w:val="ButtonLabels"/>
        </w:rPr>
        <w:t>OK</w:t>
      </w:r>
      <w:r w:rsidR="00622C8E" w:rsidRPr="00B81896">
        <w:t>.</w:t>
      </w:r>
    </w:p>
    <w:p w:rsidR="00A3743D" w:rsidRPr="002E178C" w:rsidRDefault="00A3743D" w:rsidP="0024104D">
      <w:pPr>
        <w:pStyle w:val="Heading1"/>
      </w:pPr>
      <w:r w:rsidRPr="002E178C">
        <w:t xml:space="preserve">Create a new position to test the approval process. </w:t>
      </w:r>
    </w:p>
    <w:p w:rsidR="00A3743D" w:rsidRPr="002E178C" w:rsidRDefault="00A3743D" w:rsidP="0024104D">
      <w:pPr>
        <w:pStyle w:val="Heading2"/>
      </w:pPr>
      <w:r w:rsidRPr="002E178C">
        <w:t xml:space="preserve">Click the Positions tab, then click </w:t>
      </w:r>
      <w:r w:rsidRPr="00204DCF">
        <w:rPr>
          <w:rStyle w:val="ButtonLabels"/>
        </w:rPr>
        <w:t>New</w:t>
      </w:r>
      <w:r w:rsidR="00622C8E" w:rsidRPr="00B81896">
        <w:t>.</w:t>
      </w:r>
    </w:p>
    <w:p w:rsidR="00A3743D" w:rsidRPr="00886611" w:rsidRDefault="00A3743D" w:rsidP="0024104D">
      <w:pPr>
        <w:pStyle w:val="Heading2"/>
      </w:pPr>
      <w:r>
        <w:t xml:space="preserve">Select </w:t>
      </w:r>
      <w:r w:rsidRPr="003C3853">
        <w:rPr>
          <w:rStyle w:val="PicklistValues"/>
        </w:rPr>
        <w:t>Non-Technical Position</w:t>
      </w:r>
      <w:r>
        <w:t xml:space="preserve"> from the </w:t>
      </w:r>
      <w:r w:rsidRPr="003C3853">
        <w:rPr>
          <w:rStyle w:val="FieldLabels"/>
        </w:rPr>
        <w:t>Record Type of new record</w:t>
      </w:r>
      <w:r>
        <w:t xml:space="preserve"> picklist, and click </w:t>
      </w:r>
      <w:r w:rsidRPr="00204DCF">
        <w:rPr>
          <w:rStyle w:val="ButtonLabels"/>
        </w:rPr>
        <w:t>Continue</w:t>
      </w:r>
      <w:r w:rsidRPr="00886611">
        <w:t>.</w:t>
      </w:r>
    </w:p>
    <w:p w:rsidR="00A3743D" w:rsidRPr="003C3853" w:rsidRDefault="00A3743D" w:rsidP="0024104D">
      <w:pPr>
        <w:pStyle w:val="Heading2"/>
      </w:pPr>
      <w:r w:rsidRPr="003C3853">
        <w:t xml:space="preserve">Edit the new position. </w:t>
      </w:r>
    </w:p>
    <w:p w:rsidR="00A3743D" w:rsidRPr="003C3853" w:rsidRDefault="00A3743D" w:rsidP="00617615">
      <w:pPr>
        <w:pStyle w:val="Heading3"/>
        <w:ind w:left="1170"/>
      </w:pPr>
      <w:r w:rsidRPr="003C3853">
        <w:rPr>
          <w:rStyle w:val="FieldLabels"/>
        </w:rPr>
        <w:t>Title</w:t>
      </w:r>
      <w:r w:rsidRPr="008D41F0">
        <w:rPr>
          <w:rStyle w:val="FieldLabels"/>
          <w:b w:val="0"/>
        </w:rPr>
        <w:t>:</w:t>
      </w:r>
      <w:r w:rsidRPr="008D41F0">
        <w:rPr>
          <w:b/>
        </w:rPr>
        <w:t xml:space="preserve"> </w:t>
      </w:r>
      <w:r w:rsidRPr="003C3853">
        <w:rPr>
          <w:rStyle w:val="Data"/>
        </w:rPr>
        <w:t>Associate Support Representative</w:t>
      </w:r>
    </w:p>
    <w:p w:rsidR="00A3743D" w:rsidRPr="003C3853" w:rsidRDefault="00A3743D" w:rsidP="00617615">
      <w:pPr>
        <w:pStyle w:val="Heading3"/>
        <w:ind w:left="1170"/>
      </w:pPr>
      <w:r w:rsidRPr="003C3853">
        <w:rPr>
          <w:rStyle w:val="FieldLabels"/>
        </w:rPr>
        <w:t>Type</w:t>
      </w:r>
      <w:r w:rsidRPr="008D41F0">
        <w:rPr>
          <w:rStyle w:val="FieldLabels"/>
          <w:b w:val="0"/>
        </w:rPr>
        <w:t>:</w:t>
      </w:r>
      <w:r w:rsidRPr="003C3853">
        <w:t xml:space="preserve"> </w:t>
      </w:r>
      <w:r w:rsidRPr="003C3853">
        <w:rPr>
          <w:rStyle w:val="PicklistValues"/>
        </w:rPr>
        <w:t>Full Time</w:t>
      </w:r>
    </w:p>
    <w:p w:rsidR="00A3743D" w:rsidRPr="002711D3" w:rsidRDefault="00A3743D" w:rsidP="00617615">
      <w:pPr>
        <w:pStyle w:val="Heading3"/>
        <w:ind w:left="1170"/>
        <w:rPr>
          <w:rStyle w:val="PicklistValues"/>
          <w:rFonts w:ascii="Arial" w:hAnsi="Arial"/>
          <w:bCs/>
        </w:rPr>
      </w:pPr>
      <w:r w:rsidRPr="003C3853">
        <w:rPr>
          <w:rStyle w:val="FieldLabels"/>
        </w:rPr>
        <w:t>Department</w:t>
      </w:r>
      <w:r w:rsidRPr="008D41F0">
        <w:rPr>
          <w:rStyle w:val="FieldLabels"/>
          <w:b w:val="0"/>
        </w:rPr>
        <w:t>:</w:t>
      </w:r>
      <w:r w:rsidRPr="003C3853">
        <w:t xml:space="preserve"> </w:t>
      </w:r>
      <w:r w:rsidRPr="003C3853">
        <w:rPr>
          <w:rStyle w:val="PicklistValues"/>
        </w:rPr>
        <w:t>Support</w:t>
      </w:r>
    </w:p>
    <w:p w:rsidR="00A3743D" w:rsidRPr="003C3853" w:rsidRDefault="00A3743D" w:rsidP="00617615">
      <w:pPr>
        <w:pStyle w:val="Heading3"/>
        <w:ind w:left="1170"/>
      </w:pPr>
      <w:r>
        <w:rPr>
          <w:rStyle w:val="FieldLabels"/>
        </w:rPr>
        <w:t>Location</w:t>
      </w:r>
      <w:r w:rsidRPr="008D41F0">
        <w:rPr>
          <w:rStyle w:val="FieldLabels"/>
          <w:b w:val="0"/>
        </w:rPr>
        <w:t>:</w:t>
      </w:r>
      <w:r w:rsidRPr="003C3853">
        <w:t xml:space="preserve"> </w:t>
      </w:r>
      <w:r w:rsidRPr="003C3853">
        <w:rPr>
          <w:rStyle w:val="PicklistValues"/>
        </w:rPr>
        <w:t>S</w:t>
      </w:r>
      <w:r>
        <w:rPr>
          <w:rStyle w:val="PicklistValues"/>
        </w:rPr>
        <w:t>an Francisco</w:t>
      </w:r>
    </w:p>
    <w:p w:rsidR="00A3743D" w:rsidRPr="003C3853" w:rsidRDefault="00A3743D" w:rsidP="00617615">
      <w:pPr>
        <w:pStyle w:val="Heading3"/>
        <w:ind w:left="1170"/>
      </w:pPr>
      <w:r w:rsidRPr="003C3853">
        <w:rPr>
          <w:rStyle w:val="FieldLabels"/>
        </w:rPr>
        <w:t>Pay Grade</w:t>
      </w:r>
      <w:r w:rsidRPr="003C3853">
        <w:t>:</w:t>
      </w:r>
      <w:r>
        <w:t xml:space="preserve"> </w:t>
      </w:r>
      <w:r w:rsidRPr="003C3853">
        <w:rPr>
          <w:rStyle w:val="PicklistValues"/>
        </w:rPr>
        <w:t>S-100</w:t>
      </w:r>
    </w:p>
    <w:p w:rsidR="00A3743D" w:rsidRPr="003C3853" w:rsidRDefault="00A3743D" w:rsidP="00617615">
      <w:pPr>
        <w:pStyle w:val="Heading3"/>
        <w:ind w:left="1170"/>
      </w:pPr>
      <w:r w:rsidRPr="003C3853">
        <w:rPr>
          <w:rStyle w:val="FieldLabels"/>
        </w:rPr>
        <w:t>Hiring Manager</w:t>
      </w:r>
      <w:r w:rsidRPr="008D41F0">
        <w:rPr>
          <w:rStyle w:val="FieldLabels"/>
          <w:b w:val="0"/>
        </w:rPr>
        <w:t>:</w:t>
      </w:r>
      <w:r w:rsidRPr="003C3853">
        <w:t xml:space="preserve"> </w:t>
      </w:r>
      <w:r w:rsidRPr="003C3853">
        <w:rPr>
          <w:rStyle w:val="PicklistValues"/>
        </w:rPr>
        <w:t>Ben Stuart</w:t>
      </w:r>
    </w:p>
    <w:p w:rsidR="00A3743D" w:rsidRPr="003C3853" w:rsidRDefault="00A3743D" w:rsidP="00617615">
      <w:pPr>
        <w:pStyle w:val="Heading3"/>
        <w:ind w:left="1170"/>
      </w:pPr>
      <w:r w:rsidRPr="003C3853">
        <w:rPr>
          <w:rStyle w:val="FieldLabels"/>
        </w:rPr>
        <w:t>Priority</w:t>
      </w:r>
      <w:r w:rsidRPr="008D41F0">
        <w:rPr>
          <w:rStyle w:val="FieldLabels"/>
          <w:b w:val="0"/>
        </w:rPr>
        <w:t>:</w:t>
      </w:r>
      <w:r w:rsidRPr="003C3853">
        <w:t xml:space="preserve"> </w:t>
      </w:r>
      <w:r w:rsidRPr="003C3853">
        <w:rPr>
          <w:rStyle w:val="PicklistValues"/>
        </w:rPr>
        <w:t>Medium</w:t>
      </w:r>
    </w:p>
    <w:p w:rsidR="00A3743D" w:rsidRPr="003C3853" w:rsidRDefault="00A3743D" w:rsidP="00617615">
      <w:pPr>
        <w:pStyle w:val="Heading3"/>
        <w:ind w:left="1170"/>
      </w:pPr>
      <w:r w:rsidRPr="003C3853">
        <w:rPr>
          <w:rStyle w:val="FieldLabels"/>
        </w:rPr>
        <w:t>Status</w:t>
      </w:r>
      <w:r w:rsidRPr="008D41F0">
        <w:rPr>
          <w:rStyle w:val="FieldLabels"/>
          <w:b w:val="0"/>
        </w:rPr>
        <w:t>:</w:t>
      </w:r>
      <w:r w:rsidRPr="003C3853">
        <w:t xml:space="preserve"> </w:t>
      </w:r>
      <w:r w:rsidRPr="003C3853">
        <w:rPr>
          <w:rStyle w:val="PicklistValues"/>
        </w:rPr>
        <w:t>New</w:t>
      </w:r>
    </w:p>
    <w:p w:rsidR="00A3743D" w:rsidRPr="003C3853" w:rsidRDefault="00A3743D" w:rsidP="00617615">
      <w:pPr>
        <w:pStyle w:val="Heading3"/>
        <w:ind w:left="1170"/>
      </w:pPr>
      <w:r w:rsidRPr="003C3853">
        <w:rPr>
          <w:rStyle w:val="FieldLabels"/>
        </w:rPr>
        <w:t>Job Description</w:t>
      </w:r>
      <w:r w:rsidRPr="008D41F0">
        <w:rPr>
          <w:rStyle w:val="FieldLabels"/>
          <w:b w:val="0"/>
        </w:rPr>
        <w:t>:</w:t>
      </w:r>
      <w:r w:rsidRPr="003C3853">
        <w:t xml:space="preserve"> </w:t>
      </w:r>
      <w:r w:rsidRPr="003C3853">
        <w:rPr>
          <w:rStyle w:val="Data"/>
        </w:rPr>
        <w:t>Associate Support Representatives are the fr</w:t>
      </w:r>
      <w:r>
        <w:rPr>
          <w:rStyle w:val="Data"/>
        </w:rPr>
        <w:t xml:space="preserve">ont lines of customer support. </w:t>
      </w:r>
      <w:r w:rsidRPr="003C3853">
        <w:rPr>
          <w:rStyle w:val="Data"/>
        </w:rPr>
        <w:t>They provide courteous and professional support to all kinds of issues that our customers present</w:t>
      </w:r>
      <w:r w:rsidR="00622C8E" w:rsidRPr="00B81896">
        <w:t>.</w:t>
      </w:r>
    </w:p>
    <w:p w:rsidR="00A3743D" w:rsidRPr="00D70D95" w:rsidRDefault="00A3743D" w:rsidP="0024104D">
      <w:pPr>
        <w:pStyle w:val="Heading2"/>
      </w:pPr>
      <w:r w:rsidRPr="002E178C">
        <w:t xml:space="preserve">Click </w:t>
      </w:r>
      <w:r w:rsidRPr="00204DCF">
        <w:rPr>
          <w:rStyle w:val="ButtonLabels"/>
        </w:rPr>
        <w:t>Save</w:t>
      </w:r>
      <w:r w:rsidRPr="00D70D95">
        <w:t>.</w:t>
      </w:r>
    </w:p>
    <w:p w:rsidR="00A3743D" w:rsidRPr="0091063B" w:rsidRDefault="00A3743D" w:rsidP="0024104D">
      <w:pPr>
        <w:pStyle w:val="Heading2"/>
      </w:pPr>
      <w:r>
        <w:t>Change the owner by clicking</w:t>
      </w:r>
      <w:r w:rsidRPr="003C3853">
        <w:t xml:space="preserve"> </w:t>
      </w:r>
      <w:r w:rsidRPr="003C3853">
        <w:rPr>
          <w:rStyle w:val="ClickPaths"/>
        </w:rPr>
        <w:t>[Change]</w:t>
      </w:r>
      <w:r w:rsidRPr="003C3853">
        <w:t xml:space="preserve"> </w:t>
      </w:r>
      <w:r>
        <w:t xml:space="preserve">next to the </w:t>
      </w:r>
      <w:r w:rsidRPr="0091063B">
        <w:rPr>
          <w:rStyle w:val="FieldLabels"/>
        </w:rPr>
        <w:t>Owner</w:t>
      </w:r>
      <w:r w:rsidRPr="003C3853">
        <w:t xml:space="preserve"> field</w:t>
      </w:r>
      <w:r>
        <w:t xml:space="preserve">, keeping the </w:t>
      </w:r>
      <w:r w:rsidRPr="0091063B">
        <w:rPr>
          <w:rStyle w:val="FieldLabels"/>
        </w:rPr>
        <w:t>Owner</w:t>
      </w:r>
      <w:r w:rsidRPr="00F37223">
        <w:rPr>
          <w:szCs w:val="22"/>
        </w:rPr>
        <w:t xml:space="preserve"> as </w:t>
      </w:r>
      <w:r w:rsidRPr="0091063B">
        <w:rPr>
          <w:rStyle w:val="PicklistValues"/>
        </w:rPr>
        <w:t>User</w:t>
      </w:r>
      <w:r w:rsidRPr="001C3014">
        <w:rPr>
          <w:rStyle w:val="PicklistValues"/>
          <w:rFonts w:ascii="Arial" w:hAnsi="Arial" w:cs="Arial"/>
        </w:rPr>
        <w:t>,</w:t>
      </w:r>
      <w:r w:rsidRPr="00F37223">
        <w:rPr>
          <w:szCs w:val="22"/>
        </w:rPr>
        <w:t xml:space="preserve"> and u</w:t>
      </w:r>
      <w:r>
        <w:rPr>
          <w:szCs w:val="22"/>
        </w:rPr>
        <w:t>sing</w:t>
      </w:r>
      <w:r w:rsidRPr="00F37223">
        <w:rPr>
          <w:szCs w:val="22"/>
        </w:rPr>
        <w:t xml:space="preserve"> the lookup icon to select </w:t>
      </w:r>
      <w:r w:rsidRPr="0091063B">
        <w:rPr>
          <w:rStyle w:val="PicklistValues"/>
        </w:rPr>
        <w:t>Ben Stuart</w:t>
      </w:r>
      <w:r w:rsidRPr="008D41F0">
        <w:rPr>
          <w:rStyle w:val="PicklistValues"/>
          <w:rFonts w:ascii="Arial" w:hAnsi="Arial" w:cs="Arial"/>
        </w:rPr>
        <w:t>.</w:t>
      </w:r>
    </w:p>
    <w:p w:rsidR="00A3743D" w:rsidRPr="00D70D95" w:rsidRDefault="00A3743D" w:rsidP="0024104D">
      <w:pPr>
        <w:pStyle w:val="Heading2"/>
      </w:pPr>
      <w:r w:rsidRPr="002E178C">
        <w:t xml:space="preserve">Click </w:t>
      </w:r>
      <w:r w:rsidRPr="00204DCF">
        <w:rPr>
          <w:rStyle w:val="ButtonLabels"/>
        </w:rPr>
        <w:t>Save</w:t>
      </w:r>
      <w:r w:rsidRPr="00D70D95">
        <w:t>.</w:t>
      </w:r>
    </w:p>
    <w:p w:rsidR="00A3743D" w:rsidRPr="0091063B" w:rsidRDefault="00A3743D" w:rsidP="0024104D">
      <w:pPr>
        <w:pStyle w:val="Heading2"/>
      </w:pPr>
      <w:r>
        <w:t>On the Approval History related list, c</w:t>
      </w:r>
      <w:r w:rsidRPr="0091063B">
        <w:t xml:space="preserve">lick </w:t>
      </w:r>
      <w:r w:rsidRPr="00204DCF">
        <w:rPr>
          <w:rStyle w:val="ButtonLabels"/>
        </w:rPr>
        <w:t>Submit for Approval</w:t>
      </w:r>
      <w:r w:rsidR="00622C8E" w:rsidRPr="00B81896">
        <w:t>.</w:t>
      </w:r>
    </w:p>
    <w:p w:rsidR="00A3743D" w:rsidRPr="008F53F2" w:rsidRDefault="00A3743D" w:rsidP="002E6F63">
      <w:pPr>
        <w:pStyle w:val="Heading3"/>
        <w:ind w:hanging="270"/>
      </w:pPr>
      <w:r w:rsidRPr="008F53F2">
        <w:t xml:space="preserve">When you receive </w:t>
      </w:r>
      <w:r>
        <w:t>the</w:t>
      </w:r>
      <w:r w:rsidRPr="008F53F2">
        <w:t xml:space="preserve"> popup that says, “Once you submit this record for approval, you might not be able to edit it or recall it from the approval process depending on your settings. Continue?” click </w:t>
      </w:r>
      <w:r w:rsidRPr="00204DCF">
        <w:rPr>
          <w:rStyle w:val="ButtonLabels"/>
        </w:rPr>
        <w:t>OK</w:t>
      </w:r>
      <w:r w:rsidR="00622C8E" w:rsidRPr="00B81896">
        <w:t>.</w:t>
      </w:r>
    </w:p>
    <w:p w:rsidR="00A3743D" w:rsidRPr="0091063B" w:rsidRDefault="00A3743D" w:rsidP="002E6F63">
      <w:pPr>
        <w:pStyle w:val="Heading3"/>
        <w:ind w:hanging="270"/>
      </w:pPr>
      <w:r w:rsidRPr="0091063B">
        <w:t>Note that the record is routed to Andrew Goldberg.</w:t>
      </w:r>
    </w:p>
    <w:p w:rsidR="00A3743D" w:rsidRPr="0091063B" w:rsidRDefault="00A3743D" w:rsidP="002E6F63">
      <w:pPr>
        <w:pStyle w:val="Heading3"/>
        <w:ind w:hanging="270"/>
      </w:pPr>
      <w:r w:rsidRPr="0091063B">
        <w:t>Log in as Andrew Goldberg to approve the position.</w:t>
      </w:r>
    </w:p>
    <w:p w:rsidR="00A3743D" w:rsidRPr="0091063B" w:rsidRDefault="00A3743D" w:rsidP="002E6F63">
      <w:pPr>
        <w:pStyle w:val="Heading3"/>
        <w:ind w:hanging="270"/>
      </w:pPr>
      <w:r w:rsidRPr="0091063B">
        <w:t>Log out as Andrew Goldberg.</w:t>
      </w:r>
    </w:p>
    <w:p w:rsidR="00A3743D" w:rsidRDefault="00A3743D" w:rsidP="002E6F63">
      <w:pPr>
        <w:pStyle w:val="Heading3"/>
        <w:ind w:hanging="270"/>
      </w:pPr>
      <w:r w:rsidRPr="0091063B">
        <w:t>Note that the record is then routed to Mario Ruiz.</w:t>
      </w:r>
    </w:p>
    <w:p w:rsidR="00A3743D" w:rsidRDefault="00A3743D" w:rsidP="0014322B">
      <w:pPr>
        <w:spacing w:after="200" w:line="276" w:lineRule="auto"/>
        <w:rPr>
          <w:rFonts w:eastAsiaTheme="majorEastAsia" w:cstheme="majorBidi"/>
          <w:bCs/>
          <w:szCs w:val="28"/>
        </w:rPr>
      </w:pPr>
      <w:r>
        <w:br w:type="page"/>
      </w:r>
    </w:p>
    <w:p w:rsidR="00A3743D" w:rsidRPr="00390913" w:rsidRDefault="00754C1C" w:rsidP="0014322B">
      <w:pPr>
        <w:pStyle w:val="ExerciseTitle"/>
      </w:pPr>
      <w:bookmarkStart w:id="139" w:name="_Toc333484150"/>
      <w:bookmarkStart w:id="140" w:name="_Toc335740742"/>
      <w:bookmarkStart w:id="141" w:name="_Toc352076019"/>
      <w:bookmarkStart w:id="142" w:name="_Toc440875420"/>
      <w:r>
        <w:rPr>
          <w:rStyle w:val="Heading1Char"/>
        </w:rPr>
        <w:lastRenderedPageBreak/>
        <w:t>1</w:t>
      </w:r>
      <w:r w:rsidR="002262B2">
        <w:rPr>
          <w:rStyle w:val="Heading1Char"/>
        </w:rPr>
        <w:t>3</w:t>
      </w:r>
      <w:r w:rsidR="00A3743D">
        <w:rPr>
          <w:rStyle w:val="Heading1Char"/>
        </w:rPr>
        <w:t>-</w:t>
      </w:r>
      <w:r w:rsidR="00135828">
        <w:rPr>
          <w:rStyle w:val="Heading1Char"/>
        </w:rPr>
        <w:t>2</w:t>
      </w:r>
      <w:r w:rsidR="00A3743D">
        <w:rPr>
          <w:rStyle w:val="Heading1Char"/>
        </w:rPr>
        <w:t xml:space="preserve">: Create Dynamic </w:t>
      </w:r>
      <w:r w:rsidR="00A3743D" w:rsidRPr="00376427">
        <w:rPr>
          <w:rStyle w:val="Heading1Char"/>
        </w:rPr>
        <w:t xml:space="preserve">Approval </w:t>
      </w:r>
      <w:r w:rsidR="00A3743D" w:rsidRPr="00E04178">
        <w:rPr>
          <w:rStyle w:val="Heading1Char"/>
        </w:rPr>
        <w:t>Processes</w:t>
      </w:r>
      <w:bookmarkEnd w:id="139"/>
      <w:bookmarkEnd w:id="140"/>
      <w:bookmarkEnd w:id="141"/>
      <w:bookmarkEnd w:id="142"/>
    </w:p>
    <w:p w:rsidR="0018748A" w:rsidRDefault="0018748A" w:rsidP="0018748A">
      <w:pPr>
        <w:pStyle w:val="GoalTskTimeInstr"/>
      </w:pPr>
      <w:r>
        <w:t>Scenario:</w:t>
      </w:r>
    </w:p>
    <w:p w:rsidR="0018748A" w:rsidRPr="001A6F4C" w:rsidRDefault="0018748A" w:rsidP="0018748A">
      <w:pPr>
        <w:pStyle w:val="BodyText"/>
      </w:pPr>
      <w:r>
        <w:t>At Universal Containers, not all approval processes route records to a particular user or manager. Universal Containers would like to have more flexibility with its approval processes (to refer to an approval matrix and route approvals based on users specified on the matrix).</w:t>
      </w:r>
    </w:p>
    <w:p w:rsidR="00A3743D" w:rsidRDefault="00A3743D" w:rsidP="0014322B">
      <w:pPr>
        <w:pStyle w:val="GoalTskTimeInstr"/>
      </w:pPr>
      <w:r>
        <w:t>Goal:</w:t>
      </w:r>
    </w:p>
    <w:p w:rsidR="00A3743D" w:rsidRDefault="00A3743D" w:rsidP="0014322B">
      <w:pPr>
        <w:pStyle w:val="BodyText"/>
      </w:pPr>
      <w:r>
        <w:t>Create a dynamic approval process.</w:t>
      </w:r>
    </w:p>
    <w:p w:rsidR="00A3743D" w:rsidRDefault="00A3743D" w:rsidP="0014322B">
      <w:pPr>
        <w:pStyle w:val="GoalTskTimeInstr"/>
      </w:pPr>
      <w:r>
        <w:t>Tasks:</w:t>
      </w:r>
    </w:p>
    <w:p w:rsidR="007A0BEB" w:rsidRPr="00754C1C" w:rsidRDefault="007A0BEB" w:rsidP="00FD0DFD">
      <w:pPr>
        <w:pStyle w:val="Heading1"/>
        <w:numPr>
          <w:ilvl w:val="0"/>
          <w:numId w:val="83"/>
        </w:numPr>
        <w:rPr>
          <w:rFonts w:eastAsia="Times New Roman"/>
        </w:rPr>
      </w:pPr>
      <w:r>
        <w:t xml:space="preserve">Download </w:t>
      </w:r>
      <w:r w:rsidRPr="00CE01C7">
        <w:t xml:space="preserve">the </w:t>
      </w:r>
      <w:r>
        <w:t>needed apex class and trigger</w:t>
      </w:r>
      <w:r w:rsidRPr="00754C1C">
        <w:rPr>
          <w:rFonts w:eastAsia="Times New Roman"/>
        </w:rPr>
        <w:t xml:space="preserve">. </w:t>
      </w:r>
    </w:p>
    <w:p w:rsidR="00A3743D" w:rsidRPr="007A0BEB" w:rsidRDefault="00A3743D" w:rsidP="007A0BEB">
      <w:pPr>
        <w:pStyle w:val="Heading1"/>
      </w:pPr>
      <w:r w:rsidRPr="007A0BEB">
        <w:t>Add new approver fields on the Position object.</w:t>
      </w:r>
    </w:p>
    <w:p w:rsidR="00A3743D" w:rsidRPr="007A0BEB" w:rsidRDefault="00A3743D" w:rsidP="007A0BEB">
      <w:pPr>
        <w:pStyle w:val="Heading1"/>
      </w:pPr>
      <w:r w:rsidRPr="007A0BEB">
        <w:t>Modify the Position Layout and Technical Position Layout to include a section for approver information.</w:t>
      </w:r>
    </w:p>
    <w:p w:rsidR="00A3743D" w:rsidRPr="007A0BEB" w:rsidRDefault="00A3743D" w:rsidP="007A0BEB">
      <w:pPr>
        <w:pStyle w:val="Heading1"/>
      </w:pPr>
      <w:r w:rsidRPr="007A0BEB">
        <w:t>Create an approval matrix in Salesforce.</w:t>
      </w:r>
    </w:p>
    <w:p w:rsidR="00A3743D" w:rsidRPr="007A0BEB" w:rsidRDefault="00A3743D" w:rsidP="007A0BEB">
      <w:pPr>
        <w:pStyle w:val="Heading1"/>
      </w:pPr>
      <w:r w:rsidRPr="007A0BEB">
        <w:t>Add fields to the Position Approval Matrix object.</w:t>
      </w:r>
    </w:p>
    <w:p w:rsidR="00A3743D" w:rsidRPr="007A0BEB" w:rsidRDefault="00A3743D" w:rsidP="007A0BEB">
      <w:pPr>
        <w:pStyle w:val="Heading1"/>
      </w:pPr>
      <w:r w:rsidRPr="007A0BEB">
        <w:t>Create a new position approval matrix.</w:t>
      </w:r>
    </w:p>
    <w:p w:rsidR="00A3743D" w:rsidRPr="007A0BEB" w:rsidRDefault="00A3743D" w:rsidP="007A0BEB">
      <w:pPr>
        <w:pStyle w:val="Heading1"/>
      </w:pPr>
      <w:r w:rsidRPr="007A0BEB">
        <w:t>Create an Apex trigger to automatically populate the Approver fields on new positions.</w:t>
      </w:r>
    </w:p>
    <w:p w:rsidR="00A3743D" w:rsidRPr="007A0BEB" w:rsidRDefault="00A3743D" w:rsidP="007A0BEB">
      <w:pPr>
        <w:pStyle w:val="Heading1"/>
      </w:pPr>
      <w:r w:rsidRPr="007A0BEB">
        <w:t>Populate approvers on a Position.</w:t>
      </w:r>
    </w:p>
    <w:p w:rsidR="00A3743D" w:rsidRPr="007A0BEB" w:rsidRDefault="00A3743D" w:rsidP="007A0BEB">
      <w:pPr>
        <w:pStyle w:val="Heading1"/>
      </w:pPr>
      <w:r w:rsidRPr="007A0BEB">
        <w:t>Modify the existing approval process to use this dynamic routing.</w:t>
      </w:r>
    </w:p>
    <w:p w:rsidR="00A3743D" w:rsidRPr="007A0BEB" w:rsidRDefault="00A3743D" w:rsidP="007A0BEB">
      <w:pPr>
        <w:pStyle w:val="Heading1"/>
      </w:pPr>
      <w:r w:rsidRPr="007A0BEB">
        <w:t>Test the new approval process.</w:t>
      </w:r>
    </w:p>
    <w:p w:rsidR="00A3743D" w:rsidRDefault="00A3743D" w:rsidP="0014322B">
      <w:pPr>
        <w:pStyle w:val="GoalTskTimeInstr"/>
      </w:pPr>
      <w:r>
        <w:t>Time:</w:t>
      </w:r>
    </w:p>
    <w:p w:rsidR="00A3743D" w:rsidRDefault="00A3743D" w:rsidP="0014322B">
      <w:pPr>
        <w:pStyle w:val="BodyText"/>
      </w:pPr>
      <w:r>
        <w:t>30 minutes</w:t>
      </w:r>
    </w:p>
    <w:p w:rsidR="00A3743D" w:rsidRDefault="00A3743D" w:rsidP="0014322B">
      <w:pPr>
        <w:pStyle w:val="InstructionsBreak"/>
      </w:pPr>
      <w:r>
        <w:t xml:space="preserve"> </w:t>
      </w:r>
    </w:p>
    <w:p w:rsidR="00A3743D" w:rsidRPr="00054062" w:rsidRDefault="00A3743D" w:rsidP="0014322B">
      <w:pPr>
        <w:pStyle w:val="GoalTskTimeInstr"/>
      </w:pPr>
      <w:r w:rsidRPr="00054062">
        <w:t>Instructions:</w:t>
      </w:r>
    </w:p>
    <w:p w:rsidR="006F7D39" w:rsidRPr="007A0BEB" w:rsidRDefault="006F7D39" w:rsidP="00FD0DFD">
      <w:pPr>
        <w:pStyle w:val="Heading1"/>
        <w:numPr>
          <w:ilvl w:val="0"/>
          <w:numId w:val="109"/>
        </w:numPr>
        <w:rPr>
          <w:rFonts w:eastAsia="Times New Roman"/>
        </w:rPr>
      </w:pPr>
      <w:r>
        <w:t xml:space="preserve">Download </w:t>
      </w:r>
      <w:r w:rsidRPr="00CE01C7">
        <w:t xml:space="preserve">the </w:t>
      </w:r>
      <w:r>
        <w:t>needed apex class and trigger</w:t>
      </w:r>
      <w:r w:rsidRPr="007A0BEB">
        <w:rPr>
          <w:rFonts w:eastAsia="Times New Roman"/>
        </w:rPr>
        <w:t xml:space="preserve">. </w:t>
      </w:r>
    </w:p>
    <w:p w:rsidR="006F7D39" w:rsidRDefault="006F7D39" w:rsidP="006F7D39">
      <w:pPr>
        <w:pStyle w:val="Heading2"/>
      </w:pPr>
      <w:r w:rsidRPr="002B1CBA">
        <w:t xml:space="preserve">Click the </w:t>
      </w:r>
      <w:r>
        <w:rPr>
          <w:bCs/>
        </w:rPr>
        <w:t>Documents</w:t>
      </w:r>
      <w:r w:rsidRPr="002B1CBA">
        <w:t xml:space="preserve"> tab.</w:t>
      </w:r>
    </w:p>
    <w:p w:rsidR="006F7D39" w:rsidRDefault="006F7D39" w:rsidP="006F7D39">
      <w:pPr>
        <w:pStyle w:val="Heading2"/>
      </w:pPr>
      <w:r>
        <w:t xml:space="preserve">Select </w:t>
      </w:r>
      <w:r w:rsidR="00622C8E" w:rsidRPr="00B81896">
        <w:rPr>
          <w:rStyle w:val="PicklistValues"/>
        </w:rPr>
        <w:t>Shared Documents</w:t>
      </w:r>
      <w:r>
        <w:rPr>
          <w:rStyle w:val="ClickPaths"/>
          <w:bCs w:val="0"/>
        </w:rPr>
        <w:t xml:space="preserve"> </w:t>
      </w:r>
      <w:r>
        <w:rPr>
          <w:rStyle w:val="ClickPaths"/>
          <w:b w:val="0"/>
          <w:bCs w:val="0"/>
        </w:rPr>
        <w:t xml:space="preserve">from the </w:t>
      </w:r>
      <w:r w:rsidRPr="00443AE9">
        <w:rPr>
          <w:rStyle w:val="ClickPaths"/>
          <w:bCs w:val="0"/>
        </w:rPr>
        <w:t>Folder</w:t>
      </w:r>
      <w:r>
        <w:rPr>
          <w:rStyle w:val="ClickPaths"/>
          <w:b w:val="0"/>
          <w:bCs w:val="0"/>
        </w:rPr>
        <w:t xml:space="preserve"> picklist</w:t>
      </w:r>
      <w:r w:rsidRPr="00631819">
        <w:rPr>
          <w:rStyle w:val="ClickPaths"/>
          <w:b w:val="0"/>
          <w:bCs w:val="0"/>
        </w:rPr>
        <w:t>.</w:t>
      </w:r>
    </w:p>
    <w:p w:rsidR="006F7D39" w:rsidRDefault="006F7D39" w:rsidP="006F7D39">
      <w:pPr>
        <w:pStyle w:val="Heading2"/>
      </w:pPr>
      <w:r w:rsidRPr="00CE01C7">
        <w:t xml:space="preserve">Click the </w:t>
      </w:r>
      <w:r w:rsidR="00946191">
        <w:rPr>
          <w:rStyle w:val="ClickPaths"/>
        </w:rPr>
        <w:t>DEV4</w:t>
      </w:r>
      <w:r w:rsidRPr="001D7A9F">
        <w:rPr>
          <w:rStyle w:val="ClickPaths"/>
        </w:rPr>
        <w:t>01.zip</w:t>
      </w:r>
      <w:r w:rsidRPr="00CE01C7">
        <w:t xml:space="preserve"> file</w:t>
      </w:r>
      <w:r w:rsidRPr="00F86B64">
        <w:t>.</w:t>
      </w:r>
    </w:p>
    <w:p w:rsidR="006F7D39" w:rsidRDefault="006F7D39" w:rsidP="006F7D39">
      <w:pPr>
        <w:pStyle w:val="Heading2"/>
      </w:pPr>
      <w:r>
        <w:t xml:space="preserve">Click </w:t>
      </w:r>
      <w:r w:rsidR="007E3848">
        <w:rPr>
          <w:rStyle w:val="ClickPaths"/>
          <w:bCs w:val="0"/>
        </w:rPr>
        <w:t>View File</w:t>
      </w:r>
      <w:r w:rsidRPr="00631819">
        <w:rPr>
          <w:rStyle w:val="ClickPaths"/>
          <w:b w:val="0"/>
          <w:bCs w:val="0"/>
        </w:rPr>
        <w:t>.</w:t>
      </w:r>
    </w:p>
    <w:p w:rsidR="006F7D39" w:rsidRDefault="006F7D39" w:rsidP="006F7D39">
      <w:pPr>
        <w:pStyle w:val="Heading2"/>
      </w:pPr>
      <w:r w:rsidRPr="00CE01C7">
        <w:t xml:space="preserve">In the File Download dialog box, click </w:t>
      </w:r>
      <w:r w:rsidRPr="00204DCF">
        <w:rPr>
          <w:rStyle w:val="ButtonLabels"/>
        </w:rPr>
        <w:t>Save</w:t>
      </w:r>
      <w:r w:rsidR="00622C8E" w:rsidRPr="00B81896">
        <w:t>.</w:t>
      </w:r>
    </w:p>
    <w:p w:rsidR="006F7D39" w:rsidRDefault="006F7D39" w:rsidP="006F7D39">
      <w:pPr>
        <w:pStyle w:val="Heading2"/>
      </w:pPr>
      <w:r w:rsidRPr="00CE01C7">
        <w:t xml:space="preserve">In the Save As dialog box, </w:t>
      </w:r>
      <w:r>
        <w:t>select to save the file to the d</w:t>
      </w:r>
      <w:r w:rsidRPr="00CE01C7">
        <w:t xml:space="preserve">esktop, and click </w:t>
      </w:r>
      <w:r w:rsidRPr="00204DCF">
        <w:rPr>
          <w:rStyle w:val="ButtonLabels"/>
        </w:rPr>
        <w:t>Save</w:t>
      </w:r>
      <w:r w:rsidR="00622C8E" w:rsidRPr="00B81896">
        <w:t>.</w:t>
      </w:r>
    </w:p>
    <w:p w:rsidR="006F7D39" w:rsidRPr="00886611" w:rsidRDefault="006F7D39" w:rsidP="006F7D39">
      <w:pPr>
        <w:pStyle w:val="Heading2"/>
      </w:pPr>
      <w:r>
        <w:t xml:space="preserve">Right-click the downloaded .zip file and select </w:t>
      </w:r>
      <w:r w:rsidRPr="00631819">
        <w:rPr>
          <w:rStyle w:val="ClickPaths"/>
        </w:rPr>
        <w:t>Extract All</w:t>
      </w:r>
      <w:r w:rsidRPr="00886611">
        <w:t>.</w:t>
      </w:r>
    </w:p>
    <w:p w:rsidR="00A3743D" w:rsidRPr="006F7D39" w:rsidRDefault="00A3743D" w:rsidP="006F7D39">
      <w:pPr>
        <w:pStyle w:val="Heading1"/>
      </w:pPr>
      <w:r w:rsidRPr="006F7D39">
        <w:t>Add new approver fields on the Position object.</w:t>
      </w:r>
    </w:p>
    <w:p w:rsidR="00A3743D" w:rsidRPr="004E5A6E" w:rsidRDefault="00A3743D" w:rsidP="0024104D">
      <w:pPr>
        <w:pStyle w:val="Heading2"/>
      </w:pPr>
      <w:r w:rsidRPr="004E5A6E">
        <w:t xml:space="preserve">Click </w:t>
      </w:r>
      <w:r w:rsidRPr="004836FC">
        <w:rPr>
          <w:rStyle w:val="ClickPaths"/>
        </w:rPr>
        <w:t>Setup | Create | Objects | Position</w:t>
      </w:r>
      <w:r w:rsidRPr="00F108AC">
        <w:rPr>
          <w:rStyle w:val="ClickPaths"/>
          <w:b w:val="0"/>
        </w:rPr>
        <w:t>.</w:t>
      </w:r>
    </w:p>
    <w:p w:rsidR="00A3743D" w:rsidRPr="00886611" w:rsidRDefault="00A3743D" w:rsidP="0024104D">
      <w:pPr>
        <w:pStyle w:val="Heading2"/>
      </w:pPr>
      <w:r w:rsidRPr="004E5A6E">
        <w:t xml:space="preserve">Under the </w:t>
      </w:r>
      <w:r w:rsidRPr="00B52A3E">
        <w:t>Custom Fields &amp; Relationships</w:t>
      </w:r>
      <w:r w:rsidRPr="004E5A6E">
        <w:t xml:space="preserve"> section, click </w:t>
      </w:r>
      <w:r w:rsidRPr="00204DCF">
        <w:rPr>
          <w:rStyle w:val="ButtonLabels"/>
        </w:rPr>
        <w:t>New</w:t>
      </w:r>
      <w:r w:rsidRPr="00886611">
        <w:t>.</w:t>
      </w:r>
    </w:p>
    <w:p w:rsidR="00A3743D" w:rsidRPr="00886611" w:rsidRDefault="00A3743D" w:rsidP="0024104D">
      <w:pPr>
        <w:pStyle w:val="Heading2"/>
      </w:pPr>
      <w:r w:rsidRPr="00B52A3E">
        <w:t xml:space="preserve">Select the </w:t>
      </w:r>
      <w:r w:rsidRPr="00B52A3E">
        <w:rPr>
          <w:rStyle w:val="IndividualRadioButton"/>
        </w:rPr>
        <w:t>Lookup Relationship</w:t>
      </w:r>
      <w:r w:rsidRPr="00B52A3E">
        <w:t xml:space="preserve"> radio button</w:t>
      </w:r>
      <w:r>
        <w:t xml:space="preserve"> under</w:t>
      </w:r>
      <w:r w:rsidRPr="00B52A3E">
        <w:t xml:space="preserve"> </w:t>
      </w:r>
      <w:r w:rsidRPr="00B52A3E">
        <w:rPr>
          <w:rStyle w:val="FieldLabels"/>
        </w:rPr>
        <w:t>Data Type</w:t>
      </w:r>
      <w:r w:rsidRPr="00F108AC">
        <w:rPr>
          <w:rStyle w:val="FieldLabels"/>
          <w:b w:val="0"/>
        </w:rPr>
        <w:t>,</w:t>
      </w:r>
      <w:r w:rsidRPr="00B52A3E">
        <w:t xml:space="preserve"> and click </w:t>
      </w:r>
      <w:r w:rsidRPr="00204DCF">
        <w:rPr>
          <w:rStyle w:val="ButtonLabels"/>
        </w:rPr>
        <w:t>Next</w:t>
      </w:r>
      <w:r w:rsidRPr="00886611">
        <w:t>.</w:t>
      </w:r>
    </w:p>
    <w:p w:rsidR="00A3743D" w:rsidRPr="00C311E8" w:rsidRDefault="00A3743D" w:rsidP="0024104D">
      <w:pPr>
        <w:pStyle w:val="Heading2"/>
      </w:pPr>
      <w:r w:rsidRPr="00C311E8">
        <w:t xml:space="preserve">Select </w:t>
      </w:r>
      <w:r w:rsidRPr="00C311E8">
        <w:rPr>
          <w:rStyle w:val="PicklistValues"/>
        </w:rPr>
        <w:t>User</w:t>
      </w:r>
      <w:r w:rsidRPr="00C311E8">
        <w:t xml:space="preserve"> from the </w:t>
      </w:r>
      <w:r w:rsidRPr="00C311E8">
        <w:rPr>
          <w:rStyle w:val="FieldLabels"/>
        </w:rPr>
        <w:t xml:space="preserve">Related </w:t>
      </w:r>
      <w:proofErr w:type="gramStart"/>
      <w:r w:rsidRPr="00C311E8">
        <w:rPr>
          <w:rStyle w:val="FieldLabels"/>
        </w:rPr>
        <w:t>To</w:t>
      </w:r>
      <w:proofErr w:type="gramEnd"/>
      <w:r w:rsidRPr="00C311E8">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393D5A">
        <w:rPr>
          <w:rStyle w:val="FieldLabels"/>
        </w:rPr>
        <w:t>Field Label</w:t>
      </w:r>
      <w:r w:rsidRPr="00F108AC">
        <w:rPr>
          <w:rStyle w:val="FieldLabels"/>
          <w:b w:val="0"/>
        </w:rPr>
        <w:t>:</w:t>
      </w:r>
      <w:r w:rsidRPr="004E5A6E">
        <w:t xml:space="preserve"> </w:t>
      </w:r>
      <w:r w:rsidRPr="00393D5A">
        <w:rPr>
          <w:rStyle w:val="Data"/>
        </w:rPr>
        <w:t>Approver #1</w:t>
      </w:r>
    </w:p>
    <w:p w:rsidR="00A3743D" w:rsidRPr="004E5A6E" w:rsidRDefault="00A3743D" w:rsidP="0018748A">
      <w:pPr>
        <w:pStyle w:val="Heading3"/>
        <w:ind w:hanging="270"/>
      </w:pPr>
      <w:r w:rsidRPr="00393D5A">
        <w:rPr>
          <w:rStyle w:val="FieldLabels"/>
        </w:rPr>
        <w:t>Field Name</w:t>
      </w:r>
      <w:r w:rsidRPr="00F108AC">
        <w:rPr>
          <w:rStyle w:val="FieldLabels"/>
          <w:b w:val="0"/>
        </w:rPr>
        <w:t>:</w:t>
      </w:r>
      <w:r w:rsidRPr="00F108AC">
        <w:rPr>
          <w:b/>
        </w:rPr>
        <w:t xml:space="preserve"> </w:t>
      </w:r>
      <w:r w:rsidRPr="00393D5A">
        <w:rPr>
          <w:rStyle w:val="Data"/>
        </w:rPr>
        <w:t>Approver_1</w:t>
      </w:r>
    </w:p>
    <w:p w:rsidR="00A3743D" w:rsidRPr="00393D5A" w:rsidRDefault="00A3743D" w:rsidP="0024104D">
      <w:pPr>
        <w:pStyle w:val="Heading2"/>
      </w:pPr>
      <w:r w:rsidRPr="00393D5A">
        <w:t xml:space="preserve">Click </w:t>
      </w:r>
      <w:r w:rsidRPr="00204DCF">
        <w:rPr>
          <w:rStyle w:val="ButtonLabels"/>
        </w:rPr>
        <w:t>Next</w:t>
      </w:r>
      <w:r w:rsidR="00622C8E" w:rsidRPr="00B81896">
        <w:t>.</w:t>
      </w:r>
    </w:p>
    <w:p w:rsidR="00A3743D" w:rsidRPr="004E5A6E" w:rsidRDefault="00A3743D" w:rsidP="0024104D">
      <w:pPr>
        <w:pStyle w:val="Heading2"/>
      </w:pPr>
      <w:r>
        <w:t xml:space="preserve">Click </w:t>
      </w:r>
      <w:r w:rsidRPr="00204DCF">
        <w:rPr>
          <w:rStyle w:val="ButtonLabels"/>
        </w:rPr>
        <w:t>Next</w:t>
      </w:r>
      <w:r>
        <w:t xml:space="preserve"> to make the</w:t>
      </w:r>
      <w:r w:rsidRPr="004E5A6E">
        <w:t xml:space="preserve"> field visible to </w:t>
      </w:r>
      <w:r>
        <w:t>Custom – Executive, Custom – HR, Custom – Recruiter, and System Administrator profiles.</w:t>
      </w:r>
    </w:p>
    <w:p w:rsidR="00A3743D" w:rsidRDefault="00A36606" w:rsidP="0024104D">
      <w:pPr>
        <w:pStyle w:val="Heading2"/>
      </w:pPr>
      <w:r>
        <w:lastRenderedPageBreak/>
        <w:t xml:space="preserve">Select only the </w:t>
      </w:r>
      <w:r w:rsidRPr="00393D5A">
        <w:t xml:space="preserve">Position and Technical Position </w:t>
      </w:r>
      <w:r>
        <w:t>l</w:t>
      </w:r>
      <w:r w:rsidRPr="00393D5A">
        <w:t>ayout</w:t>
      </w:r>
      <w:r>
        <w:t>s</w:t>
      </w:r>
      <w:r w:rsidRPr="00393D5A">
        <w:t xml:space="preserve"> </w:t>
      </w:r>
      <w:r>
        <w:t>and c</w:t>
      </w:r>
      <w:r w:rsidR="00A3743D" w:rsidRPr="00393D5A">
        <w:t xml:space="preserve">lick </w:t>
      </w:r>
      <w:r w:rsidR="00A3743D" w:rsidRPr="00204DCF">
        <w:rPr>
          <w:rStyle w:val="ButtonLabels"/>
        </w:rPr>
        <w:t>Save &amp; New</w:t>
      </w:r>
      <w:r w:rsidR="00A3743D" w:rsidRPr="00393D5A">
        <w:t>.</w:t>
      </w:r>
    </w:p>
    <w:p w:rsidR="00A3743D" w:rsidRPr="00886611" w:rsidRDefault="00A3743D" w:rsidP="0024104D">
      <w:pPr>
        <w:pStyle w:val="Heading2"/>
      </w:pPr>
      <w:r w:rsidRPr="00B52A3E">
        <w:t xml:space="preserve">Select the </w:t>
      </w:r>
      <w:r w:rsidRPr="00B52A3E">
        <w:rPr>
          <w:rStyle w:val="IndividualRadioButton"/>
        </w:rPr>
        <w:t>Lookup Relationship</w:t>
      </w:r>
      <w:r w:rsidRPr="00B52A3E">
        <w:t xml:space="preserve"> radio button</w:t>
      </w:r>
      <w:r>
        <w:t xml:space="preserve"> under</w:t>
      </w:r>
      <w:r w:rsidRPr="00B52A3E">
        <w:t xml:space="preserve"> </w:t>
      </w:r>
      <w:r w:rsidRPr="00B52A3E">
        <w:rPr>
          <w:rStyle w:val="FieldLabels"/>
        </w:rPr>
        <w:t>Data Type</w:t>
      </w:r>
      <w:r w:rsidR="00622C8E" w:rsidRPr="00B81896">
        <w:t>,</w:t>
      </w:r>
      <w:r w:rsidRPr="00B52A3E">
        <w:t xml:space="preserve"> and click </w:t>
      </w:r>
      <w:r w:rsidRPr="00204DCF">
        <w:rPr>
          <w:rStyle w:val="ButtonLabels"/>
        </w:rPr>
        <w:t>Next</w:t>
      </w:r>
      <w:r w:rsidR="00622C8E" w:rsidRPr="00B81896">
        <w:t>.</w:t>
      </w:r>
    </w:p>
    <w:p w:rsidR="00A3743D" w:rsidRPr="00F108AC" w:rsidRDefault="00A3743D" w:rsidP="0024104D">
      <w:pPr>
        <w:pStyle w:val="Heading2"/>
      </w:pPr>
      <w:r w:rsidRPr="00C311E8">
        <w:t xml:space="preserve">Select </w:t>
      </w:r>
      <w:r w:rsidRPr="00C311E8">
        <w:rPr>
          <w:rStyle w:val="PicklistValues"/>
        </w:rPr>
        <w:t>User</w:t>
      </w:r>
      <w:r w:rsidRPr="00C311E8">
        <w:t xml:space="preserve"> from the </w:t>
      </w:r>
      <w:r w:rsidRPr="00C311E8">
        <w:rPr>
          <w:rStyle w:val="FieldLabels"/>
        </w:rPr>
        <w:t xml:space="preserve">Related </w:t>
      </w:r>
      <w:proofErr w:type="gramStart"/>
      <w:r w:rsidRPr="00C311E8">
        <w:rPr>
          <w:rStyle w:val="FieldLabels"/>
        </w:rPr>
        <w:t>To</w:t>
      </w:r>
      <w:proofErr w:type="gramEnd"/>
      <w:r w:rsidRPr="00C311E8">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E96112">
        <w:rPr>
          <w:rStyle w:val="FieldLabels"/>
        </w:rPr>
        <w:t>Field Label</w:t>
      </w:r>
      <w:r w:rsidRPr="00F108AC">
        <w:rPr>
          <w:rStyle w:val="FieldLabels"/>
          <w:b w:val="0"/>
        </w:rPr>
        <w:t>:</w:t>
      </w:r>
      <w:r w:rsidRPr="00F108AC">
        <w:rPr>
          <w:b/>
        </w:rPr>
        <w:t xml:space="preserve"> </w:t>
      </w:r>
      <w:r w:rsidRPr="00E96112">
        <w:rPr>
          <w:rStyle w:val="Data"/>
        </w:rPr>
        <w:t>Approver #2</w:t>
      </w:r>
    </w:p>
    <w:p w:rsidR="00A3743D" w:rsidRPr="004E5A6E" w:rsidRDefault="00A3743D" w:rsidP="0018748A">
      <w:pPr>
        <w:pStyle w:val="Heading3"/>
        <w:ind w:hanging="270"/>
      </w:pPr>
      <w:r w:rsidRPr="00E96112">
        <w:rPr>
          <w:rStyle w:val="FieldLabels"/>
        </w:rPr>
        <w:t>Field Name</w:t>
      </w:r>
      <w:r w:rsidRPr="00F108AC">
        <w:rPr>
          <w:rStyle w:val="FieldLabels"/>
          <w:b w:val="0"/>
        </w:rPr>
        <w:t>:</w:t>
      </w:r>
      <w:r w:rsidRPr="00F108AC">
        <w:rPr>
          <w:b/>
        </w:rPr>
        <w:t xml:space="preserve"> </w:t>
      </w:r>
      <w:r w:rsidRPr="00E96112">
        <w:rPr>
          <w:rStyle w:val="Data"/>
        </w:rPr>
        <w:t>Approver_2</w:t>
      </w:r>
    </w:p>
    <w:p w:rsidR="00A3743D" w:rsidRPr="004E5A6E" w:rsidRDefault="00A3743D" w:rsidP="0024104D">
      <w:pPr>
        <w:pStyle w:val="Heading2"/>
      </w:pPr>
      <w:r w:rsidRPr="004E5A6E">
        <w:t xml:space="preserve">Click </w:t>
      </w:r>
      <w:r w:rsidRPr="00204DCF">
        <w:rPr>
          <w:rStyle w:val="ButtonLabels"/>
        </w:rPr>
        <w:t>Next</w:t>
      </w:r>
      <w:r w:rsidR="00622C8E" w:rsidRPr="00B81896">
        <w:t>.</w:t>
      </w:r>
    </w:p>
    <w:p w:rsidR="00A3743D" w:rsidRPr="004E5A6E" w:rsidRDefault="00A3743D" w:rsidP="0024104D">
      <w:pPr>
        <w:pStyle w:val="Heading2"/>
      </w:pPr>
      <w:r>
        <w:t xml:space="preserve">Click </w:t>
      </w:r>
      <w:r w:rsidRPr="00204DCF">
        <w:rPr>
          <w:rStyle w:val="ButtonLabels"/>
        </w:rPr>
        <w:t>Next</w:t>
      </w:r>
      <w:r>
        <w:t xml:space="preserve"> to make the</w:t>
      </w:r>
      <w:r w:rsidRPr="004E5A6E">
        <w:t xml:space="preserve"> field visible to </w:t>
      </w:r>
      <w:r>
        <w:t>Custom – Executive, Custom – HR, Custom – Recruiter, and System Administrator profiles.</w:t>
      </w:r>
    </w:p>
    <w:p w:rsidR="00A36606" w:rsidRDefault="00A36606" w:rsidP="00A36606">
      <w:pPr>
        <w:pStyle w:val="Heading2"/>
      </w:pPr>
      <w:r>
        <w:t xml:space="preserve">Select only the </w:t>
      </w:r>
      <w:r w:rsidRPr="00393D5A">
        <w:t xml:space="preserve">Position and Technical Position </w:t>
      </w:r>
      <w:r>
        <w:t>l</w:t>
      </w:r>
      <w:r w:rsidRPr="00393D5A">
        <w:t>ayout</w:t>
      </w:r>
      <w:r>
        <w:t>s</w:t>
      </w:r>
      <w:r w:rsidRPr="00393D5A">
        <w:t xml:space="preserve"> </w:t>
      </w:r>
      <w:r>
        <w:t>and c</w:t>
      </w:r>
      <w:r w:rsidRPr="00393D5A">
        <w:t xml:space="preserve">lick </w:t>
      </w:r>
      <w:r w:rsidRPr="00204DCF">
        <w:rPr>
          <w:rStyle w:val="ButtonLabels"/>
        </w:rPr>
        <w:t>Save &amp; New</w:t>
      </w:r>
      <w:r w:rsidRPr="00393D5A">
        <w:t>.</w:t>
      </w:r>
    </w:p>
    <w:p w:rsidR="00A3743D" w:rsidRPr="00886611" w:rsidRDefault="00A3743D" w:rsidP="0024104D">
      <w:pPr>
        <w:pStyle w:val="Heading2"/>
      </w:pPr>
      <w:r w:rsidRPr="00B52A3E">
        <w:t xml:space="preserve">Select the </w:t>
      </w:r>
      <w:r w:rsidRPr="00B52A3E">
        <w:rPr>
          <w:rStyle w:val="IndividualRadioButton"/>
        </w:rPr>
        <w:t>Lookup Relationship</w:t>
      </w:r>
      <w:r w:rsidRPr="00B52A3E">
        <w:t xml:space="preserve"> radio button</w:t>
      </w:r>
      <w:r>
        <w:t xml:space="preserve"> under</w:t>
      </w:r>
      <w:r w:rsidRPr="00B52A3E">
        <w:t xml:space="preserve"> </w:t>
      </w:r>
      <w:r w:rsidRPr="00B52A3E">
        <w:rPr>
          <w:rStyle w:val="FieldLabels"/>
        </w:rPr>
        <w:t>Data Type</w:t>
      </w:r>
      <w:r w:rsidRPr="00F108AC">
        <w:rPr>
          <w:rStyle w:val="FieldLabels"/>
          <w:b w:val="0"/>
        </w:rPr>
        <w:t>,</w:t>
      </w:r>
      <w:r w:rsidRPr="00B52A3E">
        <w:t xml:space="preserve"> and click </w:t>
      </w:r>
      <w:r w:rsidRPr="00204DCF">
        <w:rPr>
          <w:rStyle w:val="ButtonLabels"/>
        </w:rPr>
        <w:t>Next</w:t>
      </w:r>
      <w:r w:rsidR="00622C8E" w:rsidRPr="00B81896">
        <w:t>.</w:t>
      </w:r>
    </w:p>
    <w:p w:rsidR="00A3743D" w:rsidRPr="00393D5A" w:rsidRDefault="00A3743D" w:rsidP="0024104D">
      <w:pPr>
        <w:pStyle w:val="Heading2"/>
      </w:pPr>
      <w:r w:rsidRPr="00C311E8">
        <w:t xml:space="preserve">Select </w:t>
      </w:r>
      <w:r w:rsidRPr="00C311E8">
        <w:rPr>
          <w:rStyle w:val="PicklistValues"/>
        </w:rPr>
        <w:t>User</w:t>
      </w:r>
      <w:r w:rsidRPr="00C311E8">
        <w:t xml:space="preserve"> from the </w:t>
      </w:r>
      <w:r w:rsidRPr="00C311E8">
        <w:rPr>
          <w:rStyle w:val="FieldLabels"/>
        </w:rPr>
        <w:t xml:space="preserve">Related </w:t>
      </w:r>
      <w:proofErr w:type="gramStart"/>
      <w:r w:rsidRPr="00C311E8">
        <w:rPr>
          <w:rStyle w:val="FieldLabels"/>
        </w:rPr>
        <w:t>To</w:t>
      </w:r>
      <w:proofErr w:type="gramEnd"/>
      <w:r w:rsidRPr="00C311E8">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E96112">
        <w:rPr>
          <w:rStyle w:val="FieldLabels"/>
        </w:rPr>
        <w:t>Field Label</w:t>
      </w:r>
      <w:r w:rsidRPr="00F108AC">
        <w:rPr>
          <w:rStyle w:val="FieldLabels"/>
          <w:b w:val="0"/>
        </w:rPr>
        <w:t>:</w:t>
      </w:r>
      <w:r w:rsidRPr="004E5A6E">
        <w:t xml:space="preserve"> </w:t>
      </w:r>
      <w:r w:rsidRPr="00E96112">
        <w:rPr>
          <w:rStyle w:val="Data"/>
        </w:rPr>
        <w:t>Approver #3</w:t>
      </w:r>
    </w:p>
    <w:p w:rsidR="00A3743D" w:rsidRPr="004E5A6E" w:rsidRDefault="00A3743D" w:rsidP="0018748A">
      <w:pPr>
        <w:pStyle w:val="Heading3"/>
        <w:ind w:hanging="270"/>
      </w:pPr>
      <w:r w:rsidRPr="00E96112">
        <w:rPr>
          <w:rStyle w:val="FieldLabels"/>
        </w:rPr>
        <w:t>Field Name</w:t>
      </w:r>
      <w:r w:rsidRPr="00F108AC">
        <w:rPr>
          <w:rStyle w:val="FieldLabels"/>
          <w:b w:val="0"/>
        </w:rPr>
        <w:t>:</w:t>
      </w:r>
      <w:r w:rsidRPr="00F108AC">
        <w:rPr>
          <w:b/>
        </w:rPr>
        <w:t xml:space="preserve"> </w:t>
      </w:r>
      <w:r w:rsidRPr="00E96112">
        <w:rPr>
          <w:rStyle w:val="Data"/>
        </w:rPr>
        <w:t>Approver_3</w:t>
      </w:r>
    </w:p>
    <w:p w:rsidR="00A3743D" w:rsidRPr="004E5A6E" w:rsidRDefault="00A3743D" w:rsidP="0024104D">
      <w:pPr>
        <w:pStyle w:val="Heading2"/>
      </w:pPr>
      <w:r w:rsidRPr="004E5A6E">
        <w:t xml:space="preserve">Click </w:t>
      </w:r>
      <w:r w:rsidRPr="00204DCF">
        <w:rPr>
          <w:rStyle w:val="ButtonLabels"/>
        </w:rPr>
        <w:t>Next</w:t>
      </w:r>
      <w:r w:rsidR="00622C8E" w:rsidRPr="00B81896">
        <w:t>.</w:t>
      </w:r>
    </w:p>
    <w:p w:rsidR="00A3743D" w:rsidRPr="004E5A6E" w:rsidRDefault="00A3743D" w:rsidP="0024104D">
      <w:pPr>
        <w:pStyle w:val="Heading2"/>
      </w:pPr>
      <w:r>
        <w:t xml:space="preserve">Click </w:t>
      </w:r>
      <w:r w:rsidRPr="00204DCF">
        <w:rPr>
          <w:rStyle w:val="ButtonLabels"/>
        </w:rPr>
        <w:t>Next</w:t>
      </w:r>
      <w:r>
        <w:t xml:space="preserve"> to make the</w:t>
      </w:r>
      <w:r w:rsidRPr="004E5A6E">
        <w:t xml:space="preserve"> field visible to </w:t>
      </w:r>
      <w:r>
        <w:t>Custom – Executive, Custom – HR, Custom – Recruiter, and System Administrator profiles.</w:t>
      </w:r>
    </w:p>
    <w:p w:rsidR="00A3743D" w:rsidRDefault="00A36606" w:rsidP="0024104D">
      <w:pPr>
        <w:pStyle w:val="Heading2"/>
      </w:pPr>
      <w:r>
        <w:t xml:space="preserve">Select only the </w:t>
      </w:r>
      <w:r w:rsidRPr="00393D5A">
        <w:t xml:space="preserve">Position and Technical Position </w:t>
      </w:r>
      <w:r>
        <w:t>l</w:t>
      </w:r>
      <w:r w:rsidRPr="00393D5A">
        <w:t>ayout</w:t>
      </w:r>
      <w:r>
        <w:t>s</w:t>
      </w:r>
      <w:r w:rsidRPr="00393D5A">
        <w:t xml:space="preserve"> </w:t>
      </w:r>
      <w:r>
        <w:t>and c</w:t>
      </w:r>
      <w:r w:rsidRPr="00393D5A">
        <w:t xml:space="preserve">lick </w:t>
      </w:r>
      <w:r w:rsidRPr="00204DCF">
        <w:rPr>
          <w:rStyle w:val="ButtonLabels"/>
        </w:rPr>
        <w:t>Save</w:t>
      </w:r>
      <w:r w:rsidRPr="00393D5A">
        <w:t>.</w:t>
      </w:r>
    </w:p>
    <w:p w:rsidR="00A3743D" w:rsidRPr="004E5A6E" w:rsidRDefault="00A3743D" w:rsidP="0024104D">
      <w:pPr>
        <w:pStyle w:val="Heading1"/>
      </w:pPr>
      <w:r w:rsidRPr="004E5A6E">
        <w:t>Modify the Position Layout and Technical Position Layout to include a section for approver information.</w:t>
      </w:r>
    </w:p>
    <w:p w:rsidR="00A3743D" w:rsidRPr="00556281" w:rsidRDefault="00A3743D" w:rsidP="0024104D">
      <w:pPr>
        <w:pStyle w:val="Heading2"/>
      </w:pPr>
      <w:r w:rsidRPr="004E5A6E">
        <w:t xml:space="preserve">Click </w:t>
      </w:r>
      <w:r w:rsidRPr="00556281">
        <w:rPr>
          <w:rStyle w:val="ClickPaths"/>
        </w:rPr>
        <w:t>Setup | Create | Objects | Position</w:t>
      </w:r>
      <w:r w:rsidRPr="00F108AC">
        <w:rPr>
          <w:rStyle w:val="ClickPaths"/>
          <w:b w:val="0"/>
        </w:rPr>
        <w:t>.</w:t>
      </w:r>
    </w:p>
    <w:p w:rsidR="00A3743D" w:rsidRPr="004E5A6E" w:rsidRDefault="00A3743D" w:rsidP="0024104D">
      <w:pPr>
        <w:pStyle w:val="Heading2"/>
      </w:pPr>
      <w:r w:rsidRPr="004E5A6E">
        <w:t xml:space="preserve">Under the </w:t>
      </w:r>
      <w:r w:rsidRPr="00556281">
        <w:t>Page Layouts</w:t>
      </w:r>
      <w:r w:rsidRPr="004E5A6E">
        <w:t xml:space="preserve"> related list, click the </w:t>
      </w:r>
      <w:r w:rsidRPr="00556281">
        <w:rPr>
          <w:rStyle w:val="ClickPaths"/>
        </w:rPr>
        <w:t>Edit</w:t>
      </w:r>
      <w:r w:rsidRPr="004E5A6E">
        <w:t xml:space="preserve"> link next to </w:t>
      </w:r>
      <w:r w:rsidRPr="00556281">
        <w:t>Position Layout.</w:t>
      </w:r>
    </w:p>
    <w:p w:rsidR="00A3743D" w:rsidRPr="004E5A6E" w:rsidRDefault="00A3743D" w:rsidP="0024104D">
      <w:pPr>
        <w:pStyle w:val="Heading2"/>
      </w:pPr>
      <w:r w:rsidRPr="004E5A6E">
        <w:t>Drag a new section from the palette at the top onto the page layout</w:t>
      </w:r>
      <w:r>
        <w:t xml:space="preserve">, placing it above the </w:t>
      </w:r>
      <w:r w:rsidR="00622C8E" w:rsidRPr="00B81896">
        <w:t>System Information</w:t>
      </w:r>
      <w:r w:rsidRPr="004E5A6E">
        <w:rPr>
          <w:szCs w:val="22"/>
        </w:rPr>
        <w:t xml:space="preserve"> </w:t>
      </w:r>
      <w:r w:rsidRPr="004E5A6E">
        <w:t>section</w:t>
      </w:r>
      <w:r>
        <w:t>.</w:t>
      </w:r>
      <w:r w:rsidRPr="004E5A6E">
        <w:t xml:space="preserve"> </w:t>
      </w:r>
      <w:r>
        <w:t xml:space="preserve">Make the following changes to the </w:t>
      </w:r>
      <w:r>
        <w:rPr>
          <w:b/>
        </w:rPr>
        <w:t>Section Properties</w:t>
      </w:r>
      <w:r>
        <w:t>:</w:t>
      </w:r>
    </w:p>
    <w:p w:rsidR="00A3743D" w:rsidRPr="004E5A6E" w:rsidRDefault="00A3743D" w:rsidP="0018748A">
      <w:pPr>
        <w:pStyle w:val="Heading3"/>
        <w:ind w:hanging="270"/>
      </w:pPr>
      <w:r w:rsidRPr="003B116D">
        <w:rPr>
          <w:rStyle w:val="FieldLabels"/>
        </w:rPr>
        <w:t>Section Name</w:t>
      </w:r>
      <w:r w:rsidRPr="00F108AC">
        <w:rPr>
          <w:rStyle w:val="FieldLabels"/>
          <w:b w:val="0"/>
        </w:rPr>
        <w:t>:</w:t>
      </w:r>
      <w:r w:rsidRPr="004E5A6E">
        <w:rPr>
          <w:rStyle w:val="Boldonly"/>
          <w:szCs w:val="22"/>
        </w:rPr>
        <w:t xml:space="preserve"> </w:t>
      </w:r>
      <w:r w:rsidRPr="008A3070">
        <w:rPr>
          <w:rStyle w:val="Data"/>
        </w:rPr>
        <w:t>Position Approvers</w:t>
      </w:r>
    </w:p>
    <w:p w:rsidR="00A3743D" w:rsidRPr="004E5A6E" w:rsidRDefault="00A3743D" w:rsidP="0018748A">
      <w:pPr>
        <w:pStyle w:val="Heading3"/>
        <w:ind w:hanging="270"/>
      </w:pPr>
      <w:r w:rsidRPr="003B116D">
        <w:rPr>
          <w:rStyle w:val="FieldLabels"/>
        </w:rPr>
        <w:t>Display Section Header On</w:t>
      </w:r>
      <w:r w:rsidRPr="00F108AC">
        <w:rPr>
          <w:rStyle w:val="FieldLabels"/>
          <w:b w:val="0"/>
        </w:rPr>
        <w:t>:</w:t>
      </w:r>
      <w:r w:rsidRPr="004E5A6E">
        <w:t xml:space="preserve"> </w:t>
      </w:r>
      <w:r w:rsidRPr="00556281">
        <w:rPr>
          <w:rStyle w:val="CheckboxNames"/>
          <w:szCs w:val="22"/>
        </w:rPr>
        <w:t>Detail Page</w:t>
      </w:r>
      <w:r>
        <w:t xml:space="preserve"> </w:t>
      </w:r>
      <w:r w:rsidRPr="004E5A6E">
        <w:t xml:space="preserve">and </w:t>
      </w:r>
      <w:r w:rsidRPr="00556281">
        <w:rPr>
          <w:rStyle w:val="CheckboxNames"/>
          <w:szCs w:val="22"/>
        </w:rPr>
        <w:t>Edit Page</w:t>
      </w:r>
      <w:r>
        <w:rPr>
          <w:rStyle w:val="CheckboxNames"/>
          <w:szCs w:val="22"/>
        </w:rPr>
        <w:t xml:space="preserve"> </w:t>
      </w:r>
      <w:r w:rsidRPr="003B116D">
        <w:t>(both selected)</w:t>
      </w:r>
    </w:p>
    <w:p w:rsidR="00A3743D" w:rsidRPr="004E5A6E" w:rsidRDefault="00A3743D" w:rsidP="0018748A">
      <w:pPr>
        <w:pStyle w:val="Heading3"/>
        <w:ind w:hanging="270"/>
      </w:pPr>
      <w:r w:rsidRPr="003B116D">
        <w:rPr>
          <w:rStyle w:val="FieldLabels"/>
        </w:rPr>
        <w:t>Layout</w:t>
      </w:r>
      <w:r w:rsidRPr="00F108AC">
        <w:rPr>
          <w:rStyle w:val="FieldLabels"/>
          <w:b w:val="0"/>
        </w:rPr>
        <w:t>:</w:t>
      </w:r>
      <w:r w:rsidRPr="004E5A6E">
        <w:t xml:space="preserve"> </w:t>
      </w:r>
      <w:r w:rsidRPr="003B116D">
        <w:rPr>
          <w:rStyle w:val="IndividualRadioButton"/>
        </w:rPr>
        <w:t>2-Column</w:t>
      </w:r>
    </w:p>
    <w:p w:rsidR="00A3743D" w:rsidRPr="004E5A6E" w:rsidRDefault="00A3743D" w:rsidP="0018748A">
      <w:pPr>
        <w:pStyle w:val="Heading3"/>
        <w:ind w:hanging="270"/>
      </w:pPr>
      <w:r w:rsidRPr="003B116D">
        <w:rPr>
          <w:rStyle w:val="FieldLabels"/>
        </w:rPr>
        <w:t>Tab-key Order</w:t>
      </w:r>
      <w:r w:rsidRPr="00F108AC">
        <w:rPr>
          <w:rStyle w:val="FieldLabels"/>
          <w:b w:val="0"/>
        </w:rPr>
        <w:t>:</w:t>
      </w:r>
      <w:r w:rsidRPr="004E5A6E">
        <w:t xml:space="preserve"> </w:t>
      </w:r>
      <w:r w:rsidRPr="003B116D">
        <w:rPr>
          <w:rStyle w:val="IndividualRadioButton"/>
        </w:rPr>
        <w:t>Left-Right</w:t>
      </w:r>
    </w:p>
    <w:p w:rsidR="00A3743D" w:rsidRPr="004B1C20" w:rsidRDefault="00A3743D" w:rsidP="0018748A">
      <w:pPr>
        <w:pStyle w:val="Heading3"/>
        <w:ind w:hanging="270"/>
      </w:pPr>
      <w:r w:rsidRPr="004E5A6E">
        <w:t>Click</w:t>
      </w:r>
      <w:r w:rsidRPr="004E5A6E">
        <w:rPr>
          <w:rStyle w:val="Boldonly"/>
          <w:szCs w:val="22"/>
        </w:rPr>
        <w:t xml:space="preserve"> </w:t>
      </w:r>
      <w:r w:rsidRPr="004E5A6E">
        <w:rPr>
          <w:szCs w:val="22"/>
        </w:rPr>
        <w:t>OK</w:t>
      </w:r>
      <w:r w:rsidRPr="00F108AC">
        <w:rPr>
          <w:szCs w:val="22"/>
        </w:rPr>
        <w:t>.</w:t>
      </w:r>
    </w:p>
    <w:p w:rsidR="00A3743D" w:rsidRPr="003B116D" w:rsidRDefault="00A3743D" w:rsidP="0018748A">
      <w:pPr>
        <w:pStyle w:val="Heading3"/>
        <w:ind w:hanging="270"/>
      </w:pPr>
      <w:r w:rsidRPr="004E5A6E">
        <w:t xml:space="preserve">Drag the </w:t>
      </w:r>
      <w:r w:rsidRPr="0045700B">
        <w:rPr>
          <w:rStyle w:val="FieldLabels"/>
        </w:rPr>
        <w:t>Approver #1</w:t>
      </w:r>
      <w:r w:rsidRPr="00F108AC">
        <w:rPr>
          <w:rStyle w:val="FieldLabels"/>
          <w:b w:val="0"/>
        </w:rPr>
        <w:t>,</w:t>
      </w:r>
      <w:r w:rsidRPr="004E5A6E">
        <w:rPr>
          <w:rStyle w:val="Boldonly"/>
          <w:szCs w:val="22"/>
        </w:rPr>
        <w:t xml:space="preserve"> </w:t>
      </w:r>
      <w:r w:rsidRPr="0045700B">
        <w:rPr>
          <w:rStyle w:val="FieldLabels"/>
        </w:rPr>
        <w:t>Approver #2</w:t>
      </w:r>
      <w:r w:rsidRPr="00F108AC">
        <w:rPr>
          <w:rStyle w:val="FieldLabels"/>
          <w:b w:val="0"/>
        </w:rPr>
        <w:t>,</w:t>
      </w:r>
      <w:r w:rsidRPr="004E5A6E">
        <w:rPr>
          <w:rStyle w:val="Boldonly"/>
          <w:szCs w:val="22"/>
        </w:rPr>
        <w:t xml:space="preserve"> </w:t>
      </w:r>
      <w:r w:rsidRPr="004E5A6E">
        <w:t xml:space="preserve">and </w:t>
      </w:r>
      <w:r w:rsidRPr="0045700B">
        <w:rPr>
          <w:rStyle w:val="FieldLabels"/>
        </w:rPr>
        <w:t>Approver #3</w:t>
      </w:r>
      <w:r w:rsidRPr="004E5A6E">
        <w:rPr>
          <w:rStyle w:val="Boldonly"/>
          <w:szCs w:val="22"/>
        </w:rPr>
        <w:t xml:space="preserve"> </w:t>
      </w:r>
      <w:r w:rsidRPr="004E5A6E">
        <w:t xml:space="preserve">fields </w:t>
      </w:r>
      <w:r>
        <w:t xml:space="preserve">from the Information section </w:t>
      </w:r>
      <w:r w:rsidRPr="004E5A6E">
        <w:t xml:space="preserve">into </w:t>
      </w:r>
      <w:r w:rsidRPr="003B116D">
        <w:t xml:space="preserve">the new Position Approvers section. </w:t>
      </w:r>
    </w:p>
    <w:p w:rsidR="00A3743D" w:rsidRPr="004E5A6E" w:rsidRDefault="00A3743D" w:rsidP="0024104D">
      <w:pPr>
        <w:pStyle w:val="Heading2"/>
      </w:pPr>
      <w:r w:rsidRPr="004E5A6E">
        <w:t xml:space="preserve">Click </w:t>
      </w:r>
      <w:r w:rsidR="00622C8E" w:rsidRPr="00B81896">
        <w:rPr>
          <w:rStyle w:val="ButtonLabels"/>
        </w:rPr>
        <w:t>Save</w:t>
      </w:r>
      <w:r w:rsidRPr="00F108AC">
        <w:rPr>
          <w:szCs w:val="22"/>
        </w:rPr>
        <w:t>.</w:t>
      </w:r>
    </w:p>
    <w:p w:rsidR="00A3743D" w:rsidRPr="00BA40EC" w:rsidRDefault="00A3743D" w:rsidP="0024104D">
      <w:pPr>
        <w:pStyle w:val="Heading2"/>
      </w:pPr>
      <w:r w:rsidRPr="004E5A6E">
        <w:t xml:space="preserve">Under the </w:t>
      </w:r>
      <w:r w:rsidRPr="00BA40EC">
        <w:t>Page Layouts</w:t>
      </w:r>
      <w:r w:rsidRPr="004E5A6E">
        <w:t xml:space="preserve"> related list, click the </w:t>
      </w:r>
      <w:r w:rsidRPr="00BA40EC">
        <w:rPr>
          <w:rStyle w:val="ClickPaths"/>
        </w:rPr>
        <w:t>Edit</w:t>
      </w:r>
      <w:r w:rsidRPr="004E5A6E">
        <w:t xml:space="preserve"> link </w:t>
      </w:r>
      <w:r w:rsidRPr="00BA40EC">
        <w:t>next to Technical Position Layout.</w:t>
      </w:r>
    </w:p>
    <w:p w:rsidR="00DE0D45" w:rsidRPr="004E5A6E" w:rsidRDefault="00DE0D45" w:rsidP="00DE0D45">
      <w:pPr>
        <w:pStyle w:val="Heading2"/>
      </w:pPr>
      <w:r w:rsidRPr="004E5A6E">
        <w:t>Drag a new section from the palette at the top onto the page layout</w:t>
      </w:r>
      <w:r>
        <w:t xml:space="preserve">, placing it above the </w:t>
      </w:r>
      <w:r w:rsidR="00622C8E" w:rsidRPr="00B81896">
        <w:t>System Information</w:t>
      </w:r>
      <w:r w:rsidRPr="004E5A6E">
        <w:rPr>
          <w:szCs w:val="22"/>
        </w:rPr>
        <w:t xml:space="preserve"> </w:t>
      </w:r>
      <w:r w:rsidRPr="004E5A6E">
        <w:t>section</w:t>
      </w:r>
      <w:r>
        <w:t>.</w:t>
      </w:r>
      <w:r w:rsidRPr="004E5A6E">
        <w:t xml:space="preserve"> </w:t>
      </w:r>
      <w:r>
        <w:t xml:space="preserve">Make the following changes to the </w:t>
      </w:r>
      <w:r>
        <w:rPr>
          <w:b/>
        </w:rPr>
        <w:t>Section Properties</w:t>
      </w:r>
      <w:r>
        <w:t>:</w:t>
      </w:r>
    </w:p>
    <w:p w:rsidR="00DE0D45" w:rsidRPr="004E5A6E" w:rsidRDefault="00DE0D45" w:rsidP="0018748A">
      <w:pPr>
        <w:pStyle w:val="Heading3"/>
        <w:ind w:hanging="270"/>
      </w:pPr>
      <w:r w:rsidRPr="003B116D">
        <w:rPr>
          <w:rStyle w:val="FieldLabels"/>
        </w:rPr>
        <w:t>Section Name</w:t>
      </w:r>
      <w:r w:rsidRPr="00F108AC">
        <w:rPr>
          <w:rStyle w:val="FieldLabels"/>
          <w:b w:val="0"/>
        </w:rPr>
        <w:t>:</w:t>
      </w:r>
      <w:r w:rsidRPr="004E5A6E">
        <w:rPr>
          <w:rStyle w:val="Boldonly"/>
          <w:szCs w:val="22"/>
        </w:rPr>
        <w:t xml:space="preserve"> </w:t>
      </w:r>
      <w:r w:rsidRPr="008A3070">
        <w:rPr>
          <w:rStyle w:val="Data"/>
        </w:rPr>
        <w:t>Position Approvers</w:t>
      </w:r>
    </w:p>
    <w:p w:rsidR="00DE0D45" w:rsidRPr="004E5A6E" w:rsidRDefault="00DE0D45" w:rsidP="0018748A">
      <w:pPr>
        <w:pStyle w:val="Heading3"/>
        <w:ind w:hanging="270"/>
      </w:pPr>
      <w:r w:rsidRPr="003B116D">
        <w:rPr>
          <w:rStyle w:val="FieldLabels"/>
        </w:rPr>
        <w:t>Display Section Header On</w:t>
      </w:r>
      <w:r w:rsidRPr="00F108AC">
        <w:rPr>
          <w:rStyle w:val="FieldLabels"/>
          <w:b w:val="0"/>
        </w:rPr>
        <w:t>:</w:t>
      </w:r>
      <w:r w:rsidRPr="004E5A6E">
        <w:t xml:space="preserve"> </w:t>
      </w:r>
      <w:r w:rsidRPr="00556281">
        <w:rPr>
          <w:rStyle w:val="CheckboxNames"/>
          <w:szCs w:val="22"/>
        </w:rPr>
        <w:t>Detail Page</w:t>
      </w:r>
      <w:r>
        <w:t xml:space="preserve"> </w:t>
      </w:r>
      <w:r w:rsidRPr="004E5A6E">
        <w:t xml:space="preserve">and </w:t>
      </w:r>
      <w:r w:rsidRPr="00556281">
        <w:rPr>
          <w:rStyle w:val="CheckboxNames"/>
          <w:szCs w:val="22"/>
        </w:rPr>
        <w:t>Edit Page</w:t>
      </w:r>
      <w:r>
        <w:rPr>
          <w:rStyle w:val="CheckboxNames"/>
          <w:szCs w:val="22"/>
        </w:rPr>
        <w:t xml:space="preserve"> </w:t>
      </w:r>
      <w:r w:rsidRPr="003B116D">
        <w:t>(both selected)</w:t>
      </w:r>
    </w:p>
    <w:p w:rsidR="00DE0D45" w:rsidRPr="004E5A6E" w:rsidRDefault="00DE0D45" w:rsidP="0018748A">
      <w:pPr>
        <w:pStyle w:val="Heading3"/>
        <w:ind w:hanging="270"/>
      </w:pPr>
      <w:r w:rsidRPr="003B116D">
        <w:rPr>
          <w:rStyle w:val="FieldLabels"/>
        </w:rPr>
        <w:t>Layout</w:t>
      </w:r>
      <w:r w:rsidRPr="00F108AC">
        <w:rPr>
          <w:rStyle w:val="FieldLabels"/>
          <w:b w:val="0"/>
        </w:rPr>
        <w:t>:</w:t>
      </w:r>
      <w:r w:rsidRPr="004E5A6E">
        <w:t xml:space="preserve"> </w:t>
      </w:r>
      <w:r w:rsidRPr="003B116D">
        <w:rPr>
          <w:rStyle w:val="IndividualRadioButton"/>
        </w:rPr>
        <w:t>2-Column</w:t>
      </w:r>
    </w:p>
    <w:p w:rsidR="00DE0D45" w:rsidRPr="004E5A6E" w:rsidRDefault="00DE0D45" w:rsidP="0018748A">
      <w:pPr>
        <w:pStyle w:val="Heading3"/>
        <w:ind w:hanging="270"/>
      </w:pPr>
      <w:r w:rsidRPr="003B116D">
        <w:rPr>
          <w:rStyle w:val="FieldLabels"/>
        </w:rPr>
        <w:t>Tab-key Order</w:t>
      </w:r>
      <w:r w:rsidRPr="00F108AC">
        <w:rPr>
          <w:rStyle w:val="FieldLabels"/>
          <w:b w:val="0"/>
        </w:rPr>
        <w:t>:</w:t>
      </w:r>
      <w:r w:rsidRPr="004E5A6E">
        <w:t xml:space="preserve"> </w:t>
      </w:r>
      <w:r w:rsidRPr="003B116D">
        <w:rPr>
          <w:rStyle w:val="IndividualRadioButton"/>
        </w:rPr>
        <w:t>Left-Right</w:t>
      </w:r>
    </w:p>
    <w:p w:rsidR="00DE0D45" w:rsidRPr="004B1C20" w:rsidRDefault="00DE0D45" w:rsidP="0018748A">
      <w:pPr>
        <w:pStyle w:val="Heading3"/>
        <w:ind w:hanging="270"/>
      </w:pPr>
      <w:r w:rsidRPr="004E5A6E">
        <w:t>Click</w:t>
      </w:r>
      <w:r w:rsidRPr="004E5A6E">
        <w:rPr>
          <w:rStyle w:val="Boldonly"/>
          <w:szCs w:val="22"/>
        </w:rPr>
        <w:t xml:space="preserve"> </w:t>
      </w:r>
      <w:r w:rsidR="00622C8E" w:rsidRPr="00B81896">
        <w:rPr>
          <w:rStyle w:val="ButtonLabels"/>
        </w:rPr>
        <w:t>OK</w:t>
      </w:r>
      <w:r w:rsidRPr="00F108AC">
        <w:rPr>
          <w:szCs w:val="22"/>
        </w:rPr>
        <w:t>.</w:t>
      </w:r>
    </w:p>
    <w:p w:rsidR="00A3743D" w:rsidRPr="004E5A6E" w:rsidRDefault="00DE0D45" w:rsidP="0018748A">
      <w:pPr>
        <w:pStyle w:val="Heading3"/>
        <w:ind w:hanging="270"/>
      </w:pPr>
      <w:r w:rsidRPr="004E5A6E">
        <w:t xml:space="preserve">Drag the </w:t>
      </w:r>
      <w:r w:rsidRPr="0045700B">
        <w:rPr>
          <w:rStyle w:val="FieldLabels"/>
        </w:rPr>
        <w:t>Approver #1</w:t>
      </w:r>
      <w:r w:rsidRPr="00F108AC">
        <w:rPr>
          <w:rStyle w:val="FieldLabels"/>
          <w:b w:val="0"/>
        </w:rPr>
        <w:t>,</w:t>
      </w:r>
      <w:r w:rsidRPr="004E5A6E">
        <w:rPr>
          <w:rStyle w:val="Boldonly"/>
          <w:szCs w:val="22"/>
        </w:rPr>
        <w:t xml:space="preserve"> </w:t>
      </w:r>
      <w:r w:rsidRPr="0045700B">
        <w:rPr>
          <w:rStyle w:val="FieldLabels"/>
        </w:rPr>
        <w:t>Approver #2</w:t>
      </w:r>
      <w:r w:rsidRPr="00F108AC">
        <w:rPr>
          <w:rStyle w:val="FieldLabels"/>
          <w:b w:val="0"/>
        </w:rPr>
        <w:t>,</w:t>
      </w:r>
      <w:r w:rsidRPr="004E5A6E">
        <w:rPr>
          <w:rStyle w:val="Boldonly"/>
          <w:szCs w:val="22"/>
        </w:rPr>
        <w:t xml:space="preserve"> </w:t>
      </w:r>
      <w:r w:rsidRPr="004E5A6E">
        <w:t xml:space="preserve">and </w:t>
      </w:r>
      <w:r w:rsidRPr="0045700B">
        <w:rPr>
          <w:rStyle w:val="FieldLabels"/>
        </w:rPr>
        <w:t>Approver #3</w:t>
      </w:r>
      <w:r w:rsidRPr="004E5A6E">
        <w:rPr>
          <w:rStyle w:val="Boldonly"/>
          <w:szCs w:val="22"/>
        </w:rPr>
        <w:t xml:space="preserve"> </w:t>
      </w:r>
      <w:r w:rsidRPr="004E5A6E">
        <w:t xml:space="preserve">fields </w:t>
      </w:r>
      <w:r>
        <w:t xml:space="preserve">from the Information section </w:t>
      </w:r>
      <w:r w:rsidRPr="004E5A6E">
        <w:t xml:space="preserve">into </w:t>
      </w:r>
      <w:r w:rsidRPr="003B116D">
        <w:t>the new Position Approvers section.</w:t>
      </w:r>
      <w:r w:rsidR="00A3743D" w:rsidRPr="004E5A6E">
        <w:t xml:space="preserve"> </w:t>
      </w:r>
    </w:p>
    <w:p w:rsidR="00A3743D" w:rsidRPr="004E5A6E" w:rsidRDefault="00A3743D" w:rsidP="0024104D">
      <w:pPr>
        <w:pStyle w:val="Heading2"/>
      </w:pPr>
      <w:r w:rsidRPr="004E5A6E">
        <w:lastRenderedPageBreak/>
        <w:t xml:space="preserve">Click </w:t>
      </w:r>
      <w:r w:rsidRPr="00204DCF">
        <w:rPr>
          <w:rStyle w:val="ButtonLabels"/>
        </w:rPr>
        <w:t>Save</w:t>
      </w:r>
      <w:r w:rsidR="00622C8E" w:rsidRPr="00B81896">
        <w:t>.</w:t>
      </w:r>
    </w:p>
    <w:p w:rsidR="00A3743D" w:rsidRPr="00C843C9" w:rsidRDefault="00A3743D" w:rsidP="009169F9">
      <w:pPr>
        <w:pStyle w:val="Heading1"/>
        <w:keepNext/>
      </w:pPr>
      <w:r w:rsidRPr="00C843C9">
        <w:t>Create an approval matrix in Salesforce.</w:t>
      </w:r>
    </w:p>
    <w:p w:rsidR="00A3743D" w:rsidRPr="00BC3870" w:rsidRDefault="00A3743D" w:rsidP="0024104D">
      <w:pPr>
        <w:pStyle w:val="Heading2"/>
        <w:rPr>
          <w:rStyle w:val="ClickPaths"/>
          <w:b w:val="0"/>
          <w:bCs w:val="0"/>
          <w:szCs w:val="22"/>
        </w:rPr>
      </w:pPr>
      <w:r w:rsidRPr="004E5A6E">
        <w:t xml:space="preserve">Click </w:t>
      </w:r>
      <w:r>
        <w:rPr>
          <w:rStyle w:val="ClickPaths"/>
        </w:rPr>
        <w:t>Setup | Create | Objects</w:t>
      </w:r>
      <w:r w:rsidRPr="00F108AC">
        <w:rPr>
          <w:rStyle w:val="ClickPaths"/>
          <w:b w:val="0"/>
        </w:rPr>
        <w:t>.</w:t>
      </w:r>
    </w:p>
    <w:p w:rsidR="00A3743D" w:rsidRPr="00BC3870" w:rsidRDefault="00A3743D" w:rsidP="0024104D">
      <w:pPr>
        <w:pStyle w:val="Heading2"/>
      </w:pPr>
      <w:r w:rsidRPr="00BC3870">
        <w:t xml:space="preserve">Click </w:t>
      </w:r>
      <w:r w:rsidRPr="00204DCF">
        <w:rPr>
          <w:rStyle w:val="ButtonLabels"/>
        </w:rPr>
        <w:t>New Custom Object.</w:t>
      </w:r>
    </w:p>
    <w:p w:rsidR="00A3743D" w:rsidRPr="004B1C20" w:rsidRDefault="00A3743D" w:rsidP="0018748A">
      <w:pPr>
        <w:pStyle w:val="Heading3"/>
        <w:ind w:left="1260" w:hanging="450"/>
      </w:pPr>
      <w:r w:rsidRPr="00BC3870">
        <w:rPr>
          <w:rStyle w:val="FieldLabels"/>
        </w:rPr>
        <w:t>Label</w:t>
      </w:r>
      <w:r w:rsidRPr="00F108AC">
        <w:rPr>
          <w:rStyle w:val="FieldLabels"/>
          <w:b w:val="0"/>
        </w:rPr>
        <w:t>:</w:t>
      </w:r>
      <w:r w:rsidRPr="004E5A6E">
        <w:rPr>
          <w:szCs w:val="22"/>
        </w:rPr>
        <w:t xml:space="preserve"> </w:t>
      </w:r>
      <w:r w:rsidRPr="00BC3870">
        <w:rPr>
          <w:rStyle w:val="Data"/>
        </w:rPr>
        <w:t>Position Approval Matrix</w:t>
      </w:r>
    </w:p>
    <w:p w:rsidR="00A3743D" w:rsidRPr="004B1C20" w:rsidRDefault="00A3743D" w:rsidP="0018748A">
      <w:pPr>
        <w:pStyle w:val="Heading3"/>
        <w:ind w:left="1260" w:hanging="450"/>
      </w:pPr>
      <w:r w:rsidRPr="00BC3870">
        <w:rPr>
          <w:rStyle w:val="FieldLabels"/>
        </w:rPr>
        <w:t>Plural Label</w:t>
      </w:r>
      <w:r w:rsidRPr="00F108AC">
        <w:rPr>
          <w:rStyle w:val="FieldLabels"/>
          <w:b w:val="0"/>
        </w:rPr>
        <w:t>:</w:t>
      </w:r>
      <w:r w:rsidRPr="004E5A6E">
        <w:rPr>
          <w:szCs w:val="22"/>
        </w:rPr>
        <w:t xml:space="preserve"> </w:t>
      </w:r>
      <w:r w:rsidRPr="00BC3870">
        <w:rPr>
          <w:rStyle w:val="Data"/>
        </w:rPr>
        <w:t>Position Approval Matrices</w:t>
      </w:r>
    </w:p>
    <w:p w:rsidR="00A3743D" w:rsidRPr="00BC3870" w:rsidRDefault="00A3743D" w:rsidP="0018748A">
      <w:pPr>
        <w:pStyle w:val="Heading3"/>
        <w:ind w:left="1260" w:hanging="450"/>
      </w:pPr>
      <w:r w:rsidRPr="00BC3870">
        <w:rPr>
          <w:rStyle w:val="FieldLabels"/>
        </w:rPr>
        <w:t>Object Name</w:t>
      </w:r>
      <w:r w:rsidRPr="00F108AC">
        <w:rPr>
          <w:rStyle w:val="FieldLabels"/>
          <w:b w:val="0"/>
        </w:rPr>
        <w:t>:</w:t>
      </w:r>
      <w:r w:rsidRPr="00F108AC">
        <w:rPr>
          <w:szCs w:val="22"/>
        </w:rPr>
        <w:t xml:space="preserve"> </w:t>
      </w:r>
      <w:proofErr w:type="spellStart"/>
      <w:r w:rsidRPr="00BC3870">
        <w:rPr>
          <w:rStyle w:val="Data"/>
        </w:rPr>
        <w:t>Position_Approval_Matrix</w:t>
      </w:r>
      <w:proofErr w:type="spellEnd"/>
      <w:r>
        <w:rPr>
          <w:rStyle w:val="InputText"/>
          <w:szCs w:val="22"/>
        </w:rPr>
        <w:t xml:space="preserve"> </w:t>
      </w:r>
      <w:r w:rsidRPr="00BC3870">
        <w:t>(This field auto-populates.)</w:t>
      </w:r>
    </w:p>
    <w:p w:rsidR="00A3743D" w:rsidRPr="00BC3870" w:rsidRDefault="00A3743D" w:rsidP="0018748A">
      <w:pPr>
        <w:pStyle w:val="Heading3"/>
        <w:ind w:left="1260" w:hanging="450"/>
      </w:pPr>
      <w:r w:rsidRPr="00BC3870">
        <w:rPr>
          <w:rStyle w:val="FieldLabels"/>
        </w:rPr>
        <w:t>Context-Sensitive Help Setting</w:t>
      </w:r>
      <w:r w:rsidRPr="00596FF7">
        <w:rPr>
          <w:rStyle w:val="FieldLabels"/>
          <w:b w:val="0"/>
        </w:rPr>
        <w:t>:</w:t>
      </w:r>
      <w:r w:rsidRPr="004E5A6E">
        <w:rPr>
          <w:szCs w:val="22"/>
        </w:rPr>
        <w:t xml:space="preserve"> </w:t>
      </w:r>
      <w:r w:rsidRPr="00BC3870">
        <w:rPr>
          <w:rStyle w:val="IndividualRadioButton"/>
        </w:rPr>
        <w:t>Open the standard Salesforce.com Help &amp; Training window</w:t>
      </w:r>
      <w:r>
        <w:rPr>
          <w:rStyle w:val="IndividualRadioButton"/>
        </w:rPr>
        <w:t xml:space="preserve"> </w:t>
      </w:r>
      <w:r w:rsidRPr="00BC3870">
        <w:t>(selected)</w:t>
      </w:r>
    </w:p>
    <w:p w:rsidR="00A3743D" w:rsidRPr="004B1C20" w:rsidRDefault="00A3743D" w:rsidP="0018748A">
      <w:pPr>
        <w:pStyle w:val="Heading3"/>
        <w:ind w:left="1260" w:hanging="450"/>
      </w:pPr>
      <w:r w:rsidRPr="00BC3870">
        <w:rPr>
          <w:rStyle w:val="FieldLabels"/>
        </w:rPr>
        <w:t>Record Name</w:t>
      </w:r>
      <w:r w:rsidRPr="00596FF7">
        <w:rPr>
          <w:rStyle w:val="FieldLabels"/>
          <w:b w:val="0"/>
        </w:rPr>
        <w:t>:</w:t>
      </w:r>
      <w:r w:rsidRPr="004E5A6E">
        <w:rPr>
          <w:szCs w:val="22"/>
        </w:rPr>
        <w:t xml:space="preserve"> </w:t>
      </w:r>
      <w:r w:rsidRPr="00BC3870">
        <w:rPr>
          <w:rStyle w:val="Data"/>
        </w:rPr>
        <w:t>Routing ID</w:t>
      </w:r>
    </w:p>
    <w:p w:rsidR="00A3743D" w:rsidRPr="004B1C20" w:rsidRDefault="00A3743D" w:rsidP="0018748A">
      <w:pPr>
        <w:pStyle w:val="Heading3"/>
        <w:ind w:left="1260" w:hanging="450"/>
      </w:pPr>
      <w:r w:rsidRPr="00BC3870">
        <w:rPr>
          <w:rStyle w:val="FieldLabels"/>
        </w:rPr>
        <w:t>Data Type</w:t>
      </w:r>
      <w:r w:rsidRPr="00596FF7">
        <w:rPr>
          <w:rStyle w:val="FieldLabels"/>
          <w:b w:val="0"/>
        </w:rPr>
        <w:t>:</w:t>
      </w:r>
      <w:r w:rsidRPr="004E5A6E">
        <w:rPr>
          <w:szCs w:val="22"/>
        </w:rPr>
        <w:t xml:space="preserve"> </w:t>
      </w:r>
      <w:r w:rsidRPr="00BC3870">
        <w:rPr>
          <w:rStyle w:val="PicklistValues"/>
        </w:rPr>
        <w:t>Auto Number</w:t>
      </w:r>
    </w:p>
    <w:p w:rsidR="00A3743D" w:rsidRPr="004B1C20" w:rsidRDefault="00A3743D" w:rsidP="0018748A">
      <w:pPr>
        <w:pStyle w:val="Heading3"/>
        <w:ind w:left="1260" w:hanging="450"/>
      </w:pPr>
      <w:r w:rsidRPr="00BC3870">
        <w:rPr>
          <w:rStyle w:val="FieldLabels"/>
        </w:rPr>
        <w:t>Display Format</w:t>
      </w:r>
      <w:r w:rsidRPr="00596FF7">
        <w:rPr>
          <w:rStyle w:val="FieldLabels"/>
          <w:b w:val="0"/>
        </w:rPr>
        <w:t>:</w:t>
      </w:r>
      <w:r w:rsidRPr="004E5A6E">
        <w:rPr>
          <w:szCs w:val="22"/>
        </w:rPr>
        <w:t xml:space="preserve"> </w:t>
      </w:r>
      <w:proofErr w:type="spellStart"/>
      <w:r w:rsidRPr="00BC3870">
        <w:rPr>
          <w:rStyle w:val="Data"/>
        </w:rPr>
        <w:t>RoutingID</w:t>
      </w:r>
      <w:proofErr w:type="spellEnd"/>
      <w:r w:rsidRPr="00BC3870">
        <w:rPr>
          <w:rStyle w:val="Data"/>
        </w:rPr>
        <w:t xml:space="preserve"> – {0000}</w:t>
      </w:r>
    </w:p>
    <w:p w:rsidR="00A3743D" w:rsidRPr="004B1C20" w:rsidRDefault="00A3743D" w:rsidP="0018748A">
      <w:pPr>
        <w:pStyle w:val="Heading3"/>
        <w:ind w:left="1260" w:hanging="450"/>
      </w:pPr>
      <w:r w:rsidRPr="00BC3870">
        <w:rPr>
          <w:rStyle w:val="FieldLabels"/>
        </w:rPr>
        <w:t>Starting Number</w:t>
      </w:r>
      <w:r w:rsidRPr="00596FF7">
        <w:rPr>
          <w:rStyle w:val="FieldLabels"/>
          <w:b w:val="0"/>
        </w:rPr>
        <w:t>:</w:t>
      </w:r>
      <w:r w:rsidRPr="004E5A6E">
        <w:rPr>
          <w:szCs w:val="22"/>
        </w:rPr>
        <w:t xml:space="preserve"> </w:t>
      </w:r>
      <w:r w:rsidRPr="00BC3870">
        <w:rPr>
          <w:rStyle w:val="Data"/>
        </w:rPr>
        <w:t>1</w:t>
      </w:r>
    </w:p>
    <w:p w:rsidR="00A3743D" w:rsidRPr="004B1C20" w:rsidRDefault="00A3743D" w:rsidP="0018748A">
      <w:pPr>
        <w:pStyle w:val="Heading3"/>
        <w:ind w:left="1260" w:hanging="450"/>
      </w:pPr>
      <w:r w:rsidRPr="00BC3870">
        <w:rPr>
          <w:rStyle w:val="FieldLabels"/>
        </w:rPr>
        <w:t>Allow Reports</w:t>
      </w:r>
      <w:r w:rsidRPr="00596FF7">
        <w:rPr>
          <w:rStyle w:val="FieldLabels"/>
          <w:b w:val="0"/>
        </w:rPr>
        <w:t>:</w:t>
      </w:r>
      <w:r w:rsidRPr="004E5A6E">
        <w:rPr>
          <w:szCs w:val="22"/>
        </w:rPr>
        <w:t xml:space="preserve"> </w:t>
      </w:r>
      <w:r>
        <w:rPr>
          <w:szCs w:val="22"/>
        </w:rPr>
        <w:t>(selected)</w:t>
      </w:r>
    </w:p>
    <w:p w:rsidR="00A3743D" w:rsidRPr="004B1C20" w:rsidRDefault="00A3743D" w:rsidP="0018748A">
      <w:pPr>
        <w:pStyle w:val="Heading3"/>
        <w:ind w:left="1260" w:hanging="450"/>
      </w:pPr>
      <w:r w:rsidRPr="00BC3870">
        <w:rPr>
          <w:rStyle w:val="FieldLabels"/>
        </w:rPr>
        <w:t>Allow Activities</w:t>
      </w:r>
      <w:r w:rsidRPr="00596FF7">
        <w:rPr>
          <w:rStyle w:val="FieldLabels"/>
          <w:b w:val="0"/>
        </w:rPr>
        <w:t>:</w:t>
      </w:r>
      <w:r w:rsidRPr="00596FF7">
        <w:rPr>
          <w:szCs w:val="22"/>
        </w:rPr>
        <w:t xml:space="preserve"> </w:t>
      </w:r>
      <w:r w:rsidRPr="00BC3870">
        <w:t>(selected)</w:t>
      </w:r>
    </w:p>
    <w:p w:rsidR="00A3743D" w:rsidRDefault="00A3743D" w:rsidP="0018748A">
      <w:pPr>
        <w:pStyle w:val="Heading3"/>
        <w:ind w:left="1260" w:hanging="450"/>
      </w:pPr>
      <w:r w:rsidRPr="00BC3870">
        <w:rPr>
          <w:rStyle w:val="FieldLabels"/>
        </w:rPr>
        <w:t>Track Field History</w:t>
      </w:r>
      <w:r w:rsidRPr="00596FF7">
        <w:rPr>
          <w:rStyle w:val="FieldLabels"/>
          <w:b w:val="0"/>
        </w:rPr>
        <w:t>:</w:t>
      </w:r>
      <w:r w:rsidRPr="004E5A6E">
        <w:rPr>
          <w:szCs w:val="22"/>
        </w:rPr>
        <w:t xml:space="preserve"> </w:t>
      </w:r>
      <w:r w:rsidRPr="00BC3870">
        <w:t>(selected)</w:t>
      </w:r>
    </w:p>
    <w:p w:rsidR="00845854" w:rsidRPr="004B1C20" w:rsidRDefault="00845854" w:rsidP="00845854">
      <w:pPr>
        <w:pStyle w:val="Heading3"/>
        <w:ind w:left="1260" w:hanging="450"/>
      </w:pPr>
      <w:r>
        <w:rPr>
          <w:rStyle w:val="FieldLabels"/>
        </w:rPr>
        <w:t>Allow Search</w:t>
      </w:r>
      <w:r w:rsidRPr="007D5EA3">
        <w:t>:</w:t>
      </w:r>
      <w:r>
        <w:t xml:space="preserve"> (selected)</w:t>
      </w:r>
    </w:p>
    <w:p w:rsidR="00A3743D" w:rsidRPr="004B1C20" w:rsidRDefault="00A3743D" w:rsidP="0018748A">
      <w:pPr>
        <w:pStyle w:val="Heading3"/>
        <w:ind w:left="1260" w:hanging="450"/>
      </w:pPr>
      <w:r w:rsidRPr="00BC3870">
        <w:rPr>
          <w:rStyle w:val="FieldLabels"/>
        </w:rPr>
        <w:t>Deployed</w:t>
      </w:r>
      <w:r w:rsidRPr="00596FF7">
        <w:rPr>
          <w:rStyle w:val="FieldLabels"/>
          <w:b w:val="0"/>
        </w:rPr>
        <w:t>:</w:t>
      </w:r>
      <w:r w:rsidRPr="00BC3870">
        <w:t xml:space="preserve"> (selected)</w:t>
      </w:r>
    </w:p>
    <w:p w:rsidR="00A3743D" w:rsidRPr="004B1C20" w:rsidRDefault="00A3743D" w:rsidP="0018748A">
      <w:pPr>
        <w:pStyle w:val="Heading3"/>
        <w:ind w:left="1260" w:hanging="450"/>
      </w:pPr>
      <w:r w:rsidRPr="00BC3870">
        <w:rPr>
          <w:rStyle w:val="FieldLabels"/>
        </w:rPr>
        <w:t>Add Notes and Attachments related list to default page layout</w:t>
      </w:r>
      <w:r w:rsidRPr="00596FF7">
        <w:rPr>
          <w:rStyle w:val="FieldLabels"/>
          <w:b w:val="0"/>
        </w:rPr>
        <w:t>:</w:t>
      </w:r>
      <w:r w:rsidRPr="004E5A6E">
        <w:t xml:space="preserve"> </w:t>
      </w:r>
      <w:r w:rsidRPr="00BC3870">
        <w:t>(cleared)</w:t>
      </w:r>
    </w:p>
    <w:p w:rsidR="00A3743D" w:rsidRPr="00BC3870" w:rsidRDefault="00A3743D" w:rsidP="0018748A">
      <w:pPr>
        <w:pStyle w:val="Heading3"/>
        <w:ind w:left="1260" w:hanging="450"/>
      </w:pPr>
      <w:r w:rsidRPr="00BC3870">
        <w:rPr>
          <w:rStyle w:val="FieldLabels"/>
        </w:rPr>
        <w:t>Launch New Custom Tab Wizard after saving this custom object</w:t>
      </w:r>
      <w:r w:rsidRPr="00596FF7">
        <w:rPr>
          <w:rStyle w:val="FieldLabels"/>
          <w:b w:val="0"/>
        </w:rPr>
        <w:t>:</w:t>
      </w:r>
      <w:r w:rsidRPr="004E5A6E">
        <w:t xml:space="preserve"> </w:t>
      </w:r>
      <w:r w:rsidRPr="00BC3870">
        <w:t>(selected)</w:t>
      </w:r>
    </w:p>
    <w:p w:rsidR="00A3743D" w:rsidRPr="004E5A6E" w:rsidRDefault="00A3743D" w:rsidP="0024104D">
      <w:pPr>
        <w:pStyle w:val="Heading2"/>
      </w:pPr>
      <w:r w:rsidRPr="004E5A6E">
        <w:t xml:space="preserve">Click </w:t>
      </w:r>
      <w:r w:rsidRPr="00204DCF">
        <w:rPr>
          <w:rStyle w:val="ButtonLabels"/>
        </w:rPr>
        <w:t>Save</w:t>
      </w:r>
      <w:r w:rsidR="00622C8E" w:rsidRPr="00B81896">
        <w:t>.</w:t>
      </w:r>
    </w:p>
    <w:p w:rsidR="00A3743D" w:rsidRPr="004E5A6E" w:rsidRDefault="00A3743D" w:rsidP="0024104D">
      <w:pPr>
        <w:pStyle w:val="Heading2"/>
      </w:pPr>
      <w:r w:rsidRPr="004E5A6E">
        <w:t>Use the lookup</w:t>
      </w:r>
      <w:r>
        <w:t xml:space="preserve"> icon</w:t>
      </w:r>
      <w:r w:rsidRPr="004E5A6E">
        <w:t xml:space="preserve"> to select any tab style</w:t>
      </w:r>
      <w:r>
        <w:t>.</w:t>
      </w:r>
    </w:p>
    <w:p w:rsidR="00A3743D" w:rsidRPr="007F7AC9" w:rsidRDefault="00A3743D" w:rsidP="0024104D">
      <w:pPr>
        <w:pStyle w:val="Heading2"/>
      </w:pPr>
      <w:r w:rsidRPr="004E5A6E">
        <w:t xml:space="preserve">Click </w:t>
      </w:r>
      <w:r w:rsidRPr="00204DCF">
        <w:rPr>
          <w:rStyle w:val="ButtonLabels"/>
        </w:rPr>
        <w:t>Next</w:t>
      </w:r>
      <w:r w:rsidR="00622C8E" w:rsidRPr="00B81896">
        <w:t>.</w:t>
      </w:r>
    </w:p>
    <w:p w:rsidR="00A3743D" w:rsidRPr="007F7AC9" w:rsidRDefault="00A3743D" w:rsidP="007F7AC9">
      <w:pPr>
        <w:pStyle w:val="Heading2"/>
      </w:pPr>
      <w:r w:rsidRPr="007F7AC9">
        <w:t>Select the</w:t>
      </w:r>
      <w:r w:rsidRPr="00204DCF">
        <w:rPr>
          <w:rStyle w:val="ButtonLabels"/>
        </w:rPr>
        <w:t xml:space="preserve"> </w:t>
      </w:r>
      <w:r w:rsidRPr="00D87B5B">
        <w:rPr>
          <w:rStyle w:val="IndividualRadioButton"/>
        </w:rPr>
        <w:t xml:space="preserve">Apply </w:t>
      </w:r>
      <w:proofErr w:type="gramStart"/>
      <w:r w:rsidRPr="00D87B5B">
        <w:rPr>
          <w:rStyle w:val="IndividualRadioButton"/>
        </w:rPr>
        <w:t>one tab</w:t>
      </w:r>
      <w:proofErr w:type="gramEnd"/>
      <w:r w:rsidRPr="00D87B5B">
        <w:rPr>
          <w:rStyle w:val="IndividualRadioButton"/>
        </w:rPr>
        <w:t xml:space="preserve"> visibility to all profiles: Default Off</w:t>
      </w:r>
      <w:r w:rsidRPr="00204DCF">
        <w:rPr>
          <w:rStyle w:val="ButtonLabels"/>
        </w:rPr>
        <w:t xml:space="preserve"> </w:t>
      </w:r>
      <w:r w:rsidRPr="007F7AC9">
        <w:t>radio button.</w:t>
      </w:r>
    </w:p>
    <w:p w:rsidR="00A3743D" w:rsidRPr="007F7AC9" w:rsidRDefault="00A3743D" w:rsidP="007F7AC9">
      <w:pPr>
        <w:pStyle w:val="Heading2"/>
        <w:rPr>
          <w:rStyle w:val="ButtonLabels"/>
          <w:b w:val="0"/>
          <w:bCs w:val="0"/>
        </w:rPr>
      </w:pPr>
      <w:r w:rsidRPr="007F7AC9">
        <w:t>Select the</w:t>
      </w:r>
      <w:r w:rsidRPr="00204DCF">
        <w:rPr>
          <w:rStyle w:val="ButtonLabels"/>
        </w:rPr>
        <w:t xml:space="preserve"> </w:t>
      </w:r>
      <w:r w:rsidRPr="00D87B5B">
        <w:rPr>
          <w:rStyle w:val="IndividualRadioButton"/>
        </w:rPr>
        <w:t xml:space="preserve">Apply a different tab visibility for each </w:t>
      </w:r>
      <w:r w:rsidRPr="007F7AC9">
        <w:rPr>
          <w:rStyle w:val="IndividualRadioButton"/>
          <w:rFonts w:ascii="Arial" w:hAnsi="Arial"/>
          <w:bCs w:val="0"/>
        </w:rPr>
        <w:t>profile</w:t>
      </w:r>
      <w:r w:rsidRPr="007F7AC9">
        <w:rPr>
          <w:rStyle w:val="ButtonLabels"/>
          <w:b w:val="0"/>
          <w:bCs w:val="0"/>
        </w:rPr>
        <w:t xml:space="preserve"> radio button.</w:t>
      </w:r>
    </w:p>
    <w:p w:rsidR="00A3743D" w:rsidRPr="007F7AC9" w:rsidRDefault="00A3743D" w:rsidP="007F7AC9">
      <w:pPr>
        <w:pStyle w:val="Heading2"/>
        <w:rPr>
          <w:rStyle w:val="ButtonLabels"/>
          <w:b w:val="0"/>
          <w:bCs w:val="0"/>
        </w:rPr>
      </w:pPr>
      <w:r w:rsidRPr="007F7AC9">
        <w:rPr>
          <w:rStyle w:val="ButtonLabels"/>
          <w:b w:val="0"/>
          <w:bCs w:val="0"/>
        </w:rPr>
        <w:t xml:space="preserve">Select </w:t>
      </w:r>
      <w:r w:rsidRPr="00D87B5B">
        <w:rPr>
          <w:rStyle w:val="PicklistValues"/>
        </w:rPr>
        <w:t>Default On</w:t>
      </w:r>
      <w:r w:rsidRPr="00204DCF">
        <w:rPr>
          <w:rStyle w:val="ButtonLabels"/>
        </w:rPr>
        <w:t xml:space="preserve"> </w:t>
      </w:r>
      <w:r w:rsidRPr="007F7AC9">
        <w:rPr>
          <w:rStyle w:val="ButtonLabels"/>
          <w:b w:val="0"/>
          <w:bCs w:val="0"/>
        </w:rPr>
        <w:t>for the Custom-Executive, Custom-HR, Custom – Recruiter, and System Admin profiles.</w:t>
      </w:r>
    </w:p>
    <w:p w:rsidR="00A3743D" w:rsidRPr="007F7AC9" w:rsidRDefault="00A3743D" w:rsidP="007F7AC9">
      <w:pPr>
        <w:pStyle w:val="Heading2"/>
      </w:pPr>
      <w:r w:rsidRPr="007F7AC9">
        <w:rPr>
          <w:rStyle w:val="ButtonLabels"/>
          <w:b w:val="0"/>
          <w:bCs w:val="0"/>
        </w:rPr>
        <w:t>Click</w:t>
      </w:r>
      <w:r w:rsidRPr="00204DCF">
        <w:rPr>
          <w:rStyle w:val="ButtonLabels"/>
        </w:rPr>
        <w:t xml:space="preserve"> Next</w:t>
      </w:r>
      <w:r w:rsidRPr="007F7AC9">
        <w:t>.</w:t>
      </w:r>
    </w:p>
    <w:p w:rsidR="00A3743D" w:rsidRPr="007F7AC9" w:rsidRDefault="00A3743D" w:rsidP="007F7AC9">
      <w:pPr>
        <w:pStyle w:val="Heading2"/>
        <w:rPr>
          <w:rStyle w:val="ButtonLabels"/>
          <w:b w:val="0"/>
          <w:bCs w:val="0"/>
        </w:rPr>
      </w:pPr>
      <w:r w:rsidRPr="007F7AC9">
        <w:rPr>
          <w:rStyle w:val="ButtonLabels"/>
          <w:b w:val="0"/>
          <w:bCs w:val="0"/>
        </w:rPr>
        <w:t>Add the tab only to the Recruiting app.</w:t>
      </w:r>
    </w:p>
    <w:p w:rsidR="00A3743D" w:rsidRPr="007F7AC9" w:rsidRDefault="00A3743D" w:rsidP="007F7AC9">
      <w:pPr>
        <w:pStyle w:val="Heading2"/>
      </w:pPr>
      <w:r w:rsidRPr="007F7AC9">
        <w:rPr>
          <w:rStyle w:val="ButtonLabels"/>
          <w:b w:val="0"/>
          <w:bCs w:val="0"/>
        </w:rPr>
        <w:t>Click</w:t>
      </w:r>
      <w:r w:rsidRPr="00204DCF">
        <w:rPr>
          <w:rStyle w:val="ButtonLabels"/>
        </w:rPr>
        <w:t xml:space="preserve"> Save</w:t>
      </w:r>
      <w:r w:rsidRPr="007F7AC9">
        <w:t>.</w:t>
      </w:r>
    </w:p>
    <w:p w:rsidR="00A3743D" w:rsidRPr="004E5A6E" w:rsidRDefault="00A3743D" w:rsidP="0024104D">
      <w:pPr>
        <w:pStyle w:val="Heading1"/>
      </w:pPr>
      <w:r w:rsidRPr="004E5A6E">
        <w:t>Add fields to the Position Approval Matrix object</w:t>
      </w:r>
      <w:r>
        <w:t>.</w:t>
      </w:r>
    </w:p>
    <w:p w:rsidR="00A3743D" w:rsidRPr="007F7AC9" w:rsidRDefault="00A3743D" w:rsidP="0024104D">
      <w:pPr>
        <w:pStyle w:val="Heading2"/>
      </w:pPr>
      <w:r w:rsidRPr="00F62297">
        <w:t xml:space="preserve">Under </w:t>
      </w:r>
      <w:r>
        <w:t xml:space="preserve">the </w:t>
      </w:r>
      <w:r w:rsidRPr="00F62297">
        <w:t>Custom Fields &amp; Relationships</w:t>
      </w:r>
      <w:r>
        <w:t xml:space="preserve"> related list</w:t>
      </w:r>
      <w:r w:rsidRPr="00F62297">
        <w:t>, click</w:t>
      </w:r>
      <w:r w:rsidRPr="004E5A6E">
        <w:t xml:space="preserve"> </w:t>
      </w:r>
      <w:r w:rsidRPr="00204DCF">
        <w:rPr>
          <w:rStyle w:val="ButtonLabels"/>
        </w:rPr>
        <w:t>New</w:t>
      </w:r>
      <w:r w:rsidR="00622C8E" w:rsidRPr="00B81896">
        <w:t>.</w:t>
      </w:r>
    </w:p>
    <w:p w:rsidR="00A3743D" w:rsidRPr="00F62297" w:rsidRDefault="00A3743D" w:rsidP="0024104D">
      <w:pPr>
        <w:pStyle w:val="Heading2"/>
        <w:rPr>
          <w:rStyle w:val="FieldLabels"/>
          <w:b w:val="0"/>
          <w:bCs w:val="0"/>
        </w:rPr>
      </w:pPr>
      <w:r>
        <w:t xml:space="preserve">Select the </w:t>
      </w:r>
      <w:r w:rsidRPr="00F62297">
        <w:rPr>
          <w:rStyle w:val="IndividualRadioButton"/>
        </w:rPr>
        <w:t>Lookup Relationship</w:t>
      </w:r>
      <w:r>
        <w:t xml:space="preserve"> radio button under </w:t>
      </w:r>
      <w:r w:rsidRPr="00F62297">
        <w:rPr>
          <w:rStyle w:val="FieldLabels"/>
        </w:rPr>
        <w:t>Data Type</w:t>
      </w:r>
      <w:r w:rsidRPr="00596FF7">
        <w:rPr>
          <w:rStyle w:val="FieldLabels"/>
          <w:b w:val="0"/>
        </w:rPr>
        <w:t>,</w:t>
      </w:r>
      <w:r>
        <w:t xml:space="preserve"> and click </w:t>
      </w:r>
      <w:r w:rsidRPr="00204DCF">
        <w:rPr>
          <w:rStyle w:val="ButtonLabels"/>
        </w:rPr>
        <w:t>Next</w:t>
      </w:r>
      <w:r w:rsidR="00622C8E" w:rsidRPr="00B81896">
        <w:t>.</w:t>
      </w:r>
    </w:p>
    <w:p w:rsidR="00A3743D" w:rsidRPr="00F62297" w:rsidRDefault="00A3743D" w:rsidP="0024104D">
      <w:pPr>
        <w:pStyle w:val="Heading2"/>
      </w:pPr>
      <w:r>
        <w:t xml:space="preserve">Select </w:t>
      </w:r>
      <w:r w:rsidRPr="00F62297">
        <w:rPr>
          <w:rStyle w:val="PicklistValues"/>
        </w:rPr>
        <w:t>User</w:t>
      </w:r>
      <w:r>
        <w:t xml:space="preserve"> from the </w:t>
      </w:r>
      <w:r w:rsidRPr="00F62297">
        <w:rPr>
          <w:rStyle w:val="FieldLabels"/>
        </w:rPr>
        <w:t xml:space="preserve">Related </w:t>
      </w:r>
      <w:proofErr w:type="gramStart"/>
      <w:r w:rsidRPr="00F62297">
        <w:rPr>
          <w:rStyle w:val="FieldLabels"/>
        </w:rPr>
        <w:t>To</w:t>
      </w:r>
      <w:proofErr w:type="gramEnd"/>
      <w:r>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F62297">
        <w:rPr>
          <w:rStyle w:val="FieldLabels"/>
        </w:rPr>
        <w:t>Field Label</w:t>
      </w:r>
      <w:r w:rsidRPr="00596FF7">
        <w:rPr>
          <w:rStyle w:val="FieldLabels"/>
          <w:b w:val="0"/>
        </w:rPr>
        <w:t>:</w:t>
      </w:r>
      <w:r w:rsidRPr="004E5A6E">
        <w:t xml:space="preserve"> </w:t>
      </w:r>
      <w:r w:rsidRPr="00F62297">
        <w:rPr>
          <w:rStyle w:val="Data"/>
        </w:rPr>
        <w:t>Approver #1</w:t>
      </w:r>
    </w:p>
    <w:p w:rsidR="00A3743D" w:rsidRPr="004E5A6E" w:rsidRDefault="00A3743D" w:rsidP="0018748A">
      <w:pPr>
        <w:pStyle w:val="Heading3"/>
        <w:ind w:hanging="270"/>
      </w:pPr>
      <w:r w:rsidRPr="00F62297">
        <w:rPr>
          <w:rStyle w:val="FieldLabels"/>
        </w:rPr>
        <w:t>Field Name</w:t>
      </w:r>
      <w:r w:rsidRPr="00596FF7">
        <w:rPr>
          <w:rStyle w:val="FieldLabels"/>
          <w:b w:val="0"/>
        </w:rPr>
        <w:t>:</w:t>
      </w:r>
      <w:r w:rsidRPr="00596FF7">
        <w:rPr>
          <w:b/>
        </w:rPr>
        <w:t xml:space="preserve"> </w:t>
      </w:r>
      <w:r w:rsidRPr="00F62297">
        <w:rPr>
          <w:rStyle w:val="Data"/>
        </w:rPr>
        <w:t>Approver_1</w:t>
      </w:r>
    </w:p>
    <w:p w:rsidR="00A3743D" w:rsidRPr="006F7D39" w:rsidRDefault="00A3743D" w:rsidP="0024104D">
      <w:pPr>
        <w:pStyle w:val="Heading2"/>
      </w:pPr>
      <w:r w:rsidRPr="004E5A6E">
        <w:t xml:space="preserve">Click </w:t>
      </w:r>
      <w:r w:rsidRPr="00204DCF">
        <w:rPr>
          <w:rStyle w:val="ButtonLabels"/>
        </w:rPr>
        <w:t>Next</w:t>
      </w:r>
      <w:r w:rsidRPr="006F7D39">
        <w:t>.</w:t>
      </w:r>
    </w:p>
    <w:p w:rsidR="00A3743D" w:rsidRPr="006F7D39" w:rsidRDefault="00A3743D" w:rsidP="006F7D39">
      <w:pPr>
        <w:pStyle w:val="Heading2"/>
      </w:pPr>
      <w:r w:rsidRPr="006F7D39">
        <w:t xml:space="preserve">Set the field visible for the Custom-HR, Custom-Executive, Custom-Recruiter and System Administrator profiles and click </w:t>
      </w:r>
      <w:r w:rsidRPr="00204DCF">
        <w:rPr>
          <w:rStyle w:val="ButtonLabels"/>
        </w:rPr>
        <w:t>Next</w:t>
      </w:r>
      <w:r w:rsidRPr="006F7D39">
        <w:t>.</w:t>
      </w:r>
    </w:p>
    <w:p w:rsidR="00A3743D" w:rsidRDefault="00A3743D" w:rsidP="0024104D">
      <w:pPr>
        <w:pStyle w:val="Heading2"/>
      </w:pPr>
      <w:r w:rsidRPr="00393D5A">
        <w:t xml:space="preserve">Click </w:t>
      </w:r>
      <w:r w:rsidRPr="00204DCF">
        <w:rPr>
          <w:rStyle w:val="ButtonLabels"/>
        </w:rPr>
        <w:t>Save &amp; New</w:t>
      </w:r>
      <w:r w:rsidRPr="00393D5A">
        <w:t xml:space="preserve"> to add the field to the</w:t>
      </w:r>
      <w:r>
        <w:t xml:space="preserve"> page layout.</w:t>
      </w:r>
    </w:p>
    <w:p w:rsidR="00A3743D" w:rsidRPr="00F62297" w:rsidRDefault="00A3743D" w:rsidP="0024104D">
      <w:pPr>
        <w:pStyle w:val="Heading2"/>
        <w:rPr>
          <w:rStyle w:val="FieldLabels"/>
          <w:b w:val="0"/>
          <w:bCs w:val="0"/>
        </w:rPr>
      </w:pPr>
      <w:r>
        <w:t xml:space="preserve">Select the </w:t>
      </w:r>
      <w:r w:rsidRPr="00F62297">
        <w:rPr>
          <w:rStyle w:val="IndividualRadioButton"/>
        </w:rPr>
        <w:t>Lookup Relationship</w:t>
      </w:r>
      <w:r>
        <w:t xml:space="preserve"> radio button under </w:t>
      </w:r>
      <w:r w:rsidRPr="00F62297">
        <w:rPr>
          <w:rStyle w:val="FieldLabels"/>
        </w:rPr>
        <w:t>Data Type</w:t>
      </w:r>
      <w:r w:rsidRPr="00596FF7">
        <w:rPr>
          <w:rStyle w:val="FieldLabels"/>
          <w:b w:val="0"/>
        </w:rPr>
        <w:t>,</w:t>
      </w:r>
      <w:r>
        <w:t xml:space="preserve"> and click </w:t>
      </w:r>
      <w:r w:rsidRPr="00204DCF">
        <w:rPr>
          <w:rStyle w:val="ButtonLabels"/>
        </w:rPr>
        <w:t>Next</w:t>
      </w:r>
      <w:r w:rsidR="00622C8E" w:rsidRPr="00B81896">
        <w:t>.</w:t>
      </w:r>
    </w:p>
    <w:p w:rsidR="00A3743D" w:rsidRDefault="00A3743D" w:rsidP="0024104D">
      <w:pPr>
        <w:pStyle w:val="Heading2"/>
      </w:pPr>
      <w:r>
        <w:t xml:space="preserve">Select </w:t>
      </w:r>
      <w:r w:rsidRPr="00F62297">
        <w:rPr>
          <w:rStyle w:val="PicklistValues"/>
        </w:rPr>
        <w:t>User</w:t>
      </w:r>
      <w:r>
        <w:t xml:space="preserve"> from the </w:t>
      </w:r>
      <w:r w:rsidRPr="00F62297">
        <w:rPr>
          <w:rStyle w:val="FieldLabels"/>
        </w:rPr>
        <w:t xml:space="preserve">Related </w:t>
      </w:r>
      <w:proofErr w:type="gramStart"/>
      <w:r w:rsidRPr="00F62297">
        <w:rPr>
          <w:rStyle w:val="FieldLabels"/>
        </w:rPr>
        <w:t>To</w:t>
      </w:r>
      <w:proofErr w:type="gramEnd"/>
      <w:r>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F62297">
        <w:rPr>
          <w:rStyle w:val="FieldLabels"/>
        </w:rPr>
        <w:lastRenderedPageBreak/>
        <w:t>Field Label</w:t>
      </w:r>
      <w:r w:rsidRPr="00596FF7">
        <w:rPr>
          <w:rStyle w:val="FieldLabels"/>
          <w:b w:val="0"/>
        </w:rPr>
        <w:t>:</w:t>
      </w:r>
      <w:r w:rsidRPr="004E5A6E">
        <w:t xml:space="preserve"> </w:t>
      </w:r>
      <w:r w:rsidRPr="00F62297">
        <w:rPr>
          <w:rStyle w:val="Data"/>
        </w:rPr>
        <w:t>Approver #2</w:t>
      </w:r>
    </w:p>
    <w:p w:rsidR="00A3743D" w:rsidRPr="004E5A6E" w:rsidRDefault="00A3743D" w:rsidP="0018748A">
      <w:pPr>
        <w:pStyle w:val="Heading3"/>
        <w:ind w:hanging="270"/>
      </w:pPr>
      <w:r w:rsidRPr="00F62297">
        <w:rPr>
          <w:rStyle w:val="FieldLabels"/>
        </w:rPr>
        <w:t>Field Name</w:t>
      </w:r>
      <w:r w:rsidRPr="00596FF7">
        <w:rPr>
          <w:rStyle w:val="FieldLabels"/>
          <w:b w:val="0"/>
        </w:rPr>
        <w:t>:</w:t>
      </w:r>
      <w:r w:rsidRPr="004E5A6E">
        <w:t xml:space="preserve"> </w:t>
      </w:r>
      <w:r w:rsidRPr="00F62297">
        <w:rPr>
          <w:rStyle w:val="Data"/>
        </w:rPr>
        <w:t>Approver_2</w:t>
      </w:r>
    </w:p>
    <w:p w:rsidR="00A3743D" w:rsidRPr="004E5A6E" w:rsidRDefault="00A3743D" w:rsidP="0024104D">
      <w:pPr>
        <w:pStyle w:val="Heading2"/>
      </w:pPr>
      <w:r w:rsidRPr="004E5A6E">
        <w:t xml:space="preserve">Click </w:t>
      </w:r>
      <w:r w:rsidRPr="00204DCF">
        <w:rPr>
          <w:rStyle w:val="ButtonLabels"/>
        </w:rPr>
        <w:t>Next</w:t>
      </w:r>
      <w:r w:rsidR="00622C8E" w:rsidRPr="00B81896">
        <w:t>.</w:t>
      </w:r>
    </w:p>
    <w:p w:rsidR="00A3743D" w:rsidRPr="006F7D39" w:rsidRDefault="00A3743D" w:rsidP="006F7D39">
      <w:pPr>
        <w:pStyle w:val="Heading2"/>
      </w:pPr>
      <w:r w:rsidRPr="006F7D39">
        <w:t>Set the field visible for the Custom-HR, Custom-Executive, Custom-Recruiter</w:t>
      </w:r>
      <w:r w:rsidR="004B1C20">
        <w:t>,</w:t>
      </w:r>
      <w:r w:rsidRPr="006F7D39">
        <w:t xml:space="preserve"> and System Administrator profiles</w:t>
      </w:r>
      <w:r w:rsidR="004B1C20">
        <w:t>,</w:t>
      </w:r>
      <w:r w:rsidRPr="006F7D39">
        <w:t xml:space="preserve"> and click </w:t>
      </w:r>
      <w:r w:rsidRPr="00204DCF">
        <w:rPr>
          <w:rStyle w:val="ButtonLabels"/>
        </w:rPr>
        <w:t>Next</w:t>
      </w:r>
      <w:r w:rsidRPr="006F7D39">
        <w:t>.</w:t>
      </w:r>
    </w:p>
    <w:p w:rsidR="00A3743D" w:rsidRDefault="00A3743D" w:rsidP="0024104D">
      <w:pPr>
        <w:pStyle w:val="Heading2"/>
      </w:pPr>
      <w:r w:rsidRPr="00393D5A">
        <w:t xml:space="preserve">Click </w:t>
      </w:r>
      <w:r w:rsidRPr="00204DCF">
        <w:rPr>
          <w:rStyle w:val="ButtonLabels"/>
        </w:rPr>
        <w:t>Save &amp; New</w:t>
      </w:r>
      <w:r w:rsidRPr="00393D5A">
        <w:t xml:space="preserve"> to add the field to the</w:t>
      </w:r>
      <w:r>
        <w:t xml:space="preserve"> page layout.</w:t>
      </w:r>
    </w:p>
    <w:p w:rsidR="00A3743D" w:rsidRPr="00F62297" w:rsidRDefault="00A3743D" w:rsidP="0024104D">
      <w:pPr>
        <w:pStyle w:val="Heading2"/>
        <w:rPr>
          <w:rStyle w:val="FieldLabels"/>
          <w:b w:val="0"/>
          <w:bCs w:val="0"/>
        </w:rPr>
      </w:pPr>
      <w:r>
        <w:t xml:space="preserve">Select the </w:t>
      </w:r>
      <w:r w:rsidRPr="00F62297">
        <w:rPr>
          <w:rStyle w:val="IndividualRadioButton"/>
        </w:rPr>
        <w:t>Lookup Relationship</w:t>
      </w:r>
      <w:r>
        <w:t xml:space="preserve"> radio button under </w:t>
      </w:r>
      <w:r w:rsidRPr="00F62297">
        <w:rPr>
          <w:rStyle w:val="FieldLabels"/>
        </w:rPr>
        <w:t>Data Type</w:t>
      </w:r>
      <w:r w:rsidRPr="00596FF7">
        <w:rPr>
          <w:rStyle w:val="FieldLabels"/>
          <w:b w:val="0"/>
        </w:rPr>
        <w:t>,</w:t>
      </w:r>
      <w:r>
        <w:t xml:space="preserve"> and click </w:t>
      </w:r>
      <w:r w:rsidRPr="00204DCF">
        <w:rPr>
          <w:rStyle w:val="ButtonLabels"/>
        </w:rPr>
        <w:t>Next</w:t>
      </w:r>
      <w:r w:rsidR="00622C8E" w:rsidRPr="00B81896">
        <w:t>.</w:t>
      </w:r>
    </w:p>
    <w:p w:rsidR="00A3743D" w:rsidRPr="00F62297" w:rsidRDefault="00A3743D" w:rsidP="0024104D">
      <w:pPr>
        <w:pStyle w:val="Heading2"/>
      </w:pPr>
      <w:r>
        <w:t xml:space="preserve">Select </w:t>
      </w:r>
      <w:r w:rsidRPr="00F62297">
        <w:rPr>
          <w:rStyle w:val="PicklistValues"/>
        </w:rPr>
        <w:t>User</w:t>
      </w:r>
      <w:r>
        <w:t xml:space="preserve"> from the </w:t>
      </w:r>
      <w:r w:rsidRPr="00F62297">
        <w:rPr>
          <w:rStyle w:val="FieldLabels"/>
        </w:rPr>
        <w:t xml:space="preserve">Related </w:t>
      </w:r>
      <w:proofErr w:type="gramStart"/>
      <w:r w:rsidRPr="00F62297">
        <w:rPr>
          <w:rStyle w:val="FieldLabels"/>
        </w:rPr>
        <w:t>To</w:t>
      </w:r>
      <w:proofErr w:type="gramEnd"/>
      <w:r>
        <w:t xml:space="preserve"> picklist, and click </w:t>
      </w:r>
      <w:r w:rsidRPr="00204DCF">
        <w:rPr>
          <w:rStyle w:val="ButtonLabels"/>
        </w:rPr>
        <w:t>Next</w:t>
      </w:r>
      <w:r w:rsidR="00622C8E" w:rsidRPr="00B81896">
        <w:t>.</w:t>
      </w:r>
    </w:p>
    <w:p w:rsidR="00A3743D" w:rsidRPr="004E5A6E" w:rsidRDefault="00A3743D" w:rsidP="0018748A">
      <w:pPr>
        <w:pStyle w:val="Heading3"/>
        <w:ind w:hanging="270"/>
      </w:pPr>
      <w:r w:rsidRPr="0095353C">
        <w:rPr>
          <w:rStyle w:val="FieldLabels"/>
        </w:rPr>
        <w:t>Field Label</w:t>
      </w:r>
      <w:r w:rsidRPr="00596FF7">
        <w:rPr>
          <w:rStyle w:val="FieldLabels"/>
          <w:b w:val="0"/>
        </w:rPr>
        <w:t>:</w:t>
      </w:r>
      <w:r w:rsidRPr="004E5A6E">
        <w:t xml:space="preserve"> </w:t>
      </w:r>
      <w:r w:rsidRPr="00F62297">
        <w:rPr>
          <w:rStyle w:val="Data"/>
        </w:rPr>
        <w:t>Approver #</w:t>
      </w:r>
      <w:r>
        <w:rPr>
          <w:rStyle w:val="Data"/>
        </w:rPr>
        <w:t>3</w:t>
      </w:r>
    </w:p>
    <w:p w:rsidR="00A3743D" w:rsidRPr="004E5A6E" w:rsidRDefault="00A3743D" w:rsidP="0018748A">
      <w:pPr>
        <w:pStyle w:val="Heading3"/>
        <w:ind w:hanging="270"/>
      </w:pPr>
      <w:r w:rsidRPr="0095353C">
        <w:rPr>
          <w:rStyle w:val="FieldLabels"/>
        </w:rPr>
        <w:t>Field Name</w:t>
      </w:r>
      <w:r w:rsidRPr="00596FF7">
        <w:rPr>
          <w:rStyle w:val="FieldLabels"/>
          <w:b w:val="0"/>
        </w:rPr>
        <w:t>:</w:t>
      </w:r>
      <w:r w:rsidRPr="004E5A6E">
        <w:t xml:space="preserve"> </w:t>
      </w:r>
      <w:r w:rsidRPr="00F62297">
        <w:rPr>
          <w:rStyle w:val="Data"/>
        </w:rPr>
        <w:t>Approver_</w:t>
      </w:r>
      <w:r>
        <w:rPr>
          <w:rStyle w:val="Data"/>
        </w:rPr>
        <w:t>3</w:t>
      </w:r>
    </w:p>
    <w:p w:rsidR="00A3743D" w:rsidRPr="006F7D39" w:rsidRDefault="00A3743D" w:rsidP="0024104D">
      <w:pPr>
        <w:pStyle w:val="Heading2"/>
      </w:pPr>
      <w:r w:rsidRPr="004E5A6E">
        <w:t xml:space="preserve">Click </w:t>
      </w:r>
      <w:r w:rsidRPr="00204DCF">
        <w:rPr>
          <w:rStyle w:val="ButtonLabels"/>
        </w:rPr>
        <w:t>Next</w:t>
      </w:r>
      <w:r w:rsidRPr="006F7D39">
        <w:t>.</w:t>
      </w:r>
    </w:p>
    <w:p w:rsidR="00A3743D" w:rsidRPr="006F7D39" w:rsidRDefault="00A3743D" w:rsidP="006F7D39">
      <w:pPr>
        <w:pStyle w:val="Heading2"/>
      </w:pPr>
      <w:r w:rsidRPr="006F7D39">
        <w:t xml:space="preserve">Set the field visible for the Custom-HR, Custom-Executive, Custom-Recruiter and System Administrator profiles and click </w:t>
      </w:r>
      <w:r w:rsidRPr="00204DCF">
        <w:rPr>
          <w:rStyle w:val="ButtonLabels"/>
        </w:rPr>
        <w:t>Next</w:t>
      </w:r>
      <w:r w:rsidRPr="006F7D39">
        <w:t>.</w:t>
      </w:r>
    </w:p>
    <w:p w:rsidR="00A3743D" w:rsidRDefault="00A3743D" w:rsidP="0024104D">
      <w:pPr>
        <w:pStyle w:val="Heading2"/>
      </w:pPr>
      <w:r w:rsidRPr="00393D5A">
        <w:t xml:space="preserve">Click </w:t>
      </w:r>
      <w:r w:rsidRPr="00204DCF">
        <w:rPr>
          <w:rStyle w:val="ButtonLabels"/>
        </w:rPr>
        <w:t>Save &amp; New</w:t>
      </w:r>
      <w:r w:rsidRPr="00393D5A">
        <w:t xml:space="preserve"> to add the field to the</w:t>
      </w:r>
      <w:r>
        <w:t xml:space="preserve"> page layout.</w:t>
      </w:r>
    </w:p>
    <w:p w:rsidR="00A3743D" w:rsidRPr="0095353C" w:rsidRDefault="00A3743D" w:rsidP="0024104D">
      <w:pPr>
        <w:pStyle w:val="Heading2"/>
      </w:pPr>
      <w:r>
        <w:t xml:space="preserve">Select the </w:t>
      </w:r>
      <w:r w:rsidRPr="0095353C">
        <w:rPr>
          <w:rStyle w:val="PicklistValues"/>
        </w:rPr>
        <w:t>Picklist</w:t>
      </w:r>
      <w:r>
        <w:t xml:space="preserve"> radio button under </w:t>
      </w:r>
      <w:r w:rsidRPr="0095353C">
        <w:rPr>
          <w:rStyle w:val="FieldLabels"/>
        </w:rPr>
        <w:t>Data Type</w:t>
      </w:r>
      <w:r w:rsidRPr="00596FF7">
        <w:rPr>
          <w:rStyle w:val="FieldLabels"/>
          <w:b w:val="0"/>
        </w:rPr>
        <w:t>,</w:t>
      </w:r>
      <w:r>
        <w:t xml:space="preserve"> and click </w:t>
      </w:r>
      <w:r w:rsidRPr="00204DCF">
        <w:rPr>
          <w:rStyle w:val="ButtonLabels"/>
        </w:rPr>
        <w:t>Next</w:t>
      </w:r>
      <w:r w:rsidR="00622C8E" w:rsidRPr="00B81896">
        <w:t>.</w:t>
      </w:r>
      <w:r w:rsidRPr="0018748A">
        <w:t xml:space="preserve"> </w:t>
      </w:r>
    </w:p>
    <w:p w:rsidR="00A3743D" w:rsidRPr="004E5A6E" w:rsidRDefault="00A3743D" w:rsidP="0018748A">
      <w:pPr>
        <w:pStyle w:val="Heading3"/>
        <w:ind w:left="1170"/>
      </w:pPr>
      <w:r w:rsidRPr="0095353C">
        <w:rPr>
          <w:rStyle w:val="FieldLabels"/>
        </w:rPr>
        <w:t>Field Label</w:t>
      </w:r>
      <w:r w:rsidRPr="00596FF7">
        <w:rPr>
          <w:rStyle w:val="FieldLabels"/>
          <w:b w:val="0"/>
        </w:rPr>
        <w:t>:</w:t>
      </w:r>
      <w:r w:rsidRPr="004E5A6E">
        <w:t xml:space="preserve"> </w:t>
      </w:r>
      <w:r w:rsidRPr="0095353C">
        <w:rPr>
          <w:rStyle w:val="Data"/>
        </w:rPr>
        <w:t>Department</w:t>
      </w:r>
    </w:p>
    <w:p w:rsidR="00A3743D" w:rsidRPr="00327E1B" w:rsidRDefault="00A3743D" w:rsidP="0018748A">
      <w:pPr>
        <w:pStyle w:val="Heading3"/>
        <w:ind w:left="1170"/>
        <w:rPr>
          <w:rStyle w:val="Data"/>
          <w:rFonts w:ascii="Arial" w:hAnsi="Arial"/>
          <w:bCs/>
        </w:rPr>
      </w:pPr>
      <w:r w:rsidRPr="0095353C">
        <w:rPr>
          <w:rStyle w:val="FieldLabels"/>
        </w:rPr>
        <w:t>Values</w:t>
      </w:r>
      <w:r w:rsidRPr="00596FF7">
        <w:rPr>
          <w:rStyle w:val="FieldLabels"/>
          <w:b w:val="0"/>
        </w:rPr>
        <w:t>:</w:t>
      </w:r>
      <w:r w:rsidRPr="00596FF7">
        <w:rPr>
          <w:b/>
        </w:rPr>
        <w:t xml:space="preserve"> </w:t>
      </w:r>
      <w:r>
        <w:rPr>
          <w:b/>
        </w:rPr>
        <w:tab/>
      </w:r>
      <w:r>
        <w:rPr>
          <w:rStyle w:val="Data"/>
        </w:rPr>
        <w:t>Engineering</w:t>
      </w:r>
      <w:r w:rsidR="00622C8E" w:rsidRPr="00B81896">
        <w:t>,</w:t>
      </w:r>
      <w:r w:rsidR="0018748A">
        <w:rPr>
          <w:rStyle w:val="Data"/>
        </w:rPr>
        <w:t xml:space="preserve"> </w:t>
      </w:r>
      <w:proofErr w:type="spellStart"/>
      <w:proofErr w:type="gramStart"/>
      <w:r w:rsidR="0018748A">
        <w:rPr>
          <w:rStyle w:val="Data"/>
        </w:rPr>
        <w:t>Finance</w:t>
      </w:r>
      <w:r w:rsidR="00622C8E" w:rsidRPr="00B81896">
        <w:t>,</w:t>
      </w:r>
      <w:r w:rsidR="0018748A">
        <w:rPr>
          <w:rStyle w:val="Data"/>
        </w:rPr>
        <w:t>IT</w:t>
      </w:r>
      <w:proofErr w:type="spellEnd"/>
      <w:proofErr w:type="gramEnd"/>
      <w:r w:rsidR="00622C8E" w:rsidRPr="00B81896">
        <w:t>,</w:t>
      </w:r>
      <w:r w:rsidR="0018748A">
        <w:rPr>
          <w:rStyle w:val="Data"/>
        </w:rPr>
        <w:t xml:space="preserve"> Sales</w:t>
      </w:r>
      <w:r w:rsidR="00622C8E" w:rsidRPr="00B81896">
        <w:t>,</w:t>
      </w:r>
      <w:r w:rsidR="0018748A">
        <w:rPr>
          <w:rStyle w:val="Data"/>
        </w:rPr>
        <w:t xml:space="preserve"> Support</w:t>
      </w:r>
    </w:p>
    <w:p w:rsidR="00A3743D" w:rsidRPr="004E5A6E" w:rsidRDefault="00A3743D" w:rsidP="0018748A">
      <w:pPr>
        <w:pStyle w:val="Heading3"/>
        <w:ind w:left="1170"/>
      </w:pPr>
      <w:r w:rsidRPr="0095353C">
        <w:rPr>
          <w:rStyle w:val="FieldLabels"/>
        </w:rPr>
        <w:t>Field Name</w:t>
      </w:r>
      <w:r w:rsidRPr="00596FF7">
        <w:rPr>
          <w:rStyle w:val="FieldLabels"/>
          <w:b w:val="0"/>
        </w:rPr>
        <w:t>:</w:t>
      </w:r>
      <w:r w:rsidRPr="004E5A6E">
        <w:t xml:space="preserve"> </w:t>
      </w:r>
      <w:r w:rsidRPr="0095353C">
        <w:rPr>
          <w:rStyle w:val="Data"/>
        </w:rPr>
        <w:t>Department</w:t>
      </w:r>
      <w:r>
        <w:rPr>
          <w:rStyle w:val="Data"/>
        </w:rPr>
        <w:t xml:space="preserve"> </w:t>
      </w:r>
      <w:r w:rsidRPr="0095353C">
        <w:t>(This field auto-populates.)</w:t>
      </w:r>
    </w:p>
    <w:p w:rsidR="00A3743D" w:rsidRPr="007F7AC9" w:rsidRDefault="00A3743D" w:rsidP="0024104D">
      <w:pPr>
        <w:pStyle w:val="Heading2"/>
      </w:pPr>
      <w:r w:rsidRPr="004E5A6E">
        <w:rPr>
          <w:szCs w:val="22"/>
        </w:rPr>
        <w:t>Click</w:t>
      </w:r>
      <w:r w:rsidRPr="004E5A6E">
        <w:t xml:space="preserve"> </w:t>
      </w:r>
      <w:r w:rsidRPr="00204DCF">
        <w:rPr>
          <w:rStyle w:val="ButtonLabels"/>
        </w:rPr>
        <w:t>Next</w:t>
      </w:r>
      <w:r w:rsidR="00622C8E" w:rsidRPr="00B81896">
        <w:t>.</w:t>
      </w:r>
    </w:p>
    <w:p w:rsidR="00A3743D" w:rsidRPr="006F7D39" w:rsidRDefault="00A3743D" w:rsidP="006F7D39">
      <w:pPr>
        <w:pStyle w:val="Heading2"/>
      </w:pPr>
      <w:r w:rsidRPr="006F7D39">
        <w:t>Set the field visible for the Custom-HR, Custom-Executive, Custom-Recruiter</w:t>
      </w:r>
      <w:r w:rsidR="004B1C20">
        <w:t>,</w:t>
      </w:r>
      <w:r w:rsidRPr="006F7D39">
        <w:t xml:space="preserve"> and System Administrator profiles</w:t>
      </w:r>
      <w:r w:rsidR="004B1C20">
        <w:t>,</w:t>
      </w:r>
      <w:r w:rsidRPr="006F7D39">
        <w:t xml:space="preserve"> and click </w:t>
      </w:r>
      <w:r w:rsidRPr="00204DCF">
        <w:rPr>
          <w:rStyle w:val="ButtonLabels"/>
        </w:rPr>
        <w:t>Next</w:t>
      </w:r>
      <w:r w:rsidRPr="006F7D39">
        <w:t>.</w:t>
      </w:r>
    </w:p>
    <w:p w:rsidR="00A3743D" w:rsidRDefault="00A3743D" w:rsidP="0024104D">
      <w:pPr>
        <w:pStyle w:val="Heading2"/>
      </w:pPr>
      <w:r w:rsidRPr="00393D5A">
        <w:t xml:space="preserve">Click </w:t>
      </w:r>
      <w:r w:rsidRPr="00204DCF">
        <w:rPr>
          <w:rStyle w:val="ButtonLabels"/>
        </w:rPr>
        <w:t>Save &amp; New</w:t>
      </w:r>
      <w:r w:rsidRPr="00393D5A">
        <w:t xml:space="preserve"> to add the field to the</w:t>
      </w:r>
      <w:r>
        <w:t xml:space="preserve"> page layout.</w:t>
      </w:r>
    </w:p>
    <w:p w:rsidR="00A3743D" w:rsidRPr="004E5A6E" w:rsidRDefault="00A3743D" w:rsidP="0024104D">
      <w:pPr>
        <w:pStyle w:val="Heading2"/>
      </w:pPr>
      <w:r>
        <w:t xml:space="preserve">Select the </w:t>
      </w:r>
      <w:r w:rsidRPr="0095353C">
        <w:rPr>
          <w:rStyle w:val="PicklistValues"/>
        </w:rPr>
        <w:t>Picklist</w:t>
      </w:r>
      <w:r>
        <w:t xml:space="preserve"> radio button under </w:t>
      </w:r>
      <w:r w:rsidRPr="0095353C">
        <w:rPr>
          <w:rStyle w:val="FieldLabels"/>
        </w:rPr>
        <w:t>Data Type</w:t>
      </w:r>
      <w:r w:rsidRPr="00596FF7">
        <w:rPr>
          <w:rStyle w:val="FieldLabels"/>
          <w:b w:val="0"/>
        </w:rPr>
        <w:t>,</w:t>
      </w:r>
      <w:r>
        <w:t xml:space="preserve"> and click </w:t>
      </w:r>
      <w:r w:rsidRPr="00204DCF">
        <w:rPr>
          <w:rStyle w:val="ButtonLabels"/>
        </w:rPr>
        <w:t>Next</w:t>
      </w:r>
      <w:r w:rsidR="00622C8E" w:rsidRPr="00B81896">
        <w:t xml:space="preserve">. </w:t>
      </w:r>
    </w:p>
    <w:p w:rsidR="00A3743D" w:rsidRPr="004E5A6E" w:rsidRDefault="00A3743D" w:rsidP="003C48F0">
      <w:pPr>
        <w:pStyle w:val="Heading3"/>
        <w:ind w:hanging="270"/>
      </w:pPr>
      <w:r w:rsidRPr="0095353C">
        <w:rPr>
          <w:rStyle w:val="FieldLabels"/>
        </w:rPr>
        <w:t>Field Label</w:t>
      </w:r>
      <w:r w:rsidRPr="00596FF7">
        <w:rPr>
          <w:rStyle w:val="FieldLabels"/>
          <w:b w:val="0"/>
        </w:rPr>
        <w:t>:</w:t>
      </w:r>
      <w:r w:rsidRPr="004E5A6E">
        <w:t xml:space="preserve"> </w:t>
      </w:r>
      <w:r w:rsidRPr="0095353C">
        <w:rPr>
          <w:rStyle w:val="Data"/>
        </w:rPr>
        <w:t>Priority</w:t>
      </w:r>
    </w:p>
    <w:p w:rsidR="00A3743D" w:rsidRPr="007F7AC9" w:rsidRDefault="00A3743D" w:rsidP="003C48F0">
      <w:pPr>
        <w:pStyle w:val="Heading3"/>
        <w:ind w:hanging="270"/>
        <w:rPr>
          <w:rStyle w:val="Data"/>
          <w:rFonts w:ascii="Arial" w:hAnsi="Arial"/>
        </w:rPr>
      </w:pPr>
      <w:r w:rsidRPr="0095353C">
        <w:rPr>
          <w:rStyle w:val="FieldLabels"/>
        </w:rPr>
        <w:t>Values</w:t>
      </w:r>
      <w:r w:rsidRPr="007F7AC9">
        <w:rPr>
          <w:rStyle w:val="FieldLabels"/>
          <w:b w:val="0"/>
        </w:rPr>
        <w:t>:</w:t>
      </w:r>
      <w:r w:rsidRPr="004E5A6E">
        <w:t xml:space="preserve"> </w:t>
      </w:r>
      <w:r>
        <w:rPr>
          <w:rStyle w:val="Data"/>
        </w:rPr>
        <w:t>Critical</w:t>
      </w:r>
      <w:r w:rsidR="00622C8E" w:rsidRPr="00B81896">
        <w:t>,</w:t>
      </w:r>
      <w:r w:rsidR="0018748A">
        <w:rPr>
          <w:rStyle w:val="Data"/>
        </w:rPr>
        <w:t xml:space="preserve"> High</w:t>
      </w:r>
      <w:r w:rsidR="00622C8E" w:rsidRPr="00B81896">
        <w:t>,</w:t>
      </w:r>
      <w:r w:rsidR="0018748A">
        <w:rPr>
          <w:rStyle w:val="Data"/>
        </w:rPr>
        <w:t xml:space="preserve"> Medium</w:t>
      </w:r>
      <w:r w:rsidR="00622C8E" w:rsidRPr="00B81896">
        <w:t>,</w:t>
      </w:r>
      <w:r w:rsidR="0018748A">
        <w:rPr>
          <w:rStyle w:val="Data"/>
        </w:rPr>
        <w:t xml:space="preserve"> Low</w:t>
      </w:r>
      <w:r>
        <w:rPr>
          <w:rStyle w:val="Data"/>
        </w:rPr>
        <w:t xml:space="preserve"> </w:t>
      </w:r>
    </w:p>
    <w:p w:rsidR="00A3743D" w:rsidRPr="004E5A6E" w:rsidRDefault="00A3743D" w:rsidP="003C48F0">
      <w:pPr>
        <w:pStyle w:val="Heading3"/>
        <w:ind w:hanging="270"/>
      </w:pPr>
      <w:r>
        <w:rPr>
          <w:rStyle w:val="FieldLabels"/>
        </w:rPr>
        <w:t>Field Name</w:t>
      </w:r>
      <w:r w:rsidRPr="00596FF7">
        <w:rPr>
          <w:rStyle w:val="FieldLabels"/>
          <w:b w:val="0"/>
        </w:rPr>
        <w:t>:</w:t>
      </w:r>
      <w:r w:rsidRPr="00596FF7">
        <w:rPr>
          <w:b/>
        </w:rPr>
        <w:t xml:space="preserve"> </w:t>
      </w:r>
      <w:r w:rsidRPr="00177624">
        <w:rPr>
          <w:rStyle w:val="Data"/>
        </w:rPr>
        <w:t>Priority</w:t>
      </w:r>
      <w:r>
        <w:t xml:space="preserve"> </w:t>
      </w:r>
      <w:r w:rsidRPr="00177624">
        <w:t>(This field auto-populates.)</w:t>
      </w:r>
    </w:p>
    <w:p w:rsidR="00A3743D" w:rsidRPr="007F7AC9" w:rsidRDefault="00A3743D" w:rsidP="0024104D">
      <w:pPr>
        <w:pStyle w:val="Heading2"/>
      </w:pPr>
      <w:r w:rsidRPr="004E5A6E">
        <w:t xml:space="preserve">Click </w:t>
      </w:r>
      <w:r w:rsidRPr="00204DCF">
        <w:rPr>
          <w:rStyle w:val="ButtonLabels"/>
        </w:rPr>
        <w:t>Next</w:t>
      </w:r>
      <w:r w:rsidR="00622C8E" w:rsidRPr="00B81896">
        <w:t>.</w:t>
      </w:r>
    </w:p>
    <w:p w:rsidR="00A3743D" w:rsidRPr="006F7D39" w:rsidRDefault="00A3743D" w:rsidP="006F7D39">
      <w:pPr>
        <w:pStyle w:val="Heading2"/>
      </w:pPr>
      <w:r w:rsidRPr="006F7D39">
        <w:t xml:space="preserve">Set the field visible for the Custom-HR, Custom-Executive, Custom-Recruiter and System Administrator profiles and click </w:t>
      </w:r>
      <w:r w:rsidRPr="00204DCF">
        <w:rPr>
          <w:rStyle w:val="ButtonLabels"/>
        </w:rPr>
        <w:t>Next</w:t>
      </w:r>
      <w:r w:rsidRPr="006F7D39">
        <w:t>.</w:t>
      </w:r>
    </w:p>
    <w:p w:rsidR="00A3743D" w:rsidRDefault="00A3743D" w:rsidP="0024104D">
      <w:pPr>
        <w:pStyle w:val="Heading2"/>
      </w:pPr>
      <w:r w:rsidRPr="00393D5A">
        <w:t xml:space="preserve">Click </w:t>
      </w:r>
      <w:r w:rsidRPr="00204DCF">
        <w:rPr>
          <w:rStyle w:val="ButtonLabels"/>
        </w:rPr>
        <w:t>Save &amp; New</w:t>
      </w:r>
      <w:r w:rsidRPr="00393D5A">
        <w:t xml:space="preserve"> to add the field to the</w:t>
      </w:r>
      <w:r>
        <w:t xml:space="preserve"> page layout.</w:t>
      </w:r>
    </w:p>
    <w:p w:rsidR="00A3743D" w:rsidRPr="004E5A6E" w:rsidRDefault="00A3743D" w:rsidP="0024104D">
      <w:pPr>
        <w:pStyle w:val="Heading2"/>
      </w:pPr>
      <w:r>
        <w:t xml:space="preserve">Select the </w:t>
      </w:r>
      <w:r w:rsidRPr="00177624">
        <w:rPr>
          <w:rStyle w:val="PicklistValues"/>
        </w:rPr>
        <w:t>Text</w:t>
      </w:r>
      <w:r>
        <w:t xml:space="preserve"> radio button under </w:t>
      </w:r>
      <w:r w:rsidRPr="0095353C">
        <w:rPr>
          <w:rStyle w:val="FieldLabels"/>
        </w:rPr>
        <w:t>Data Type</w:t>
      </w:r>
      <w:r w:rsidRPr="00596FF7">
        <w:rPr>
          <w:rStyle w:val="FieldLabels"/>
          <w:b w:val="0"/>
        </w:rPr>
        <w:t>,</w:t>
      </w:r>
      <w:r>
        <w:t xml:space="preserve"> and click </w:t>
      </w:r>
      <w:r w:rsidRPr="00204DCF">
        <w:rPr>
          <w:rStyle w:val="ButtonLabels"/>
        </w:rPr>
        <w:t>Next</w:t>
      </w:r>
      <w:r w:rsidR="00622C8E" w:rsidRPr="00B81896">
        <w:t>.</w:t>
      </w:r>
      <w:r w:rsidRPr="003C48F0">
        <w:t xml:space="preserve"> </w:t>
      </w:r>
    </w:p>
    <w:p w:rsidR="00A3743D" w:rsidRPr="004E5A6E" w:rsidRDefault="00A3743D" w:rsidP="003C48F0">
      <w:pPr>
        <w:pStyle w:val="Heading3"/>
        <w:ind w:left="1170" w:hanging="270"/>
      </w:pPr>
      <w:r w:rsidRPr="00177624">
        <w:rPr>
          <w:rStyle w:val="FieldLabels"/>
        </w:rPr>
        <w:t>Field Label</w:t>
      </w:r>
      <w:r w:rsidRPr="00596FF7">
        <w:rPr>
          <w:rStyle w:val="FieldLabels"/>
          <w:b w:val="0"/>
        </w:rPr>
        <w:t>:</w:t>
      </w:r>
      <w:r w:rsidRPr="004E5A6E">
        <w:t xml:space="preserve"> </w:t>
      </w:r>
      <w:r w:rsidRPr="00177624">
        <w:rPr>
          <w:rStyle w:val="Data"/>
        </w:rPr>
        <w:t>Routing Key</w:t>
      </w:r>
    </w:p>
    <w:p w:rsidR="00A3743D" w:rsidRPr="004E5A6E" w:rsidRDefault="00A3743D" w:rsidP="003C48F0">
      <w:pPr>
        <w:pStyle w:val="Heading3"/>
        <w:ind w:left="1170" w:hanging="270"/>
      </w:pPr>
      <w:r w:rsidRPr="00177624">
        <w:rPr>
          <w:rStyle w:val="FieldLabels"/>
        </w:rPr>
        <w:t>Length</w:t>
      </w:r>
      <w:r w:rsidRPr="00596FF7">
        <w:rPr>
          <w:rStyle w:val="FieldLabels"/>
          <w:b w:val="0"/>
        </w:rPr>
        <w:t>:</w:t>
      </w:r>
      <w:r w:rsidRPr="00596FF7">
        <w:t xml:space="preserve"> </w:t>
      </w:r>
      <w:r w:rsidRPr="00177624">
        <w:rPr>
          <w:rStyle w:val="Data"/>
        </w:rPr>
        <w:t>200</w:t>
      </w:r>
    </w:p>
    <w:p w:rsidR="00A3743D" w:rsidRPr="004E5A6E" w:rsidRDefault="00A3743D" w:rsidP="003C48F0">
      <w:pPr>
        <w:pStyle w:val="Heading3"/>
        <w:ind w:left="1170" w:hanging="270"/>
      </w:pPr>
      <w:r w:rsidRPr="00177624">
        <w:rPr>
          <w:rStyle w:val="FieldLabels"/>
        </w:rPr>
        <w:t>Field Name</w:t>
      </w:r>
      <w:r w:rsidRPr="00596FF7">
        <w:rPr>
          <w:rStyle w:val="FieldLabels"/>
          <w:b w:val="0"/>
        </w:rPr>
        <w:t>:</w:t>
      </w:r>
      <w:r w:rsidRPr="004E5A6E">
        <w:t xml:space="preserve"> </w:t>
      </w:r>
      <w:proofErr w:type="spellStart"/>
      <w:r w:rsidRPr="00177624">
        <w:rPr>
          <w:rStyle w:val="Data"/>
        </w:rPr>
        <w:t>Routing_Key</w:t>
      </w:r>
      <w:proofErr w:type="spellEnd"/>
      <w:r>
        <w:rPr>
          <w:rStyle w:val="Data"/>
        </w:rPr>
        <w:t xml:space="preserve"> </w:t>
      </w:r>
      <w:r w:rsidRPr="00177624">
        <w:t>(This field auto-populates.)</w:t>
      </w:r>
    </w:p>
    <w:p w:rsidR="00A3743D" w:rsidRPr="007F7AC9" w:rsidRDefault="00A3743D" w:rsidP="003C48F0">
      <w:pPr>
        <w:pStyle w:val="Heading2"/>
        <w:ind w:left="900" w:hanging="450"/>
      </w:pPr>
      <w:r w:rsidRPr="004E5A6E">
        <w:t xml:space="preserve">Click </w:t>
      </w:r>
      <w:r w:rsidRPr="00204DCF">
        <w:rPr>
          <w:rStyle w:val="ButtonLabels"/>
        </w:rPr>
        <w:t>Next</w:t>
      </w:r>
      <w:r w:rsidRPr="007F7AC9">
        <w:t>.</w:t>
      </w:r>
    </w:p>
    <w:p w:rsidR="00A3743D" w:rsidRPr="006F7D39" w:rsidRDefault="00A3743D" w:rsidP="003C48F0">
      <w:pPr>
        <w:pStyle w:val="Heading2"/>
        <w:ind w:left="900" w:hanging="450"/>
      </w:pPr>
      <w:r w:rsidRPr="006F7D39">
        <w:t>Set the field visible for the Custom-HR, Custom-Executive, Custom-Recruiter</w:t>
      </w:r>
      <w:r w:rsidR="004B1C20">
        <w:t>,</w:t>
      </w:r>
      <w:r w:rsidRPr="006F7D39">
        <w:t xml:space="preserve"> and System Administrator profiles</w:t>
      </w:r>
      <w:r w:rsidR="004B1C20">
        <w:t>,</w:t>
      </w:r>
      <w:r w:rsidRPr="006F7D39">
        <w:t xml:space="preserve"> and click </w:t>
      </w:r>
      <w:r w:rsidRPr="00204DCF">
        <w:rPr>
          <w:rStyle w:val="ButtonLabels"/>
        </w:rPr>
        <w:t>Next</w:t>
      </w:r>
      <w:r w:rsidRPr="006F7D39">
        <w:t>.</w:t>
      </w:r>
    </w:p>
    <w:p w:rsidR="00A3743D" w:rsidRDefault="00A3743D" w:rsidP="003C48F0">
      <w:pPr>
        <w:pStyle w:val="Heading2"/>
        <w:ind w:left="900" w:hanging="450"/>
      </w:pPr>
      <w:r w:rsidRPr="00393D5A">
        <w:t xml:space="preserve">Click </w:t>
      </w:r>
      <w:r w:rsidRPr="00204DCF">
        <w:rPr>
          <w:rStyle w:val="ButtonLabels"/>
        </w:rPr>
        <w:t>Save</w:t>
      </w:r>
      <w:r w:rsidRPr="00393D5A">
        <w:t xml:space="preserve"> to add the field to the</w:t>
      </w:r>
      <w:r>
        <w:t xml:space="preserve"> page layout.</w:t>
      </w:r>
    </w:p>
    <w:p w:rsidR="00A3743D" w:rsidRPr="004E5A6E" w:rsidRDefault="00A3743D" w:rsidP="0024104D">
      <w:pPr>
        <w:pStyle w:val="Heading1"/>
      </w:pPr>
      <w:r w:rsidRPr="004E5A6E">
        <w:t>Create a new position approval matrix</w:t>
      </w:r>
      <w:r>
        <w:t>.</w:t>
      </w:r>
    </w:p>
    <w:p w:rsidR="00A3743D" w:rsidRPr="00C74E16" w:rsidRDefault="00A3743D" w:rsidP="0024104D">
      <w:pPr>
        <w:pStyle w:val="Heading2"/>
      </w:pPr>
      <w:r w:rsidRPr="00C74E16">
        <w:t>Click on the Position Approval Matrices tab.</w:t>
      </w:r>
      <w:r>
        <w:t xml:space="preserve"> (Click </w:t>
      </w:r>
      <w:r w:rsidRPr="00BD6E85">
        <w:rPr>
          <w:rStyle w:val="ClickPaths"/>
        </w:rPr>
        <w:t>+</w:t>
      </w:r>
      <w:r>
        <w:t xml:space="preserve"> to see more tabs, if necessary.)</w:t>
      </w:r>
    </w:p>
    <w:p w:rsidR="00A3743D" w:rsidRPr="00BD6E85" w:rsidRDefault="00A3743D" w:rsidP="0024104D">
      <w:pPr>
        <w:pStyle w:val="Heading2"/>
      </w:pPr>
      <w:r w:rsidRPr="00BD6E85">
        <w:t xml:space="preserve">Click </w:t>
      </w:r>
      <w:r w:rsidRPr="00204DCF">
        <w:rPr>
          <w:rStyle w:val="ButtonLabels"/>
        </w:rPr>
        <w:t>New</w:t>
      </w:r>
      <w:r w:rsidR="00622C8E" w:rsidRPr="00B81896">
        <w:t>,</w:t>
      </w:r>
      <w:r w:rsidRPr="00BD6E85">
        <w:t xml:space="preserve"> then use the lookup icon to select the approvers.</w:t>
      </w:r>
    </w:p>
    <w:p w:rsidR="00A3743D" w:rsidRPr="004E5A6E" w:rsidRDefault="00A3743D" w:rsidP="00B92D2A">
      <w:pPr>
        <w:pStyle w:val="Heading3"/>
        <w:ind w:left="1170"/>
      </w:pPr>
      <w:r w:rsidRPr="00BD6E85">
        <w:rPr>
          <w:rStyle w:val="FieldLabels"/>
        </w:rPr>
        <w:lastRenderedPageBreak/>
        <w:t>Approver #1</w:t>
      </w:r>
      <w:r w:rsidRPr="00596FF7">
        <w:rPr>
          <w:rStyle w:val="FieldLabels"/>
          <w:b w:val="0"/>
        </w:rPr>
        <w:t>:</w:t>
      </w:r>
      <w:r w:rsidRPr="00596FF7">
        <w:t xml:space="preserve"> </w:t>
      </w:r>
      <w:r w:rsidRPr="00BD6E85">
        <w:rPr>
          <w:rStyle w:val="PicklistValues"/>
        </w:rPr>
        <w:t>Ben Stuart</w:t>
      </w:r>
    </w:p>
    <w:p w:rsidR="00A3743D" w:rsidRPr="004E5A6E" w:rsidRDefault="00A3743D" w:rsidP="00B92D2A">
      <w:pPr>
        <w:pStyle w:val="Heading3"/>
        <w:ind w:left="1170"/>
      </w:pPr>
      <w:r w:rsidRPr="00BD6E85">
        <w:rPr>
          <w:rStyle w:val="FieldLabels"/>
        </w:rPr>
        <w:t>Approver #2</w:t>
      </w:r>
      <w:r w:rsidRPr="00596FF7">
        <w:rPr>
          <w:rStyle w:val="FieldLabels"/>
          <w:b w:val="0"/>
        </w:rPr>
        <w:t>:</w:t>
      </w:r>
      <w:r w:rsidRPr="004E5A6E">
        <w:t xml:space="preserve"> </w:t>
      </w:r>
      <w:r w:rsidRPr="00BD6E85">
        <w:rPr>
          <w:rStyle w:val="PicklistValues"/>
        </w:rPr>
        <w:t>Andrew Goldberg</w:t>
      </w:r>
    </w:p>
    <w:p w:rsidR="00A3743D" w:rsidRPr="004E5A6E" w:rsidRDefault="00A3743D" w:rsidP="00B92D2A">
      <w:pPr>
        <w:pStyle w:val="Heading3"/>
        <w:ind w:left="1170"/>
      </w:pPr>
      <w:r w:rsidRPr="00BD6E85">
        <w:rPr>
          <w:rStyle w:val="FieldLabels"/>
        </w:rPr>
        <w:t>Approver #3</w:t>
      </w:r>
      <w:r w:rsidRPr="00596FF7">
        <w:rPr>
          <w:rStyle w:val="FieldLabels"/>
          <w:b w:val="0"/>
        </w:rPr>
        <w:t>:</w:t>
      </w:r>
      <w:r w:rsidRPr="00596FF7">
        <w:rPr>
          <w:b/>
        </w:rPr>
        <w:t xml:space="preserve"> </w:t>
      </w:r>
      <w:r w:rsidRPr="00BD6E85">
        <w:rPr>
          <w:rStyle w:val="PicklistValues"/>
        </w:rPr>
        <w:t>Cynthia Capobianco</w:t>
      </w:r>
      <w:r w:rsidRPr="004E5A6E">
        <w:rPr>
          <w:rStyle w:val="InputText"/>
          <w:szCs w:val="22"/>
        </w:rPr>
        <w:t xml:space="preserve"> </w:t>
      </w:r>
    </w:p>
    <w:p w:rsidR="00A3743D" w:rsidRPr="004E5A6E" w:rsidRDefault="00A3743D" w:rsidP="00B92D2A">
      <w:pPr>
        <w:pStyle w:val="Heading3"/>
        <w:ind w:left="1170"/>
      </w:pPr>
      <w:r w:rsidRPr="00BD6E85">
        <w:rPr>
          <w:rStyle w:val="FieldLabels"/>
        </w:rPr>
        <w:t>Department</w:t>
      </w:r>
      <w:r w:rsidRPr="00596FF7">
        <w:rPr>
          <w:rStyle w:val="FieldLabels"/>
          <w:b w:val="0"/>
        </w:rPr>
        <w:t>:</w:t>
      </w:r>
      <w:r w:rsidRPr="004E5A6E">
        <w:t xml:space="preserve"> </w:t>
      </w:r>
      <w:r w:rsidRPr="00BD6E85">
        <w:rPr>
          <w:rStyle w:val="PicklistValues"/>
        </w:rPr>
        <w:t>Engineering</w:t>
      </w:r>
    </w:p>
    <w:p w:rsidR="00A3743D" w:rsidRPr="004E5A6E" w:rsidRDefault="00A3743D" w:rsidP="00B92D2A">
      <w:pPr>
        <w:pStyle w:val="Heading3"/>
        <w:ind w:left="1170"/>
      </w:pPr>
      <w:r w:rsidRPr="00BD6E85">
        <w:rPr>
          <w:rStyle w:val="FieldLabels"/>
        </w:rPr>
        <w:t>Priority</w:t>
      </w:r>
      <w:r w:rsidRPr="00596FF7">
        <w:rPr>
          <w:rStyle w:val="FieldLabels"/>
          <w:b w:val="0"/>
        </w:rPr>
        <w:t>:</w:t>
      </w:r>
      <w:r w:rsidRPr="00596FF7">
        <w:t xml:space="preserve"> </w:t>
      </w:r>
      <w:r w:rsidRPr="00BD6E85">
        <w:rPr>
          <w:rStyle w:val="PicklistValues"/>
        </w:rPr>
        <w:t>Medium</w:t>
      </w:r>
    </w:p>
    <w:p w:rsidR="00A3743D" w:rsidRPr="00BD6E85" w:rsidRDefault="00A3743D" w:rsidP="00B92D2A">
      <w:pPr>
        <w:pStyle w:val="Heading3"/>
        <w:ind w:left="1170"/>
      </w:pPr>
      <w:r w:rsidRPr="00BD6E85">
        <w:rPr>
          <w:rStyle w:val="FieldLabels"/>
        </w:rPr>
        <w:t>Routing Key</w:t>
      </w:r>
      <w:r w:rsidRPr="00596FF7">
        <w:rPr>
          <w:rStyle w:val="FieldLabels"/>
          <w:b w:val="0"/>
        </w:rPr>
        <w:t>:</w:t>
      </w:r>
      <w:r w:rsidRPr="004E5A6E">
        <w:t xml:space="preserve"> </w:t>
      </w:r>
      <w:r w:rsidRPr="00BD6E85">
        <w:t>(cleared)</w:t>
      </w:r>
    </w:p>
    <w:p w:rsidR="00A3743D" w:rsidRPr="006F7D39" w:rsidRDefault="00A3743D" w:rsidP="0024104D">
      <w:pPr>
        <w:pStyle w:val="Heading2"/>
      </w:pPr>
      <w:r w:rsidRPr="004E5A6E">
        <w:t xml:space="preserve">Click </w:t>
      </w:r>
      <w:r w:rsidRPr="00204DCF">
        <w:rPr>
          <w:rStyle w:val="ButtonLabels"/>
        </w:rPr>
        <w:t>Save</w:t>
      </w:r>
      <w:r w:rsidR="00622C8E" w:rsidRPr="00B81896">
        <w:t>.</w:t>
      </w:r>
    </w:p>
    <w:p w:rsidR="00A3743D" w:rsidRPr="004E5A6E" w:rsidRDefault="00A3743D" w:rsidP="0024104D">
      <w:pPr>
        <w:pStyle w:val="Heading1"/>
      </w:pPr>
      <w:r w:rsidRPr="004E5A6E">
        <w:t>Create an Apex trigger to automatically populate the Approver fields on new positions</w:t>
      </w:r>
      <w:r>
        <w:t>.</w:t>
      </w:r>
    </w:p>
    <w:p w:rsidR="00946191" w:rsidRDefault="00A3743D" w:rsidP="0024104D">
      <w:pPr>
        <w:pStyle w:val="Heading2"/>
      </w:pPr>
      <w:r w:rsidRPr="004E5A6E">
        <w:t>Navigate to</w:t>
      </w:r>
      <w:r w:rsidR="00946191">
        <w:t xml:space="preserve"> the folders you downloaded and extracted to your</w:t>
      </w:r>
      <w:r w:rsidRPr="004E5A6E">
        <w:t xml:space="preserve"> </w:t>
      </w:r>
      <w:r w:rsidR="00946191">
        <w:t xml:space="preserve">desktop in as part of step 1. </w:t>
      </w:r>
    </w:p>
    <w:p w:rsidR="00A3743D" w:rsidRPr="004E5A6E" w:rsidRDefault="00946191" w:rsidP="0024104D">
      <w:pPr>
        <w:pStyle w:val="Heading2"/>
      </w:pPr>
      <w:r>
        <w:t xml:space="preserve">Open the </w:t>
      </w:r>
      <w:r w:rsidR="00A3743D">
        <w:rPr>
          <w:rStyle w:val="FileFolderNames"/>
        </w:rPr>
        <w:t>\</w:t>
      </w:r>
      <w:r w:rsidR="00326248" w:rsidRPr="00326248">
        <w:rPr>
          <w:rStyle w:val="FileFolderNames"/>
        </w:rPr>
        <w:t>M1</w:t>
      </w:r>
      <w:r>
        <w:rPr>
          <w:rStyle w:val="FileFolderNames"/>
        </w:rPr>
        <w:t>3</w:t>
      </w:r>
      <w:r w:rsidR="00326248" w:rsidRPr="00326248">
        <w:rPr>
          <w:rStyle w:val="FileFolderNames"/>
        </w:rPr>
        <w:t xml:space="preserve">_Approval </w:t>
      </w:r>
      <w:proofErr w:type="spellStart"/>
      <w:r w:rsidR="00326248" w:rsidRPr="00326248">
        <w:rPr>
          <w:rStyle w:val="FileFolderNames"/>
        </w:rPr>
        <w:t>ProcessesExerciseFiles</w:t>
      </w:r>
      <w:proofErr w:type="spellEnd"/>
      <w:r w:rsidR="00A3743D" w:rsidRPr="00214ACF">
        <w:rPr>
          <w:rStyle w:val="FileFolderNames"/>
        </w:rPr>
        <w:t>\</w:t>
      </w:r>
      <w:r w:rsidR="00326248">
        <w:rPr>
          <w:rStyle w:val="FileFolderNames"/>
        </w:rPr>
        <w:t xml:space="preserve"> </w:t>
      </w:r>
      <w:r w:rsidR="00A3743D" w:rsidRPr="00214ACF">
        <w:rPr>
          <w:rStyle w:val="FileFolderNames"/>
        </w:rPr>
        <w:t>ApexClass.txt</w:t>
      </w:r>
      <w:r w:rsidRPr="00946191">
        <w:t xml:space="preserve"> file. </w:t>
      </w:r>
    </w:p>
    <w:p w:rsidR="00A3743D" w:rsidRPr="004E5A6E" w:rsidRDefault="00946191" w:rsidP="0024104D">
      <w:pPr>
        <w:pStyle w:val="Heading2"/>
      </w:pPr>
      <w:r>
        <w:t>C</w:t>
      </w:r>
      <w:r w:rsidR="00A3743D" w:rsidRPr="004E5A6E">
        <w:t xml:space="preserve">opy all of the contents in the file, then navigate to </w:t>
      </w:r>
      <w:r w:rsidR="00A3743D" w:rsidRPr="00214ACF">
        <w:rPr>
          <w:rStyle w:val="ClickPaths"/>
        </w:rPr>
        <w:t>Setup | Develop | Apex Classes | New</w:t>
      </w:r>
      <w:r w:rsidR="00A3743D" w:rsidRPr="00596FF7">
        <w:rPr>
          <w:rStyle w:val="ClickPaths"/>
          <w:b w:val="0"/>
        </w:rPr>
        <w:t>.</w:t>
      </w:r>
    </w:p>
    <w:p w:rsidR="00A3743D" w:rsidRPr="004E5A6E" w:rsidRDefault="00A3743D" w:rsidP="0024104D">
      <w:pPr>
        <w:pStyle w:val="Heading2"/>
      </w:pPr>
      <w:r w:rsidRPr="004E5A6E">
        <w:t xml:space="preserve">Paste the contents from the file into the entry screen, then click </w:t>
      </w:r>
      <w:r w:rsidRPr="00204DCF">
        <w:rPr>
          <w:rStyle w:val="ButtonLabels"/>
        </w:rPr>
        <w:t>Save</w:t>
      </w:r>
      <w:r w:rsidR="00622C8E" w:rsidRPr="00B81896">
        <w:t>.</w:t>
      </w:r>
    </w:p>
    <w:p w:rsidR="00A3743D" w:rsidRPr="004E5A6E" w:rsidRDefault="00946191" w:rsidP="0024104D">
      <w:pPr>
        <w:pStyle w:val="Heading2"/>
      </w:pPr>
      <w:r>
        <w:t xml:space="preserve">Open the </w:t>
      </w:r>
      <w:r w:rsidR="00326248">
        <w:rPr>
          <w:rStyle w:val="FileFolderNames"/>
        </w:rPr>
        <w:t>\</w:t>
      </w:r>
      <w:r w:rsidR="00326248" w:rsidRPr="00326248">
        <w:rPr>
          <w:rStyle w:val="FileFolderNames"/>
        </w:rPr>
        <w:t>M1</w:t>
      </w:r>
      <w:r>
        <w:rPr>
          <w:rStyle w:val="FileFolderNames"/>
        </w:rPr>
        <w:t>3</w:t>
      </w:r>
      <w:r w:rsidR="00326248" w:rsidRPr="00326248">
        <w:rPr>
          <w:rStyle w:val="FileFolderNames"/>
        </w:rPr>
        <w:t xml:space="preserve">_Approval </w:t>
      </w:r>
      <w:proofErr w:type="spellStart"/>
      <w:r w:rsidR="00326248" w:rsidRPr="00326248">
        <w:rPr>
          <w:rStyle w:val="FileFolderNames"/>
        </w:rPr>
        <w:t>ProcessesExerciseFiles</w:t>
      </w:r>
      <w:proofErr w:type="spellEnd"/>
      <w:r w:rsidR="00326248" w:rsidRPr="00214ACF">
        <w:rPr>
          <w:rStyle w:val="FileFolderNames"/>
        </w:rPr>
        <w:t>\</w:t>
      </w:r>
      <w:r w:rsidR="00326248">
        <w:rPr>
          <w:rStyle w:val="FileFolderNames"/>
        </w:rPr>
        <w:t xml:space="preserve"> </w:t>
      </w:r>
      <w:r w:rsidR="00A3743D" w:rsidRPr="00214ACF">
        <w:rPr>
          <w:rStyle w:val="FileFolderNames"/>
        </w:rPr>
        <w:t>ApexTrigger.txt</w:t>
      </w:r>
    </w:p>
    <w:p w:rsidR="00A3743D" w:rsidRPr="004E5A6E" w:rsidRDefault="00A3743D" w:rsidP="0024104D">
      <w:pPr>
        <w:pStyle w:val="Heading2"/>
      </w:pPr>
      <w:r>
        <w:t>Open the file</w:t>
      </w:r>
      <w:r w:rsidRPr="004E5A6E">
        <w:t xml:space="preserve"> </w:t>
      </w:r>
      <w:r w:rsidRPr="00214ACF">
        <w:rPr>
          <w:rStyle w:val="IndividualRadioButton"/>
        </w:rPr>
        <w:t>ApexTrigger.txt</w:t>
      </w:r>
      <w:r w:rsidRPr="00596FF7">
        <w:rPr>
          <w:rStyle w:val="IndividualRadioButton"/>
          <w:rFonts w:ascii="Arial" w:hAnsi="Arial" w:cs="Arial"/>
        </w:rPr>
        <w:t>,</w:t>
      </w:r>
      <w:r w:rsidRPr="004E5A6E">
        <w:t xml:space="preserve"> copy the entire contents of the file, then navigate to </w:t>
      </w:r>
      <w:r w:rsidRPr="00214ACF">
        <w:rPr>
          <w:rStyle w:val="ClickPaths"/>
        </w:rPr>
        <w:t>Setup | Create | Objects | Position</w:t>
      </w:r>
      <w:r w:rsidRPr="00596FF7">
        <w:rPr>
          <w:rStyle w:val="ClickPaths"/>
          <w:b w:val="0"/>
        </w:rPr>
        <w:t>.</w:t>
      </w:r>
    </w:p>
    <w:p w:rsidR="00A3743D" w:rsidRPr="004E5A6E" w:rsidRDefault="00A3743D" w:rsidP="0024104D">
      <w:pPr>
        <w:pStyle w:val="Heading2"/>
      </w:pPr>
      <w:r w:rsidRPr="004E5A6E">
        <w:t xml:space="preserve">Scroll down to the Triggers related list, </w:t>
      </w:r>
      <w:r>
        <w:t xml:space="preserve">and </w:t>
      </w:r>
      <w:r w:rsidRPr="004E5A6E">
        <w:t xml:space="preserve">click </w:t>
      </w:r>
      <w:r w:rsidRPr="00204DCF">
        <w:rPr>
          <w:rStyle w:val="ButtonLabels"/>
        </w:rPr>
        <w:t>New</w:t>
      </w:r>
      <w:r w:rsidR="00622C8E" w:rsidRPr="00B81896">
        <w:t>.</w:t>
      </w:r>
    </w:p>
    <w:p w:rsidR="00A3743D" w:rsidRPr="004E5A6E" w:rsidRDefault="00A3743D" w:rsidP="0024104D">
      <w:pPr>
        <w:pStyle w:val="Heading2"/>
      </w:pPr>
      <w:r w:rsidRPr="004E5A6E">
        <w:t xml:space="preserve">Remove all existing text, then paste the trigger and click </w:t>
      </w:r>
      <w:r w:rsidRPr="00204DCF">
        <w:rPr>
          <w:rStyle w:val="ButtonLabels"/>
        </w:rPr>
        <w:t>Save</w:t>
      </w:r>
      <w:r w:rsidR="00622C8E" w:rsidRPr="00B81896">
        <w:t>.</w:t>
      </w:r>
    </w:p>
    <w:p w:rsidR="00A3743D" w:rsidRPr="004E5A6E" w:rsidRDefault="00A3743D" w:rsidP="0024104D">
      <w:pPr>
        <w:pStyle w:val="Heading1"/>
      </w:pPr>
      <w:r w:rsidRPr="004E5A6E">
        <w:t>Populate approvers on a Position</w:t>
      </w:r>
      <w:r>
        <w:t>.</w:t>
      </w:r>
    </w:p>
    <w:p w:rsidR="00A3743D" w:rsidRPr="005D0AD5" w:rsidRDefault="00A3743D" w:rsidP="0024104D">
      <w:pPr>
        <w:pStyle w:val="Heading2"/>
      </w:pPr>
      <w:r w:rsidRPr="005D0AD5">
        <w:t>Click the Positions tab.</w:t>
      </w:r>
    </w:p>
    <w:p w:rsidR="00A3743D" w:rsidRPr="007F7AC9" w:rsidRDefault="00A3743D" w:rsidP="0024104D">
      <w:pPr>
        <w:pStyle w:val="Heading2"/>
      </w:pPr>
      <w:r w:rsidRPr="004E5A6E">
        <w:t xml:space="preserve">Click </w:t>
      </w:r>
      <w:r w:rsidRPr="00204DCF">
        <w:rPr>
          <w:rStyle w:val="ButtonLabels"/>
        </w:rPr>
        <w:t>New</w:t>
      </w:r>
      <w:r w:rsidRPr="007F7AC9">
        <w:t>.</w:t>
      </w:r>
    </w:p>
    <w:p w:rsidR="00A3743D" w:rsidRPr="005D0AD5" w:rsidRDefault="00A3743D" w:rsidP="0024104D">
      <w:pPr>
        <w:pStyle w:val="Heading2"/>
      </w:pPr>
      <w:r w:rsidRPr="005D0AD5">
        <w:t xml:space="preserve">Select </w:t>
      </w:r>
      <w:r w:rsidRPr="005D0AD5">
        <w:rPr>
          <w:rStyle w:val="PicklistValues"/>
        </w:rPr>
        <w:t>Technical Position</w:t>
      </w:r>
      <w:r w:rsidRPr="005D0AD5">
        <w:t xml:space="preserve"> from the </w:t>
      </w:r>
      <w:r w:rsidRPr="005D0AD5">
        <w:rPr>
          <w:rStyle w:val="FieldLabels"/>
        </w:rPr>
        <w:t>Record Type of new record</w:t>
      </w:r>
      <w:r>
        <w:t xml:space="preserve"> picklist, and click </w:t>
      </w:r>
      <w:r w:rsidRPr="00204DCF">
        <w:rPr>
          <w:rStyle w:val="ButtonLabels"/>
        </w:rPr>
        <w:t>Continue</w:t>
      </w:r>
      <w:r w:rsidR="00622C8E" w:rsidRPr="00B81896">
        <w:t>.</w:t>
      </w:r>
      <w:r w:rsidRPr="00B92D2A">
        <w:t xml:space="preserve"> </w:t>
      </w:r>
    </w:p>
    <w:p w:rsidR="00A3743D" w:rsidRPr="004E5A6E" w:rsidRDefault="00A3743D" w:rsidP="00B92D2A">
      <w:pPr>
        <w:pStyle w:val="Heading3"/>
        <w:ind w:left="1170"/>
      </w:pPr>
      <w:r w:rsidRPr="005D0AD5">
        <w:rPr>
          <w:rStyle w:val="FieldLabels"/>
        </w:rPr>
        <w:t>Title</w:t>
      </w:r>
      <w:r w:rsidRPr="00596FF7">
        <w:rPr>
          <w:rStyle w:val="FieldLabels"/>
          <w:b w:val="0"/>
        </w:rPr>
        <w:t>:</w:t>
      </w:r>
      <w:r w:rsidRPr="004E5A6E">
        <w:t xml:space="preserve"> </w:t>
      </w:r>
      <w:r w:rsidRPr="005D0AD5">
        <w:rPr>
          <w:rStyle w:val="Data"/>
        </w:rPr>
        <w:t>Usability Tester</w:t>
      </w:r>
      <w:r w:rsidRPr="004E5A6E">
        <w:t xml:space="preserve"> </w:t>
      </w:r>
    </w:p>
    <w:p w:rsidR="00A3743D" w:rsidRPr="004E5A6E" w:rsidRDefault="00A3743D" w:rsidP="00B92D2A">
      <w:pPr>
        <w:pStyle w:val="Heading3"/>
        <w:ind w:left="1170"/>
      </w:pPr>
      <w:r w:rsidRPr="005D0AD5">
        <w:rPr>
          <w:rStyle w:val="FieldLabels"/>
        </w:rPr>
        <w:t>Type</w:t>
      </w:r>
      <w:r w:rsidRPr="00596FF7">
        <w:rPr>
          <w:rStyle w:val="FieldLabels"/>
          <w:b w:val="0"/>
        </w:rPr>
        <w:t>:</w:t>
      </w:r>
      <w:r w:rsidRPr="004E5A6E">
        <w:t xml:space="preserve"> </w:t>
      </w:r>
      <w:r w:rsidRPr="005D0AD5">
        <w:rPr>
          <w:rStyle w:val="PicklistValues"/>
        </w:rPr>
        <w:t>Full Time</w:t>
      </w:r>
    </w:p>
    <w:p w:rsidR="00A3743D" w:rsidRPr="002711D3" w:rsidRDefault="00A3743D" w:rsidP="00B92D2A">
      <w:pPr>
        <w:pStyle w:val="Heading3"/>
        <w:ind w:left="1170"/>
        <w:rPr>
          <w:rStyle w:val="PicklistValues"/>
          <w:rFonts w:ascii="Arial" w:hAnsi="Arial"/>
          <w:bCs/>
        </w:rPr>
      </w:pPr>
      <w:r w:rsidRPr="005D0AD5">
        <w:rPr>
          <w:rStyle w:val="FieldLabels"/>
        </w:rPr>
        <w:t>Department</w:t>
      </w:r>
      <w:r w:rsidRPr="00596FF7">
        <w:rPr>
          <w:rStyle w:val="FieldLabels"/>
          <w:b w:val="0"/>
        </w:rPr>
        <w:t>:</w:t>
      </w:r>
      <w:r w:rsidRPr="004E5A6E">
        <w:t xml:space="preserve"> </w:t>
      </w:r>
      <w:r w:rsidRPr="005D0AD5">
        <w:rPr>
          <w:rStyle w:val="PicklistValues"/>
        </w:rPr>
        <w:t>Engineering</w:t>
      </w:r>
    </w:p>
    <w:p w:rsidR="00A3743D" w:rsidRPr="004E5A6E" w:rsidRDefault="00A3743D" w:rsidP="00B92D2A">
      <w:pPr>
        <w:pStyle w:val="Heading3"/>
        <w:ind w:left="1170"/>
      </w:pPr>
      <w:r>
        <w:rPr>
          <w:rStyle w:val="FieldLabels"/>
        </w:rPr>
        <w:t>Location</w:t>
      </w:r>
      <w:r w:rsidRPr="00596FF7">
        <w:rPr>
          <w:rStyle w:val="FieldLabels"/>
          <w:b w:val="0"/>
        </w:rPr>
        <w:t>:</w:t>
      </w:r>
      <w:r w:rsidRPr="004E5A6E">
        <w:t xml:space="preserve"> </w:t>
      </w:r>
      <w:r>
        <w:rPr>
          <w:rStyle w:val="PicklistValues"/>
        </w:rPr>
        <w:t>San Francisco</w:t>
      </w:r>
    </w:p>
    <w:p w:rsidR="00A3743D" w:rsidRPr="004E5A6E" w:rsidRDefault="00A3743D" w:rsidP="00B92D2A">
      <w:pPr>
        <w:pStyle w:val="Heading3"/>
        <w:ind w:left="1170"/>
      </w:pPr>
      <w:r w:rsidRPr="005D0AD5">
        <w:rPr>
          <w:rStyle w:val="FieldLabels"/>
        </w:rPr>
        <w:t>Pay Grade</w:t>
      </w:r>
      <w:r w:rsidRPr="00596FF7">
        <w:rPr>
          <w:rStyle w:val="FieldLabels"/>
          <w:b w:val="0"/>
        </w:rPr>
        <w:t>:</w:t>
      </w:r>
      <w:r w:rsidRPr="004E5A6E">
        <w:t xml:space="preserve"> </w:t>
      </w:r>
      <w:r w:rsidRPr="005D0AD5">
        <w:rPr>
          <w:rStyle w:val="PicklistValues"/>
        </w:rPr>
        <w:t>ENG-200</w:t>
      </w:r>
    </w:p>
    <w:p w:rsidR="00A3743D" w:rsidRPr="004B1C20" w:rsidRDefault="00A3743D" w:rsidP="00B92D2A">
      <w:pPr>
        <w:pStyle w:val="Heading3"/>
        <w:ind w:left="1170"/>
      </w:pPr>
      <w:r w:rsidRPr="005D0AD5">
        <w:rPr>
          <w:rStyle w:val="FieldLabels"/>
        </w:rPr>
        <w:t>Hiring Manager</w:t>
      </w:r>
      <w:r w:rsidRPr="00596FF7">
        <w:rPr>
          <w:rStyle w:val="FieldLabels"/>
          <w:b w:val="0"/>
        </w:rPr>
        <w:t>:</w:t>
      </w:r>
      <w:r w:rsidRPr="004E5A6E">
        <w:t xml:space="preserve"> </w:t>
      </w:r>
      <w:r w:rsidRPr="005D0AD5">
        <w:rPr>
          <w:rStyle w:val="PicklistValues"/>
        </w:rPr>
        <w:t xml:space="preserve">Andy </w:t>
      </w:r>
      <w:proofErr w:type="spellStart"/>
      <w:r w:rsidRPr="005D0AD5">
        <w:rPr>
          <w:rStyle w:val="PicklistValues"/>
        </w:rPr>
        <w:t>Macrola</w:t>
      </w:r>
      <w:proofErr w:type="spellEnd"/>
    </w:p>
    <w:p w:rsidR="00A3743D" w:rsidRPr="004E5A6E" w:rsidRDefault="00A3743D" w:rsidP="00B92D2A">
      <w:pPr>
        <w:pStyle w:val="Heading3"/>
        <w:ind w:left="1170"/>
      </w:pPr>
      <w:r w:rsidRPr="005D0AD5">
        <w:rPr>
          <w:rStyle w:val="FieldLabels"/>
        </w:rPr>
        <w:t>Priority</w:t>
      </w:r>
      <w:r w:rsidRPr="00596FF7">
        <w:rPr>
          <w:rStyle w:val="FieldLabels"/>
          <w:b w:val="0"/>
        </w:rPr>
        <w:t>:</w:t>
      </w:r>
      <w:r w:rsidRPr="004E5A6E">
        <w:t xml:space="preserve"> </w:t>
      </w:r>
      <w:r w:rsidRPr="005D0AD5">
        <w:rPr>
          <w:rStyle w:val="PicklistValues"/>
        </w:rPr>
        <w:t>Medium</w:t>
      </w:r>
    </w:p>
    <w:p w:rsidR="00A3743D" w:rsidRPr="004E5A6E" w:rsidRDefault="00A3743D" w:rsidP="00B92D2A">
      <w:pPr>
        <w:pStyle w:val="Heading3"/>
        <w:ind w:left="1170"/>
      </w:pPr>
      <w:r w:rsidRPr="005D0AD5">
        <w:rPr>
          <w:rStyle w:val="FieldLabels"/>
        </w:rPr>
        <w:t>Status</w:t>
      </w:r>
      <w:r w:rsidRPr="00596FF7">
        <w:rPr>
          <w:rStyle w:val="FieldLabels"/>
          <w:b w:val="0"/>
        </w:rPr>
        <w:t>:</w:t>
      </w:r>
      <w:r w:rsidRPr="004E5A6E">
        <w:t xml:space="preserve"> </w:t>
      </w:r>
      <w:r w:rsidRPr="005D0AD5">
        <w:rPr>
          <w:rStyle w:val="PicklistValues"/>
        </w:rPr>
        <w:t>New</w:t>
      </w:r>
    </w:p>
    <w:p w:rsidR="00A3743D" w:rsidRPr="004E5A6E" w:rsidRDefault="00A3743D" w:rsidP="00B92D2A">
      <w:pPr>
        <w:pStyle w:val="Heading3"/>
        <w:ind w:left="1170"/>
      </w:pPr>
      <w:r w:rsidRPr="005D0AD5">
        <w:rPr>
          <w:rStyle w:val="FieldLabels"/>
        </w:rPr>
        <w:t>Job Description</w:t>
      </w:r>
      <w:r w:rsidRPr="00596FF7">
        <w:rPr>
          <w:rStyle w:val="FieldLabels"/>
          <w:b w:val="0"/>
        </w:rPr>
        <w:t>:</w:t>
      </w:r>
      <w:r w:rsidRPr="00596FF7">
        <w:rPr>
          <w:b/>
        </w:rPr>
        <w:t xml:space="preserve"> </w:t>
      </w:r>
      <w:r w:rsidRPr="005D0AD5">
        <w:rPr>
          <w:rStyle w:val="Data"/>
        </w:rPr>
        <w:t>Test our product to make sure users can use it</w:t>
      </w:r>
      <w:r w:rsidR="00622C8E" w:rsidRPr="00B81896">
        <w:t>.</w:t>
      </w:r>
      <w:r w:rsidRPr="005D0AD5">
        <w:rPr>
          <w:rStyle w:val="Data"/>
        </w:rPr>
        <w:t xml:space="preserve"> </w:t>
      </w:r>
    </w:p>
    <w:p w:rsidR="00A3743D" w:rsidRPr="004E5A6E" w:rsidRDefault="00A3743D" w:rsidP="0024104D">
      <w:pPr>
        <w:pStyle w:val="Heading2"/>
      </w:pPr>
      <w:r w:rsidRPr="004E5A6E">
        <w:t xml:space="preserve">Click </w:t>
      </w:r>
      <w:r w:rsidRPr="00204DCF">
        <w:rPr>
          <w:rStyle w:val="ButtonLabels"/>
        </w:rPr>
        <w:t>Save</w:t>
      </w:r>
      <w:r w:rsidR="00622C8E" w:rsidRPr="00B81896">
        <w:t>.</w:t>
      </w:r>
      <w:r w:rsidRPr="004E5A6E">
        <w:rPr>
          <w:szCs w:val="22"/>
        </w:rPr>
        <w:t xml:space="preserve"> </w:t>
      </w:r>
      <w:r>
        <w:t>N</w:t>
      </w:r>
      <w:r w:rsidRPr="004E5A6E">
        <w:t>ote that the Approver fields are automatically populated based on the Position Approval Matrix.</w:t>
      </w:r>
    </w:p>
    <w:p w:rsidR="00A3743D" w:rsidRPr="004E5A6E" w:rsidRDefault="00A3743D" w:rsidP="0024104D">
      <w:pPr>
        <w:pStyle w:val="Heading1"/>
      </w:pPr>
      <w:r w:rsidRPr="004E5A6E">
        <w:t xml:space="preserve">Modify </w:t>
      </w:r>
      <w:r>
        <w:t xml:space="preserve">the </w:t>
      </w:r>
      <w:r w:rsidRPr="004E5A6E">
        <w:t>existing approval process to use this dynamic routing</w:t>
      </w:r>
      <w:r>
        <w:t>.</w:t>
      </w:r>
    </w:p>
    <w:p w:rsidR="00A3743D" w:rsidRPr="00177A33" w:rsidRDefault="00A3743D" w:rsidP="0024104D">
      <w:pPr>
        <w:pStyle w:val="Heading2"/>
        <w:rPr>
          <w:rStyle w:val="ClickPaths"/>
          <w:b w:val="0"/>
          <w:bCs w:val="0"/>
        </w:rPr>
      </w:pPr>
      <w:r w:rsidRPr="004E5A6E">
        <w:t xml:space="preserve">Click </w:t>
      </w:r>
      <w:r w:rsidRPr="005D0AD5">
        <w:rPr>
          <w:rStyle w:val="ClickPaths"/>
        </w:rPr>
        <w:t>Setup | Create | Workflow &amp; Approvals | Approval Processes</w:t>
      </w:r>
      <w:r w:rsidRPr="00177A33">
        <w:rPr>
          <w:rStyle w:val="ClickPaths"/>
          <w:b w:val="0"/>
        </w:rPr>
        <w:t>.</w:t>
      </w:r>
    </w:p>
    <w:p w:rsidR="00A3743D" w:rsidRPr="00681567" w:rsidRDefault="00A3743D" w:rsidP="0024104D">
      <w:pPr>
        <w:pStyle w:val="Heading2"/>
      </w:pPr>
      <w:r w:rsidRPr="00681567">
        <w:t xml:space="preserve">Select </w:t>
      </w:r>
      <w:r w:rsidRPr="00681567">
        <w:rPr>
          <w:rStyle w:val="PicklistValues"/>
        </w:rPr>
        <w:t>Position</w:t>
      </w:r>
      <w:r w:rsidRPr="00681567">
        <w:t xml:space="preserve"> from the </w:t>
      </w:r>
      <w:r w:rsidRPr="00681567">
        <w:rPr>
          <w:rStyle w:val="FieldLabels"/>
        </w:rPr>
        <w:t xml:space="preserve">Manage Approval Processes </w:t>
      </w:r>
      <w:proofErr w:type="gramStart"/>
      <w:r w:rsidRPr="00681567">
        <w:rPr>
          <w:rStyle w:val="FieldLabels"/>
        </w:rPr>
        <w:t>For</w:t>
      </w:r>
      <w:proofErr w:type="gramEnd"/>
      <w:r w:rsidRPr="00681567">
        <w:rPr>
          <w:rStyle w:val="FieldLabels"/>
        </w:rPr>
        <w:t>:</w:t>
      </w:r>
      <w:r w:rsidRPr="00681567">
        <w:t xml:space="preserve"> picklist.</w:t>
      </w:r>
    </w:p>
    <w:p w:rsidR="00A3743D" w:rsidRPr="005B23D6" w:rsidRDefault="00A3743D" w:rsidP="0024104D">
      <w:pPr>
        <w:pStyle w:val="Heading2"/>
        <w:rPr>
          <w:rStyle w:val="ClickPaths"/>
          <w:b w:val="0"/>
          <w:bCs w:val="0"/>
        </w:rPr>
      </w:pPr>
      <w:r w:rsidRPr="004E5A6E">
        <w:t xml:space="preserve">Click on </w:t>
      </w:r>
      <w:r w:rsidRPr="00681567">
        <w:rPr>
          <w:rStyle w:val="ClickPaths"/>
        </w:rPr>
        <w:t>3-Step Position Approval #</w:t>
      </w:r>
      <w:r w:rsidR="00135828">
        <w:rPr>
          <w:rStyle w:val="ClickPaths"/>
        </w:rPr>
        <w:t>1</w:t>
      </w:r>
      <w:r w:rsidRPr="00596FF7">
        <w:rPr>
          <w:rStyle w:val="ClickPaths"/>
          <w:b w:val="0"/>
        </w:rPr>
        <w:t>.</w:t>
      </w:r>
    </w:p>
    <w:p w:rsidR="005B23D6" w:rsidRDefault="005B23D6" w:rsidP="0024104D">
      <w:pPr>
        <w:pStyle w:val="Heading2"/>
      </w:pPr>
      <w:r>
        <w:t xml:space="preserve">Open the </w:t>
      </w:r>
      <w:r w:rsidRPr="001174A2">
        <w:rPr>
          <w:b/>
        </w:rPr>
        <w:t>Edit</w:t>
      </w:r>
      <w:r>
        <w:t xml:space="preserve"> picklist and select </w:t>
      </w:r>
      <w:r w:rsidRPr="001174A2">
        <w:rPr>
          <w:b/>
        </w:rPr>
        <w:t>Entry Criteria</w:t>
      </w:r>
      <w:r>
        <w:t>.</w:t>
      </w:r>
    </w:p>
    <w:p w:rsidR="005B23D6" w:rsidRDefault="005B23D6" w:rsidP="005B23D6">
      <w:pPr>
        <w:pStyle w:val="Heading2"/>
      </w:pPr>
      <w:r>
        <w:t xml:space="preserve">Specify the second </w:t>
      </w:r>
      <w:r w:rsidR="0058747E">
        <w:t xml:space="preserve">through fourth </w:t>
      </w:r>
      <w:r>
        <w:t>line</w:t>
      </w:r>
      <w:r w:rsidR="0058747E">
        <w:t>s</w:t>
      </w:r>
      <w:r>
        <w:t xml:space="preserve"> of entry criteria as</w:t>
      </w:r>
    </w:p>
    <w:p w:rsidR="0058747E" w:rsidRDefault="005B23D6" w:rsidP="005B23D6">
      <w:pPr>
        <w:pStyle w:val="Heading2"/>
        <w:numPr>
          <w:ilvl w:val="0"/>
          <w:numId w:val="0"/>
        </w:numPr>
        <w:ind w:left="810"/>
      </w:pPr>
      <w:proofErr w:type="gramStart"/>
      <w:r>
        <w:rPr>
          <w:rStyle w:val="PicklistValues"/>
        </w:rPr>
        <w:t>Position:Approver</w:t>
      </w:r>
      <w:proofErr w:type="gramEnd"/>
      <w:r>
        <w:rPr>
          <w:rStyle w:val="PicklistValues"/>
        </w:rPr>
        <w:t xml:space="preserve">#1 </w:t>
      </w:r>
      <w:r w:rsidRPr="009C2223">
        <w:rPr>
          <w:rStyle w:val="PicklistValues"/>
        </w:rPr>
        <w:t xml:space="preserve">| </w:t>
      </w:r>
      <w:r>
        <w:rPr>
          <w:rStyle w:val="PicklistValues"/>
        </w:rPr>
        <w:t>not equal to</w:t>
      </w:r>
      <w:r w:rsidRPr="009C2223">
        <w:rPr>
          <w:rStyle w:val="PicklistValues"/>
        </w:rPr>
        <w:t xml:space="preserve"> |</w:t>
      </w:r>
      <w:r w:rsidRPr="009C2223">
        <w:t xml:space="preserve">  </w:t>
      </w:r>
      <w:r>
        <w:t xml:space="preserve"> </w:t>
      </w:r>
    </w:p>
    <w:p w:rsidR="00DD7430" w:rsidRDefault="00DD7430" w:rsidP="00DD7430">
      <w:pPr>
        <w:pStyle w:val="Heading2"/>
        <w:numPr>
          <w:ilvl w:val="0"/>
          <w:numId w:val="0"/>
        </w:numPr>
        <w:ind w:left="810"/>
      </w:pPr>
      <w:proofErr w:type="gramStart"/>
      <w:r>
        <w:rPr>
          <w:rStyle w:val="PicklistValues"/>
        </w:rPr>
        <w:t>Position:Approver</w:t>
      </w:r>
      <w:proofErr w:type="gramEnd"/>
      <w:r>
        <w:rPr>
          <w:rStyle w:val="PicklistValues"/>
        </w:rPr>
        <w:t xml:space="preserve">#2 </w:t>
      </w:r>
      <w:r w:rsidRPr="009C2223">
        <w:rPr>
          <w:rStyle w:val="PicklistValues"/>
        </w:rPr>
        <w:t xml:space="preserve">| </w:t>
      </w:r>
      <w:r>
        <w:rPr>
          <w:rStyle w:val="PicklistValues"/>
        </w:rPr>
        <w:t>not equal to</w:t>
      </w:r>
      <w:r w:rsidRPr="009C2223">
        <w:rPr>
          <w:rStyle w:val="PicklistValues"/>
        </w:rPr>
        <w:t xml:space="preserve"> |</w:t>
      </w:r>
      <w:r w:rsidRPr="009C2223">
        <w:t xml:space="preserve">  </w:t>
      </w:r>
      <w:r>
        <w:t xml:space="preserve"> </w:t>
      </w:r>
    </w:p>
    <w:p w:rsidR="0058747E" w:rsidRDefault="0058747E" w:rsidP="005B23D6">
      <w:pPr>
        <w:pStyle w:val="Heading2"/>
        <w:numPr>
          <w:ilvl w:val="0"/>
          <w:numId w:val="0"/>
        </w:numPr>
        <w:ind w:left="810"/>
      </w:pPr>
    </w:p>
    <w:p w:rsidR="0058747E" w:rsidRDefault="0058747E" w:rsidP="0058747E">
      <w:pPr>
        <w:pStyle w:val="Heading2"/>
        <w:numPr>
          <w:ilvl w:val="0"/>
          <w:numId w:val="0"/>
        </w:numPr>
        <w:ind w:left="810"/>
      </w:pPr>
      <w:proofErr w:type="gramStart"/>
      <w:r>
        <w:rPr>
          <w:rStyle w:val="PicklistValues"/>
        </w:rPr>
        <w:t>Position:Approver</w:t>
      </w:r>
      <w:proofErr w:type="gramEnd"/>
      <w:r>
        <w:rPr>
          <w:rStyle w:val="PicklistValues"/>
        </w:rPr>
        <w:t xml:space="preserve">#3 </w:t>
      </w:r>
      <w:r w:rsidRPr="009C2223">
        <w:rPr>
          <w:rStyle w:val="PicklistValues"/>
        </w:rPr>
        <w:t xml:space="preserve">| </w:t>
      </w:r>
      <w:r>
        <w:rPr>
          <w:rStyle w:val="PicklistValues"/>
        </w:rPr>
        <w:t>not equal to</w:t>
      </w:r>
      <w:r w:rsidRPr="009C2223">
        <w:rPr>
          <w:rStyle w:val="PicklistValues"/>
        </w:rPr>
        <w:t xml:space="preserve"> |</w:t>
      </w:r>
      <w:r w:rsidRPr="009C2223">
        <w:t xml:space="preserve">  </w:t>
      </w:r>
      <w:r>
        <w:t xml:space="preserve"> </w:t>
      </w:r>
    </w:p>
    <w:p w:rsidR="0058747E" w:rsidRDefault="0058747E" w:rsidP="005B23D6">
      <w:pPr>
        <w:pStyle w:val="Heading2"/>
        <w:numPr>
          <w:ilvl w:val="0"/>
          <w:numId w:val="0"/>
        </w:numPr>
        <w:ind w:left="810"/>
      </w:pPr>
    </w:p>
    <w:p w:rsidR="0058747E" w:rsidRDefault="0058747E" w:rsidP="005B23D6">
      <w:pPr>
        <w:pStyle w:val="Heading2"/>
        <w:numPr>
          <w:ilvl w:val="0"/>
          <w:numId w:val="0"/>
        </w:numPr>
        <w:ind w:left="810"/>
      </w:pPr>
      <w:r>
        <w:t xml:space="preserve">[leave Value field blank on each </w:t>
      </w:r>
      <w:proofErr w:type="gramStart"/>
      <w:r>
        <w:t>line]  and</w:t>
      </w:r>
      <w:proofErr w:type="gramEnd"/>
      <w:r>
        <w:t xml:space="preserve"> click </w:t>
      </w:r>
      <w:r w:rsidRPr="0058747E">
        <w:rPr>
          <w:b/>
        </w:rPr>
        <w:t>Save</w:t>
      </w:r>
      <w:r>
        <w:t xml:space="preserve">. </w:t>
      </w:r>
    </w:p>
    <w:p w:rsidR="005B23D6" w:rsidRDefault="005B23D6" w:rsidP="0058747E">
      <w:pPr>
        <w:pStyle w:val="Heading2"/>
        <w:numPr>
          <w:ilvl w:val="0"/>
          <w:numId w:val="0"/>
        </w:numPr>
        <w:ind w:left="450"/>
      </w:pPr>
    </w:p>
    <w:p w:rsidR="00A3743D" w:rsidRPr="004E5A6E" w:rsidRDefault="00A3743D" w:rsidP="0024104D">
      <w:pPr>
        <w:pStyle w:val="Heading2"/>
      </w:pPr>
      <w:r w:rsidRPr="004E5A6E">
        <w:t>Scroll down to the Approval Steps</w:t>
      </w:r>
      <w:r>
        <w:t xml:space="preserve"> section.</w:t>
      </w:r>
    </w:p>
    <w:p w:rsidR="00A3743D" w:rsidRPr="00E73BE5" w:rsidRDefault="00A3743D" w:rsidP="0024104D">
      <w:pPr>
        <w:pStyle w:val="Heading2"/>
      </w:pPr>
      <w:r w:rsidRPr="004E5A6E">
        <w:t xml:space="preserve">Next to Step 1, click </w:t>
      </w:r>
      <w:r w:rsidRPr="00681567">
        <w:rPr>
          <w:rStyle w:val="ClickPaths"/>
        </w:rPr>
        <w:t>Edit</w:t>
      </w:r>
      <w:r w:rsidRPr="00596FF7">
        <w:rPr>
          <w:rStyle w:val="ClickPaths"/>
          <w:b w:val="0"/>
        </w:rPr>
        <w:t>.</w:t>
      </w:r>
    </w:p>
    <w:p w:rsidR="00A3743D" w:rsidRPr="004E5A6E" w:rsidRDefault="00A3743D" w:rsidP="0024104D">
      <w:pPr>
        <w:pStyle w:val="Heading2"/>
      </w:pPr>
      <w:r w:rsidRPr="004E5A6E">
        <w:t xml:space="preserve">Click </w:t>
      </w:r>
      <w:r w:rsidRPr="00204DCF">
        <w:rPr>
          <w:rStyle w:val="ButtonLabels"/>
        </w:rPr>
        <w:t>Next</w:t>
      </w:r>
      <w:r w:rsidR="00622C8E" w:rsidRPr="00B81896">
        <w:t>,</w:t>
      </w:r>
      <w:r w:rsidRPr="004E5A6E">
        <w:t xml:space="preserve"> then </w:t>
      </w:r>
      <w:r w:rsidRPr="00E73BE5">
        <w:rPr>
          <w:rStyle w:val="ClickPaths"/>
        </w:rPr>
        <w:t>Next</w:t>
      </w:r>
      <w:r w:rsidRPr="004E5A6E">
        <w:t xml:space="preserve"> again</w:t>
      </w:r>
      <w:r>
        <w:t>.</w:t>
      </w:r>
    </w:p>
    <w:p w:rsidR="00A3743D" w:rsidRDefault="00A3743D" w:rsidP="00810693">
      <w:pPr>
        <w:pStyle w:val="Heading3"/>
        <w:ind w:hanging="270"/>
      </w:pPr>
      <w:r w:rsidRPr="00E73BE5">
        <w:t xml:space="preserve">Select the </w:t>
      </w:r>
      <w:r w:rsidRPr="00E73BE5">
        <w:rPr>
          <w:rStyle w:val="IndividualRadioButton"/>
        </w:rPr>
        <w:t>Automatically assign to approver(s)</w:t>
      </w:r>
      <w:r w:rsidRPr="00E73BE5">
        <w:t xml:space="preserve"> radio button from the list. </w:t>
      </w:r>
    </w:p>
    <w:p w:rsidR="00A3743D" w:rsidRPr="00E73BE5" w:rsidRDefault="00A3743D" w:rsidP="00810693">
      <w:pPr>
        <w:pStyle w:val="Heading3"/>
        <w:ind w:hanging="270"/>
      </w:pPr>
      <w:r w:rsidRPr="00E73BE5">
        <w:t xml:space="preserve">Select </w:t>
      </w:r>
      <w:r w:rsidRPr="00E73BE5">
        <w:rPr>
          <w:rStyle w:val="PicklistValues"/>
        </w:rPr>
        <w:t>Related User</w:t>
      </w:r>
      <w:r w:rsidRPr="00E73BE5">
        <w:t xml:space="preserve"> from the picklist that appears, then select </w:t>
      </w:r>
      <w:r w:rsidRPr="00E73BE5">
        <w:rPr>
          <w:rStyle w:val="PicklistValues"/>
        </w:rPr>
        <w:t>Approver #1</w:t>
      </w:r>
      <w:r w:rsidR="00622C8E" w:rsidRPr="00B81896">
        <w:t>.</w:t>
      </w:r>
    </w:p>
    <w:p w:rsidR="00A3743D" w:rsidRPr="004E5A6E" w:rsidRDefault="00A3743D" w:rsidP="0024104D">
      <w:pPr>
        <w:pStyle w:val="Heading2"/>
      </w:pPr>
      <w:r w:rsidRPr="004E5A6E">
        <w:t xml:space="preserve">Click </w:t>
      </w:r>
      <w:r w:rsidRPr="00E5780A">
        <w:rPr>
          <w:b/>
          <w:szCs w:val="22"/>
        </w:rPr>
        <w:t>Save</w:t>
      </w:r>
      <w:r w:rsidRPr="00596FF7">
        <w:rPr>
          <w:szCs w:val="22"/>
        </w:rPr>
        <w:t>.</w:t>
      </w:r>
    </w:p>
    <w:p w:rsidR="00A3743D" w:rsidRPr="004E5A6E" w:rsidRDefault="00A3743D" w:rsidP="0024104D">
      <w:pPr>
        <w:pStyle w:val="Heading2"/>
      </w:pPr>
      <w:r w:rsidRPr="004E5A6E">
        <w:t>Repeat to make Approver #2 the designated approver of Step 2, and Approver #3 the designated approver of Step 3.</w:t>
      </w:r>
    </w:p>
    <w:p w:rsidR="00A3743D" w:rsidRPr="004E5A6E" w:rsidRDefault="00A3743D" w:rsidP="00754C1C">
      <w:pPr>
        <w:pStyle w:val="Heading1"/>
        <w:keepNext/>
      </w:pPr>
      <w:r w:rsidRPr="004E5A6E">
        <w:t>Test the new approval process</w:t>
      </w:r>
      <w:r>
        <w:t>.</w:t>
      </w:r>
    </w:p>
    <w:p w:rsidR="00A3743D" w:rsidRPr="004E5A6E" w:rsidRDefault="00A3743D" w:rsidP="0024104D">
      <w:pPr>
        <w:pStyle w:val="Heading2"/>
      </w:pPr>
      <w:r w:rsidRPr="004E5A6E">
        <w:t xml:space="preserve">Click the </w:t>
      </w:r>
      <w:r w:rsidRPr="00364224">
        <w:t>Positions</w:t>
      </w:r>
      <w:r w:rsidRPr="004E5A6E">
        <w:t xml:space="preserve"> </w:t>
      </w:r>
      <w:r>
        <w:t>tab, then click on the position</w:t>
      </w:r>
      <w:r w:rsidRPr="004E5A6E">
        <w:t xml:space="preserve"> </w:t>
      </w:r>
      <w:r w:rsidRPr="00364224">
        <w:rPr>
          <w:rStyle w:val="ClickPaths"/>
        </w:rPr>
        <w:t>Usability Tester</w:t>
      </w:r>
      <w:r w:rsidRPr="00596FF7">
        <w:rPr>
          <w:rStyle w:val="ClickPaths"/>
          <w:b w:val="0"/>
        </w:rPr>
        <w:t>.</w:t>
      </w:r>
    </w:p>
    <w:p w:rsidR="00A3743D" w:rsidRDefault="00A3743D" w:rsidP="0024104D">
      <w:pPr>
        <w:pStyle w:val="Heading2"/>
      </w:pPr>
      <w:r w:rsidRPr="00364224">
        <w:t xml:space="preserve">Click </w:t>
      </w:r>
      <w:r w:rsidRPr="00204DCF">
        <w:rPr>
          <w:rStyle w:val="ButtonLabels"/>
        </w:rPr>
        <w:t>Submit for Approval</w:t>
      </w:r>
      <w:r w:rsidRPr="00364224">
        <w:t xml:space="preserve"> under the Approval History related list.</w:t>
      </w:r>
    </w:p>
    <w:p w:rsidR="00D70D95" w:rsidRPr="00364224" w:rsidRDefault="00D70D95" w:rsidP="0024104D">
      <w:pPr>
        <w:pStyle w:val="Heading2"/>
      </w:pPr>
      <w:r>
        <w:t xml:space="preserve">Click </w:t>
      </w:r>
      <w:r w:rsidRPr="00204DCF">
        <w:rPr>
          <w:rStyle w:val="ButtonLabels"/>
        </w:rPr>
        <w:t>OK</w:t>
      </w:r>
      <w:r>
        <w:t xml:space="preserve">. </w:t>
      </w:r>
    </w:p>
    <w:p w:rsidR="00A3743D" w:rsidRPr="007A0BEB" w:rsidRDefault="007A0BEB" w:rsidP="0024104D">
      <w:pPr>
        <w:pStyle w:val="Heading2"/>
      </w:pPr>
      <w:r>
        <w:rPr>
          <w:szCs w:val="22"/>
        </w:rPr>
        <w:t>Who is the position routed to</w:t>
      </w:r>
      <w:r w:rsidR="00467BCB">
        <w:rPr>
          <w:szCs w:val="22"/>
        </w:rPr>
        <w:t>?</w:t>
      </w:r>
    </w:p>
    <w:p w:rsidR="00D70D95" w:rsidRPr="000E6737" w:rsidRDefault="00D70D95" w:rsidP="00D70D95">
      <w:pPr>
        <w:pStyle w:val="ReviewLines"/>
        <w:ind w:left="720"/>
        <w:rPr>
          <w:rStyle w:val="ReviewQuestionChar"/>
          <w:szCs w:val="22"/>
        </w:rPr>
      </w:pPr>
    </w:p>
    <w:p w:rsidR="00D70D95" w:rsidRPr="000E6737" w:rsidRDefault="00D70D95" w:rsidP="00D70D95">
      <w:pPr>
        <w:pStyle w:val="ReviewLines"/>
        <w:ind w:left="720"/>
        <w:rPr>
          <w:rStyle w:val="ReviewQuestionChar"/>
          <w:szCs w:val="22"/>
        </w:rPr>
      </w:pPr>
    </w:p>
    <w:p w:rsidR="00D70D95" w:rsidRPr="000E6737" w:rsidRDefault="00D70D95" w:rsidP="00D70D95">
      <w:pPr>
        <w:pStyle w:val="ReviewLines"/>
        <w:ind w:left="720"/>
        <w:rPr>
          <w:rStyle w:val="ReviewQuestionChar"/>
          <w:szCs w:val="22"/>
        </w:rPr>
      </w:pPr>
    </w:p>
    <w:p w:rsidR="00D70D95" w:rsidRPr="000E6737" w:rsidRDefault="00D70D95" w:rsidP="00D70D95">
      <w:pPr>
        <w:pStyle w:val="ReviewLines"/>
        <w:ind w:left="720"/>
        <w:rPr>
          <w:rStyle w:val="ReviewQuestionChar"/>
          <w:szCs w:val="22"/>
        </w:rPr>
      </w:pPr>
    </w:p>
    <w:p w:rsidR="00A3743D" w:rsidRDefault="00A3743D" w:rsidP="0014322B">
      <w:pPr>
        <w:spacing w:after="200" w:line="276" w:lineRule="auto"/>
        <w:rPr>
          <w:rFonts w:eastAsiaTheme="majorEastAsia" w:cstheme="majorBidi"/>
          <w:b/>
          <w:bCs/>
        </w:rPr>
      </w:pPr>
      <w:r>
        <w:br w:type="page"/>
      </w:r>
    </w:p>
    <w:p w:rsidR="00A3743D" w:rsidRPr="00390913" w:rsidRDefault="00754C1C" w:rsidP="0014322B">
      <w:pPr>
        <w:pStyle w:val="ExerciseTitle"/>
      </w:pPr>
      <w:bookmarkStart w:id="143" w:name="_Toc440875421"/>
      <w:bookmarkStart w:id="144" w:name="_Toc333484151"/>
      <w:bookmarkStart w:id="145" w:name="_Toc335740743"/>
      <w:bookmarkStart w:id="146" w:name="_Toc352076020"/>
      <w:r>
        <w:lastRenderedPageBreak/>
        <w:t>1</w:t>
      </w:r>
      <w:r w:rsidR="002262B2">
        <w:t>4</w:t>
      </w:r>
      <w:r w:rsidR="00A3743D" w:rsidRPr="00D72C28">
        <w:t>-1: Create a Flow</w:t>
      </w:r>
      <w:bookmarkEnd w:id="143"/>
    </w:p>
    <w:p w:rsidR="00506E39" w:rsidRDefault="00506E39" w:rsidP="00506E39">
      <w:pPr>
        <w:pStyle w:val="GoalTskTimeInstr"/>
      </w:pPr>
      <w:r>
        <w:t>Scenario:</w:t>
      </w:r>
    </w:p>
    <w:p w:rsidR="00506E39" w:rsidRPr="001A6F4C" w:rsidRDefault="00506E39" w:rsidP="00506E39">
      <w:pPr>
        <w:pStyle w:val="BodyText"/>
      </w:pPr>
      <w:r>
        <w:rPr>
          <w:noProof/>
          <w:lang w:val="en-IN" w:eastAsia="en-IN"/>
        </w:rPr>
        <w:drawing>
          <wp:anchor distT="0" distB="0" distL="114300" distR="114300" simplePos="0" relativeHeight="251663360" behindDoc="0" locked="0" layoutInCell="1" allowOverlap="1" wp14:anchorId="2BA7059A" wp14:editId="418EB15F">
            <wp:simplePos x="0" y="0"/>
            <wp:positionH relativeFrom="column">
              <wp:posOffset>5028565</wp:posOffset>
            </wp:positionH>
            <wp:positionV relativeFrom="paragraph">
              <wp:posOffset>385445</wp:posOffset>
            </wp:positionV>
            <wp:extent cx="656590" cy="2289810"/>
            <wp:effectExtent l="0" t="0" r="0" b="0"/>
            <wp:wrapSquare wrapText="bothSides"/>
            <wp:docPr id="3" name="Picture 4" descr="C:\Users\mariann.foster\AppData\Local\Temp\SNAGHTML1a121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n.foster\AppData\Local\Temp\SNAGHTML1a121da.PNG"/>
                    <pic:cNvPicPr>
                      <a:picLocks noChangeAspect="1" noChangeArrowheads="1"/>
                    </pic:cNvPicPr>
                  </pic:nvPicPr>
                  <pic:blipFill>
                    <a:blip r:embed="rId14" cstate="print"/>
                    <a:srcRect/>
                    <a:stretch>
                      <a:fillRect/>
                    </a:stretch>
                  </pic:blipFill>
                  <pic:spPr bwMode="auto">
                    <a:xfrm>
                      <a:off x="0" y="0"/>
                      <a:ext cx="656590" cy="2289810"/>
                    </a:xfrm>
                    <a:prstGeom prst="rect">
                      <a:avLst/>
                    </a:prstGeom>
                    <a:noFill/>
                    <a:ln w="9525">
                      <a:noFill/>
                      <a:miter lim="800000"/>
                      <a:headEnd/>
                      <a:tailEnd/>
                    </a:ln>
                  </pic:spPr>
                </pic:pic>
              </a:graphicData>
            </a:graphic>
          </wp:anchor>
        </w:drawing>
      </w:r>
      <w:r>
        <w:t xml:space="preserve">Universal Containers is seeing a number of candidate records missing information. They want a candidate wizard created that includes all the needed information to complete the record. </w:t>
      </w:r>
    </w:p>
    <w:p w:rsidR="00A3743D" w:rsidRDefault="00A3743D" w:rsidP="0014322B">
      <w:pPr>
        <w:pStyle w:val="GoalTskTimeInstr"/>
      </w:pPr>
      <w:r>
        <w:t>Goal:</w:t>
      </w:r>
    </w:p>
    <w:p w:rsidR="00A3743D" w:rsidRDefault="0003619F" w:rsidP="0014322B">
      <w:pPr>
        <w:pStyle w:val="BodyText"/>
      </w:pPr>
      <w:r>
        <w:t>Create a f</w:t>
      </w:r>
      <w:r w:rsidR="00A3743D">
        <w:t>low using Visual Workflow.</w:t>
      </w:r>
    </w:p>
    <w:p w:rsidR="00A3743D" w:rsidRDefault="00A3743D" w:rsidP="0014322B">
      <w:pPr>
        <w:pStyle w:val="GoalTskTimeInstr"/>
      </w:pPr>
      <w:r>
        <w:t>Tasks:</w:t>
      </w:r>
      <w:r w:rsidRPr="006C0DCC">
        <w:rPr>
          <w:b w:val="0"/>
        </w:rPr>
        <w:t xml:space="preserve"> </w:t>
      </w:r>
    </w:p>
    <w:p w:rsidR="00A3743D" w:rsidRDefault="00A3743D" w:rsidP="00FD0DFD">
      <w:pPr>
        <w:pStyle w:val="Heading1"/>
        <w:numPr>
          <w:ilvl w:val="0"/>
          <w:numId w:val="71"/>
        </w:numPr>
      </w:pPr>
      <w:r>
        <w:t>Create a flow.</w:t>
      </w:r>
    </w:p>
    <w:p w:rsidR="00A3743D" w:rsidRDefault="00A3743D" w:rsidP="0024104D">
      <w:pPr>
        <w:pStyle w:val="Heading1"/>
      </w:pPr>
      <w:r>
        <w:t>Add a screen elem</w:t>
      </w:r>
      <w:r w:rsidR="00D009B9">
        <w:t>ent to prompt for the candidate’</w:t>
      </w:r>
      <w:r>
        <w:t>s name.</w:t>
      </w:r>
    </w:p>
    <w:p w:rsidR="00A3743D" w:rsidRDefault="00A3743D" w:rsidP="0024104D">
      <w:pPr>
        <w:pStyle w:val="Heading1"/>
      </w:pPr>
      <w:r>
        <w:t>Set the start element for the flow.</w:t>
      </w:r>
    </w:p>
    <w:p w:rsidR="00A3743D" w:rsidRDefault="00A3743D" w:rsidP="0024104D">
      <w:pPr>
        <w:pStyle w:val="Heading1"/>
      </w:pPr>
      <w:r>
        <w:t>Add a screen element to prompt for the candidate</w:t>
      </w:r>
      <w:r w:rsidR="00D009B9">
        <w:t>’</w:t>
      </w:r>
      <w:r>
        <w:t>s contact information.</w:t>
      </w:r>
    </w:p>
    <w:p w:rsidR="00A3743D" w:rsidRDefault="00A3743D" w:rsidP="0024104D">
      <w:pPr>
        <w:pStyle w:val="Heading1"/>
      </w:pPr>
      <w:r>
        <w:t>Add a screen element to prompt for the candidate</w:t>
      </w:r>
      <w:r w:rsidR="00D009B9">
        <w:t>’</w:t>
      </w:r>
      <w:r>
        <w:t>s experience and education.</w:t>
      </w:r>
    </w:p>
    <w:p w:rsidR="00A3743D" w:rsidRDefault="00A3743D" w:rsidP="0024104D">
      <w:pPr>
        <w:pStyle w:val="Heading1"/>
      </w:pPr>
      <w:r>
        <w:t>Add a record create element to create a new candidate record.</w:t>
      </w:r>
    </w:p>
    <w:p w:rsidR="00A3743D" w:rsidRDefault="00A3743D" w:rsidP="0024104D">
      <w:pPr>
        <w:pStyle w:val="Heading1"/>
      </w:pPr>
      <w:r>
        <w:t>Add a screen element to finish the wizard.</w:t>
      </w:r>
    </w:p>
    <w:p w:rsidR="00A3743D" w:rsidRPr="00EB3648" w:rsidRDefault="00A3743D" w:rsidP="0024104D">
      <w:pPr>
        <w:pStyle w:val="Heading1"/>
        <w:rPr>
          <w:szCs w:val="22"/>
        </w:rPr>
      </w:pPr>
      <w:r>
        <w:t>Save and run the flow.</w:t>
      </w:r>
    </w:p>
    <w:p w:rsidR="00A3743D" w:rsidRDefault="00A3743D" w:rsidP="0014322B">
      <w:pPr>
        <w:pStyle w:val="GoalTskTimeInstr"/>
      </w:pPr>
      <w:r>
        <w:t>Time:</w:t>
      </w:r>
    </w:p>
    <w:p w:rsidR="00A3743D" w:rsidRDefault="00A3743D" w:rsidP="0014322B">
      <w:pPr>
        <w:pStyle w:val="BodyText"/>
      </w:pPr>
      <w:r>
        <w:t>40 minutes</w:t>
      </w:r>
    </w:p>
    <w:p w:rsidR="00A3743D" w:rsidRDefault="00A3743D" w:rsidP="0014322B">
      <w:pPr>
        <w:pStyle w:val="InstructionsBreak"/>
      </w:pPr>
    </w:p>
    <w:p w:rsidR="00A3743D" w:rsidRPr="00054062" w:rsidRDefault="00A3743D" w:rsidP="0014322B">
      <w:pPr>
        <w:pStyle w:val="GoalTskTimeInstr"/>
      </w:pPr>
      <w:r w:rsidRPr="00054062">
        <w:t>Instructions:</w:t>
      </w:r>
    </w:p>
    <w:p w:rsidR="00A3743D" w:rsidRPr="00417220" w:rsidRDefault="00A3743D" w:rsidP="00FD0DFD">
      <w:pPr>
        <w:pStyle w:val="Heading1"/>
        <w:numPr>
          <w:ilvl w:val="0"/>
          <w:numId w:val="72"/>
        </w:numPr>
      </w:pPr>
      <w:r w:rsidRPr="00417220">
        <w:t>Create a flow.</w:t>
      </w:r>
    </w:p>
    <w:p w:rsidR="00A3743D" w:rsidRPr="0014654F" w:rsidRDefault="00A3743D" w:rsidP="0024104D">
      <w:pPr>
        <w:pStyle w:val="Heading2"/>
      </w:pPr>
      <w:r w:rsidRPr="0014654F">
        <w:t xml:space="preserve">Click </w:t>
      </w:r>
      <w:r w:rsidRPr="00147DDE">
        <w:rPr>
          <w:rStyle w:val="ClickPaths"/>
        </w:rPr>
        <w:t>Setup | Create | Workflow &amp; Approvals | Flows</w:t>
      </w:r>
      <w:r w:rsidRPr="0003619F">
        <w:t>.</w:t>
      </w:r>
    </w:p>
    <w:p w:rsidR="00A3743D" w:rsidRPr="0014654F" w:rsidRDefault="00A3743D" w:rsidP="0024104D">
      <w:pPr>
        <w:pStyle w:val="Heading2"/>
      </w:pPr>
      <w:r w:rsidRPr="0014654F">
        <w:t xml:space="preserve">Click </w:t>
      </w:r>
      <w:r>
        <w:rPr>
          <w:rStyle w:val="ClickPaths"/>
        </w:rPr>
        <w:t>New Flow</w:t>
      </w:r>
      <w:r w:rsidRPr="00373F3C">
        <w:t>.</w:t>
      </w:r>
      <w:r w:rsidR="00373F3C" w:rsidRPr="00373F3C">
        <w:t xml:space="preserve"> The Welcome to Cloud Flow Designer screen opens displaying a</w:t>
      </w:r>
      <w:r w:rsidR="00970901">
        <w:t>n</w:t>
      </w:r>
      <w:r w:rsidR="00373F3C" w:rsidRPr="00373F3C">
        <w:t xml:space="preserve"> overview video. Click </w:t>
      </w:r>
      <w:r w:rsidR="00373F3C">
        <w:rPr>
          <w:rStyle w:val="ClickPaths"/>
        </w:rPr>
        <w:t>Close</w:t>
      </w:r>
      <w:r w:rsidR="00373F3C" w:rsidRPr="00373F3C">
        <w:t xml:space="preserve"> to close the screen.</w:t>
      </w:r>
    </w:p>
    <w:p w:rsidR="00A3743D" w:rsidRPr="00417220" w:rsidRDefault="00A3743D" w:rsidP="0024104D">
      <w:pPr>
        <w:pStyle w:val="Heading1"/>
      </w:pPr>
      <w:r w:rsidRPr="00417220">
        <w:t>Add a screen element to prompt for the candidate's name.</w:t>
      </w:r>
    </w:p>
    <w:p w:rsidR="00A3743D" w:rsidRPr="0014654F" w:rsidRDefault="00A3743D" w:rsidP="0024104D">
      <w:pPr>
        <w:pStyle w:val="Heading2"/>
      </w:pPr>
      <w:r w:rsidRPr="0014654F">
        <w:t xml:space="preserve">Drag and drop </w:t>
      </w:r>
      <w:r w:rsidRPr="00147DDE">
        <w:rPr>
          <w:rStyle w:val="ClickPaths"/>
        </w:rPr>
        <w:t>Screen</w:t>
      </w:r>
      <w:r w:rsidRPr="0014654F">
        <w:t xml:space="preserve"> from the palette onto the flow window.</w:t>
      </w:r>
    </w:p>
    <w:p w:rsidR="00A3743D" w:rsidRPr="001A20A6" w:rsidRDefault="00A3743D" w:rsidP="0024104D">
      <w:pPr>
        <w:pStyle w:val="Heading2"/>
      </w:pPr>
      <w:r w:rsidRPr="0014654F">
        <w:t xml:space="preserve">In the </w:t>
      </w:r>
      <w:r w:rsidRPr="00147DDE">
        <w:rPr>
          <w:rStyle w:val="FieldLabels"/>
        </w:rPr>
        <w:t>Name</w:t>
      </w:r>
      <w:r>
        <w:t xml:space="preserve"> field, enter </w:t>
      </w:r>
      <w:r>
        <w:rPr>
          <w:rStyle w:val="Data"/>
        </w:rPr>
        <w:t>Candidate Name</w:t>
      </w:r>
      <w:r w:rsidR="00EE6402">
        <w:rPr>
          <w:rStyle w:val="Data"/>
          <w:rFonts w:ascii="Arial" w:hAnsi="Arial" w:cs="Arial"/>
        </w:rPr>
        <w:t>.</w:t>
      </w:r>
      <w:r w:rsidR="002D12D1">
        <w:t xml:space="preserve"> </w:t>
      </w:r>
      <w:r w:rsidR="0003619F">
        <w:t>(</w:t>
      </w:r>
      <w:r w:rsidR="00EE6402">
        <w:t>T</w:t>
      </w:r>
      <w:r>
        <w:t xml:space="preserve">he </w:t>
      </w:r>
      <w:r w:rsidRPr="0003619F">
        <w:rPr>
          <w:rStyle w:val="FieldLabels"/>
        </w:rPr>
        <w:t>Unique Name</w:t>
      </w:r>
      <w:r w:rsidR="002D12D1">
        <w:t xml:space="preserve"> field auto-populates</w:t>
      </w:r>
      <w:r w:rsidR="00EE6402">
        <w:t>.</w:t>
      </w:r>
      <w:r w:rsidR="0003619F">
        <w:t>)</w:t>
      </w:r>
    </w:p>
    <w:p w:rsidR="00A3743D" w:rsidRDefault="00A3743D" w:rsidP="0024104D">
      <w:pPr>
        <w:pStyle w:val="Heading2"/>
      </w:pPr>
      <w:r w:rsidRPr="0014654F">
        <w:t xml:space="preserve">Click the </w:t>
      </w:r>
      <w:r w:rsidRPr="00970901">
        <w:rPr>
          <w:rStyle w:val="FieldLabels"/>
        </w:rPr>
        <w:t>Add a Field</w:t>
      </w:r>
      <w:r w:rsidRPr="0014654F">
        <w:t xml:space="preserve"> tab.</w:t>
      </w:r>
    </w:p>
    <w:p w:rsidR="00A3743D" w:rsidRDefault="00D526C6" w:rsidP="0024104D">
      <w:pPr>
        <w:pStyle w:val="Heading2"/>
      </w:pPr>
      <w:r>
        <w:t>Double-click</w:t>
      </w:r>
      <w:r w:rsidR="00A3743D">
        <w:t xml:space="preserve"> the </w:t>
      </w:r>
      <w:r w:rsidR="00A3743D" w:rsidRPr="001A20A6">
        <w:rPr>
          <w:rStyle w:val="Boldonly"/>
        </w:rPr>
        <w:t>Te</w:t>
      </w:r>
      <w:r w:rsidR="00A3743D">
        <w:rPr>
          <w:rStyle w:val="Boldonly"/>
        </w:rPr>
        <w:t>x</w:t>
      </w:r>
      <w:r w:rsidR="00A3743D" w:rsidRPr="001A20A6">
        <w:rPr>
          <w:rStyle w:val="Boldonly"/>
        </w:rPr>
        <w:t>tbox</w:t>
      </w:r>
      <w:r w:rsidR="00A3743D">
        <w:t xml:space="preserve"> input type twice to add two </w:t>
      </w:r>
      <w:r w:rsidR="00970901">
        <w:t>t</w:t>
      </w:r>
      <w:r w:rsidR="00A3743D">
        <w:t>extbox fields to the screen.</w:t>
      </w:r>
    </w:p>
    <w:p w:rsidR="00A3743D" w:rsidRDefault="00D526C6" w:rsidP="0024104D">
      <w:pPr>
        <w:pStyle w:val="Heading2"/>
      </w:pPr>
      <w:r>
        <w:t>C</w:t>
      </w:r>
      <w:r w:rsidR="00A3743D">
        <w:t xml:space="preserve">lick the top </w:t>
      </w:r>
      <w:r w:rsidR="00970901">
        <w:t>t</w:t>
      </w:r>
      <w:r w:rsidR="00A3743D">
        <w:t xml:space="preserve">extbox field and enter </w:t>
      </w:r>
      <w:r w:rsidR="00A3743D" w:rsidRPr="001A20A6">
        <w:rPr>
          <w:rStyle w:val="InputText"/>
        </w:rPr>
        <w:t>First Name</w:t>
      </w:r>
      <w:r w:rsidR="00A3743D">
        <w:t xml:space="preserve"> as the </w:t>
      </w:r>
      <w:r w:rsidR="00E41812">
        <w:t>label</w:t>
      </w:r>
      <w:r w:rsidR="00A3743D">
        <w:t xml:space="preserve">. </w:t>
      </w:r>
      <w:r w:rsidR="0003619F">
        <w:t>(</w:t>
      </w:r>
      <w:r w:rsidR="00A3743D">
        <w:t xml:space="preserve">The </w:t>
      </w:r>
      <w:r w:rsidR="00A3743D" w:rsidRPr="0003619F">
        <w:rPr>
          <w:rStyle w:val="FieldLabels"/>
        </w:rPr>
        <w:t>Unique Name</w:t>
      </w:r>
      <w:r w:rsidR="0003619F">
        <w:t xml:space="preserve"> field auto-populates.)</w:t>
      </w:r>
    </w:p>
    <w:p w:rsidR="00A3743D" w:rsidRDefault="00D526C6" w:rsidP="0024104D">
      <w:pPr>
        <w:pStyle w:val="Heading2"/>
      </w:pPr>
      <w:r>
        <w:t>C</w:t>
      </w:r>
      <w:r w:rsidR="00A3743D">
        <w:t xml:space="preserve">lick the other </w:t>
      </w:r>
      <w:r w:rsidR="00970901">
        <w:t>t</w:t>
      </w:r>
      <w:r w:rsidR="00A3743D">
        <w:t xml:space="preserve">extbox field and enter </w:t>
      </w:r>
      <w:r w:rsidR="00A3743D">
        <w:rPr>
          <w:rStyle w:val="InputText"/>
        </w:rPr>
        <w:t>Last</w:t>
      </w:r>
      <w:r w:rsidR="00A3743D" w:rsidRPr="001A20A6">
        <w:rPr>
          <w:rStyle w:val="InputText"/>
        </w:rPr>
        <w:t xml:space="preserve"> Name</w:t>
      </w:r>
      <w:r w:rsidR="00A3743D">
        <w:t xml:space="preserve"> as the </w:t>
      </w:r>
      <w:r w:rsidR="00E41812">
        <w:t>label</w:t>
      </w:r>
      <w:r w:rsidR="00A3743D">
        <w:t xml:space="preserve">. </w:t>
      </w:r>
      <w:r w:rsidR="0003619F">
        <w:t>(</w:t>
      </w:r>
      <w:r w:rsidR="00A3743D">
        <w:t xml:space="preserve">The </w:t>
      </w:r>
      <w:r w:rsidR="00A3743D" w:rsidRPr="0003619F">
        <w:rPr>
          <w:rStyle w:val="FieldLabels"/>
        </w:rPr>
        <w:t>Unique Name</w:t>
      </w:r>
      <w:r w:rsidR="00A3743D">
        <w:t xml:space="preserve"> </w:t>
      </w:r>
      <w:r w:rsidR="0003619F">
        <w:t>field auto-populates.)</w:t>
      </w:r>
    </w:p>
    <w:p w:rsidR="00A3743D" w:rsidRDefault="00A3743D" w:rsidP="0024104D">
      <w:pPr>
        <w:pStyle w:val="Heading2"/>
      </w:pPr>
      <w:r w:rsidRPr="0014654F">
        <w:t xml:space="preserve">Click </w:t>
      </w:r>
      <w:r w:rsidRPr="00204DCF">
        <w:rPr>
          <w:rStyle w:val="ButtonLabels"/>
        </w:rPr>
        <w:t>OK</w:t>
      </w:r>
      <w:r w:rsidRPr="001A20A6">
        <w:t xml:space="preserve"> to complete the screen element.</w:t>
      </w:r>
    </w:p>
    <w:p w:rsidR="00A3743D" w:rsidRPr="00417220" w:rsidRDefault="00A3743D" w:rsidP="0024104D">
      <w:pPr>
        <w:pStyle w:val="Heading1"/>
      </w:pPr>
      <w:r w:rsidRPr="00417220">
        <w:t>Set the start element for the flow.</w:t>
      </w:r>
    </w:p>
    <w:p w:rsidR="00A3743D" w:rsidRPr="0014654F" w:rsidRDefault="00A3743D" w:rsidP="0024104D">
      <w:pPr>
        <w:pStyle w:val="Heading2"/>
      </w:pPr>
      <w:r w:rsidRPr="0014654F">
        <w:t xml:space="preserve">Hover over the </w:t>
      </w:r>
      <w:r>
        <w:rPr>
          <w:rStyle w:val="ClickPaths"/>
        </w:rPr>
        <w:t>Candidate Name</w:t>
      </w:r>
      <w:r w:rsidRPr="0014654F">
        <w:t xml:space="preserve"> element.</w:t>
      </w:r>
    </w:p>
    <w:p w:rsidR="00A3743D" w:rsidRDefault="00A3743D" w:rsidP="0024104D">
      <w:pPr>
        <w:pStyle w:val="Heading2"/>
      </w:pPr>
      <w:r w:rsidRPr="0014654F">
        <w:t xml:space="preserve">Click the </w:t>
      </w:r>
      <w:r w:rsidR="00970901" w:rsidRPr="00204DCF">
        <w:rPr>
          <w:rStyle w:val="ButtonLabels"/>
        </w:rPr>
        <w:t>Set as Start E</w:t>
      </w:r>
      <w:r w:rsidRPr="00204DCF">
        <w:rPr>
          <w:rStyle w:val="ButtonLabels"/>
        </w:rPr>
        <w:t>lement</w:t>
      </w:r>
      <w:r w:rsidRPr="0014654F">
        <w:t xml:space="preserve"> icon</w:t>
      </w:r>
      <w:r w:rsidR="0003619F">
        <w:t>.</w:t>
      </w:r>
      <w:r w:rsidRPr="0014654F">
        <w:t xml:space="preserve"> </w:t>
      </w:r>
    </w:p>
    <w:p w:rsidR="00A3743D" w:rsidRPr="001A20A6" w:rsidRDefault="00A3743D" w:rsidP="0024104D">
      <w:pPr>
        <w:pStyle w:val="Heading2"/>
      </w:pPr>
      <w:r>
        <w:t xml:space="preserve">Click </w:t>
      </w:r>
      <w:r w:rsidRPr="001A20A6">
        <w:rPr>
          <w:rStyle w:val="Boldonly"/>
        </w:rPr>
        <w:t>Save</w:t>
      </w:r>
      <w:r>
        <w:t xml:space="preserve"> and save the flow with the name </w:t>
      </w:r>
      <w:r w:rsidRPr="001A20A6">
        <w:rPr>
          <w:rStyle w:val="InputText"/>
        </w:rPr>
        <w:t>Candidate Wizard</w:t>
      </w:r>
      <w:r>
        <w:t>.</w:t>
      </w:r>
      <w:r w:rsidR="00373F3C">
        <w:t xml:space="preserve"> Click </w:t>
      </w:r>
      <w:r w:rsidR="00373F3C" w:rsidRPr="00204DCF">
        <w:rPr>
          <w:rStyle w:val="ButtonLabels"/>
        </w:rPr>
        <w:t>OK</w:t>
      </w:r>
      <w:r w:rsidR="00373F3C">
        <w:t xml:space="preserve"> </w:t>
      </w:r>
      <w:r w:rsidR="00414CAE">
        <w:t xml:space="preserve">on the General Warning screen. </w:t>
      </w:r>
    </w:p>
    <w:p w:rsidR="00A3743D" w:rsidRPr="00417220" w:rsidRDefault="00A3743D" w:rsidP="0024104D">
      <w:pPr>
        <w:pStyle w:val="Heading1"/>
      </w:pPr>
      <w:r w:rsidRPr="00417220">
        <w:t>Add a screen element to prompt for the candidate</w:t>
      </w:r>
      <w:r w:rsidR="0003619F">
        <w:t>’</w:t>
      </w:r>
      <w:r w:rsidRPr="00417220">
        <w:t>s contact information.</w:t>
      </w:r>
    </w:p>
    <w:p w:rsidR="00A3743D" w:rsidRPr="0014654F" w:rsidRDefault="00A3743D" w:rsidP="0024104D">
      <w:pPr>
        <w:pStyle w:val="Heading2"/>
      </w:pPr>
      <w:r w:rsidRPr="0014654F">
        <w:lastRenderedPageBreak/>
        <w:t xml:space="preserve">Drag and drop </w:t>
      </w:r>
      <w:r w:rsidRPr="00147DDE">
        <w:rPr>
          <w:rStyle w:val="ClickPaths"/>
        </w:rPr>
        <w:t>Screen</w:t>
      </w:r>
      <w:r w:rsidRPr="0014654F">
        <w:t xml:space="preserve"> from the palette.</w:t>
      </w:r>
    </w:p>
    <w:p w:rsidR="00A3743D" w:rsidRPr="001A20A6" w:rsidRDefault="00A3743D" w:rsidP="0024104D">
      <w:pPr>
        <w:pStyle w:val="Heading2"/>
      </w:pPr>
      <w:r>
        <w:t xml:space="preserve">Name the element: </w:t>
      </w:r>
      <w:r w:rsidRPr="00970901">
        <w:rPr>
          <w:rStyle w:val="Data"/>
        </w:rPr>
        <w:t>Candidate</w:t>
      </w:r>
      <w:r w:rsidR="00622C8E" w:rsidRPr="00B81896">
        <w:t>'</w:t>
      </w:r>
      <w:r w:rsidRPr="00970901">
        <w:rPr>
          <w:rStyle w:val="Data"/>
        </w:rPr>
        <w:t>s Contact Information</w:t>
      </w:r>
    </w:p>
    <w:p w:rsidR="00A3743D" w:rsidRDefault="00A3743D" w:rsidP="0024104D">
      <w:pPr>
        <w:pStyle w:val="Heading2"/>
      </w:pPr>
      <w:r>
        <w:t>Add t</w:t>
      </w:r>
      <w:r w:rsidR="00D526C6">
        <w:t xml:space="preserve">hree textbox </w:t>
      </w:r>
      <w:r>
        <w:t xml:space="preserve">input fields. </w:t>
      </w:r>
    </w:p>
    <w:p w:rsidR="00A3743D" w:rsidRDefault="00A3743D" w:rsidP="0024104D">
      <w:pPr>
        <w:pStyle w:val="Heading2"/>
      </w:pPr>
      <w:r>
        <w:t>Configure the fields:</w:t>
      </w:r>
    </w:p>
    <w:tbl>
      <w:tblPr>
        <w:tblStyle w:val="LightList1"/>
        <w:tblW w:w="0" w:type="auto"/>
        <w:jc w:val="center"/>
        <w:tblLook w:val="04A0" w:firstRow="1" w:lastRow="0" w:firstColumn="1" w:lastColumn="0" w:noHBand="0" w:noVBand="1"/>
      </w:tblPr>
      <w:tblGrid>
        <w:gridCol w:w="1998"/>
        <w:gridCol w:w="2241"/>
        <w:gridCol w:w="2979"/>
      </w:tblGrid>
      <w:tr w:rsidR="00A3743D" w:rsidRPr="00F24268" w:rsidTr="00D3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A6A6A6" w:themeFill="background1" w:themeFillShade="A6"/>
          </w:tcPr>
          <w:p w:rsidR="00A3743D" w:rsidRPr="00F24268" w:rsidRDefault="00A3743D" w:rsidP="0014322B">
            <w:r>
              <w:t>Field Type</w:t>
            </w:r>
          </w:p>
        </w:tc>
        <w:tc>
          <w:tcPr>
            <w:tcW w:w="2241" w:type="dxa"/>
            <w:shd w:val="clear" w:color="auto" w:fill="A6A6A6" w:themeFill="background1" w:themeFillShade="A6"/>
          </w:tcPr>
          <w:p w:rsidR="00A3743D" w:rsidRPr="00F24268" w:rsidRDefault="00D526C6" w:rsidP="0014322B">
            <w:pPr>
              <w:cnfStyle w:val="100000000000" w:firstRow="1" w:lastRow="0" w:firstColumn="0" w:lastColumn="0" w:oddVBand="0" w:evenVBand="0" w:oddHBand="0" w:evenHBand="0" w:firstRowFirstColumn="0" w:firstRowLastColumn="0" w:lastRowFirstColumn="0" w:lastRowLastColumn="0"/>
            </w:pPr>
            <w:r>
              <w:t>Label</w:t>
            </w:r>
          </w:p>
        </w:tc>
        <w:tc>
          <w:tcPr>
            <w:tcW w:w="2979" w:type="dxa"/>
            <w:shd w:val="clear" w:color="auto" w:fill="A6A6A6" w:themeFill="background1" w:themeFillShade="A6"/>
          </w:tcPr>
          <w:p w:rsidR="00A3743D" w:rsidRPr="00F24268" w:rsidRDefault="00A3743D" w:rsidP="0014322B">
            <w:pPr>
              <w:cnfStyle w:val="100000000000" w:firstRow="1" w:lastRow="0" w:firstColumn="0" w:lastColumn="0" w:oddVBand="0" w:evenVBand="0" w:oddHBand="0" w:evenHBand="0" w:firstRowFirstColumn="0" w:firstRowLastColumn="0" w:lastRowFirstColumn="0" w:lastRowLastColumn="0"/>
            </w:pPr>
            <w:r>
              <w:t>Unique Name</w:t>
            </w:r>
          </w:p>
        </w:tc>
      </w:tr>
      <w:tr w:rsidR="00A3743D" w:rsidRPr="00F24268" w:rsidTr="00D3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rsidR="00A3743D" w:rsidRPr="001D31A2" w:rsidRDefault="00D526C6" w:rsidP="0014322B">
            <w:pPr>
              <w:rPr>
                <w:b w:val="0"/>
              </w:rPr>
            </w:pPr>
            <w:r w:rsidRPr="001D31A2">
              <w:rPr>
                <w:b w:val="0"/>
              </w:rPr>
              <w:t>Textbox</w:t>
            </w:r>
          </w:p>
        </w:tc>
        <w:tc>
          <w:tcPr>
            <w:tcW w:w="2241" w:type="dxa"/>
          </w:tcPr>
          <w:p w:rsidR="00A3743D" w:rsidRPr="001D31A2" w:rsidRDefault="00A3743D" w:rsidP="0014322B">
            <w:pPr>
              <w:cnfStyle w:val="000000100000" w:firstRow="0" w:lastRow="0" w:firstColumn="0" w:lastColumn="0" w:oddVBand="0" w:evenVBand="0" w:oddHBand="1" w:evenHBand="0" w:firstRowFirstColumn="0" w:firstRowLastColumn="0" w:lastRowFirstColumn="0" w:lastRowLastColumn="0"/>
            </w:pPr>
            <w:r w:rsidRPr="001D31A2">
              <w:t>Phone</w:t>
            </w:r>
          </w:p>
        </w:tc>
        <w:tc>
          <w:tcPr>
            <w:tcW w:w="2979" w:type="dxa"/>
          </w:tcPr>
          <w:p w:rsidR="00A3743D" w:rsidRPr="001D31A2" w:rsidRDefault="00A3743D" w:rsidP="0014322B">
            <w:pPr>
              <w:cnfStyle w:val="000000100000" w:firstRow="0" w:lastRow="0" w:firstColumn="0" w:lastColumn="0" w:oddVBand="0" w:evenVBand="0" w:oddHBand="1" w:evenHBand="0" w:firstRowFirstColumn="0" w:firstRowLastColumn="0" w:lastRowFirstColumn="0" w:lastRowLastColumn="0"/>
            </w:pPr>
            <w:r w:rsidRPr="001D31A2">
              <w:t>Phone</w:t>
            </w:r>
          </w:p>
        </w:tc>
      </w:tr>
      <w:tr w:rsidR="00A3743D" w:rsidRPr="00F24268" w:rsidTr="00D312EF">
        <w:trPr>
          <w:jc w:val="center"/>
        </w:trPr>
        <w:tc>
          <w:tcPr>
            <w:cnfStyle w:val="001000000000" w:firstRow="0" w:lastRow="0" w:firstColumn="1" w:lastColumn="0" w:oddVBand="0" w:evenVBand="0" w:oddHBand="0" w:evenHBand="0" w:firstRowFirstColumn="0" w:firstRowLastColumn="0" w:lastRowFirstColumn="0" w:lastRowLastColumn="0"/>
            <w:tcW w:w="1998" w:type="dxa"/>
          </w:tcPr>
          <w:p w:rsidR="00A3743D" w:rsidRPr="001D31A2" w:rsidRDefault="00D526C6" w:rsidP="0014322B">
            <w:pPr>
              <w:rPr>
                <w:b w:val="0"/>
              </w:rPr>
            </w:pPr>
            <w:r w:rsidRPr="001D31A2">
              <w:rPr>
                <w:b w:val="0"/>
              </w:rPr>
              <w:t>Textbox</w:t>
            </w:r>
          </w:p>
        </w:tc>
        <w:tc>
          <w:tcPr>
            <w:tcW w:w="2241" w:type="dxa"/>
          </w:tcPr>
          <w:p w:rsidR="00A3743D" w:rsidRPr="001D31A2" w:rsidRDefault="00A3743D" w:rsidP="0014322B">
            <w:pPr>
              <w:cnfStyle w:val="000000000000" w:firstRow="0" w:lastRow="0" w:firstColumn="0" w:lastColumn="0" w:oddVBand="0" w:evenVBand="0" w:oddHBand="0" w:evenHBand="0" w:firstRowFirstColumn="0" w:firstRowLastColumn="0" w:lastRowFirstColumn="0" w:lastRowLastColumn="0"/>
            </w:pPr>
            <w:r w:rsidRPr="001D31A2">
              <w:t>Mobile Phone</w:t>
            </w:r>
          </w:p>
        </w:tc>
        <w:tc>
          <w:tcPr>
            <w:tcW w:w="2979" w:type="dxa"/>
          </w:tcPr>
          <w:p w:rsidR="00A3743D" w:rsidRPr="001D31A2" w:rsidRDefault="00A3743D" w:rsidP="0014322B">
            <w:pPr>
              <w:cnfStyle w:val="000000000000" w:firstRow="0" w:lastRow="0" w:firstColumn="0" w:lastColumn="0" w:oddVBand="0" w:evenVBand="0" w:oddHBand="0" w:evenHBand="0" w:firstRowFirstColumn="0" w:firstRowLastColumn="0" w:lastRowFirstColumn="0" w:lastRowLastColumn="0"/>
            </w:pPr>
            <w:proofErr w:type="spellStart"/>
            <w:r w:rsidRPr="001D31A2">
              <w:t>Mobile_Phone</w:t>
            </w:r>
            <w:proofErr w:type="spellEnd"/>
          </w:p>
        </w:tc>
      </w:tr>
      <w:tr w:rsidR="00A3743D" w:rsidRPr="00F24268" w:rsidTr="00D3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rsidR="00A3743D" w:rsidRPr="001D31A2" w:rsidRDefault="00A3743D" w:rsidP="0014322B">
            <w:pPr>
              <w:rPr>
                <w:b w:val="0"/>
              </w:rPr>
            </w:pPr>
            <w:r w:rsidRPr="001D31A2">
              <w:rPr>
                <w:b w:val="0"/>
              </w:rPr>
              <w:t>Textbox</w:t>
            </w:r>
          </w:p>
        </w:tc>
        <w:tc>
          <w:tcPr>
            <w:tcW w:w="2241" w:type="dxa"/>
          </w:tcPr>
          <w:p w:rsidR="00A3743D" w:rsidRPr="001D31A2" w:rsidRDefault="00A3743D" w:rsidP="0014322B">
            <w:pPr>
              <w:cnfStyle w:val="000000100000" w:firstRow="0" w:lastRow="0" w:firstColumn="0" w:lastColumn="0" w:oddVBand="0" w:evenVBand="0" w:oddHBand="1" w:evenHBand="0" w:firstRowFirstColumn="0" w:firstRowLastColumn="0" w:lastRowFirstColumn="0" w:lastRowLastColumn="0"/>
            </w:pPr>
            <w:r w:rsidRPr="001D31A2">
              <w:t>Email Address</w:t>
            </w:r>
          </w:p>
        </w:tc>
        <w:tc>
          <w:tcPr>
            <w:tcW w:w="2979" w:type="dxa"/>
          </w:tcPr>
          <w:p w:rsidR="00A3743D" w:rsidRPr="001D31A2" w:rsidRDefault="00A3743D" w:rsidP="0014322B">
            <w:pPr>
              <w:cnfStyle w:val="000000100000" w:firstRow="0" w:lastRow="0" w:firstColumn="0" w:lastColumn="0" w:oddVBand="0" w:evenVBand="0" w:oddHBand="1" w:evenHBand="0" w:firstRowFirstColumn="0" w:firstRowLastColumn="0" w:lastRowFirstColumn="0" w:lastRowLastColumn="0"/>
            </w:pPr>
            <w:proofErr w:type="spellStart"/>
            <w:r w:rsidRPr="001D31A2">
              <w:t>Email_Address</w:t>
            </w:r>
            <w:proofErr w:type="spellEnd"/>
          </w:p>
        </w:tc>
      </w:tr>
    </w:tbl>
    <w:p w:rsidR="00A3743D" w:rsidRDefault="00A3743D" w:rsidP="0024104D">
      <w:pPr>
        <w:pStyle w:val="Heading2"/>
      </w:pPr>
      <w:r w:rsidRPr="0014654F">
        <w:t xml:space="preserve">Click </w:t>
      </w:r>
      <w:r w:rsidRPr="00204DCF">
        <w:rPr>
          <w:rStyle w:val="ButtonLabels"/>
        </w:rPr>
        <w:t>OK</w:t>
      </w:r>
      <w:r w:rsidRPr="001A20A6">
        <w:t xml:space="preserve"> to complete the screen element.</w:t>
      </w:r>
    </w:p>
    <w:p w:rsidR="00A3743D" w:rsidRDefault="00A3743D" w:rsidP="0024104D">
      <w:pPr>
        <w:pStyle w:val="Heading2"/>
      </w:pPr>
      <w:r>
        <w:t xml:space="preserve">Connect the </w:t>
      </w:r>
      <w:r w:rsidR="00622C8E" w:rsidRPr="00B81896">
        <w:t>Candidate Name</w:t>
      </w:r>
      <w:r>
        <w:t xml:space="preserve"> element to the </w:t>
      </w:r>
      <w:r w:rsidR="00622C8E" w:rsidRPr="00B81896">
        <w:t>Candidate Contact Information</w:t>
      </w:r>
      <w:r>
        <w:t xml:space="preserve"> element. </w:t>
      </w:r>
    </w:p>
    <w:p w:rsidR="00A3743D" w:rsidRDefault="00A3743D" w:rsidP="0024104D">
      <w:pPr>
        <w:pStyle w:val="Heading2"/>
      </w:pPr>
      <w:r>
        <w:t xml:space="preserve">Click </w:t>
      </w:r>
      <w:r w:rsidRPr="001A20A6">
        <w:rPr>
          <w:rStyle w:val="Boldonly"/>
        </w:rPr>
        <w:t>Save</w:t>
      </w:r>
      <w:r>
        <w:t>.</w:t>
      </w:r>
    </w:p>
    <w:p w:rsidR="00A3743D" w:rsidRPr="00417220" w:rsidRDefault="00A3743D" w:rsidP="0024104D">
      <w:pPr>
        <w:pStyle w:val="Heading1"/>
      </w:pPr>
      <w:r w:rsidRPr="00417220">
        <w:t>Add a screen element to prompt for the candidate</w:t>
      </w:r>
      <w:r w:rsidR="0003619F">
        <w:t>’</w:t>
      </w:r>
      <w:r w:rsidRPr="00417220">
        <w:t>s experience and education.</w:t>
      </w:r>
    </w:p>
    <w:p w:rsidR="00A3743D" w:rsidRPr="0014654F" w:rsidRDefault="00A3743D" w:rsidP="0024104D">
      <w:pPr>
        <w:pStyle w:val="Heading2"/>
      </w:pPr>
      <w:r w:rsidRPr="0014654F">
        <w:t xml:space="preserve">Drag and drop </w:t>
      </w:r>
      <w:r w:rsidRPr="00147DDE">
        <w:rPr>
          <w:rStyle w:val="ClickPaths"/>
        </w:rPr>
        <w:t>Screen</w:t>
      </w:r>
      <w:r w:rsidRPr="0014654F">
        <w:t xml:space="preserve"> from the palette.</w:t>
      </w:r>
    </w:p>
    <w:p w:rsidR="00A3743D" w:rsidRPr="001A20A6" w:rsidRDefault="00A3743D" w:rsidP="0024104D">
      <w:pPr>
        <w:pStyle w:val="Heading2"/>
      </w:pPr>
      <w:r>
        <w:t xml:space="preserve">Name the element: </w:t>
      </w:r>
      <w:r w:rsidRPr="00970901">
        <w:rPr>
          <w:rStyle w:val="Data"/>
        </w:rPr>
        <w:t>Experience and Education</w:t>
      </w:r>
    </w:p>
    <w:p w:rsidR="00A3743D" w:rsidRDefault="00A3743D" w:rsidP="0024104D">
      <w:pPr>
        <w:pStyle w:val="Heading2"/>
      </w:pPr>
      <w:r>
        <w:t xml:space="preserve">Add the following fields. </w:t>
      </w:r>
    </w:p>
    <w:tbl>
      <w:tblPr>
        <w:tblStyle w:val="LightList1"/>
        <w:tblW w:w="0" w:type="auto"/>
        <w:jc w:val="center"/>
        <w:tblLook w:val="04A0" w:firstRow="1" w:lastRow="0" w:firstColumn="1" w:lastColumn="0" w:noHBand="0" w:noVBand="1"/>
      </w:tblPr>
      <w:tblGrid>
        <w:gridCol w:w="1555"/>
        <w:gridCol w:w="2372"/>
        <w:gridCol w:w="2340"/>
      </w:tblGrid>
      <w:tr w:rsidR="00D526C6" w:rsidRPr="00F24268" w:rsidTr="009709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A6A6A6" w:themeFill="background1" w:themeFillShade="A6"/>
          </w:tcPr>
          <w:p w:rsidR="00D526C6" w:rsidRPr="00F24268" w:rsidRDefault="00D526C6" w:rsidP="0014322B">
            <w:r>
              <w:t>Field Type</w:t>
            </w:r>
          </w:p>
        </w:tc>
        <w:tc>
          <w:tcPr>
            <w:tcW w:w="2372" w:type="dxa"/>
            <w:shd w:val="clear" w:color="auto" w:fill="A6A6A6" w:themeFill="background1" w:themeFillShade="A6"/>
          </w:tcPr>
          <w:p w:rsidR="00D526C6" w:rsidRPr="00F24268" w:rsidRDefault="00D526C6" w:rsidP="0014322B">
            <w:pPr>
              <w:cnfStyle w:val="100000000000" w:firstRow="1" w:lastRow="0" w:firstColumn="0" w:lastColumn="0" w:oddVBand="0" w:evenVBand="0" w:oddHBand="0" w:evenHBand="0" w:firstRowFirstColumn="0" w:firstRowLastColumn="0" w:lastRowFirstColumn="0" w:lastRowLastColumn="0"/>
            </w:pPr>
            <w:r>
              <w:t>Label</w:t>
            </w:r>
          </w:p>
        </w:tc>
        <w:tc>
          <w:tcPr>
            <w:tcW w:w="2340" w:type="dxa"/>
            <w:shd w:val="clear" w:color="auto" w:fill="A6A6A6" w:themeFill="background1" w:themeFillShade="A6"/>
          </w:tcPr>
          <w:p w:rsidR="00D526C6" w:rsidRPr="00F24268" w:rsidRDefault="00D526C6" w:rsidP="0014322B">
            <w:pPr>
              <w:cnfStyle w:val="100000000000" w:firstRow="1" w:lastRow="0" w:firstColumn="0" w:lastColumn="0" w:oddVBand="0" w:evenVBand="0" w:oddHBand="0" w:evenHBand="0" w:firstRowFirstColumn="0" w:firstRowLastColumn="0" w:lastRowFirstColumn="0" w:lastRowLastColumn="0"/>
            </w:pPr>
            <w:r>
              <w:t>Unique Name</w:t>
            </w:r>
          </w:p>
        </w:tc>
      </w:tr>
      <w:tr w:rsidR="00D526C6" w:rsidRPr="00F24268" w:rsidTr="0097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D526C6" w:rsidRPr="001D31A2" w:rsidRDefault="00D526C6" w:rsidP="0014322B">
            <w:pPr>
              <w:rPr>
                <w:b w:val="0"/>
              </w:rPr>
            </w:pPr>
            <w:r w:rsidRPr="001D31A2">
              <w:rPr>
                <w:b w:val="0"/>
              </w:rPr>
              <w:t>Number</w:t>
            </w:r>
          </w:p>
        </w:tc>
        <w:tc>
          <w:tcPr>
            <w:tcW w:w="2372" w:type="dxa"/>
          </w:tcPr>
          <w:p w:rsidR="00D526C6" w:rsidRPr="001D31A2" w:rsidRDefault="00D526C6" w:rsidP="0014322B">
            <w:pPr>
              <w:cnfStyle w:val="000000100000" w:firstRow="0" w:lastRow="0" w:firstColumn="0" w:lastColumn="0" w:oddVBand="0" w:evenVBand="0" w:oddHBand="1" w:evenHBand="0" w:firstRowFirstColumn="0" w:firstRowLastColumn="0" w:lastRowFirstColumn="0" w:lastRowLastColumn="0"/>
            </w:pPr>
            <w:r>
              <w:t>Years of Experience</w:t>
            </w:r>
          </w:p>
        </w:tc>
        <w:tc>
          <w:tcPr>
            <w:tcW w:w="2340" w:type="dxa"/>
          </w:tcPr>
          <w:p w:rsidR="00D526C6" w:rsidRPr="001D31A2" w:rsidRDefault="00D526C6" w:rsidP="0014322B">
            <w:pPr>
              <w:cnfStyle w:val="000000100000" w:firstRow="0" w:lastRow="0" w:firstColumn="0" w:lastColumn="0" w:oddVBand="0" w:evenVBand="0" w:oddHBand="1" w:evenHBand="0" w:firstRowFirstColumn="0" w:firstRowLastColumn="0" w:lastRowFirstColumn="0" w:lastRowLastColumn="0"/>
            </w:pPr>
            <w:proofErr w:type="spellStart"/>
            <w:r>
              <w:t>Years_of_Experience</w:t>
            </w:r>
            <w:proofErr w:type="spellEnd"/>
          </w:p>
        </w:tc>
      </w:tr>
      <w:tr w:rsidR="00D526C6" w:rsidRPr="00F24268" w:rsidTr="00970901">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D526C6" w:rsidRPr="001D31A2" w:rsidRDefault="00D526C6" w:rsidP="0014322B">
            <w:pPr>
              <w:rPr>
                <w:b w:val="0"/>
              </w:rPr>
            </w:pPr>
            <w:r>
              <w:rPr>
                <w:b w:val="0"/>
              </w:rPr>
              <w:t>Checkbox</w:t>
            </w:r>
          </w:p>
        </w:tc>
        <w:tc>
          <w:tcPr>
            <w:tcW w:w="2372" w:type="dxa"/>
          </w:tcPr>
          <w:p w:rsidR="00D526C6" w:rsidRPr="001D31A2" w:rsidRDefault="00D526C6" w:rsidP="0014322B">
            <w:pPr>
              <w:cnfStyle w:val="000000000000" w:firstRow="0" w:lastRow="0" w:firstColumn="0" w:lastColumn="0" w:oddVBand="0" w:evenVBand="0" w:oddHBand="0" w:evenHBand="0" w:firstRowFirstColumn="0" w:firstRowLastColumn="0" w:lastRowFirstColumn="0" w:lastRowLastColumn="0"/>
            </w:pPr>
            <w:r>
              <w:t>Currently Employed</w:t>
            </w:r>
          </w:p>
        </w:tc>
        <w:tc>
          <w:tcPr>
            <w:tcW w:w="2340" w:type="dxa"/>
          </w:tcPr>
          <w:p w:rsidR="00D526C6" w:rsidRPr="001D31A2" w:rsidRDefault="00D526C6" w:rsidP="0014322B">
            <w:pPr>
              <w:cnfStyle w:val="000000000000" w:firstRow="0" w:lastRow="0" w:firstColumn="0" w:lastColumn="0" w:oddVBand="0" w:evenVBand="0" w:oddHBand="0" w:evenHBand="0" w:firstRowFirstColumn="0" w:firstRowLastColumn="0" w:lastRowFirstColumn="0" w:lastRowLastColumn="0"/>
            </w:pPr>
            <w:proofErr w:type="spellStart"/>
            <w:r>
              <w:t>Currently_Employed</w:t>
            </w:r>
            <w:proofErr w:type="spellEnd"/>
          </w:p>
        </w:tc>
      </w:tr>
      <w:tr w:rsidR="00D526C6" w:rsidRPr="00F24268" w:rsidTr="0097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D526C6" w:rsidRDefault="00D526C6" w:rsidP="0014322B">
            <w:pPr>
              <w:rPr>
                <w:b w:val="0"/>
              </w:rPr>
            </w:pPr>
            <w:r>
              <w:rPr>
                <w:b w:val="0"/>
              </w:rPr>
              <w:t>Textbox</w:t>
            </w:r>
          </w:p>
        </w:tc>
        <w:tc>
          <w:tcPr>
            <w:tcW w:w="2372" w:type="dxa"/>
          </w:tcPr>
          <w:p w:rsidR="00D526C6" w:rsidRDefault="00D526C6" w:rsidP="0014322B">
            <w:pPr>
              <w:cnfStyle w:val="000000100000" w:firstRow="0" w:lastRow="0" w:firstColumn="0" w:lastColumn="0" w:oddVBand="0" w:evenVBand="0" w:oddHBand="1" w:evenHBand="0" w:firstRowFirstColumn="0" w:firstRowLastColumn="0" w:lastRowFirstColumn="0" w:lastRowLastColumn="0"/>
            </w:pPr>
            <w:r w:rsidRPr="00937AC9">
              <w:t>Current Employer</w:t>
            </w:r>
          </w:p>
        </w:tc>
        <w:tc>
          <w:tcPr>
            <w:tcW w:w="2340" w:type="dxa"/>
          </w:tcPr>
          <w:p w:rsidR="00D526C6" w:rsidRDefault="00D526C6" w:rsidP="0014322B">
            <w:pPr>
              <w:cnfStyle w:val="000000100000" w:firstRow="0" w:lastRow="0" w:firstColumn="0" w:lastColumn="0" w:oddVBand="0" w:evenVBand="0" w:oddHBand="1" w:evenHBand="0" w:firstRowFirstColumn="0" w:firstRowLastColumn="0" w:lastRowFirstColumn="0" w:lastRowLastColumn="0"/>
            </w:pPr>
            <w:proofErr w:type="spellStart"/>
            <w:r w:rsidRPr="00937AC9">
              <w:t>Current</w:t>
            </w:r>
            <w:r>
              <w:t>_</w:t>
            </w:r>
            <w:r w:rsidRPr="00937AC9">
              <w:t>Employer</w:t>
            </w:r>
            <w:proofErr w:type="spellEnd"/>
          </w:p>
        </w:tc>
      </w:tr>
    </w:tbl>
    <w:p w:rsidR="00420A1E" w:rsidRDefault="001A063B" w:rsidP="0024104D">
      <w:pPr>
        <w:pStyle w:val="Heading2"/>
      </w:pPr>
      <w:r>
        <w:t>Add a m</w:t>
      </w:r>
      <w:r w:rsidR="00EE6402">
        <w:t>ulti-select p</w:t>
      </w:r>
      <w:r w:rsidR="00420A1E">
        <w:t>icklist field.</w:t>
      </w:r>
    </w:p>
    <w:p w:rsidR="00D526C6" w:rsidRDefault="00D526C6" w:rsidP="00506E39">
      <w:pPr>
        <w:pStyle w:val="Heading3"/>
        <w:ind w:left="1260" w:hanging="450"/>
      </w:pPr>
      <w:r>
        <w:t xml:space="preserve">Add a multi-select picklist field. </w:t>
      </w:r>
    </w:p>
    <w:p w:rsidR="00420A1E" w:rsidRDefault="00420A1E" w:rsidP="00506E39">
      <w:pPr>
        <w:pStyle w:val="Heading3"/>
        <w:ind w:left="1260" w:hanging="450"/>
      </w:pPr>
      <w:r>
        <w:t xml:space="preserve">In the </w:t>
      </w:r>
      <w:r w:rsidR="00D526C6">
        <w:t>Label</w:t>
      </w:r>
      <w:r>
        <w:t xml:space="preserve"> field, enter </w:t>
      </w:r>
      <w:r w:rsidRPr="00970901">
        <w:rPr>
          <w:rStyle w:val="Data"/>
        </w:rPr>
        <w:t>Education</w:t>
      </w:r>
      <w:r w:rsidR="00EE6402" w:rsidRPr="00EE6402">
        <w:rPr>
          <w:rStyle w:val="Data"/>
          <w:rFonts w:ascii="Arial" w:hAnsi="Arial" w:cs="Arial"/>
        </w:rPr>
        <w:t>.</w:t>
      </w:r>
      <w:r w:rsidR="00EE6402" w:rsidRPr="00EE6402">
        <w:rPr>
          <w:rFonts w:cs="Arial"/>
        </w:rPr>
        <w:t xml:space="preserve"> </w:t>
      </w:r>
      <w:r w:rsidR="001A063B">
        <w:t>(</w:t>
      </w:r>
      <w:r>
        <w:t xml:space="preserve">The </w:t>
      </w:r>
      <w:r w:rsidRPr="001A063B">
        <w:rPr>
          <w:rStyle w:val="FieldLabels"/>
        </w:rPr>
        <w:t>Unique Name</w:t>
      </w:r>
      <w:r>
        <w:t xml:space="preserve"> field auto-populates.</w:t>
      </w:r>
      <w:r w:rsidR="001A063B">
        <w:t>)</w:t>
      </w:r>
    </w:p>
    <w:p w:rsidR="00420A1E" w:rsidRDefault="00420A1E" w:rsidP="00506E39">
      <w:pPr>
        <w:pStyle w:val="Heading3"/>
        <w:ind w:left="1260" w:hanging="450"/>
      </w:pPr>
      <w:r>
        <w:t xml:space="preserve">Select </w:t>
      </w:r>
      <w:r w:rsidRPr="00970901">
        <w:rPr>
          <w:rStyle w:val="ClickPaths"/>
        </w:rPr>
        <w:t>Create New | Choice</w:t>
      </w:r>
      <w:r>
        <w:t xml:space="preserve"> from Choice Settings.</w:t>
      </w:r>
    </w:p>
    <w:p w:rsidR="00420A1E" w:rsidRDefault="00420A1E" w:rsidP="00506E39">
      <w:pPr>
        <w:pStyle w:val="Heading3"/>
        <w:ind w:left="1260" w:hanging="450"/>
      </w:pPr>
      <w:r>
        <w:t xml:space="preserve">Enter </w:t>
      </w:r>
      <w:r w:rsidRPr="00970901">
        <w:rPr>
          <w:rStyle w:val="Data"/>
        </w:rPr>
        <w:t>GED/HS Diploma</w:t>
      </w:r>
      <w:r>
        <w:t xml:space="preserve"> as the Label. </w:t>
      </w:r>
      <w:r w:rsidR="001A063B">
        <w:t>(</w:t>
      </w:r>
      <w:r>
        <w:t xml:space="preserve">The </w:t>
      </w:r>
      <w:r w:rsidRPr="001A063B">
        <w:rPr>
          <w:rStyle w:val="FieldLabels"/>
        </w:rPr>
        <w:t>Unique Name</w:t>
      </w:r>
      <w:r>
        <w:t xml:space="preserve"> field auto-populates.</w:t>
      </w:r>
      <w:r w:rsidR="001A063B">
        <w:t>)</w:t>
      </w:r>
      <w:r>
        <w:t xml:space="preserve"> </w:t>
      </w:r>
    </w:p>
    <w:p w:rsidR="00420A1E" w:rsidRDefault="00420A1E" w:rsidP="00506E39">
      <w:pPr>
        <w:pStyle w:val="Heading3"/>
        <w:ind w:left="1260" w:hanging="450"/>
      </w:pPr>
      <w:r>
        <w:t xml:space="preserve">Make sure </w:t>
      </w:r>
      <w:r w:rsidRPr="001A063B">
        <w:rPr>
          <w:rStyle w:val="IndividualRadioButton"/>
        </w:rPr>
        <w:t>Text</w:t>
      </w:r>
      <w:r>
        <w:t xml:space="preserve"> is selected as the </w:t>
      </w:r>
      <w:r w:rsidRPr="001A063B">
        <w:rPr>
          <w:rStyle w:val="FieldLabels"/>
        </w:rPr>
        <w:t>Value Data Type</w:t>
      </w:r>
      <w:r>
        <w:t xml:space="preserve">. </w:t>
      </w:r>
    </w:p>
    <w:p w:rsidR="00420A1E" w:rsidRDefault="00420A1E" w:rsidP="00506E39">
      <w:pPr>
        <w:pStyle w:val="Heading3"/>
        <w:ind w:left="1260" w:hanging="450"/>
      </w:pPr>
      <w:r>
        <w:t xml:space="preserve">Enter </w:t>
      </w:r>
      <w:r w:rsidRPr="00970901">
        <w:rPr>
          <w:rStyle w:val="Data"/>
        </w:rPr>
        <w:t>GED/HS Diploma</w:t>
      </w:r>
      <w:r>
        <w:t xml:space="preserve"> as the </w:t>
      </w:r>
      <w:r w:rsidRPr="001A063B">
        <w:rPr>
          <w:rStyle w:val="FieldLabels"/>
        </w:rPr>
        <w:t>Stored Value</w:t>
      </w:r>
      <w:r>
        <w:t xml:space="preserve"> and click </w:t>
      </w:r>
      <w:r w:rsidRPr="00204DCF">
        <w:rPr>
          <w:rStyle w:val="ButtonLabels"/>
        </w:rPr>
        <w:t>OK</w:t>
      </w:r>
      <w:r>
        <w:t>.</w:t>
      </w:r>
    </w:p>
    <w:p w:rsidR="00420A1E" w:rsidRDefault="00420A1E" w:rsidP="00506E39">
      <w:pPr>
        <w:pStyle w:val="Heading3"/>
        <w:ind w:left="1260" w:hanging="450"/>
      </w:pPr>
      <w:r>
        <w:t xml:space="preserve">Click </w:t>
      </w:r>
      <w:r w:rsidRPr="00204DCF">
        <w:rPr>
          <w:rStyle w:val="ButtonLabels"/>
        </w:rPr>
        <w:t>Add Choice</w:t>
      </w:r>
      <w:r>
        <w:t xml:space="preserve"> 6 times to add 6 other choices.</w:t>
      </w:r>
    </w:p>
    <w:p w:rsidR="00420A1E" w:rsidRDefault="001A063B" w:rsidP="00506E39">
      <w:pPr>
        <w:pStyle w:val="Heading3"/>
        <w:ind w:left="1260" w:hanging="450"/>
      </w:pPr>
      <w:r>
        <w:t>Repeat s</w:t>
      </w:r>
      <w:r w:rsidR="00420A1E">
        <w:t>teps ii</w:t>
      </w:r>
      <w:r w:rsidR="00970901">
        <w:t>i</w:t>
      </w:r>
      <w:r>
        <w:t>–v</w:t>
      </w:r>
      <w:r w:rsidR="00420A1E">
        <w:t xml:space="preserve"> for each of the choices with the following name and stored values:</w:t>
      </w:r>
    </w:p>
    <w:tbl>
      <w:tblPr>
        <w:tblStyle w:val="LightList1"/>
        <w:tblW w:w="0" w:type="auto"/>
        <w:jc w:val="center"/>
        <w:tblLook w:val="04A0" w:firstRow="1" w:lastRow="0" w:firstColumn="1" w:lastColumn="0" w:noHBand="0" w:noVBand="1"/>
      </w:tblPr>
      <w:tblGrid>
        <w:gridCol w:w="2340"/>
        <w:gridCol w:w="1980"/>
      </w:tblGrid>
      <w:tr w:rsidR="00DC474B" w:rsidRPr="00F24268" w:rsidTr="00DC474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340" w:type="dxa"/>
            <w:shd w:val="clear" w:color="auto" w:fill="A6A6A6" w:themeFill="background1" w:themeFillShade="A6"/>
          </w:tcPr>
          <w:p w:rsidR="00DC474B" w:rsidRPr="00F24268" w:rsidRDefault="00DC474B" w:rsidP="00970901">
            <w:r>
              <w:t>Choice Name</w:t>
            </w:r>
          </w:p>
        </w:tc>
        <w:tc>
          <w:tcPr>
            <w:tcW w:w="1980" w:type="dxa"/>
            <w:shd w:val="clear" w:color="auto" w:fill="A6A6A6" w:themeFill="background1" w:themeFillShade="A6"/>
          </w:tcPr>
          <w:p w:rsidR="00DC474B" w:rsidRDefault="00DC474B" w:rsidP="00970901">
            <w:pPr>
              <w:cnfStyle w:val="100000000000" w:firstRow="1" w:lastRow="0" w:firstColumn="0" w:lastColumn="0" w:oddVBand="0" w:evenVBand="0" w:oddHBand="0" w:evenHBand="0" w:firstRowFirstColumn="0" w:firstRowLastColumn="0" w:lastRowFirstColumn="0" w:lastRowLastColumn="0"/>
            </w:pPr>
            <w:r>
              <w:t>Stored Value</w:t>
            </w:r>
          </w:p>
        </w:tc>
      </w:tr>
      <w:tr w:rsidR="00DC474B" w:rsidRPr="00F24268" w:rsidTr="0097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DC474B">
            <w:pPr>
              <w:rPr>
                <w:b w:val="0"/>
              </w:rPr>
            </w:pPr>
            <w:r w:rsidRPr="00DC474B">
              <w:rPr>
                <w:b w:val="0"/>
              </w:rPr>
              <w:t>BA/BS</w:t>
            </w:r>
          </w:p>
        </w:tc>
        <w:tc>
          <w:tcPr>
            <w:tcW w:w="1980" w:type="dxa"/>
          </w:tcPr>
          <w:p w:rsidR="00DC474B" w:rsidRPr="00DC474B" w:rsidRDefault="00DC474B" w:rsidP="00DC474B">
            <w:pPr>
              <w:cnfStyle w:val="000000100000" w:firstRow="0" w:lastRow="0" w:firstColumn="0" w:lastColumn="0" w:oddVBand="0" w:evenVBand="0" w:oddHBand="1" w:evenHBand="0" w:firstRowFirstColumn="0" w:firstRowLastColumn="0" w:lastRowFirstColumn="0" w:lastRowLastColumn="0"/>
            </w:pPr>
            <w:r w:rsidRPr="00DC474B">
              <w:t>BA/BS</w:t>
            </w:r>
          </w:p>
        </w:tc>
      </w:tr>
      <w:tr w:rsidR="00DC474B" w:rsidRPr="00F24268" w:rsidTr="0097090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970901">
            <w:pPr>
              <w:rPr>
                <w:b w:val="0"/>
              </w:rPr>
            </w:pPr>
            <w:r w:rsidRPr="00DC474B">
              <w:rPr>
                <w:b w:val="0"/>
              </w:rPr>
              <w:t>MA/MS/MBA</w:t>
            </w:r>
          </w:p>
        </w:tc>
        <w:tc>
          <w:tcPr>
            <w:tcW w:w="1980" w:type="dxa"/>
          </w:tcPr>
          <w:p w:rsidR="00DC474B" w:rsidRDefault="00DC474B" w:rsidP="00970901">
            <w:pPr>
              <w:cnfStyle w:val="000000000000" w:firstRow="0" w:lastRow="0" w:firstColumn="0" w:lastColumn="0" w:oddVBand="0" w:evenVBand="0" w:oddHBand="0" w:evenHBand="0" w:firstRowFirstColumn="0" w:firstRowLastColumn="0" w:lastRowFirstColumn="0" w:lastRowLastColumn="0"/>
            </w:pPr>
            <w:r w:rsidRPr="00DC474B">
              <w:t>MA/MS/MBA</w:t>
            </w:r>
          </w:p>
        </w:tc>
      </w:tr>
      <w:tr w:rsidR="00DC474B" w:rsidRPr="00F24268" w:rsidTr="0097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970901">
            <w:pPr>
              <w:rPr>
                <w:b w:val="0"/>
              </w:rPr>
            </w:pPr>
            <w:r w:rsidRPr="00DC474B">
              <w:rPr>
                <w:b w:val="0"/>
              </w:rPr>
              <w:t>MD</w:t>
            </w:r>
          </w:p>
        </w:tc>
        <w:tc>
          <w:tcPr>
            <w:tcW w:w="1980" w:type="dxa"/>
          </w:tcPr>
          <w:p w:rsidR="00DC474B" w:rsidRDefault="00DC474B" w:rsidP="00970901">
            <w:pPr>
              <w:cnfStyle w:val="000000100000" w:firstRow="0" w:lastRow="0" w:firstColumn="0" w:lastColumn="0" w:oddVBand="0" w:evenVBand="0" w:oddHBand="1" w:evenHBand="0" w:firstRowFirstColumn="0" w:firstRowLastColumn="0" w:lastRowFirstColumn="0" w:lastRowLastColumn="0"/>
            </w:pPr>
            <w:r w:rsidRPr="00DC474B">
              <w:t>MD</w:t>
            </w:r>
          </w:p>
        </w:tc>
      </w:tr>
      <w:tr w:rsidR="00DC474B" w:rsidRPr="00F24268" w:rsidTr="0097090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970901">
            <w:pPr>
              <w:rPr>
                <w:b w:val="0"/>
              </w:rPr>
            </w:pPr>
            <w:r w:rsidRPr="00DC474B">
              <w:rPr>
                <w:b w:val="0"/>
              </w:rPr>
              <w:t>JD</w:t>
            </w:r>
          </w:p>
        </w:tc>
        <w:tc>
          <w:tcPr>
            <w:tcW w:w="1980" w:type="dxa"/>
          </w:tcPr>
          <w:p w:rsidR="00DC474B" w:rsidRDefault="00DC474B" w:rsidP="00970901">
            <w:pPr>
              <w:cnfStyle w:val="000000000000" w:firstRow="0" w:lastRow="0" w:firstColumn="0" w:lastColumn="0" w:oddVBand="0" w:evenVBand="0" w:oddHBand="0" w:evenHBand="0" w:firstRowFirstColumn="0" w:firstRowLastColumn="0" w:lastRowFirstColumn="0" w:lastRowLastColumn="0"/>
            </w:pPr>
            <w:r w:rsidRPr="00DC474B">
              <w:t>JD</w:t>
            </w:r>
          </w:p>
        </w:tc>
      </w:tr>
      <w:tr w:rsidR="00DC474B" w:rsidRPr="00F24268" w:rsidTr="009709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970901">
            <w:pPr>
              <w:rPr>
                <w:b w:val="0"/>
              </w:rPr>
            </w:pPr>
            <w:r w:rsidRPr="00DC474B">
              <w:rPr>
                <w:b w:val="0"/>
              </w:rPr>
              <w:t>PhD</w:t>
            </w:r>
          </w:p>
        </w:tc>
        <w:tc>
          <w:tcPr>
            <w:tcW w:w="1980" w:type="dxa"/>
          </w:tcPr>
          <w:p w:rsidR="00DC474B" w:rsidRDefault="00DC474B" w:rsidP="00970901">
            <w:pPr>
              <w:cnfStyle w:val="000000100000" w:firstRow="0" w:lastRow="0" w:firstColumn="0" w:lastColumn="0" w:oddVBand="0" w:evenVBand="0" w:oddHBand="1" w:evenHBand="0" w:firstRowFirstColumn="0" w:firstRowLastColumn="0" w:lastRowFirstColumn="0" w:lastRowLastColumn="0"/>
            </w:pPr>
            <w:r w:rsidRPr="00DC474B">
              <w:t>PhD</w:t>
            </w:r>
          </w:p>
        </w:tc>
      </w:tr>
      <w:tr w:rsidR="00DC474B" w:rsidRPr="00F24268" w:rsidTr="00970901">
        <w:trPr>
          <w:jc w:val="center"/>
        </w:trPr>
        <w:tc>
          <w:tcPr>
            <w:cnfStyle w:val="001000000000" w:firstRow="0" w:lastRow="0" w:firstColumn="1" w:lastColumn="0" w:oddVBand="0" w:evenVBand="0" w:oddHBand="0" w:evenHBand="0" w:firstRowFirstColumn="0" w:firstRowLastColumn="0" w:lastRowFirstColumn="0" w:lastRowLastColumn="0"/>
            <w:tcW w:w="2340" w:type="dxa"/>
          </w:tcPr>
          <w:p w:rsidR="00DC474B" w:rsidRPr="00DC474B" w:rsidRDefault="00DC474B" w:rsidP="00970901">
            <w:pPr>
              <w:rPr>
                <w:b w:val="0"/>
              </w:rPr>
            </w:pPr>
            <w:r w:rsidRPr="00DC474B">
              <w:rPr>
                <w:b w:val="0"/>
              </w:rPr>
              <w:t>Post Doc</w:t>
            </w:r>
          </w:p>
        </w:tc>
        <w:tc>
          <w:tcPr>
            <w:tcW w:w="1980" w:type="dxa"/>
          </w:tcPr>
          <w:p w:rsidR="00DC474B" w:rsidRPr="00DC474B" w:rsidRDefault="00DC474B" w:rsidP="00970901">
            <w:pPr>
              <w:cnfStyle w:val="000000000000" w:firstRow="0" w:lastRow="0" w:firstColumn="0" w:lastColumn="0" w:oddVBand="0" w:evenVBand="0" w:oddHBand="0" w:evenHBand="0" w:firstRowFirstColumn="0" w:firstRowLastColumn="0" w:lastRowFirstColumn="0" w:lastRowLastColumn="0"/>
            </w:pPr>
            <w:r w:rsidRPr="00DC474B">
              <w:t>Post Doc</w:t>
            </w:r>
          </w:p>
        </w:tc>
      </w:tr>
    </w:tbl>
    <w:p w:rsidR="004F0537" w:rsidRDefault="00420A1E" w:rsidP="0024104D">
      <w:pPr>
        <w:pStyle w:val="Heading2"/>
      </w:pPr>
      <w:r>
        <w:lastRenderedPageBreak/>
        <w:t xml:space="preserve">Click and drag the </w:t>
      </w:r>
      <w:r w:rsidRPr="00970901">
        <w:rPr>
          <w:rStyle w:val="FieldLabels"/>
        </w:rPr>
        <w:t>Education</w:t>
      </w:r>
      <w:r>
        <w:t xml:space="preserve"> field so that it is below the </w:t>
      </w:r>
      <w:r w:rsidRPr="00970901">
        <w:rPr>
          <w:rStyle w:val="FieldLabels"/>
        </w:rPr>
        <w:t>Years of Experience</w:t>
      </w:r>
      <w:r>
        <w:t xml:space="preserve"> fi</w:t>
      </w:r>
      <w:r w:rsidR="00970901">
        <w:t>e</w:t>
      </w:r>
      <w:r>
        <w:t xml:space="preserve">ld and above the </w:t>
      </w:r>
      <w:r w:rsidRPr="00970901">
        <w:rPr>
          <w:rStyle w:val="FieldLabels"/>
        </w:rPr>
        <w:t>Currently Employed</w:t>
      </w:r>
      <w:r>
        <w:t xml:space="preserve"> field. </w:t>
      </w:r>
    </w:p>
    <w:p w:rsidR="00A3743D" w:rsidRDefault="00A3743D" w:rsidP="0024104D">
      <w:pPr>
        <w:pStyle w:val="Heading2"/>
      </w:pPr>
      <w:r w:rsidRPr="0014654F">
        <w:t xml:space="preserve">Click </w:t>
      </w:r>
      <w:r w:rsidRPr="00204DCF">
        <w:rPr>
          <w:rStyle w:val="ButtonLabels"/>
        </w:rPr>
        <w:t>OK</w:t>
      </w:r>
      <w:r w:rsidRPr="001A20A6">
        <w:t xml:space="preserve"> to complete the screen element.</w:t>
      </w:r>
    </w:p>
    <w:p w:rsidR="00A3743D" w:rsidRDefault="00A3743D" w:rsidP="0024104D">
      <w:pPr>
        <w:pStyle w:val="Heading2"/>
      </w:pPr>
      <w:r>
        <w:t xml:space="preserve">Connect the </w:t>
      </w:r>
      <w:r w:rsidR="00622C8E" w:rsidRPr="00B81896">
        <w:t>Candidate's Contact Information</w:t>
      </w:r>
      <w:r w:rsidR="00414CAE">
        <w:t xml:space="preserve"> </w:t>
      </w:r>
      <w:r>
        <w:t>element to the</w:t>
      </w:r>
      <w:r w:rsidRPr="00506E39">
        <w:t xml:space="preserve"> </w:t>
      </w:r>
      <w:r w:rsidR="00622C8E" w:rsidRPr="00B81896">
        <w:t>Experience and Education</w:t>
      </w:r>
      <w:r w:rsidR="00414CAE" w:rsidRPr="00204DCF">
        <w:rPr>
          <w:rStyle w:val="ButtonLabels"/>
        </w:rPr>
        <w:t xml:space="preserve"> </w:t>
      </w:r>
      <w:r>
        <w:t xml:space="preserve">element. </w:t>
      </w:r>
    </w:p>
    <w:p w:rsidR="00A3743D" w:rsidRPr="001A20A6" w:rsidRDefault="00A3743D" w:rsidP="0024104D">
      <w:pPr>
        <w:pStyle w:val="Heading2"/>
      </w:pPr>
      <w:r>
        <w:t xml:space="preserve">Click </w:t>
      </w:r>
      <w:r w:rsidRPr="001A20A6">
        <w:rPr>
          <w:rStyle w:val="Boldonly"/>
        </w:rPr>
        <w:t>Save</w:t>
      </w:r>
      <w:r>
        <w:t>.</w:t>
      </w:r>
    </w:p>
    <w:p w:rsidR="00A3743D" w:rsidRPr="00417220" w:rsidRDefault="00A3743D" w:rsidP="0024104D">
      <w:pPr>
        <w:pStyle w:val="Heading1"/>
      </w:pPr>
      <w:r w:rsidRPr="00417220">
        <w:t>Add a record create element to create a new candidate record.</w:t>
      </w:r>
    </w:p>
    <w:p w:rsidR="00A3743D" w:rsidRPr="0014654F" w:rsidRDefault="00A3743D" w:rsidP="0024104D">
      <w:pPr>
        <w:pStyle w:val="Heading2"/>
      </w:pPr>
      <w:r w:rsidRPr="0014654F">
        <w:t xml:space="preserve">Drag and drop </w:t>
      </w:r>
      <w:r>
        <w:rPr>
          <w:rStyle w:val="ClickPaths"/>
        </w:rPr>
        <w:t>Record Create</w:t>
      </w:r>
      <w:r w:rsidRPr="0014654F">
        <w:t xml:space="preserve"> from the palette onto the flow window.</w:t>
      </w:r>
    </w:p>
    <w:p w:rsidR="00A3743D" w:rsidRPr="001A20A6" w:rsidRDefault="001A063B" w:rsidP="0024104D">
      <w:pPr>
        <w:pStyle w:val="Heading2"/>
      </w:pPr>
      <w:r>
        <w:t>Name the element</w:t>
      </w:r>
      <w:r w:rsidR="00A3743D">
        <w:t xml:space="preserve"> </w:t>
      </w:r>
      <w:r w:rsidR="00A3743D">
        <w:rPr>
          <w:rStyle w:val="Data"/>
        </w:rPr>
        <w:t>Create Candidate</w:t>
      </w:r>
      <w:r w:rsidR="00A3743D" w:rsidRPr="001A20A6">
        <w:t>.</w:t>
      </w:r>
      <w:r w:rsidR="00A3743D">
        <w:t xml:space="preserve"> </w:t>
      </w:r>
      <w:r>
        <w:t>(</w:t>
      </w:r>
      <w:r w:rsidR="00A3743D">
        <w:t xml:space="preserve">The </w:t>
      </w:r>
      <w:r w:rsidR="00A3743D" w:rsidRPr="001A063B">
        <w:rPr>
          <w:rStyle w:val="FieldLabels"/>
        </w:rPr>
        <w:t>Unique Name</w:t>
      </w:r>
      <w:r w:rsidR="00A3743D">
        <w:t xml:space="preserve"> field auto-populates.</w:t>
      </w:r>
      <w:r>
        <w:t>)</w:t>
      </w:r>
    </w:p>
    <w:p w:rsidR="00A3743D" w:rsidRDefault="00A3743D" w:rsidP="0024104D">
      <w:pPr>
        <w:pStyle w:val="Heading2"/>
      </w:pPr>
      <w:r>
        <w:t xml:space="preserve">Select the </w:t>
      </w:r>
      <w:r w:rsidRPr="00970901">
        <w:rPr>
          <w:rStyle w:val="PicklistValues"/>
        </w:rPr>
        <w:t>Candidate</w:t>
      </w:r>
      <w:r>
        <w:t xml:space="preserve"> object from the </w:t>
      </w:r>
      <w:r w:rsidR="00D526C6">
        <w:t xml:space="preserve">Custom section of the </w:t>
      </w:r>
      <w:r w:rsidRPr="00EE6402">
        <w:rPr>
          <w:rStyle w:val="FieldLabels"/>
        </w:rPr>
        <w:t>Create</w:t>
      </w:r>
      <w:r>
        <w:t xml:space="preserve"> picklist.</w:t>
      </w:r>
    </w:p>
    <w:p w:rsidR="00A3743D" w:rsidRDefault="00A3743D" w:rsidP="0024104D">
      <w:pPr>
        <w:pStyle w:val="Heading2"/>
      </w:pPr>
      <w:r>
        <w:t>Configure the fields and associated values:</w:t>
      </w:r>
    </w:p>
    <w:tbl>
      <w:tblPr>
        <w:tblStyle w:val="LightList1"/>
        <w:tblW w:w="0" w:type="auto"/>
        <w:jc w:val="center"/>
        <w:tblLook w:val="04A0" w:firstRow="1" w:lastRow="0" w:firstColumn="1" w:lastColumn="0" w:noHBand="0" w:noVBand="1"/>
      </w:tblPr>
      <w:tblGrid>
        <w:gridCol w:w="2709"/>
        <w:gridCol w:w="4586"/>
      </w:tblGrid>
      <w:tr w:rsidR="00A3743D" w:rsidRPr="00F24268" w:rsidTr="00D526C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09" w:type="dxa"/>
            <w:shd w:val="clear" w:color="auto" w:fill="A6A6A6" w:themeFill="background1" w:themeFillShade="A6"/>
          </w:tcPr>
          <w:p w:rsidR="00A3743D" w:rsidRPr="00F24268" w:rsidRDefault="00A3743D" w:rsidP="0014322B">
            <w:r w:rsidRPr="00F24268">
              <w:t>Field</w:t>
            </w:r>
          </w:p>
        </w:tc>
        <w:tc>
          <w:tcPr>
            <w:tcW w:w="4586" w:type="dxa"/>
            <w:shd w:val="clear" w:color="auto" w:fill="A6A6A6" w:themeFill="background1" w:themeFillShade="A6"/>
          </w:tcPr>
          <w:p w:rsidR="00A3743D" w:rsidRPr="00F24268" w:rsidRDefault="00D526C6" w:rsidP="0014322B">
            <w:pPr>
              <w:cnfStyle w:val="100000000000" w:firstRow="1" w:lastRow="0" w:firstColumn="0" w:lastColumn="0" w:oddVBand="0" w:evenVBand="0" w:oddHBand="0" w:evenHBand="0" w:firstRowFirstColumn="0" w:firstRowLastColumn="0" w:lastRowFirstColumn="0" w:lastRowLastColumn="0"/>
            </w:pPr>
            <w:r>
              <w:t>Values</w:t>
            </w:r>
          </w:p>
        </w:tc>
      </w:tr>
      <w:tr w:rsidR="00A3743D" w:rsidRPr="00F24268" w:rsidTr="00D52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First_Name__c</w:t>
            </w:r>
            <w:proofErr w:type="spellEnd"/>
          </w:p>
        </w:tc>
        <w:tc>
          <w:tcPr>
            <w:tcW w:w="4586" w:type="dxa"/>
          </w:tcPr>
          <w:p w:rsidR="00A3743D" w:rsidRPr="000F7A03" w:rsidRDefault="00D526C6" w:rsidP="0014322B">
            <w:pPr>
              <w:cnfStyle w:val="000000100000" w:firstRow="0" w:lastRow="0" w:firstColumn="0" w:lastColumn="0" w:oddVBand="0" w:evenVBand="0" w:oddHBand="1" w:evenHBand="0" w:firstRowFirstColumn="0" w:firstRowLastColumn="0" w:lastRowFirstColumn="0" w:lastRowLastColumn="0"/>
            </w:pPr>
            <w:r>
              <w:t xml:space="preserve">Screen Input Fields | </w:t>
            </w:r>
            <w:proofErr w:type="spellStart"/>
            <w:r w:rsidR="00A3743D" w:rsidRPr="000F7A03">
              <w:t>First_Name</w:t>
            </w:r>
            <w:proofErr w:type="spellEnd"/>
          </w:p>
        </w:tc>
      </w:tr>
      <w:tr w:rsidR="00A3743D" w:rsidRPr="00F24268" w:rsidTr="00D526C6">
        <w:trPr>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Last_Name__c</w:t>
            </w:r>
            <w:proofErr w:type="spellEnd"/>
          </w:p>
        </w:tc>
        <w:tc>
          <w:tcPr>
            <w:tcW w:w="4586" w:type="dxa"/>
          </w:tcPr>
          <w:p w:rsidR="00A3743D" w:rsidRPr="000F7A03" w:rsidRDefault="00D526C6" w:rsidP="0014322B">
            <w:pPr>
              <w:cnfStyle w:val="000000000000" w:firstRow="0" w:lastRow="0" w:firstColumn="0" w:lastColumn="0" w:oddVBand="0" w:evenVBand="0" w:oddHBand="0" w:evenHBand="0" w:firstRowFirstColumn="0" w:firstRowLastColumn="0" w:lastRowFirstColumn="0" w:lastRowLastColumn="0"/>
            </w:pPr>
            <w:r>
              <w:t xml:space="preserve">Screen Input Fields | </w:t>
            </w:r>
            <w:proofErr w:type="spellStart"/>
            <w:r w:rsidR="00A3743D" w:rsidRPr="000F7A03">
              <w:t>Last_Name</w:t>
            </w:r>
            <w:proofErr w:type="spellEnd"/>
          </w:p>
        </w:tc>
      </w:tr>
      <w:tr w:rsidR="00A3743D" w:rsidRPr="00F24268" w:rsidTr="00D52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Phone__c</w:t>
            </w:r>
            <w:proofErr w:type="spellEnd"/>
          </w:p>
        </w:tc>
        <w:tc>
          <w:tcPr>
            <w:tcW w:w="4586" w:type="dxa"/>
          </w:tcPr>
          <w:p w:rsidR="00A3743D" w:rsidRPr="000F7A03" w:rsidRDefault="00D526C6" w:rsidP="0014322B">
            <w:pPr>
              <w:cnfStyle w:val="000000100000" w:firstRow="0" w:lastRow="0" w:firstColumn="0" w:lastColumn="0" w:oddVBand="0" w:evenVBand="0" w:oddHBand="1" w:evenHBand="0" w:firstRowFirstColumn="0" w:firstRowLastColumn="0" w:lastRowFirstColumn="0" w:lastRowLastColumn="0"/>
            </w:pPr>
            <w:r>
              <w:t xml:space="preserve">Screen Input Fields | </w:t>
            </w:r>
            <w:r w:rsidR="00A3743D" w:rsidRPr="000F7A03">
              <w:t>Phone</w:t>
            </w:r>
          </w:p>
        </w:tc>
      </w:tr>
      <w:tr w:rsidR="00A3743D" w:rsidRPr="00F24268" w:rsidTr="00D526C6">
        <w:trPr>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Mobile__c</w:t>
            </w:r>
            <w:proofErr w:type="spellEnd"/>
          </w:p>
        </w:tc>
        <w:tc>
          <w:tcPr>
            <w:tcW w:w="4586" w:type="dxa"/>
          </w:tcPr>
          <w:p w:rsidR="00A3743D" w:rsidRPr="000F7A03" w:rsidRDefault="00D526C6" w:rsidP="003D15D5">
            <w:pPr>
              <w:cnfStyle w:val="000000000000" w:firstRow="0" w:lastRow="0" w:firstColumn="0" w:lastColumn="0" w:oddVBand="0" w:evenVBand="0" w:oddHBand="0" w:evenHBand="0" w:firstRowFirstColumn="0" w:firstRowLastColumn="0" w:lastRowFirstColumn="0" w:lastRowLastColumn="0"/>
            </w:pPr>
            <w:r>
              <w:t xml:space="preserve">Screen Input Fields | </w:t>
            </w:r>
            <w:proofErr w:type="spellStart"/>
            <w:r w:rsidR="00A3743D" w:rsidRPr="000F7A03">
              <w:t>Mobile</w:t>
            </w:r>
            <w:r w:rsidR="003D15D5">
              <w:t>_</w:t>
            </w:r>
            <w:r w:rsidR="00A3743D" w:rsidRPr="000F7A03">
              <w:t>Phone</w:t>
            </w:r>
            <w:proofErr w:type="spellEnd"/>
          </w:p>
        </w:tc>
      </w:tr>
      <w:tr w:rsidR="00A3743D" w:rsidRPr="00F24268" w:rsidTr="00D52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Email__c</w:t>
            </w:r>
            <w:proofErr w:type="spellEnd"/>
          </w:p>
        </w:tc>
        <w:tc>
          <w:tcPr>
            <w:tcW w:w="4586" w:type="dxa"/>
          </w:tcPr>
          <w:p w:rsidR="00A3743D" w:rsidRPr="000F7A03" w:rsidRDefault="00D526C6" w:rsidP="00D526C6">
            <w:pPr>
              <w:cnfStyle w:val="000000100000" w:firstRow="0" w:lastRow="0" w:firstColumn="0" w:lastColumn="0" w:oddVBand="0" w:evenVBand="0" w:oddHBand="1" w:evenHBand="0" w:firstRowFirstColumn="0" w:firstRowLastColumn="0" w:lastRowFirstColumn="0" w:lastRowLastColumn="0"/>
            </w:pPr>
            <w:r>
              <w:t xml:space="preserve">Screen Input Fields | </w:t>
            </w:r>
            <w:proofErr w:type="spellStart"/>
            <w:r w:rsidR="00A3743D" w:rsidRPr="000F7A03">
              <w:t>Email_Address</w:t>
            </w:r>
            <w:proofErr w:type="spellEnd"/>
          </w:p>
        </w:tc>
      </w:tr>
      <w:tr w:rsidR="00A3743D" w:rsidRPr="00F24268" w:rsidTr="00D526C6">
        <w:trPr>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Education__c</w:t>
            </w:r>
            <w:proofErr w:type="spellEnd"/>
          </w:p>
        </w:tc>
        <w:tc>
          <w:tcPr>
            <w:tcW w:w="4586" w:type="dxa"/>
          </w:tcPr>
          <w:p w:rsidR="00A3743D" w:rsidRPr="000F7A03" w:rsidRDefault="00D526C6" w:rsidP="0014322B">
            <w:pPr>
              <w:cnfStyle w:val="000000000000" w:firstRow="0" w:lastRow="0" w:firstColumn="0" w:lastColumn="0" w:oddVBand="0" w:evenVBand="0" w:oddHBand="0" w:evenHBand="0" w:firstRowFirstColumn="0" w:firstRowLastColumn="0" w:lastRowFirstColumn="0" w:lastRowLastColumn="0"/>
            </w:pPr>
            <w:r>
              <w:t xml:space="preserve">Screen Multi-Select Fields | </w:t>
            </w:r>
            <w:r w:rsidR="00A3743D" w:rsidRPr="000F7A03">
              <w:t>Education</w:t>
            </w:r>
          </w:p>
        </w:tc>
      </w:tr>
      <w:tr w:rsidR="00A3743D" w:rsidRPr="00F24268" w:rsidTr="00D52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Currently_Employed__c</w:t>
            </w:r>
            <w:proofErr w:type="spellEnd"/>
          </w:p>
        </w:tc>
        <w:tc>
          <w:tcPr>
            <w:tcW w:w="4586" w:type="dxa"/>
          </w:tcPr>
          <w:p w:rsidR="00A3743D" w:rsidRPr="000F7A03" w:rsidRDefault="00D526C6" w:rsidP="0014322B">
            <w:pPr>
              <w:cnfStyle w:val="000000100000" w:firstRow="0" w:lastRow="0" w:firstColumn="0" w:lastColumn="0" w:oddVBand="0" w:evenVBand="0" w:oddHBand="1" w:evenHBand="0" w:firstRowFirstColumn="0" w:firstRowLastColumn="0" w:lastRowFirstColumn="0" w:lastRowLastColumn="0"/>
            </w:pPr>
            <w:r>
              <w:t xml:space="preserve">Screen Input Fields | </w:t>
            </w:r>
            <w:proofErr w:type="spellStart"/>
            <w:r w:rsidR="00A3743D" w:rsidRPr="000F7A03">
              <w:t>Currently_Employed</w:t>
            </w:r>
            <w:proofErr w:type="spellEnd"/>
          </w:p>
        </w:tc>
      </w:tr>
      <w:tr w:rsidR="00A3743D" w:rsidRPr="00F24268" w:rsidTr="00D526C6">
        <w:trPr>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Current_Employer__c</w:t>
            </w:r>
            <w:proofErr w:type="spellEnd"/>
          </w:p>
        </w:tc>
        <w:tc>
          <w:tcPr>
            <w:tcW w:w="4586" w:type="dxa"/>
          </w:tcPr>
          <w:p w:rsidR="00A3743D" w:rsidRPr="000F7A03" w:rsidRDefault="00D526C6" w:rsidP="0014322B">
            <w:pPr>
              <w:cnfStyle w:val="000000000000" w:firstRow="0" w:lastRow="0" w:firstColumn="0" w:lastColumn="0" w:oddVBand="0" w:evenVBand="0" w:oddHBand="0" w:evenHBand="0" w:firstRowFirstColumn="0" w:firstRowLastColumn="0" w:lastRowFirstColumn="0" w:lastRowLastColumn="0"/>
            </w:pPr>
            <w:r>
              <w:t xml:space="preserve">Screen Input Fields | </w:t>
            </w:r>
            <w:proofErr w:type="spellStart"/>
            <w:r w:rsidR="00A3743D" w:rsidRPr="000F7A03">
              <w:t>Current_Employer</w:t>
            </w:r>
            <w:proofErr w:type="spellEnd"/>
          </w:p>
        </w:tc>
      </w:tr>
      <w:tr w:rsidR="00A3743D" w:rsidRPr="00F24268" w:rsidTr="00D52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9" w:type="dxa"/>
          </w:tcPr>
          <w:p w:rsidR="00A3743D" w:rsidRPr="000F7A03" w:rsidRDefault="00A3743D" w:rsidP="0014322B">
            <w:pPr>
              <w:rPr>
                <w:b w:val="0"/>
              </w:rPr>
            </w:pPr>
            <w:proofErr w:type="spellStart"/>
            <w:r w:rsidRPr="000F7A03">
              <w:rPr>
                <w:b w:val="0"/>
              </w:rPr>
              <w:t>Years_of_Experience__c</w:t>
            </w:r>
            <w:proofErr w:type="spellEnd"/>
          </w:p>
        </w:tc>
        <w:tc>
          <w:tcPr>
            <w:tcW w:w="4586" w:type="dxa"/>
          </w:tcPr>
          <w:p w:rsidR="00A3743D" w:rsidRPr="000F7A03" w:rsidRDefault="00D526C6" w:rsidP="0014322B">
            <w:pPr>
              <w:cnfStyle w:val="000000100000" w:firstRow="0" w:lastRow="0" w:firstColumn="0" w:lastColumn="0" w:oddVBand="0" w:evenVBand="0" w:oddHBand="1" w:evenHBand="0" w:firstRowFirstColumn="0" w:firstRowLastColumn="0" w:lastRowFirstColumn="0" w:lastRowLastColumn="0"/>
            </w:pPr>
            <w:r>
              <w:t xml:space="preserve">Screen Input Fields | </w:t>
            </w:r>
            <w:proofErr w:type="spellStart"/>
            <w:r w:rsidR="00A3743D" w:rsidRPr="000F7A03">
              <w:t>Years_of_Experienc</w:t>
            </w:r>
            <w:r w:rsidR="001A063B">
              <w:t>e</w:t>
            </w:r>
            <w:proofErr w:type="spellEnd"/>
          </w:p>
        </w:tc>
      </w:tr>
    </w:tbl>
    <w:p w:rsidR="00A3743D" w:rsidRDefault="00A3743D" w:rsidP="0024104D">
      <w:pPr>
        <w:pStyle w:val="Heading2"/>
      </w:pPr>
      <w:r w:rsidRPr="0014654F">
        <w:t xml:space="preserve">Click </w:t>
      </w:r>
      <w:r w:rsidRPr="00204DCF">
        <w:rPr>
          <w:rStyle w:val="ButtonLabels"/>
        </w:rPr>
        <w:t>OK</w:t>
      </w:r>
      <w:r w:rsidRPr="001A20A6">
        <w:t>.</w:t>
      </w:r>
    </w:p>
    <w:p w:rsidR="00A3743D" w:rsidRDefault="00A3743D" w:rsidP="0024104D">
      <w:pPr>
        <w:pStyle w:val="Heading2"/>
      </w:pPr>
      <w:r>
        <w:t xml:space="preserve">Click and drag an arrow connector from the </w:t>
      </w:r>
      <w:r w:rsidR="00622C8E" w:rsidRPr="00B81896">
        <w:t>Experience and Education</w:t>
      </w:r>
      <w:r>
        <w:t xml:space="preserve"> element to the </w:t>
      </w:r>
      <w:r w:rsidR="00622C8E" w:rsidRPr="00B81896">
        <w:t>Record Create</w:t>
      </w:r>
      <w:r>
        <w:t xml:space="preserve"> element to connect the elements together.</w:t>
      </w:r>
    </w:p>
    <w:p w:rsidR="00A3743D" w:rsidRDefault="00A3743D" w:rsidP="0024104D">
      <w:pPr>
        <w:pStyle w:val="Heading2"/>
      </w:pPr>
      <w:r>
        <w:t xml:space="preserve">Click </w:t>
      </w:r>
      <w:r w:rsidRPr="001A20A6">
        <w:rPr>
          <w:rStyle w:val="Boldonly"/>
        </w:rPr>
        <w:t>Save</w:t>
      </w:r>
      <w:r w:rsidR="00622C8E" w:rsidRPr="00B81896">
        <w:t>.</w:t>
      </w:r>
    </w:p>
    <w:p w:rsidR="00A3743D" w:rsidRDefault="00A3743D" w:rsidP="0024104D">
      <w:pPr>
        <w:pStyle w:val="Heading1"/>
      </w:pPr>
      <w:r>
        <w:t>Add a screen element to finish the wizard.</w:t>
      </w:r>
    </w:p>
    <w:p w:rsidR="00A3743D" w:rsidRPr="0014654F" w:rsidRDefault="00A3743D" w:rsidP="0024104D">
      <w:pPr>
        <w:pStyle w:val="Heading2"/>
      </w:pPr>
      <w:r w:rsidRPr="0014654F">
        <w:t xml:space="preserve">Drag and drop </w:t>
      </w:r>
      <w:r w:rsidRPr="00147DDE">
        <w:rPr>
          <w:rStyle w:val="ClickPaths"/>
        </w:rPr>
        <w:t>Screen</w:t>
      </w:r>
      <w:r w:rsidRPr="0014654F">
        <w:t xml:space="preserve"> from the palette onto the flow window.</w:t>
      </w:r>
    </w:p>
    <w:p w:rsidR="00A3743D" w:rsidRDefault="00A3743D" w:rsidP="0024104D">
      <w:pPr>
        <w:pStyle w:val="Heading2"/>
      </w:pPr>
      <w:r w:rsidRPr="0014654F">
        <w:t xml:space="preserve">In the </w:t>
      </w:r>
      <w:r w:rsidRPr="00147DDE">
        <w:rPr>
          <w:rStyle w:val="FieldLabels"/>
        </w:rPr>
        <w:t>Name</w:t>
      </w:r>
      <w:r>
        <w:t xml:space="preserve"> field, enter </w:t>
      </w:r>
      <w:r w:rsidRPr="0056755D">
        <w:rPr>
          <w:rStyle w:val="Data"/>
        </w:rPr>
        <w:t>Candidate Created</w:t>
      </w:r>
      <w:r w:rsidR="00EE6402" w:rsidRPr="00EE6402">
        <w:rPr>
          <w:rStyle w:val="Data"/>
          <w:rFonts w:ascii="Arial" w:hAnsi="Arial" w:cs="Arial"/>
        </w:rPr>
        <w:t>.</w:t>
      </w:r>
      <w:r>
        <w:t xml:space="preserve"> </w:t>
      </w:r>
      <w:r w:rsidR="001A063B">
        <w:t>(</w:t>
      </w:r>
      <w:r>
        <w:t xml:space="preserve">The </w:t>
      </w:r>
      <w:r w:rsidRPr="001A063B">
        <w:rPr>
          <w:rStyle w:val="FieldLabels"/>
        </w:rPr>
        <w:t>Unique Name</w:t>
      </w:r>
      <w:r>
        <w:t xml:space="preserve"> field auto-populates.</w:t>
      </w:r>
      <w:r w:rsidR="001A063B">
        <w:t>)</w:t>
      </w:r>
    </w:p>
    <w:p w:rsidR="00A3743D" w:rsidRDefault="00A3743D" w:rsidP="0024104D">
      <w:pPr>
        <w:pStyle w:val="Heading2"/>
      </w:pPr>
      <w:r>
        <w:t xml:space="preserve">Add a </w:t>
      </w:r>
      <w:r w:rsidR="00970901">
        <w:t>display text field</w:t>
      </w:r>
      <w:r>
        <w:t>.</w:t>
      </w:r>
    </w:p>
    <w:p w:rsidR="00A3743D" w:rsidRDefault="00A3743D" w:rsidP="0024104D">
      <w:pPr>
        <w:pStyle w:val="Heading2"/>
      </w:pPr>
      <w:r>
        <w:t>Name the display text field</w:t>
      </w:r>
      <w:r w:rsidR="002D12D1">
        <w:t>:</w:t>
      </w:r>
      <w:r>
        <w:t xml:space="preserve"> </w:t>
      </w:r>
      <w:proofErr w:type="spellStart"/>
      <w:r w:rsidRPr="00970901">
        <w:rPr>
          <w:rStyle w:val="Data"/>
        </w:rPr>
        <w:t>CandidateCreated</w:t>
      </w:r>
      <w:proofErr w:type="spellEnd"/>
    </w:p>
    <w:p w:rsidR="00A3743D" w:rsidRDefault="00A3743D" w:rsidP="0024104D">
      <w:pPr>
        <w:pStyle w:val="Heading2"/>
      </w:pPr>
      <w:r>
        <w:t>Enter this message in the field:</w:t>
      </w:r>
    </w:p>
    <w:p w:rsidR="00A3743D" w:rsidRPr="00EE6402" w:rsidRDefault="00A3743D" w:rsidP="00754C1C">
      <w:pPr>
        <w:pStyle w:val="H2bodytext"/>
        <w:rPr>
          <w:rStyle w:val="Data"/>
        </w:rPr>
      </w:pPr>
      <w:r w:rsidRPr="00EE6402">
        <w:rPr>
          <w:rStyle w:val="Data"/>
        </w:rPr>
        <w:t xml:space="preserve">The candidate you entered, </w:t>
      </w:r>
      <w:proofErr w:type="gramStart"/>
      <w:r w:rsidRPr="00EE6402">
        <w:rPr>
          <w:rStyle w:val="Data"/>
        </w:rPr>
        <w:t>{!</w:t>
      </w:r>
      <w:proofErr w:type="spellStart"/>
      <w:r w:rsidRPr="00EE6402">
        <w:rPr>
          <w:rStyle w:val="Data"/>
        </w:rPr>
        <w:t>First</w:t>
      </w:r>
      <w:proofErr w:type="gramEnd"/>
      <w:r w:rsidRPr="00EE6402">
        <w:rPr>
          <w:rStyle w:val="Data"/>
        </w:rPr>
        <w:t>_Name</w:t>
      </w:r>
      <w:proofErr w:type="spellEnd"/>
      <w:r w:rsidRPr="00EE6402">
        <w:rPr>
          <w:rStyle w:val="Data"/>
        </w:rPr>
        <w:t xml:space="preserve">} </w:t>
      </w:r>
      <w:r w:rsidR="00811DCB">
        <w:rPr>
          <w:rStyle w:val="Data"/>
        </w:rPr>
        <w:t>{!</w:t>
      </w:r>
      <w:proofErr w:type="spellStart"/>
      <w:r w:rsidR="00811DCB">
        <w:rPr>
          <w:rStyle w:val="Data"/>
        </w:rPr>
        <w:t>Last_Name</w:t>
      </w:r>
      <w:proofErr w:type="spellEnd"/>
      <w:r w:rsidR="00811DCB">
        <w:rPr>
          <w:rStyle w:val="Data"/>
        </w:rPr>
        <w:t>}, has been created</w:t>
      </w:r>
      <w:r w:rsidR="00622C8E" w:rsidRPr="00B81896">
        <w:t>.</w:t>
      </w:r>
    </w:p>
    <w:p w:rsidR="00A3743D" w:rsidRPr="0056755D" w:rsidRDefault="009D0CEE" w:rsidP="009D0CEE">
      <w:pPr>
        <w:pStyle w:val="H2bodytext"/>
      </w:pPr>
      <w:r>
        <w:t xml:space="preserve">Use the </w:t>
      </w:r>
      <w:r w:rsidRPr="00EE6402">
        <w:rPr>
          <w:rStyle w:val="FieldLabels"/>
        </w:rPr>
        <w:t>Select Resource</w:t>
      </w:r>
      <w:r>
        <w:t xml:space="preserve"> picklist to enter the </w:t>
      </w:r>
      <w:proofErr w:type="gramStart"/>
      <w:r w:rsidR="00622C8E" w:rsidRPr="00B81896">
        <w:rPr>
          <w:rStyle w:val="Code"/>
        </w:rPr>
        <w:t>{!</w:t>
      </w:r>
      <w:proofErr w:type="spellStart"/>
      <w:r w:rsidR="00622C8E" w:rsidRPr="00B81896">
        <w:rPr>
          <w:rStyle w:val="Code"/>
        </w:rPr>
        <w:t>First</w:t>
      </w:r>
      <w:proofErr w:type="gramEnd"/>
      <w:r w:rsidR="00622C8E" w:rsidRPr="00B81896">
        <w:rPr>
          <w:rStyle w:val="Code"/>
        </w:rPr>
        <w:t>_Name</w:t>
      </w:r>
      <w:proofErr w:type="spellEnd"/>
      <w:r w:rsidR="00622C8E" w:rsidRPr="00B81896">
        <w:rPr>
          <w:rStyle w:val="Code"/>
        </w:rPr>
        <w:t>} {!</w:t>
      </w:r>
      <w:proofErr w:type="spellStart"/>
      <w:r w:rsidR="00622C8E" w:rsidRPr="00B81896">
        <w:rPr>
          <w:rStyle w:val="Code"/>
        </w:rPr>
        <w:t>Last_Name</w:t>
      </w:r>
      <w:proofErr w:type="spellEnd"/>
      <w:r w:rsidR="00622C8E" w:rsidRPr="00B81896">
        <w:rPr>
          <w:rStyle w:val="Code"/>
        </w:rPr>
        <w:t>}</w:t>
      </w:r>
      <w:r w:rsidR="00A3743D" w:rsidRPr="0056755D">
        <w:t xml:space="preserve"> </w:t>
      </w:r>
      <w:r w:rsidR="00970901" w:rsidRPr="0056755D">
        <w:t>screen input fields</w:t>
      </w:r>
      <w:r w:rsidR="00A3743D" w:rsidRPr="0056755D">
        <w:t>.</w:t>
      </w:r>
      <w:r>
        <w:t xml:space="preserve"> </w:t>
      </w:r>
    </w:p>
    <w:p w:rsidR="00A3743D" w:rsidRPr="007F7AC9" w:rsidRDefault="00A3743D" w:rsidP="0024104D">
      <w:pPr>
        <w:pStyle w:val="Heading2"/>
      </w:pPr>
      <w:r w:rsidRPr="0014654F">
        <w:t xml:space="preserve">Click </w:t>
      </w:r>
      <w:r w:rsidRPr="00204DCF">
        <w:rPr>
          <w:rStyle w:val="ButtonLabels"/>
        </w:rPr>
        <w:t>OK</w:t>
      </w:r>
      <w:r w:rsidRPr="007F7AC9">
        <w:t>.</w:t>
      </w:r>
    </w:p>
    <w:p w:rsidR="00A3743D" w:rsidRDefault="00A3743D" w:rsidP="0024104D">
      <w:pPr>
        <w:pStyle w:val="Heading2"/>
      </w:pPr>
      <w:r>
        <w:t xml:space="preserve">Connect the </w:t>
      </w:r>
      <w:r w:rsidR="00622C8E" w:rsidRPr="00B81896">
        <w:t>Create Candidate</w:t>
      </w:r>
      <w:r>
        <w:t xml:space="preserve"> element to the </w:t>
      </w:r>
      <w:r w:rsidR="00622C8E" w:rsidRPr="00B81896">
        <w:t>Candidate Created</w:t>
      </w:r>
      <w:r>
        <w:t xml:space="preserve"> element. </w:t>
      </w:r>
    </w:p>
    <w:p w:rsidR="00A3743D" w:rsidRPr="001A20A6" w:rsidRDefault="00A3743D" w:rsidP="0024104D">
      <w:pPr>
        <w:pStyle w:val="Heading2"/>
      </w:pPr>
      <w:r>
        <w:lastRenderedPageBreak/>
        <w:t xml:space="preserve">Click </w:t>
      </w:r>
      <w:r w:rsidRPr="001A20A6">
        <w:rPr>
          <w:rStyle w:val="Boldonly"/>
        </w:rPr>
        <w:t>Save</w:t>
      </w:r>
      <w:r>
        <w:t>.</w:t>
      </w:r>
    </w:p>
    <w:p w:rsidR="00A3743D" w:rsidRPr="0014654F" w:rsidRDefault="00A3743D" w:rsidP="0024104D">
      <w:pPr>
        <w:pStyle w:val="Heading1"/>
      </w:pPr>
      <w:r>
        <w:t>Run</w:t>
      </w:r>
      <w:r w:rsidRPr="0014654F">
        <w:t xml:space="preserve"> the flow.</w:t>
      </w:r>
    </w:p>
    <w:p w:rsidR="00D312EF" w:rsidRDefault="00D312EF" w:rsidP="0024104D">
      <w:pPr>
        <w:pStyle w:val="Heading2"/>
      </w:pPr>
      <w:r>
        <w:t xml:space="preserve">Click </w:t>
      </w:r>
      <w:r w:rsidRPr="00204DCF">
        <w:rPr>
          <w:rStyle w:val="ButtonLabels"/>
        </w:rPr>
        <w:t>Run</w:t>
      </w:r>
      <w:r>
        <w:t>.</w:t>
      </w:r>
    </w:p>
    <w:p w:rsidR="00D312EF" w:rsidRDefault="00D312EF" w:rsidP="0024104D">
      <w:pPr>
        <w:pStyle w:val="Heading2"/>
      </w:pPr>
      <w:r>
        <w:t>Enter the candidate information into the corresponding fields:</w:t>
      </w:r>
    </w:p>
    <w:p w:rsidR="00D312EF" w:rsidRDefault="00D312EF" w:rsidP="00506E39">
      <w:pPr>
        <w:pStyle w:val="Heading3"/>
        <w:ind w:left="1170"/>
      </w:pPr>
      <w:r w:rsidRPr="00970901">
        <w:rPr>
          <w:rStyle w:val="FieldLabels"/>
        </w:rPr>
        <w:t>First Name</w:t>
      </w:r>
      <w:r w:rsidRPr="00A55910">
        <w:t>:</w:t>
      </w:r>
      <w:r>
        <w:t xml:space="preserve"> </w:t>
      </w:r>
      <w:r w:rsidRPr="00A55910">
        <w:rPr>
          <w:rStyle w:val="Data"/>
        </w:rPr>
        <w:t>John</w:t>
      </w:r>
      <w:r>
        <w:t xml:space="preserve"> </w:t>
      </w:r>
    </w:p>
    <w:p w:rsidR="00D312EF" w:rsidRDefault="00D312EF" w:rsidP="00506E39">
      <w:pPr>
        <w:pStyle w:val="Heading3"/>
        <w:ind w:left="1170"/>
      </w:pPr>
      <w:r w:rsidRPr="00970901">
        <w:rPr>
          <w:rStyle w:val="FieldLabels"/>
        </w:rPr>
        <w:t>Last Name</w:t>
      </w:r>
      <w:r w:rsidRPr="00A55910">
        <w:t>:</w:t>
      </w:r>
      <w:r>
        <w:t xml:space="preserve"> </w:t>
      </w:r>
      <w:r w:rsidRPr="00A55910">
        <w:rPr>
          <w:rStyle w:val="Data"/>
        </w:rPr>
        <w:t>Smith</w:t>
      </w:r>
    </w:p>
    <w:p w:rsidR="00D312EF" w:rsidRDefault="00D312EF" w:rsidP="00506E39">
      <w:pPr>
        <w:pStyle w:val="Heading3"/>
        <w:ind w:left="1170"/>
      </w:pPr>
      <w:r w:rsidRPr="00970901">
        <w:rPr>
          <w:rStyle w:val="FieldLabels"/>
        </w:rPr>
        <w:t>Phone</w:t>
      </w:r>
      <w:r w:rsidRPr="00A55910">
        <w:t>:</w:t>
      </w:r>
      <w:r w:rsidRPr="00970901">
        <w:rPr>
          <w:rStyle w:val="FieldLabels"/>
        </w:rPr>
        <w:t xml:space="preserve"> </w:t>
      </w:r>
      <w:r w:rsidRPr="00A55910">
        <w:rPr>
          <w:rStyle w:val="Data"/>
        </w:rPr>
        <w:t>4155551234</w:t>
      </w:r>
      <w:r>
        <w:t xml:space="preserve"> </w:t>
      </w:r>
    </w:p>
    <w:p w:rsidR="00D312EF" w:rsidRDefault="00D312EF" w:rsidP="00506E39">
      <w:pPr>
        <w:pStyle w:val="Heading3"/>
        <w:ind w:left="1170"/>
      </w:pPr>
      <w:r w:rsidRPr="00970901">
        <w:rPr>
          <w:rStyle w:val="FieldLabels"/>
        </w:rPr>
        <w:t>Mobile Phone</w:t>
      </w:r>
      <w:r w:rsidRPr="00A55910">
        <w:t>:</w:t>
      </w:r>
      <w:r>
        <w:t xml:space="preserve"> </w:t>
      </w:r>
      <w:r w:rsidR="00A55910">
        <w:t>(l</w:t>
      </w:r>
      <w:r>
        <w:t>eave blank</w:t>
      </w:r>
      <w:r w:rsidR="00A55910">
        <w:t>)</w:t>
      </w:r>
    </w:p>
    <w:p w:rsidR="00D312EF" w:rsidRDefault="009D0CEE" w:rsidP="00506E39">
      <w:pPr>
        <w:pStyle w:val="Heading3"/>
        <w:ind w:left="1170"/>
      </w:pPr>
      <w:r w:rsidRPr="00970901">
        <w:rPr>
          <w:rStyle w:val="FieldLabels"/>
        </w:rPr>
        <w:t>Email</w:t>
      </w:r>
      <w:r w:rsidR="00D312EF" w:rsidRPr="00A55910">
        <w:t xml:space="preserve">: </w:t>
      </w:r>
      <w:r w:rsidR="00A55910">
        <w:t>(l</w:t>
      </w:r>
      <w:r w:rsidR="00D312EF">
        <w:t>eave blank</w:t>
      </w:r>
      <w:r w:rsidR="00A55910">
        <w:t>)</w:t>
      </w:r>
    </w:p>
    <w:p w:rsidR="00D312EF" w:rsidRDefault="00D312EF" w:rsidP="00506E39">
      <w:pPr>
        <w:pStyle w:val="Heading3"/>
        <w:ind w:left="1170"/>
      </w:pPr>
      <w:r w:rsidRPr="00970901">
        <w:rPr>
          <w:rStyle w:val="FieldLabels"/>
        </w:rPr>
        <w:t>Years of Experience</w:t>
      </w:r>
      <w:r w:rsidRPr="00A55910">
        <w:t>:</w:t>
      </w:r>
      <w:r>
        <w:t xml:space="preserve"> </w:t>
      </w:r>
      <w:r w:rsidRPr="00A55910">
        <w:rPr>
          <w:rStyle w:val="Data"/>
        </w:rPr>
        <w:t>3</w:t>
      </w:r>
    </w:p>
    <w:p w:rsidR="00D312EF" w:rsidRDefault="00D312EF" w:rsidP="00506E39">
      <w:pPr>
        <w:pStyle w:val="Heading3"/>
        <w:ind w:left="1170"/>
      </w:pPr>
      <w:r w:rsidRPr="00970901">
        <w:rPr>
          <w:rStyle w:val="FieldLabels"/>
        </w:rPr>
        <w:t>Education</w:t>
      </w:r>
      <w:r w:rsidRPr="00A55910">
        <w:t>:</w:t>
      </w:r>
      <w:r>
        <w:t xml:space="preserve"> </w:t>
      </w:r>
      <w:r w:rsidRPr="00A55910">
        <w:rPr>
          <w:rStyle w:val="PicklistValues"/>
        </w:rPr>
        <w:t>BA/BS</w:t>
      </w:r>
    </w:p>
    <w:p w:rsidR="00D312EF" w:rsidRDefault="00D312EF" w:rsidP="00506E39">
      <w:pPr>
        <w:pStyle w:val="Heading3"/>
        <w:ind w:left="1170"/>
      </w:pPr>
      <w:r w:rsidRPr="00970901">
        <w:rPr>
          <w:rStyle w:val="FieldLabels"/>
        </w:rPr>
        <w:t>Currently Employed</w:t>
      </w:r>
      <w:r w:rsidRPr="00A55910">
        <w:t>:</w:t>
      </w:r>
      <w:r>
        <w:t xml:space="preserve"> </w:t>
      </w:r>
      <w:r w:rsidR="00A55910">
        <w:t>(selected)</w:t>
      </w:r>
    </w:p>
    <w:p w:rsidR="00D312EF" w:rsidRDefault="00D312EF" w:rsidP="00506E39">
      <w:pPr>
        <w:pStyle w:val="Heading3"/>
        <w:ind w:left="1170"/>
      </w:pPr>
      <w:r w:rsidRPr="00970901">
        <w:rPr>
          <w:rStyle w:val="FieldLabels"/>
        </w:rPr>
        <w:t>Current Employer</w:t>
      </w:r>
      <w:r w:rsidRPr="00A55910">
        <w:t>:</w:t>
      </w:r>
      <w:r>
        <w:t xml:space="preserve"> </w:t>
      </w:r>
      <w:r w:rsidRPr="00A55910">
        <w:rPr>
          <w:rStyle w:val="Data"/>
        </w:rPr>
        <w:t>XYZ labs</w:t>
      </w:r>
    </w:p>
    <w:p w:rsidR="00D312EF" w:rsidRDefault="00D312EF" w:rsidP="00D312EF">
      <w:pPr>
        <w:pStyle w:val="Heading2"/>
      </w:pPr>
      <w:r>
        <w:t xml:space="preserve">Click </w:t>
      </w:r>
      <w:r w:rsidRPr="00204DCF">
        <w:rPr>
          <w:rStyle w:val="ButtonLabels"/>
        </w:rPr>
        <w:t>Finish</w:t>
      </w:r>
      <w:r w:rsidRPr="00D312EF">
        <w:t xml:space="preserve"> and close the flow browser tab.</w:t>
      </w:r>
    </w:p>
    <w:p w:rsidR="00A3743D" w:rsidRDefault="00A3743D" w:rsidP="0024104D">
      <w:pPr>
        <w:pStyle w:val="Heading2"/>
      </w:pPr>
      <w:r w:rsidRPr="0014654F">
        <w:t xml:space="preserve">Click </w:t>
      </w:r>
      <w:r w:rsidRPr="00204DCF">
        <w:rPr>
          <w:rStyle w:val="ButtonLabels"/>
        </w:rPr>
        <w:t>Close</w:t>
      </w:r>
      <w:r w:rsidR="00D312EF" w:rsidRPr="00D312EF">
        <w:t xml:space="preserve"> to exit the Flow Designer</w:t>
      </w:r>
      <w:r w:rsidRPr="00D312EF">
        <w:t>.</w:t>
      </w:r>
    </w:p>
    <w:p w:rsidR="00A3743D" w:rsidRPr="00D72C28" w:rsidRDefault="00D312EF" w:rsidP="0024104D">
      <w:pPr>
        <w:pStyle w:val="Heading2"/>
      </w:pPr>
      <w:r>
        <w:t xml:space="preserve">Navigate to the existing </w:t>
      </w:r>
      <w:r w:rsidR="00811DCB">
        <w:t>candidates</w:t>
      </w:r>
      <w:r>
        <w:t xml:space="preserve"> and verify that John Smith is listed </w:t>
      </w:r>
      <w:r w:rsidR="00F52356">
        <w:t>as a candidate.</w:t>
      </w:r>
      <w:r w:rsidR="00A3743D" w:rsidRPr="00D72C28">
        <w:br w:type="page"/>
      </w:r>
    </w:p>
    <w:p w:rsidR="00A3743D" w:rsidRPr="00390913" w:rsidRDefault="00A3743D" w:rsidP="0014322B">
      <w:pPr>
        <w:pStyle w:val="ExerciseTitle"/>
      </w:pPr>
      <w:bookmarkStart w:id="147" w:name="_Toc440875422"/>
      <w:bookmarkStart w:id="148" w:name="_Toc336334959"/>
      <w:r>
        <w:rPr>
          <w:noProof/>
          <w:lang w:val="en-IN" w:eastAsia="en-IN"/>
        </w:rPr>
        <w:lastRenderedPageBreak/>
        <w:drawing>
          <wp:anchor distT="0" distB="0" distL="114300" distR="114300" simplePos="0" relativeHeight="251659264" behindDoc="0" locked="0" layoutInCell="1" allowOverlap="1" wp14:anchorId="1A376DD8" wp14:editId="5B7DB343">
            <wp:simplePos x="0" y="0"/>
            <wp:positionH relativeFrom="column">
              <wp:posOffset>2976880</wp:posOffset>
            </wp:positionH>
            <wp:positionV relativeFrom="paragraph">
              <wp:posOffset>196215</wp:posOffset>
            </wp:positionV>
            <wp:extent cx="2971800" cy="3657600"/>
            <wp:effectExtent l="0" t="0" r="0" b="0"/>
            <wp:wrapSquare wrapText="bothSides"/>
            <wp:docPr id="16" name="Picture 1" descr="C:\Users\mariann.foster\AppData\Local\Temp\SNAGHTMLd215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n.foster\AppData\Local\Temp\SNAGHTMLd215a6.PNG"/>
                    <pic:cNvPicPr>
                      <a:picLocks noChangeAspect="1" noChangeArrowheads="1"/>
                    </pic:cNvPicPr>
                  </pic:nvPicPr>
                  <pic:blipFill>
                    <a:blip r:embed="rId15" cstate="print"/>
                    <a:srcRect/>
                    <a:stretch>
                      <a:fillRect/>
                    </a:stretch>
                  </pic:blipFill>
                  <pic:spPr bwMode="auto">
                    <a:xfrm>
                      <a:off x="0" y="0"/>
                      <a:ext cx="2971800" cy="3657600"/>
                    </a:xfrm>
                    <a:prstGeom prst="rect">
                      <a:avLst/>
                    </a:prstGeom>
                    <a:noFill/>
                    <a:ln w="9525">
                      <a:noFill/>
                      <a:miter lim="800000"/>
                      <a:headEnd/>
                      <a:tailEnd/>
                    </a:ln>
                  </pic:spPr>
                </pic:pic>
              </a:graphicData>
            </a:graphic>
          </wp:anchor>
        </w:drawing>
      </w:r>
      <w:r w:rsidR="00754C1C">
        <w:t>1</w:t>
      </w:r>
      <w:r w:rsidR="002262B2">
        <w:t>4</w:t>
      </w:r>
      <w:r w:rsidRPr="00D72C28">
        <w:t>-</w:t>
      </w:r>
      <w:r>
        <w:t>2</w:t>
      </w:r>
      <w:r w:rsidRPr="00D72C28">
        <w:t xml:space="preserve">: Create a </w:t>
      </w:r>
      <w:r>
        <w:t xml:space="preserve">New Version of a </w:t>
      </w:r>
      <w:r w:rsidRPr="00D72C28">
        <w:t>Flow</w:t>
      </w:r>
      <w:bookmarkEnd w:id="147"/>
    </w:p>
    <w:p w:rsidR="00F13BEB" w:rsidRDefault="00F13BEB" w:rsidP="00F13BEB">
      <w:pPr>
        <w:pStyle w:val="GoalTskTimeInstr"/>
      </w:pPr>
      <w:r>
        <w:t>Scenario:</w:t>
      </w:r>
    </w:p>
    <w:p w:rsidR="00F13BEB" w:rsidRPr="001A6F4C" w:rsidRDefault="00F13BEB" w:rsidP="00F13BEB">
      <w:pPr>
        <w:pStyle w:val="BodyText"/>
      </w:pPr>
      <w:r>
        <w:t xml:space="preserve">Universal Containers is also seeing a number of duplicate candidate records being created. They want to add a record lookup to the candidate wizard to check if the candidate is already in the system based on their name. </w:t>
      </w:r>
    </w:p>
    <w:p w:rsidR="00A3743D" w:rsidRDefault="00A3743D" w:rsidP="0014322B">
      <w:pPr>
        <w:pStyle w:val="GoalTskTimeInstr"/>
      </w:pPr>
      <w:r>
        <w:t>Goal:</w:t>
      </w:r>
    </w:p>
    <w:p w:rsidR="00A3743D" w:rsidRDefault="002D12D1" w:rsidP="0014322B">
      <w:pPr>
        <w:pStyle w:val="BodyText"/>
      </w:pPr>
      <w:r>
        <w:t>Create a f</w:t>
      </w:r>
      <w:r w:rsidR="00A3743D">
        <w:t>low using Visual Workflow.</w:t>
      </w:r>
    </w:p>
    <w:p w:rsidR="00A3743D" w:rsidRDefault="00A3743D" w:rsidP="0014322B">
      <w:pPr>
        <w:pStyle w:val="GoalTskTimeInstr"/>
      </w:pPr>
      <w:r>
        <w:t>Tasks:</w:t>
      </w:r>
    </w:p>
    <w:p w:rsidR="00A3743D" w:rsidRPr="00417220" w:rsidRDefault="00A3743D" w:rsidP="00FD0DFD">
      <w:pPr>
        <w:pStyle w:val="Heading1"/>
        <w:numPr>
          <w:ilvl w:val="0"/>
          <w:numId w:val="73"/>
        </w:numPr>
      </w:pPr>
      <w:r w:rsidRPr="00417220">
        <w:t>Open an existing flow.</w:t>
      </w:r>
    </w:p>
    <w:p w:rsidR="00A3743D" w:rsidRPr="00417220" w:rsidRDefault="00A3743D" w:rsidP="0024104D">
      <w:pPr>
        <w:pStyle w:val="Heading1"/>
      </w:pPr>
      <w:r w:rsidRPr="00417220">
        <w:t>Add a record lookup element to check if the candidate exists.</w:t>
      </w:r>
    </w:p>
    <w:p w:rsidR="00A3743D" w:rsidRPr="00417220" w:rsidRDefault="00A3743D" w:rsidP="0024104D">
      <w:pPr>
        <w:pStyle w:val="Heading1"/>
      </w:pPr>
      <w:r w:rsidRPr="00417220">
        <w:t>Save a new version of the flow.</w:t>
      </w:r>
    </w:p>
    <w:p w:rsidR="00A3743D" w:rsidRPr="00417220" w:rsidRDefault="00A3743D" w:rsidP="0024104D">
      <w:pPr>
        <w:pStyle w:val="Heading1"/>
      </w:pPr>
      <w:r w:rsidRPr="00417220">
        <w:t>Add a decision element based on the lookup element.</w:t>
      </w:r>
    </w:p>
    <w:p w:rsidR="00A3743D" w:rsidRPr="00417220" w:rsidRDefault="00A3743D" w:rsidP="0024104D">
      <w:pPr>
        <w:pStyle w:val="Heading1"/>
      </w:pPr>
      <w:r w:rsidRPr="00417220">
        <w:t>Add a screen element to display faults for data elements.</w:t>
      </w:r>
    </w:p>
    <w:p w:rsidR="00A3743D" w:rsidRPr="00417220" w:rsidRDefault="00A3743D" w:rsidP="0024104D">
      <w:pPr>
        <w:pStyle w:val="Heading1"/>
        <w:rPr>
          <w:szCs w:val="22"/>
        </w:rPr>
      </w:pPr>
      <w:r w:rsidRPr="00417220">
        <w:t>Save and run the flow.</w:t>
      </w:r>
    </w:p>
    <w:p w:rsidR="00A3743D" w:rsidRDefault="00A3743D" w:rsidP="0014322B">
      <w:pPr>
        <w:pStyle w:val="GoalTskTimeInstr"/>
      </w:pPr>
      <w:r>
        <w:t>Time:</w:t>
      </w:r>
    </w:p>
    <w:p w:rsidR="00A3743D" w:rsidRDefault="00A3743D" w:rsidP="0014322B">
      <w:pPr>
        <w:pStyle w:val="BodyText"/>
      </w:pPr>
      <w:r>
        <w:t>40 minutes</w:t>
      </w:r>
    </w:p>
    <w:p w:rsidR="00A3743D" w:rsidRDefault="00A3743D" w:rsidP="0014322B">
      <w:pPr>
        <w:pStyle w:val="InstructionsBreak"/>
      </w:pPr>
    </w:p>
    <w:p w:rsidR="00A3743D" w:rsidRPr="00054062" w:rsidRDefault="00A3743D" w:rsidP="0014322B">
      <w:pPr>
        <w:pStyle w:val="GoalTskTimeInstr"/>
      </w:pPr>
      <w:r w:rsidRPr="00054062">
        <w:t>Instructions:</w:t>
      </w:r>
    </w:p>
    <w:p w:rsidR="00A3743D" w:rsidRPr="00417220" w:rsidRDefault="00A3743D" w:rsidP="00FD0DFD">
      <w:pPr>
        <w:pStyle w:val="Heading1"/>
        <w:numPr>
          <w:ilvl w:val="0"/>
          <w:numId w:val="74"/>
        </w:numPr>
      </w:pPr>
      <w:r w:rsidRPr="00417220">
        <w:t>Open an existing flow.</w:t>
      </w:r>
    </w:p>
    <w:p w:rsidR="00A3743D" w:rsidRPr="00970901" w:rsidRDefault="00A3743D" w:rsidP="0024104D">
      <w:pPr>
        <w:pStyle w:val="Heading2"/>
      </w:pPr>
      <w:r w:rsidRPr="0014654F">
        <w:t xml:space="preserve">Click </w:t>
      </w:r>
      <w:r w:rsidRPr="00147DDE">
        <w:rPr>
          <w:rStyle w:val="ClickPaths"/>
        </w:rPr>
        <w:t>Setup | Create | Workflow &amp; Approvals | Flows</w:t>
      </w:r>
      <w:r w:rsidRPr="00970901">
        <w:t>.</w:t>
      </w:r>
    </w:p>
    <w:p w:rsidR="009D0CEE" w:rsidRPr="009D0CEE" w:rsidRDefault="009D0CEE" w:rsidP="009D0CEE">
      <w:pPr>
        <w:pStyle w:val="Heading2"/>
      </w:pPr>
      <w:r w:rsidRPr="009D0CEE">
        <w:t xml:space="preserve">Select </w:t>
      </w:r>
      <w:r w:rsidRPr="009D0CEE">
        <w:rPr>
          <w:rStyle w:val="PicklistValues"/>
        </w:rPr>
        <w:t>All Flows</w:t>
      </w:r>
      <w:r w:rsidRPr="009D0CEE">
        <w:t xml:space="preserve"> from the </w:t>
      </w:r>
      <w:r w:rsidRPr="00EE6402">
        <w:rPr>
          <w:rStyle w:val="FieldLabels"/>
        </w:rPr>
        <w:t>View</w:t>
      </w:r>
      <w:r w:rsidR="00EE6402">
        <w:t xml:space="preserve"> pick</w:t>
      </w:r>
      <w:r w:rsidRPr="009D0CEE">
        <w:t xml:space="preserve">list. </w:t>
      </w:r>
    </w:p>
    <w:p w:rsidR="00A3743D" w:rsidRPr="0014654F" w:rsidRDefault="00A3743D" w:rsidP="0024104D">
      <w:pPr>
        <w:pStyle w:val="Heading2"/>
      </w:pPr>
      <w:r w:rsidRPr="0014654F">
        <w:t xml:space="preserve">Click the </w:t>
      </w:r>
      <w:r>
        <w:rPr>
          <w:rStyle w:val="ClickPaths"/>
        </w:rPr>
        <w:t>Candidate Wizard</w:t>
      </w:r>
      <w:r w:rsidRPr="0014654F">
        <w:t xml:space="preserve"> link.</w:t>
      </w:r>
    </w:p>
    <w:p w:rsidR="00A3743D" w:rsidRPr="0014654F" w:rsidRDefault="00A3743D" w:rsidP="0024104D">
      <w:pPr>
        <w:pStyle w:val="Heading2"/>
      </w:pPr>
      <w:r w:rsidRPr="0014654F">
        <w:t xml:space="preserve">Click </w:t>
      </w:r>
      <w:r w:rsidRPr="00147DDE">
        <w:rPr>
          <w:rStyle w:val="ClickPaths"/>
        </w:rPr>
        <w:t>Open</w:t>
      </w:r>
      <w:r w:rsidRPr="0014654F">
        <w:t xml:space="preserve"> next to version 1 of the flow.</w:t>
      </w:r>
    </w:p>
    <w:p w:rsidR="00A3743D" w:rsidRPr="00417220" w:rsidRDefault="00A3743D" w:rsidP="0024104D">
      <w:pPr>
        <w:pStyle w:val="Heading1"/>
      </w:pPr>
      <w:r w:rsidRPr="00417220">
        <w:t>Add a record lookup element to check if the candidate exists.</w:t>
      </w:r>
    </w:p>
    <w:p w:rsidR="00A3743D" w:rsidRPr="0014654F" w:rsidRDefault="00A3743D" w:rsidP="0024104D">
      <w:pPr>
        <w:pStyle w:val="Heading2"/>
      </w:pPr>
      <w:r w:rsidRPr="0014654F">
        <w:t xml:space="preserve">Drag and drop </w:t>
      </w:r>
      <w:r>
        <w:rPr>
          <w:rStyle w:val="ClickPaths"/>
        </w:rPr>
        <w:t>Record Lookup</w:t>
      </w:r>
      <w:r w:rsidRPr="0014654F">
        <w:t xml:space="preserve"> from the palette onto the flow window.</w:t>
      </w:r>
    </w:p>
    <w:p w:rsidR="00A3743D" w:rsidRPr="001A20A6" w:rsidRDefault="00A3743D" w:rsidP="0024104D">
      <w:pPr>
        <w:pStyle w:val="Heading2"/>
      </w:pPr>
      <w:r w:rsidRPr="0014654F">
        <w:t xml:space="preserve">In the </w:t>
      </w:r>
      <w:r w:rsidRPr="00147DDE">
        <w:rPr>
          <w:rStyle w:val="FieldLabels"/>
        </w:rPr>
        <w:t>Name</w:t>
      </w:r>
      <w:r>
        <w:t xml:space="preserve"> field, enter </w:t>
      </w:r>
      <w:r>
        <w:rPr>
          <w:rStyle w:val="Data"/>
        </w:rPr>
        <w:t>Candidate Check</w:t>
      </w:r>
      <w:r w:rsidRPr="001A20A6">
        <w:t>.</w:t>
      </w:r>
      <w:r>
        <w:t xml:space="preserve"> </w:t>
      </w:r>
      <w:r w:rsidR="002D12D1">
        <w:t>(</w:t>
      </w:r>
      <w:r>
        <w:t xml:space="preserve">The </w:t>
      </w:r>
      <w:r w:rsidRPr="002D12D1">
        <w:rPr>
          <w:rStyle w:val="FieldLabels"/>
        </w:rPr>
        <w:t>Unique Name</w:t>
      </w:r>
      <w:r>
        <w:t xml:space="preserve"> field auto-populates.</w:t>
      </w:r>
      <w:r w:rsidR="002D12D1">
        <w:t>)</w:t>
      </w:r>
    </w:p>
    <w:p w:rsidR="00A3743D" w:rsidRDefault="00A3743D" w:rsidP="0024104D">
      <w:pPr>
        <w:pStyle w:val="Heading2"/>
      </w:pPr>
      <w:r>
        <w:t xml:space="preserve">Select the </w:t>
      </w:r>
      <w:r w:rsidRPr="00970901">
        <w:rPr>
          <w:rStyle w:val="PicklistValues"/>
        </w:rPr>
        <w:t>Candidate</w:t>
      </w:r>
      <w:r>
        <w:t xml:space="preserve"> object from the</w:t>
      </w:r>
      <w:r w:rsidR="00224E00">
        <w:t xml:space="preserve"> Custom section of the </w:t>
      </w:r>
      <w:r w:rsidRPr="00EE6402">
        <w:rPr>
          <w:rStyle w:val="FieldLabels"/>
        </w:rPr>
        <w:t>Lookup</w:t>
      </w:r>
      <w:r>
        <w:t xml:space="preserve"> picklist.</w:t>
      </w:r>
    </w:p>
    <w:p w:rsidR="00A3743D" w:rsidRDefault="00A3743D" w:rsidP="0024104D">
      <w:pPr>
        <w:pStyle w:val="Heading2"/>
      </w:pPr>
      <w:r>
        <w:t>Enter two lookup fil</w:t>
      </w:r>
      <w:r w:rsidR="008E0FA1">
        <w:t>t</w:t>
      </w:r>
      <w:r>
        <w:t>ers:</w:t>
      </w:r>
    </w:p>
    <w:tbl>
      <w:tblPr>
        <w:tblStyle w:val="LightList1"/>
        <w:tblW w:w="0" w:type="auto"/>
        <w:jc w:val="center"/>
        <w:tblLook w:val="04A0" w:firstRow="1" w:lastRow="0" w:firstColumn="1" w:lastColumn="0" w:noHBand="0" w:noVBand="1"/>
      </w:tblPr>
      <w:tblGrid>
        <w:gridCol w:w="1998"/>
        <w:gridCol w:w="1440"/>
        <w:gridCol w:w="3780"/>
      </w:tblGrid>
      <w:tr w:rsidR="00A3743D" w:rsidRPr="00F24268" w:rsidTr="002845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A6A6A6" w:themeFill="background1" w:themeFillShade="A6"/>
          </w:tcPr>
          <w:p w:rsidR="00A3743D" w:rsidRPr="00F24268" w:rsidRDefault="00A3743D" w:rsidP="0014322B">
            <w:r w:rsidRPr="00F24268">
              <w:t>Field</w:t>
            </w:r>
          </w:p>
        </w:tc>
        <w:tc>
          <w:tcPr>
            <w:tcW w:w="1440" w:type="dxa"/>
            <w:shd w:val="clear" w:color="auto" w:fill="A6A6A6" w:themeFill="background1" w:themeFillShade="A6"/>
          </w:tcPr>
          <w:p w:rsidR="00A3743D" w:rsidRPr="00F24268" w:rsidRDefault="00A3743D" w:rsidP="0014322B">
            <w:pPr>
              <w:cnfStyle w:val="100000000000" w:firstRow="1" w:lastRow="0" w:firstColumn="0" w:lastColumn="0" w:oddVBand="0" w:evenVBand="0" w:oddHBand="0" w:evenHBand="0" w:firstRowFirstColumn="0" w:firstRowLastColumn="0" w:lastRowFirstColumn="0" w:lastRowLastColumn="0"/>
            </w:pPr>
            <w:r w:rsidRPr="00F24268">
              <w:t>Operator</w:t>
            </w:r>
          </w:p>
        </w:tc>
        <w:tc>
          <w:tcPr>
            <w:tcW w:w="3780" w:type="dxa"/>
            <w:shd w:val="clear" w:color="auto" w:fill="A6A6A6" w:themeFill="background1" w:themeFillShade="A6"/>
          </w:tcPr>
          <w:p w:rsidR="00A3743D" w:rsidRPr="00F24268" w:rsidRDefault="00A3743D" w:rsidP="0014322B">
            <w:pPr>
              <w:cnfStyle w:val="100000000000" w:firstRow="1" w:lastRow="0" w:firstColumn="0" w:lastColumn="0" w:oddVBand="0" w:evenVBand="0" w:oddHBand="0" w:evenHBand="0" w:firstRowFirstColumn="0" w:firstRowLastColumn="0" w:lastRowFirstColumn="0" w:lastRowLastColumn="0"/>
            </w:pPr>
            <w:r w:rsidRPr="00F24268">
              <w:t>Value</w:t>
            </w:r>
          </w:p>
        </w:tc>
      </w:tr>
      <w:tr w:rsidR="00A3743D" w:rsidRPr="00F24268" w:rsidTr="00284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tcPr>
          <w:p w:rsidR="00A3743D" w:rsidRPr="00F24268" w:rsidRDefault="00A3743D" w:rsidP="0014322B">
            <w:pPr>
              <w:rPr>
                <w:b w:val="0"/>
              </w:rPr>
            </w:pPr>
            <w:proofErr w:type="spellStart"/>
            <w:r w:rsidRPr="00F24268">
              <w:rPr>
                <w:b w:val="0"/>
              </w:rPr>
              <w:t>First_Name__c</w:t>
            </w:r>
            <w:proofErr w:type="spellEnd"/>
          </w:p>
        </w:tc>
        <w:tc>
          <w:tcPr>
            <w:tcW w:w="1440" w:type="dxa"/>
          </w:tcPr>
          <w:p w:rsidR="00A3743D" w:rsidRPr="00F24268" w:rsidRDefault="00A3743D" w:rsidP="0014322B">
            <w:pPr>
              <w:cnfStyle w:val="000000100000" w:firstRow="0" w:lastRow="0" w:firstColumn="0" w:lastColumn="0" w:oddVBand="0" w:evenVBand="0" w:oddHBand="1" w:evenHBand="0" w:firstRowFirstColumn="0" w:firstRowLastColumn="0" w:lastRowFirstColumn="0" w:lastRowLastColumn="0"/>
            </w:pPr>
            <w:r w:rsidRPr="00F24268">
              <w:t>Equals</w:t>
            </w:r>
          </w:p>
        </w:tc>
        <w:tc>
          <w:tcPr>
            <w:tcW w:w="3780" w:type="dxa"/>
          </w:tcPr>
          <w:p w:rsidR="00A3743D" w:rsidRPr="00F24268" w:rsidRDefault="00A3743D" w:rsidP="0014322B">
            <w:pPr>
              <w:cnfStyle w:val="000000100000" w:firstRow="0" w:lastRow="0" w:firstColumn="0" w:lastColumn="0" w:oddVBand="0" w:evenVBand="0" w:oddHBand="1" w:evenHBand="0" w:firstRowFirstColumn="0" w:firstRowLastColumn="0" w:lastRowFirstColumn="0" w:lastRowLastColumn="0"/>
            </w:pPr>
            <w:r w:rsidRPr="00F24268">
              <w:t xml:space="preserve">Screen Input Fields </w:t>
            </w:r>
            <w:r w:rsidRPr="00F24268">
              <w:rPr>
                <w:rFonts w:ascii="Calibri" w:hAnsi="Calibri" w:cs="Calibri"/>
              </w:rPr>
              <w:t>|</w:t>
            </w:r>
            <w:r w:rsidRPr="00F24268">
              <w:t xml:space="preserve"> </w:t>
            </w:r>
            <w:proofErr w:type="spellStart"/>
            <w:r w:rsidRPr="00F24268">
              <w:t>First_Name</w:t>
            </w:r>
            <w:proofErr w:type="spellEnd"/>
          </w:p>
        </w:tc>
      </w:tr>
      <w:tr w:rsidR="00A3743D" w:rsidRPr="00F24268" w:rsidTr="00284577">
        <w:trPr>
          <w:jc w:val="center"/>
        </w:trPr>
        <w:tc>
          <w:tcPr>
            <w:cnfStyle w:val="001000000000" w:firstRow="0" w:lastRow="0" w:firstColumn="1" w:lastColumn="0" w:oddVBand="0" w:evenVBand="0" w:oddHBand="0" w:evenHBand="0" w:firstRowFirstColumn="0" w:firstRowLastColumn="0" w:lastRowFirstColumn="0" w:lastRowLastColumn="0"/>
            <w:tcW w:w="1998" w:type="dxa"/>
          </w:tcPr>
          <w:p w:rsidR="00A3743D" w:rsidRPr="00F24268" w:rsidRDefault="00A3743D" w:rsidP="0014322B">
            <w:pPr>
              <w:rPr>
                <w:b w:val="0"/>
              </w:rPr>
            </w:pPr>
            <w:proofErr w:type="spellStart"/>
            <w:r w:rsidRPr="00F24268">
              <w:rPr>
                <w:b w:val="0"/>
              </w:rPr>
              <w:t>Last_Name__c</w:t>
            </w:r>
            <w:proofErr w:type="spellEnd"/>
          </w:p>
        </w:tc>
        <w:tc>
          <w:tcPr>
            <w:tcW w:w="1440" w:type="dxa"/>
          </w:tcPr>
          <w:p w:rsidR="00A3743D" w:rsidRPr="00F24268" w:rsidRDefault="00A3743D" w:rsidP="0014322B">
            <w:pPr>
              <w:cnfStyle w:val="000000000000" w:firstRow="0" w:lastRow="0" w:firstColumn="0" w:lastColumn="0" w:oddVBand="0" w:evenVBand="0" w:oddHBand="0" w:evenHBand="0" w:firstRowFirstColumn="0" w:firstRowLastColumn="0" w:lastRowFirstColumn="0" w:lastRowLastColumn="0"/>
            </w:pPr>
            <w:r w:rsidRPr="00F24268">
              <w:t>Equals</w:t>
            </w:r>
          </w:p>
        </w:tc>
        <w:tc>
          <w:tcPr>
            <w:tcW w:w="3780" w:type="dxa"/>
          </w:tcPr>
          <w:p w:rsidR="00A3743D" w:rsidRPr="00F24268" w:rsidRDefault="00A3743D" w:rsidP="0014322B">
            <w:pPr>
              <w:cnfStyle w:val="000000000000" w:firstRow="0" w:lastRow="0" w:firstColumn="0" w:lastColumn="0" w:oddVBand="0" w:evenVBand="0" w:oddHBand="0" w:evenHBand="0" w:firstRowFirstColumn="0" w:firstRowLastColumn="0" w:lastRowFirstColumn="0" w:lastRowLastColumn="0"/>
            </w:pPr>
            <w:r w:rsidRPr="00F24268">
              <w:t xml:space="preserve">Screen Input Fields </w:t>
            </w:r>
            <w:r w:rsidRPr="00F24268">
              <w:rPr>
                <w:rFonts w:ascii="Calibri" w:hAnsi="Calibri" w:cs="Calibri"/>
              </w:rPr>
              <w:t>|</w:t>
            </w:r>
            <w:r w:rsidRPr="00F24268">
              <w:t xml:space="preserve"> </w:t>
            </w:r>
            <w:proofErr w:type="spellStart"/>
            <w:r w:rsidRPr="00F24268">
              <w:t>Last_Name</w:t>
            </w:r>
            <w:proofErr w:type="spellEnd"/>
          </w:p>
        </w:tc>
      </w:tr>
    </w:tbl>
    <w:p w:rsidR="004A40A0" w:rsidRDefault="004A40A0" w:rsidP="0024104D">
      <w:pPr>
        <w:pStyle w:val="Heading2"/>
      </w:pPr>
      <w:r>
        <w:t>Create a new variable:</w:t>
      </w:r>
    </w:p>
    <w:p w:rsidR="004A40A0" w:rsidRDefault="004A40A0" w:rsidP="00F13BEB">
      <w:pPr>
        <w:pStyle w:val="Heading3"/>
        <w:ind w:hanging="270"/>
      </w:pPr>
      <w:r w:rsidRPr="004A40A0">
        <w:t xml:space="preserve">Select </w:t>
      </w:r>
      <w:r w:rsidRPr="004A40A0">
        <w:rPr>
          <w:rStyle w:val="ClickPaths"/>
        </w:rPr>
        <w:t>Standard | Id</w:t>
      </w:r>
      <w:r w:rsidRPr="004A40A0">
        <w:t xml:space="preserve"> as the field</w:t>
      </w:r>
      <w:r w:rsidR="00224E00">
        <w:t xml:space="preserve"> in the </w:t>
      </w:r>
      <w:r w:rsidR="00224E00" w:rsidRPr="00224E00">
        <w:rPr>
          <w:rStyle w:val="FieldLabels"/>
        </w:rPr>
        <w:t>Field</w:t>
      </w:r>
      <w:r w:rsidR="00224E00">
        <w:t xml:space="preserve"> picklist</w:t>
      </w:r>
      <w:r w:rsidRPr="004A40A0">
        <w:t>.</w:t>
      </w:r>
    </w:p>
    <w:p w:rsidR="004A40A0" w:rsidRDefault="004A40A0" w:rsidP="00F13BEB">
      <w:pPr>
        <w:pStyle w:val="Heading3"/>
        <w:ind w:hanging="270"/>
      </w:pPr>
      <w:r>
        <w:t xml:space="preserve">Select </w:t>
      </w:r>
      <w:r w:rsidRPr="004A40A0">
        <w:rPr>
          <w:rStyle w:val="ClickPaths"/>
        </w:rPr>
        <w:t xml:space="preserve">Create New | </w:t>
      </w:r>
      <w:r w:rsidR="00970901">
        <w:rPr>
          <w:rStyle w:val="ClickPaths"/>
        </w:rPr>
        <w:t>V</w:t>
      </w:r>
      <w:r w:rsidRPr="004A40A0">
        <w:rPr>
          <w:rStyle w:val="ClickPaths"/>
        </w:rPr>
        <w:t>ariable</w:t>
      </w:r>
      <w:r>
        <w:t xml:space="preserve"> </w:t>
      </w:r>
      <w:r w:rsidR="00224E00">
        <w:t xml:space="preserve">from the </w:t>
      </w:r>
      <w:r w:rsidR="00224E00" w:rsidRPr="00204DCF">
        <w:rPr>
          <w:rStyle w:val="ButtonLabels"/>
        </w:rPr>
        <w:t>V</w:t>
      </w:r>
      <w:r w:rsidRPr="00204DCF">
        <w:rPr>
          <w:rStyle w:val="ButtonLabels"/>
        </w:rPr>
        <w:t>ariable</w:t>
      </w:r>
      <w:r w:rsidR="00224E00">
        <w:t xml:space="preserve"> picklist</w:t>
      </w:r>
      <w:r>
        <w:t xml:space="preserve">. </w:t>
      </w:r>
    </w:p>
    <w:p w:rsidR="004A40A0" w:rsidRDefault="004A40A0" w:rsidP="00F13BEB">
      <w:pPr>
        <w:pStyle w:val="Heading3"/>
        <w:ind w:hanging="270"/>
      </w:pPr>
      <w:r>
        <w:lastRenderedPageBreak/>
        <w:t xml:space="preserve">Enter </w:t>
      </w:r>
      <w:proofErr w:type="spellStart"/>
      <w:r w:rsidRPr="004A40A0">
        <w:rPr>
          <w:rStyle w:val="Data"/>
        </w:rPr>
        <w:t>ExistCandidateID</w:t>
      </w:r>
      <w:proofErr w:type="spellEnd"/>
      <w:r>
        <w:t xml:space="preserve"> as the </w:t>
      </w:r>
      <w:proofErr w:type="spellStart"/>
      <w:r w:rsidRPr="0085563F">
        <w:rPr>
          <w:rStyle w:val="FieldLabels"/>
        </w:rPr>
        <w:t>UniqueName</w:t>
      </w:r>
      <w:proofErr w:type="spellEnd"/>
      <w:r>
        <w:t xml:space="preserve">. </w:t>
      </w:r>
    </w:p>
    <w:p w:rsidR="004A40A0" w:rsidRPr="004A40A0" w:rsidRDefault="004A40A0" w:rsidP="00F13BEB">
      <w:pPr>
        <w:pStyle w:val="Heading3"/>
        <w:ind w:hanging="270"/>
      </w:pPr>
      <w:r>
        <w:t xml:space="preserve">Click </w:t>
      </w:r>
      <w:r w:rsidRPr="00204DCF">
        <w:rPr>
          <w:rStyle w:val="ButtonLabels"/>
        </w:rPr>
        <w:t>OK</w:t>
      </w:r>
      <w:r>
        <w:t xml:space="preserve"> to complete the variable.</w:t>
      </w:r>
    </w:p>
    <w:p w:rsidR="00A3743D" w:rsidRDefault="00A3743D" w:rsidP="0024104D">
      <w:pPr>
        <w:pStyle w:val="Heading2"/>
      </w:pPr>
      <w:r w:rsidRPr="0014654F">
        <w:t xml:space="preserve">Click </w:t>
      </w:r>
      <w:r w:rsidRPr="00204DCF">
        <w:rPr>
          <w:rStyle w:val="ButtonLabels"/>
        </w:rPr>
        <w:t>OK</w:t>
      </w:r>
      <w:r w:rsidRPr="001A20A6">
        <w:t xml:space="preserve"> to complete the </w:t>
      </w:r>
      <w:r>
        <w:t>lookup</w:t>
      </w:r>
      <w:r w:rsidRPr="001A20A6">
        <w:t xml:space="preserve"> element.</w:t>
      </w:r>
    </w:p>
    <w:p w:rsidR="004A40A0" w:rsidRDefault="004A40A0" w:rsidP="0024104D">
      <w:pPr>
        <w:pStyle w:val="Heading2"/>
      </w:pPr>
      <w:r>
        <w:t xml:space="preserve">Delete the connector between the </w:t>
      </w:r>
      <w:r w:rsidR="00622C8E" w:rsidRPr="00B81896">
        <w:t>Candidate Name</w:t>
      </w:r>
      <w:r>
        <w:t xml:space="preserve"> element and the </w:t>
      </w:r>
      <w:r w:rsidR="00622C8E" w:rsidRPr="00B81896">
        <w:t>Candidate's Contact Information</w:t>
      </w:r>
      <w:r>
        <w:t xml:space="preserve"> element by selecting the connector and pressing the </w:t>
      </w:r>
      <w:r w:rsidRPr="00204DCF">
        <w:rPr>
          <w:rStyle w:val="ButtonLabels"/>
        </w:rPr>
        <w:t>Delete</w:t>
      </w:r>
      <w:r>
        <w:t xml:space="preserve"> key. </w:t>
      </w:r>
    </w:p>
    <w:p w:rsidR="00A3743D" w:rsidRDefault="00A3743D" w:rsidP="0024104D">
      <w:pPr>
        <w:pStyle w:val="Heading2"/>
      </w:pPr>
      <w:r>
        <w:t xml:space="preserve">Click and drag an arrow connector from the </w:t>
      </w:r>
      <w:r w:rsidR="00622C8E" w:rsidRPr="00B81896">
        <w:t>Candidate Name</w:t>
      </w:r>
      <w:r>
        <w:t xml:space="preserve"> element to the </w:t>
      </w:r>
      <w:r w:rsidR="00622C8E" w:rsidRPr="00B81896">
        <w:t>Candidate Check</w:t>
      </w:r>
      <w:r>
        <w:t xml:space="preserve"> element to connect the elements together.</w:t>
      </w:r>
    </w:p>
    <w:p w:rsidR="00A3743D" w:rsidRPr="00417220" w:rsidRDefault="00A3743D" w:rsidP="00754C1C">
      <w:pPr>
        <w:pStyle w:val="Heading1"/>
        <w:keepNext/>
      </w:pPr>
      <w:r w:rsidRPr="00417220">
        <w:t>Save a new version of the flow.</w:t>
      </w:r>
    </w:p>
    <w:p w:rsidR="00A3743D" w:rsidRPr="007F7AC9" w:rsidRDefault="00A3743D" w:rsidP="0024104D">
      <w:pPr>
        <w:pStyle w:val="Heading2"/>
      </w:pPr>
      <w:r w:rsidRPr="0014654F">
        <w:t xml:space="preserve">Click </w:t>
      </w:r>
      <w:r w:rsidRPr="00204DCF">
        <w:rPr>
          <w:rStyle w:val="ButtonLabels"/>
        </w:rPr>
        <w:t>Save As</w:t>
      </w:r>
      <w:r w:rsidRPr="007F7AC9">
        <w:t>.</w:t>
      </w:r>
    </w:p>
    <w:p w:rsidR="00F52356" w:rsidRPr="00F52356" w:rsidRDefault="00F52356" w:rsidP="00F52356">
      <w:pPr>
        <w:pStyle w:val="Heading2"/>
      </w:pPr>
      <w:r w:rsidRPr="00F52356">
        <w:t xml:space="preserve">Select </w:t>
      </w:r>
      <w:r w:rsidRPr="00F52356">
        <w:rPr>
          <w:rStyle w:val="PicklistValues"/>
        </w:rPr>
        <w:t>New Version</w:t>
      </w:r>
      <w:r w:rsidRPr="00F52356">
        <w:t xml:space="preserve"> from the </w:t>
      </w:r>
      <w:r w:rsidRPr="00F52356">
        <w:rPr>
          <w:rStyle w:val="FieldLabels"/>
        </w:rPr>
        <w:t>Save As</w:t>
      </w:r>
      <w:r w:rsidRPr="00F52356">
        <w:t xml:space="preserve"> picklist.</w:t>
      </w:r>
    </w:p>
    <w:p w:rsidR="00A3743D" w:rsidRPr="0014654F" w:rsidRDefault="00A3743D" w:rsidP="0024104D">
      <w:pPr>
        <w:pStyle w:val="Heading2"/>
      </w:pPr>
      <w:r w:rsidRPr="0014654F">
        <w:t xml:space="preserve">Click </w:t>
      </w:r>
      <w:r w:rsidRPr="00204DCF">
        <w:rPr>
          <w:rStyle w:val="ButtonLabels"/>
        </w:rPr>
        <w:t>OK</w:t>
      </w:r>
      <w:r w:rsidRPr="0085563F">
        <w:t>.</w:t>
      </w:r>
    </w:p>
    <w:p w:rsidR="00A3743D" w:rsidRPr="00417220" w:rsidRDefault="00A3743D" w:rsidP="0024104D">
      <w:pPr>
        <w:pStyle w:val="Heading1"/>
      </w:pPr>
      <w:r w:rsidRPr="00417220">
        <w:t>Add a decision element based on the lookup element.</w:t>
      </w:r>
    </w:p>
    <w:p w:rsidR="00A3743D" w:rsidRDefault="00A3743D" w:rsidP="0024104D">
      <w:pPr>
        <w:pStyle w:val="Heading2"/>
      </w:pPr>
      <w:r w:rsidRPr="0014654F">
        <w:t xml:space="preserve">Drag and drop </w:t>
      </w:r>
      <w:r w:rsidRPr="00625D23">
        <w:rPr>
          <w:rStyle w:val="ClickPaths"/>
        </w:rPr>
        <w:t>Decision</w:t>
      </w:r>
      <w:r w:rsidRPr="0014654F">
        <w:t xml:space="preserve"> from the palette onto the flow window.</w:t>
      </w:r>
    </w:p>
    <w:p w:rsidR="00A3743D" w:rsidRDefault="00A3743D" w:rsidP="0024104D">
      <w:pPr>
        <w:pStyle w:val="Heading2"/>
      </w:pPr>
      <w:r>
        <w:t xml:space="preserve">Enter </w:t>
      </w:r>
      <w:r>
        <w:rPr>
          <w:rStyle w:val="Data"/>
        </w:rPr>
        <w:t>Candidate Exists</w:t>
      </w:r>
      <w:r w:rsidRPr="00277D92">
        <w:t xml:space="preserve"> as the name. </w:t>
      </w:r>
      <w:r w:rsidR="0085563F">
        <w:t>(</w:t>
      </w:r>
      <w:r>
        <w:t xml:space="preserve">The </w:t>
      </w:r>
      <w:r w:rsidRPr="0085563F">
        <w:rPr>
          <w:rStyle w:val="FieldLabels"/>
        </w:rPr>
        <w:t>Unique Name</w:t>
      </w:r>
      <w:r>
        <w:t xml:space="preserve"> field auto-populates.</w:t>
      </w:r>
      <w:r w:rsidR="0085563F">
        <w:t>)</w:t>
      </w:r>
    </w:p>
    <w:p w:rsidR="00A3743D" w:rsidRDefault="00A3743D" w:rsidP="0024104D">
      <w:pPr>
        <w:pStyle w:val="Heading2"/>
      </w:pPr>
      <w:r>
        <w:t xml:space="preserve">Configure the </w:t>
      </w:r>
      <w:r w:rsidRPr="00EA039B">
        <w:rPr>
          <w:rStyle w:val="FieldLabels"/>
        </w:rPr>
        <w:t>Editable Outcome</w:t>
      </w:r>
      <w:r>
        <w:t>:</w:t>
      </w:r>
    </w:p>
    <w:p w:rsidR="00A3743D" w:rsidRDefault="00A3743D" w:rsidP="0024104D">
      <w:pPr>
        <w:pStyle w:val="Heading3"/>
      </w:pPr>
      <w:r>
        <w:t xml:space="preserve">Enter </w:t>
      </w:r>
      <w:r w:rsidRPr="0085563F">
        <w:rPr>
          <w:rStyle w:val="Data"/>
        </w:rPr>
        <w:t>Candidate Already in System</w:t>
      </w:r>
      <w:r>
        <w:t xml:space="preserve"> as the </w:t>
      </w:r>
      <w:r w:rsidRPr="0085563F">
        <w:rPr>
          <w:rStyle w:val="FieldLabels"/>
        </w:rPr>
        <w:t>Editable Outcome</w:t>
      </w:r>
      <w:r>
        <w:t xml:space="preserve"> name. </w:t>
      </w:r>
      <w:r w:rsidR="002D12D1">
        <w:t>(</w:t>
      </w:r>
      <w:r>
        <w:t xml:space="preserve">The </w:t>
      </w:r>
      <w:r w:rsidRPr="002D12D1">
        <w:rPr>
          <w:rStyle w:val="FieldLabels"/>
        </w:rPr>
        <w:t>Unique Name</w:t>
      </w:r>
      <w:r>
        <w:t xml:space="preserve"> field auto-populates.</w:t>
      </w:r>
      <w:r w:rsidR="002D12D1">
        <w:t>)</w:t>
      </w:r>
    </w:p>
    <w:p w:rsidR="00A3743D" w:rsidRDefault="00A3743D" w:rsidP="0024104D">
      <w:pPr>
        <w:pStyle w:val="Heading3"/>
      </w:pPr>
      <w:r>
        <w:t>Configure the resource row:</w:t>
      </w:r>
    </w:p>
    <w:tbl>
      <w:tblPr>
        <w:tblStyle w:val="LightList1"/>
        <w:tblW w:w="0" w:type="auto"/>
        <w:tblLook w:val="04A0" w:firstRow="1" w:lastRow="0" w:firstColumn="1" w:lastColumn="0" w:noHBand="0" w:noVBand="1"/>
      </w:tblPr>
      <w:tblGrid>
        <w:gridCol w:w="3678"/>
        <w:gridCol w:w="1146"/>
        <w:gridCol w:w="4434"/>
      </w:tblGrid>
      <w:tr w:rsidR="00A3743D" w:rsidRPr="00F24268" w:rsidTr="0014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shd w:val="clear" w:color="auto" w:fill="A6A6A6" w:themeFill="background1" w:themeFillShade="A6"/>
          </w:tcPr>
          <w:p w:rsidR="00A3743D" w:rsidRPr="00F24268" w:rsidRDefault="00A3743D" w:rsidP="0014322B">
            <w:r>
              <w:t>Resource</w:t>
            </w:r>
          </w:p>
        </w:tc>
        <w:tc>
          <w:tcPr>
            <w:tcW w:w="1146" w:type="dxa"/>
            <w:shd w:val="clear" w:color="auto" w:fill="A6A6A6" w:themeFill="background1" w:themeFillShade="A6"/>
          </w:tcPr>
          <w:p w:rsidR="00A3743D" w:rsidRPr="00F24268" w:rsidRDefault="00A3743D" w:rsidP="0014322B">
            <w:pPr>
              <w:cnfStyle w:val="100000000000" w:firstRow="1" w:lastRow="0" w:firstColumn="0" w:lastColumn="0" w:oddVBand="0" w:evenVBand="0" w:oddHBand="0" w:evenHBand="0" w:firstRowFirstColumn="0" w:firstRowLastColumn="0" w:lastRowFirstColumn="0" w:lastRowLastColumn="0"/>
            </w:pPr>
            <w:r w:rsidRPr="00F24268">
              <w:t>Operator</w:t>
            </w:r>
          </w:p>
        </w:tc>
        <w:tc>
          <w:tcPr>
            <w:tcW w:w="4434" w:type="dxa"/>
            <w:shd w:val="clear" w:color="auto" w:fill="A6A6A6" w:themeFill="background1" w:themeFillShade="A6"/>
          </w:tcPr>
          <w:p w:rsidR="00A3743D" w:rsidRPr="00F24268" w:rsidRDefault="00A3743D" w:rsidP="0014322B">
            <w:pPr>
              <w:cnfStyle w:val="100000000000" w:firstRow="1" w:lastRow="0" w:firstColumn="0" w:lastColumn="0" w:oddVBand="0" w:evenVBand="0" w:oddHBand="0" w:evenHBand="0" w:firstRowFirstColumn="0" w:firstRowLastColumn="0" w:lastRowFirstColumn="0" w:lastRowLastColumn="0"/>
            </w:pPr>
            <w:r w:rsidRPr="00F24268">
              <w:t>Value</w:t>
            </w:r>
          </w:p>
        </w:tc>
      </w:tr>
      <w:tr w:rsidR="00A3743D" w:rsidRPr="00F24268" w:rsidTr="0014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8" w:type="dxa"/>
          </w:tcPr>
          <w:p w:rsidR="00A3743D" w:rsidRPr="00F24268" w:rsidRDefault="006C20A6" w:rsidP="00224E00">
            <w:pPr>
              <w:rPr>
                <w:b w:val="0"/>
              </w:rPr>
            </w:pPr>
            <w:r>
              <w:rPr>
                <w:b w:val="0"/>
              </w:rPr>
              <w:t>Record Lookup</w:t>
            </w:r>
            <w:r w:rsidR="00A3743D" w:rsidRPr="00F24268">
              <w:rPr>
                <w:b w:val="0"/>
              </w:rPr>
              <w:t xml:space="preserve"> </w:t>
            </w:r>
            <w:r w:rsidR="00A3743D" w:rsidRPr="00F24268">
              <w:rPr>
                <w:rFonts w:ascii="Calibri" w:hAnsi="Calibri" w:cs="Calibri"/>
                <w:b w:val="0"/>
              </w:rPr>
              <w:t>|</w:t>
            </w:r>
            <w:r w:rsidR="00A3743D" w:rsidRPr="00F24268">
              <w:rPr>
                <w:b w:val="0"/>
              </w:rPr>
              <w:t xml:space="preserve"> </w:t>
            </w:r>
            <w:r w:rsidR="00A3743D">
              <w:rPr>
                <w:b w:val="0"/>
              </w:rPr>
              <w:t xml:space="preserve">Candidate </w:t>
            </w:r>
            <w:r w:rsidR="00224E00">
              <w:rPr>
                <w:b w:val="0"/>
              </w:rPr>
              <w:t>Check</w:t>
            </w:r>
          </w:p>
        </w:tc>
        <w:tc>
          <w:tcPr>
            <w:tcW w:w="1146" w:type="dxa"/>
          </w:tcPr>
          <w:p w:rsidR="00A3743D" w:rsidRPr="00F24268" w:rsidRDefault="00A3743D" w:rsidP="0014322B">
            <w:pPr>
              <w:cnfStyle w:val="000000100000" w:firstRow="0" w:lastRow="0" w:firstColumn="0" w:lastColumn="0" w:oddVBand="0" w:evenVBand="0" w:oddHBand="1" w:evenHBand="0" w:firstRowFirstColumn="0" w:firstRowLastColumn="0" w:lastRowFirstColumn="0" w:lastRowLastColumn="0"/>
            </w:pPr>
            <w:r w:rsidRPr="00F24268">
              <w:t>Equals</w:t>
            </w:r>
          </w:p>
        </w:tc>
        <w:tc>
          <w:tcPr>
            <w:tcW w:w="4434" w:type="dxa"/>
          </w:tcPr>
          <w:p w:rsidR="00A3743D" w:rsidRPr="00F24268" w:rsidRDefault="00A3743D" w:rsidP="0014322B">
            <w:pPr>
              <w:cnfStyle w:val="000000100000" w:firstRow="0" w:lastRow="0" w:firstColumn="0" w:lastColumn="0" w:oddVBand="0" w:evenVBand="0" w:oddHBand="1" w:evenHBand="0" w:firstRowFirstColumn="0" w:firstRowLastColumn="0" w:lastRowFirstColumn="0" w:lastRowLastColumn="0"/>
            </w:pPr>
            <w:r>
              <w:t>Global Constant</w:t>
            </w:r>
            <w:r w:rsidRPr="00F24268">
              <w:rPr>
                <w:rFonts w:ascii="Calibri" w:hAnsi="Calibri" w:cs="Calibri"/>
              </w:rPr>
              <w:t>|</w:t>
            </w:r>
            <w:r w:rsidRPr="00F24268">
              <w:t xml:space="preserve"> </w:t>
            </w:r>
            <w:r>
              <w:t>$</w:t>
            </w:r>
            <w:proofErr w:type="spellStart"/>
            <w:r>
              <w:t>GlobalConstant.True</w:t>
            </w:r>
            <w:proofErr w:type="spellEnd"/>
          </w:p>
        </w:tc>
      </w:tr>
    </w:tbl>
    <w:p w:rsidR="00A3743D" w:rsidRDefault="00A3743D" w:rsidP="0024104D">
      <w:pPr>
        <w:pStyle w:val="Heading2"/>
      </w:pPr>
      <w:r>
        <w:t>Configure the Default Outcome:</w:t>
      </w:r>
    </w:p>
    <w:p w:rsidR="00A3743D" w:rsidRDefault="00A3743D" w:rsidP="0024104D">
      <w:pPr>
        <w:pStyle w:val="Heading3"/>
      </w:pPr>
      <w:r>
        <w:t xml:space="preserve">Click </w:t>
      </w:r>
      <w:r w:rsidRPr="00204DCF">
        <w:rPr>
          <w:rStyle w:val="ButtonLabels"/>
        </w:rPr>
        <w:t>Default Outcome</w:t>
      </w:r>
      <w:r>
        <w:t>.</w:t>
      </w:r>
    </w:p>
    <w:p w:rsidR="00A3743D" w:rsidRPr="0014654F" w:rsidRDefault="00A3743D" w:rsidP="0024104D">
      <w:pPr>
        <w:pStyle w:val="Heading3"/>
      </w:pPr>
      <w:r>
        <w:t xml:space="preserve">Enter </w:t>
      </w:r>
      <w:r w:rsidRPr="0085563F">
        <w:rPr>
          <w:rStyle w:val="Data"/>
        </w:rPr>
        <w:t>Candidate Does Not Exist</w:t>
      </w:r>
      <w:r>
        <w:t xml:space="preserve"> as the name. </w:t>
      </w:r>
    </w:p>
    <w:p w:rsidR="00A3743D" w:rsidRPr="0085563F" w:rsidRDefault="00A3743D" w:rsidP="0024104D">
      <w:pPr>
        <w:pStyle w:val="Heading2"/>
      </w:pPr>
      <w:r w:rsidRPr="0014654F">
        <w:t xml:space="preserve">Click </w:t>
      </w:r>
      <w:r w:rsidRPr="00204DCF">
        <w:rPr>
          <w:rStyle w:val="ButtonLabels"/>
        </w:rPr>
        <w:t>OK</w:t>
      </w:r>
      <w:r w:rsidRPr="0085563F">
        <w:t>.</w:t>
      </w:r>
    </w:p>
    <w:p w:rsidR="00A3743D" w:rsidRDefault="00A3743D" w:rsidP="0024104D">
      <w:pPr>
        <w:pStyle w:val="Heading2"/>
      </w:pPr>
      <w:r w:rsidRPr="0014654F">
        <w:t xml:space="preserve">Connect the </w:t>
      </w:r>
      <w:r w:rsidR="00622C8E" w:rsidRPr="00B81896">
        <w:t>Record Lookup</w:t>
      </w:r>
      <w:r w:rsidRPr="0014654F">
        <w:t xml:space="preserve"> element to the </w:t>
      </w:r>
      <w:r w:rsidR="00622C8E" w:rsidRPr="00B81896">
        <w:t>Candidate Exists</w:t>
      </w:r>
      <w:r w:rsidRPr="0014654F">
        <w:t xml:space="preserve"> element.</w:t>
      </w:r>
    </w:p>
    <w:p w:rsidR="00A3743D" w:rsidRDefault="00A3743D" w:rsidP="0024104D">
      <w:pPr>
        <w:pStyle w:val="Heading2"/>
      </w:pPr>
      <w:r>
        <w:t>Add</w:t>
      </w:r>
      <w:r w:rsidR="0085563F">
        <w:t xml:space="preserve"> a screen to tell the user the c</w:t>
      </w:r>
      <w:r>
        <w:t>andidate already exists:</w:t>
      </w:r>
    </w:p>
    <w:p w:rsidR="00A3743D" w:rsidRPr="0014654F" w:rsidRDefault="00A3743D" w:rsidP="00126EDA">
      <w:pPr>
        <w:pStyle w:val="Heading3"/>
        <w:ind w:hanging="270"/>
      </w:pPr>
      <w:r w:rsidRPr="0014654F">
        <w:t xml:space="preserve">Drag and drop </w:t>
      </w:r>
      <w:r w:rsidRPr="00147DDE">
        <w:rPr>
          <w:rStyle w:val="ClickPaths"/>
        </w:rPr>
        <w:t>Screen</w:t>
      </w:r>
      <w:r w:rsidRPr="0014654F">
        <w:t xml:space="preserve"> from the palette onto the flow window.</w:t>
      </w:r>
    </w:p>
    <w:p w:rsidR="00A3743D" w:rsidRPr="001A20A6" w:rsidRDefault="00A3743D" w:rsidP="00126EDA">
      <w:pPr>
        <w:pStyle w:val="Heading3"/>
        <w:ind w:hanging="270"/>
      </w:pPr>
      <w:r w:rsidRPr="0014654F">
        <w:t xml:space="preserve">In the </w:t>
      </w:r>
      <w:r w:rsidRPr="00147DDE">
        <w:rPr>
          <w:rStyle w:val="FieldLabels"/>
        </w:rPr>
        <w:t>Name</w:t>
      </w:r>
      <w:r>
        <w:t xml:space="preserve"> field, enter </w:t>
      </w:r>
      <w:r>
        <w:rPr>
          <w:rStyle w:val="Data"/>
        </w:rPr>
        <w:t>Candidate Already Exists</w:t>
      </w:r>
      <w:r w:rsidRPr="001A20A6">
        <w:t>.</w:t>
      </w:r>
      <w:r>
        <w:t xml:space="preserve"> </w:t>
      </w:r>
      <w:r w:rsidR="002D12D1">
        <w:t>(</w:t>
      </w:r>
      <w:r>
        <w:t xml:space="preserve">The </w:t>
      </w:r>
      <w:r w:rsidRPr="002D12D1">
        <w:rPr>
          <w:rStyle w:val="FieldLabels"/>
        </w:rPr>
        <w:t>Unique Name</w:t>
      </w:r>
      <w:r>
        <w:t xml:space="preserve"> field auto-populates.</w:t>
      </w:r>
      <w:r w:rsidR="002D12D1">
        <w:t>)</w:t>
      </w:r>
    </w:p>
    <w:p w:rsidR="00A3743D" w:rsidRDefault="00A3743D" w:rsidP="00126EDA">
      <w:pPr>
        <w:pStyle w:val="Heading3"/>
        <w:ind w:hanging="270"/>
      </w:pPr>
      <w:r w:rsidRPr="0014654F">
        <w:t xml:space="preserve">Click the </w:t>
      </w:r>
      <w:r w:rsidR="00622C8E" w:rsidRPr="00B81896">
        <w:rPr>
          <w:rStyle w:val="ButtonLabels"/>
        </w:rPr>
        <w:t>Add a Field</w:t>
      </w:r>
      <w:r w:rsidRPr="0014654F">
        <w:t xml:space="preserve"> tab.</w:t>
      </w:r>
    </w:p>
    <w:p w:rsidR="00A3743D" w:rsidRDefault="00224E00" w:rsidP="00126EDA">
      <w:pPr>
        <w:pStyle w:val="Heading3"/>
        <w:ind w:hanging="270"/>
      </w:pPr>
      <w:r>
        <w:t>Double-click</w:t>
      </w:r>
      <w:r w:rsidR="00A3743D">
        <w:t xml:space="preserve"> </w:t>
      </w:r>
      <w:r w:rsidR="00A3743D" w:rsidRPr="00204DCF">
        <w:rPr>
          <w:rStyle w:val="ButtonLabels"/>
        </w:rPr>
        <w:t>Display Text</w:t>
      </w:r>
      <w:r w:rsidR="00A3743D">
        <w:t xml:space="preserve">. </w:t>
      </w:r>
    </w:p>
    <w:p w:rsidR="00A3743D" w:rsidRDefault="00224E00" w:rsidP="00126EDA">
      <w:pPr>
        <w:pStyle w:val="Heading3"/>
        <w:ind w:hanging="270"/>
      </w:pPr>
      <w:r>
        <w:t xml:space="preserve">Double-click </w:t>
      </w:r>
      <w:r w:rsidR="00A3743D">
        <w:t xml:space="preserve">on the </w:t>
      </w:r>
      <w:r w:rsidR="00A3743D" w:rsidRPr="00EA039B">
        <w:rPr>
          <w:rStyle w:val="FieldLabels"/>
        </w:rPr>
        <w:t>Display Text</w:t>
      </w:r>
      <w:r w:rsidR="00A3743D">
        <w:t xml:space="preserve"> field and enter </w:t>
      </w:r>
      <w:proofErr w:type="spellStart"/>
      <w:r w:rsidR="00A3743D" w:rsidRPr="00EA039B">
        <w:rPr>
          <w:rStyle w:val="Data"/>
        </w:rPr>
        <w:t>ExistsMessage</w:t>
      </w:r>
      <w:proofErr w:type="spellEnd"/>
      <w:r w:rsidR="00A3743D">
        <w:t xml:space="preserve"> at the name. </w:t>
      </w:r>
    </w:p>
    <w:p w:rsidR="00A3743D" w:rsidRDefault="00A3743D" w:rsidP="00126EDA">
      <w:pPr>
        <w:pStyle w:val="Heading3"/>
        <w:ind w:hanging="270"/>
      </w:pPr>
      <w:r>
        <w:t xml:space="preserve">Add the message </w:t>
      </w:r>
      <w:r w:rsidRPr="00EA039B">
        <w:rPr>
          <w:rStyle w:val="Data"/>
        </w:rPr>
        <w:t>A Candidate with that name already exists. Please enter a different name</w:t>
      </w:r>
      <w:r w:rsidR="00622C8E" w:rsidRPr="00B81896">
        <w:t>.</w:t>
      </w:r>
      <w:r>
        <w:t xml:space="preserve"> in the text field and click </w:t>
      </w:r>
      <w:r w:rsidRPr="00204DCF">
        <w:rPr>
          <w:rStyle w:val="ButtonLabels"/>
        </w:rPr>
        <w:t>OK</w:t>
      </w:r>
      <w:r>
        <w:t>.</w:t>
      </w:r>
    </w:p>
    <w:p w:rsidR="00A3743D" w:rsidRDefault="00A3743D" w:rsidP="0024104D">
      <w:pPr>
        <w:pStyle w:val="Heading2"/>
      </w:pPr>
      <w:r>
        <w:t xml:space="preserve">Connect the </w:t>
      </w:r>
      <w:r w:rsidR="00622C8E" w:rsidRPr="00B81896">
        <w:t>Decision</w:t>
      </w:r>
      <w:r>
        <w:t xml:space="preserve"> element to the </w:t>
      </w:r>
      <w:r w:rsidR="00622C8E" w:rsidRPr="00B81896">
        <w:t>Candidate Already Exists</w:t>
      </w:r>
      <w:r>
        <w:t xml:space="preserve"> element. </w:t>
      </w:r>
    </w:p>
    <w:p w:rsidR="00A3743D" w:rsidRDefault="00A3743D" w:rsidP="0024104D">
      <w:pPr>
        <w:pStyle w:val="Heading2"/>
      </w:pPr>
      <w:r>
        <w:t xml:space="preserve">Select the </w:t>
      </w:r>
      <w:r w:rsidRPr="0085563F">
        <w:rPr>
          <w:rStyle w:val="PicklistValues"/>
        </w:rPr>
        <w:t>Candidate Already in System</w:t>
      </w:r>
      <w:r>
        <w:t xml:space="preserve"> outcome. </w:t>
      </w:r>
    </w:p>
    <w:p w:rsidR="00EA039B" w:rsidRDefault="00EA039B" w:rsidP="00EA039B">
      <w:pPr>
        <w:pStyle w:val="Heading2"/>
      </w:pPr>
      <w:r>
        <w:t xml:space="preserve">Connect the </w:t>
      </w:r>
      <w:r w:rsidR="00622C8E" w:rsidRPr="00B81896">
        <w:t>Candidate Already Exists</w:t>
      </w:r>
      <w:r>
        <w:t xml:space="preserve"> element to the </w:t>
      </w:r>
      <w:r w:rsidR="00622C8E" w:rsidRPr="00B81896">
        <w:t>Candidate Name</w:t>
      </w:r>
      <w:r>
        <w:t xml:space="preserve"> element to request that the user</w:t>
      </w:r>
      <w:r w:rsidR="0085563F">
        <w:t xml:space="preserve"> enter</w:t>
      </w:r>
      <w:r>
        <w:t xml:space="preserve"> a different name. </w:t>
      </w:r>
    </w:p>
    <w:p w:rsidR="00EA039B" w:rsidRDefault="00EA039B" w:rsidP="00EA039B">
      <w:pPr>
        <w:pStyle w:val="Heading2"/>
      </w:pPr>
      <w:r>
        <w:t xml:space="preserve">Connect the </w:t>
      </w:r>
      <w:r w:rsidR="00622C8E" w:rsidRPr="00B81896">
        <w:t>Decision</w:t>
      </w:r>
      <w:r>
        <w:t xml:space="preserve"> element to the </w:t>
      </w:r>
      <w:r w:rsidR="00622C8E" w:rsidRPr="00B81896">
        <w:t>Candidate's Contact Information</w:t>
      </w:r>
      <w:r>
        <w:rPr>
          <w:rStyle w:val="FieldLabels"/>
        </w:rPr>
        <w:t xml:space="preserve"> </w:t>
      </w:r>
      <w:r>
        <w:t xml:space="preserve">element. </w:t>
      </w:r>
    </w:p>
    <w:p w:rsidR="00A3743D" w:rsidRPr="0014654F" w:rsidRDefault="00A3743D" w:rsidP="0024104D">
      <w:pPr>
        <w:pStyle w:val="Heading2"/>
      </w:pPr>
      <w:r>
        <w:t xml:space="preserve">Click </w:t>
      </w:r>
      <w:r w:rsidRPr="00204DCF">
        <w:rPr>
          <w:rStyle w:val="ButtonLabels"/>
        </w:rPr>
        <w:t>Save</w:t>
      </w:r>
      <w:r w:rsidRPr="0085563F">
        <w:t>.</w:t>
      </w:r>
    </w:p>
    <w:p w:rsidR="00A3743D" w:rsidRPr="00417220" w:rsidRDefault="00A3743D" w:rsidP="00224E00">
      <w:pPr>
        <w:pStyle w:val="Heading1"/>
        <w:keepNext/>
      </w:pPr>
      <w:r w:rsidRPr="00417220">
        <w:lastRenderedPageBreak/>
        <w:t>Add a screen element to display faults for data elements.</w:t>
      </w:r>
    </w:p>
    <w:p w:rsidR="00A3743D" w:rsidRPr="0014654F" w:rsidRDefault="00A3743D" w:rsidP="0024104D">
      <w:pPr>
        <w:pStyle w:val="Heading2"/>
      </w:pPr>
      <w:r w:rsidRPr="0014654F">
        <w:t xml:space="preserve">Drag and drop </w:t>
      </w:r>
      <w:r w:rsidRPr="00AD080C">
        <w:rPr>
          <w:rStyle w:val="ClickPaths"/>
        </w:rPr>
        <w:t>Screen</w:t>
      </w:r>
      <w:r w:rsidRPr="0014654F">
        <w:t xml:space="preserve"> from the palette onto the flow window.</w:t>
      </w:r>
    </w:p>
    <w:p w:rsidR="00A3743D" w:rsidRPr="0014654F" w:rsidRDefault="00A3743D" w:rsidP="0024104D">
      <w:pPr>
        <w:pStyle w:val="Heading2"/>
      </w:pPr>
      <w:r>
        <w:t>Name the element:</w:t>
      </w:r>
      <w:r w:rsidRPr="0014654F">
        <w:t xml:space="preserve"> </w:t>
      </w:r>
      <w:r w:rsidRPr="00AD080C">
        <w:rPr>
          <w:rStyle w:val="Data"/>
        </w:rPr>
        <w:t>Display Fault</w:t>
      </w:r>
      <w:r>
        <w:rPr>
          <w:rStyle w:val="Data"/>
        </w:rPr>
        <w:t>s</w:t>
      </w:r>
    </w:p>
    <w:p w:rsidR="00A3743D" w:rsidRDefault="00A3743D" w:rsidP="0024104D">
      <w:pPr>
        <w:pStyle w:val="Heading2"/>
      </w:pPr>
      <w:r>
        <w:t xml:space="preserve">Add a </w:t>
      </w:r>
      <w:r w:rsidR="00EA039B">
        <w:t>display text field</w:t>
      </w:r>
      <w:r>
        <w:t>.</w:t>
      </w:r>
    </w:p>
    <w:p w:rsidR="00A3743D" w:rsidRDefault="00A3743D" w:rsidP="0024104D">
      <w:pPr>
        <w:pStyle w:val="Heading2"/>
      </w:pPr>
      <w:r>
        <w:t>Name the display text field</w:t>
      </w:r>
      <w:r w:rsidR="00EA039B">
        <w:t>:</w:t>
      </w:r>
      <w:r>
        <w:t xml:space="preserve"> </w:t>
      </w:r>
      <w:proofErr w:type="spellStart"/>
      <w:r w:rsidRPr="00EA039B">
        <w:rPr>
          <w:rStyle w:val="Data"/>
        </w:rPr>
        <w:t>Display_Fault_Message</w:t>
      </w:r>
      <w:proofErr w:type="spellEnd"/>
    </w:p>
    <w:p w:rsidR="00A3743D" w:rsidRPr="0014654F" w:rsidRDefault="00A3743D" w:rsidP="0024104D">
      <w:pPr>
        <w:pStyle w:val="Heading2"/>
      </w:pPr>
      <w:r w:rsidRPr="0014654F">
        <w:t xml:space="preserve">From the </w:t>
      </w:r>
      <w:r w:rsidRPr="00AD080C">
        <w:rPr>
          <w:rStyle w:val="FieldLabels"/>
        </w:rPr>
        <w:t>Select Resource</w:t>
      </w:r>
      <w:r w:rsidRPr="0014654F">
        <w:t xml:space="preserve"> picklist, select </w:t>
      </w:r>
      <w:r w:rsidR="00622C8E" w:rsidRPr="00B81896">
        <w:rPr>
          <w:rStyle w:val="PicklistValues"/>
        </w:rPr>
        <w:t>SYSTEM | $</w:t>
      </w:r>
      <w:proofErr w:type="spellStart"/>
      <w:r w:rsidR="00622C8E" w:rsidRPr="00B81896">
        <w:rPr>
          <w:rStyle w:val="PicklistValues"/>
        </w:rPr>
        <w:t>Flow.FaultMessage</w:t>
      </w:r>
      <w:proofErr w:type="spellEnd"/>
      <w:r w:rsidR="00622C8E" w:rsidRPr="00B81896">
        <w:t>.</w:t>
      </w:r>
    </w:p>
    <w:p w:rsidR="00A3743D" w:rsidRPr="0014654F" w:rsidRDefault="00A3743D" w:rsidP="0024104D">
      <w:pPr>
        <w:pStyle w:val="Heading2"/>
      </w:pPr>
      <w:r w:rsidRPr="0014654F">
        <w:t xml:space="preserve">Click </w:t>
      </w:r>
      <w:r w:rsidRPr="00204DCF">
        <w:rPr>
          <w:rStyle w:val="ButtonLabels"/>
        </w:rPr>
        <w:t>OK</w:t>
      </w:r>
      <w:r w:rsidRPr="002D12D1">
        <w:t>.</w:t>
      </w:r>
    </w:p>
    <w:p w:rsidR="00A3743D" w:rsidRDefault="00A3743D" w:rsidP="0024104D">
      <w:pPr>
        <w:pStyle w:val="Heading2"/>
      </w:pPr>
      <w:r w:rsidRPr="0014654F">
        <w:t xml:space="preserve">Connect the </w:t>
      </w:r>
      <w:r w:rsidR="00622C8E" w:rsidRPr="00B81896">
        <w:t>Candidate Check</w:t>
      </w:r>
      <w:r w:rsidR="00224E00">
        <w:t xml:space="preserve"> </w:t>
      </w:r>
      <w:r>
        <w:t xml:space="preserve">and </w:t>
      </w:r>
      <w:r w:rsidR="00622C8E" w:rsidRPr="00B81896">
        <w:t>Create Candidate</w:t>
      </w:r>
      <w:r w:rsidR="00224E00">
        <w:t xml:space="preserve"> </w:t>
      </w:r>
      <w:r w:rsidRPr="0014654F">
        <w:t xml:space="preserve">element to the </w:t>
      </w:r>
      <w:r w:rsidR="00622C8E" w:rsidRPr="00B81896">
        <w:t>Display Faults</w:t>
      </w:r>
      <w:r w:rsidRPr="0014654F">
        <w:t xml:space="preserve"> element.</w:t>
      </w:r>
    </w:p>
    <w:p w:rsidR="00A3743D" w:rsidRDefault="00A3743D" w:rsidP="0024104D">
      <w:pPr>
        <w:pStyle w:val="Heading2"/>
      </w:pPr>
      <w:r>
        <w:t xml:space="preserve">Click </w:t>
      </w:r>
      <w:r w:rsidRPr="001A20A6">
        <w:rPr>
          <w:rStyle w:val="Boldonly"/>
        </w:rPr>
        <w:t>Save</w:t>
      </w:r>
      <w:r>
        <w:t>.</w:t>
      </w:r>
      <w:r w:rsidR="001444C7">
        <w:t xml:space="preserve"> Your </w:t>
      </w:r>
      <w:r w:rsidR="00EA039B">
        <w:t>flow</w:t>
      </w:r>
      <w:r w:rsidR="001444C7">
        <w:t xml:space="preserve"> should match the flow below.</w:t>
      </w:r>
    </w:p>
    <w:p w:rsidR="001444C7" w:rsidRDefault="001444C7" w:rsidP="001444C7">
      <w:pPr>
        <w:pStyle w:val="H1bodytext"/>
        <w:jc w:val="center"/>
      </w:pPr>
      <w:r w:rsidRPr="001444C7">
        <w:rPr>
          <w:noProof/>
          <w:lang w:val="en-IN" w:eastAsia="en-IN"/>
        </w:rPr>
        <w:drawing>
          <wp:inline distT="0" distB="0" distL="0" distR="0" wp14:anchorId="0052E93C" wp14:editId="07CA58C0">
            <wp:extent cx="3822405" cy="4701485"/>
            <wp:effectExtent l="0" t="0" r="6645" b="0"/>
            <wp:docPr id="1" name="Picture 1" descr="C:\Users\mariann.foster\AppData\Local\Temp\SNAGHTMLd215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n.foster\AppData\Local\Temp\SNAGHTMLd215a6.PNG"/>
                    <pic:cNvPicPr>
                      <a:picLocks noChangeAspect="1" noChangeArrowheads="1"/>
                    </pic:cNvPicPr>
                  </pic:nvPicPr>
                  <pic:blipFill>
                    <a:blip r:embed="rId15" cstate="print"/>
                    <a:srcRect/>
                    <a:stretch>
                      <a:fillRect/>
                    </a:stretch>
                  </pic:blipFill>
                  <pic:spPr bwMode="auto">
                    <a:xfrm>
                      <a:off x="0" y="0"/>
                      <a:ext cx="3824855" cy="4704499"/>
                    </a:xfrm>
                    <a:prstGeom prst="rect">
                      <a:avLst/>
                    </a:prstGeom>
                    <a:noFill/>
                    <a:ln w="9525">
                      <a:noFill/>
                      <a:miter lim="800000"/>
                      <a:headEnd/>
                      <a:tailEnd/>
                    </a:ln>
                  </pic:spPr>
                </pic:pic>
              </a:graphicData>
            </a:graphic>
          </wp:inline>
        </w:drawing>
      </w:r>
    </w:p>
    <w:p w:rsidR="00A3743D" w:rsidRPr="00417220" w:rsidRDefault="00A3743D" w:rsidP="00467BCB">
      <w:pPr>
        <w:pStyle w:val="Heading1"/>
        <w:keepNext/>
        <w:pageBreakBefore/>
      </w:pPr>
      <w:r w:rsidRPr="00417220">
        <w:lastRenderedPageBreak/>
        <w:t>Run the flow.</w:t>
      </w:r>
    </w:p>
    <w:p w:rsidR="00F52356" w:rsidRDefault="00F52356" w:rsidP="00F52356">
      <w:pPr>
        <w:pStyle w:val="Heading2"/>
      </w:pPr>
      <w:r>
        <w:t xml:space="preserve">Click </w:t>
      </w:r>
      <w:r w:rsidRPr="00204DCF">
        <w:rPr>
          <w:rStyle w:val="ButtonLabels"/>
        </w:rPr>
        <w:t>Run</w:t>
      </w:r>
      <w:r>
        <w:t>.</w:t>
      </w:r>
    </w:p>
    <w:p w:rsidR="00F52356" w:rsidRDefault="00F52356" w:rsidP="00F52356">
      <w:pPr>
        <w:pStyle w:val="Heading2"/>
      </w:pPr>
      <w:r>
        <w:t>Enter an existing candidate first and last name. (For example, John Smith was added in a previous exercise.)</w:t>
      </w:r>
    </w:p>
    <w:p w:rsidR="00F52356" w:rsidRDefault="00F52356" w:rsidP="00F52356">
      <w:pPr>
        <w:pStyle w:val="Heading2"/>
      </w:pPr>
      <w:r>
        <w:t>Does a message that the candidate already exists display?</w:t>
      </w:r>
    </w:p>
    <w:p w:rsidR="00467BCB" w:rsidRPr="000E6737" w:rsidRDefault="00467BCB" w:rsidP="00467BCB">
      <w:pPr>
        <w:pStyle w:val="ReviewLines"/>
        <w:ind w:left="720"/>
        <w:rPr>
          <w:rStyle w:val="ReviewQuestionChar"/>
          <w:szCs w:val="22"/>
        </w:rPr>
      </w:pPr>
    </w:p>
    <w:p w:rsidR="00467BCB" w:rsidRPr="000E6737" w:rsidRDefault="00467BCB" w:rsidP="00467BCB">
      <w:pPr>
        <w:pStyle w:val="ReviewLines"/>
        <w:ind w:left="720"/>
        <w:rPr>
          <w:rStyle w:val="ReviewQuestionChar"/>
          <w:szCs w:val="22"/>
        </w:rPr>
      </w:pPr>
    </w:p>
    <w:p w:rsidR="00467BCB" w:rsidRPr="000E6737" w:rsidRDefault="00467BCB" w:rsidP="00467BCB">
      <w:pPr>
        <w:pStyle w:val="ReviewLines"/>
        <w:ind w:left="720"/>
        <w:rPr>
          <w:rStyle w:val="ReviewQuestionChar"/>
          <w:szCs w:val="22"/>
        </w:rPr>
      </w:pPr>
    </w:p>
    <w:p w:rsidR="00467BCB" w:rsidRPr="000E6737" w:rsidRDefault="00467BCB" w:rsidP="00467BCB">
      <w:pPr>
        <w:pStyle w:val="ReviewLines"/>
        <w:ind w:left="720"/>
        <w:rPr>
          <w:rStyle w:val="ReviewQuestionChar"/>
          <w:szCs w:val="22"/>
        </w:rPr>
      </w:pPr>
    </w:p>
    <w:p w:rsidR="00F52356" w:rsidRDefault="00F52356" w:rsidP="00F52356">
      <w:pPr>
        <w:pStyle w:val="Heading2"/>
      </w:pPr>
      <w:r>
        <w:t>C</w:t>
      </w:r>
      <w:r w:rsidRPr="00D312EF">
        <w:t>lose the flow browser tab.</w:t>
      </w:r>
    </w:p>
    <w:p w:rsidR="00F52356" w:rsidRDefault="00F52356" w:rsidP="00F52356">
      <w:pPr>
        <w:pStyle w:val="Heading2"/>
      </w:pPr>
      <w:r w:rsidRPr="0014654F">
        <w:t xml:space="preserve">Click </w:t>
      </w:r>
      <w:r w:rsidRPr="00204DCF">
        <w:rPr>
          <w:rStyle w:val="ButtonLabels"/>
        </w:rPr>
        <w:t>Close</w:t>
      </w:r>
      <w:r w:rsidRPr="00D312EF">
        <w:t xml:space="preserve"> to exit the Flow Designer.</w:t>
      </w:r>
    </w:p>
    <w:p w:rsidR="00A3743D" w:rsidRPr="00D72C28" w:rsidRDefault="00A3743D" w:rsidP="0024104D">
      <w:pPr>
        <w:pStyle w:val="Heading1"/>
      </w:pPr>
      <w:r w:rsidRPr="00D72C28">
        <w:br w:type="page"/>
      </w:r>
    </w:p>
    <w:p w:rsidR="00A3743D" w:rsidRDefault="00754C1C" w:rsidP="0014322B">
      <w:pPr>
        <w:pStyle w:val="ExerciseTitle"/>
        <w:pageBreakBefore/>
      </w:pPr>
      <w:bookmarkStart w:id="149" w:name="_Toc440875423"/>
      <w:r>
        <w:lastRenderedPageBreak/>
        <w:t>1</w:t>
      </w:r>
      <w:r w:rsidR="002262B2">
        <w:t>4</w:t>
      </w:r>
      <w:r w:rsidR="00A3743D">
        <w:t>-3</w:t>
      </w:r>
      <w:r w:rsidR="00A3743D" w:rsidRPr="0014654F">
        <w:t>: Deploy a Flow</w:t>
      </w:r>
      <w:bookmarkEnd w:id="148"/>
      <w:bookmarkEnd w:id="149"/>
    </w:p>
    <w:p w:rsidR="000706C6" w:rsidRDefault="000706C6" w:rsidP="000706C6">
      <w:pPr>
        <w:pStyle w:val="GoalTskTimeInstr"/>
      </w:pPr>
      <w:r>
        <w:t>Scenario:</w:t>
      </w:r>
    </w:p>
    <w:p w:rsidR="000706C6" w:rsidRPr="001A6F4C" w:rsidRDefault="000706C6" w:rsidP="000706C6">
      <w:pPr>
        <w:pStyle w:val="BodyText"/>
      </w:pPr>
      <w:r>
        <w:t xml:space="preserve">Universal Containers would like to be able to launch the candidate wizard from the candidate list view. </w:t>
      </w:r>
    </w:p>
    <w:p w:rsidR="00A3743D" w:rsidRPr="0014654F" w:rsidRDefault="00A3743D" w:rsidP="0014322B">
      <w:pPr>
        <w:pStyle w:val="GoalTskTimeInstr"/>
      </w:pPr>
      <w:r w:rsidRPr="0014654F">
        <w:t>Goal:</w:t>
      </w:r>
    </w:p>
    <w:p w:rsidR="00A3743D" w:rsidRDefault="00A3743D" w:rsidP="0014322B">
      <w:pPr>
        <w:pStyle w:val="BodyText"/>
      </w:pPr>
      <w:r>
        <w:t>Create a custom button on the candidate list view to run the candidate flow.</w:t>
      </w:r>
    </w:p>
    <w:p w:rsidR="00A3743D" w:rsidRPr="0014654F" w:rsidRDefault="00A3743D" w:rsidP="0014322B">
      <w:pPr>
        <w:pStyle w:val="GoalTskTimeInstr"/>
      </w:pPr>
      <w:r w:rsidRPr="0014654F">
        <w:t>Tasks:</w:t>
      </w:r>
    </w:p>
    <w:p w:rsidR="00A3743D" w:rsidRPr="00417220" w:rsidRDefault="00A3743D" w:rsidP="00FD0DFD">
      <w:pPr>
        <w:pStyle w:val="Heading1"/>
        <w:numPr>
          <w:ilvl w:val="0"/>
          <w:numId w:val="75"/>
        </w:numPr>
      </w:pPr>
      <w:r w:rsidRPr="00417220">
        <w:t>Activate the flow version.</w:t>
      </w:r>
    </w:p>
    <w:p w:rsidR="00A3743D" w:rsidRDefault="00A3743D" w:rsidP="0024104D">
      <w:pPr>
        <w:pStyle w:val="Heading1"/>
      </w:pPr>
      <w:r w:rsidRPr="00417220">
        <w:t>Deploy the flow using a custom button.</w:t>
      </w:r>
    </w:p>
    <w:p w:rsidR="00CE250F" w:rsidRPr="00417220" w:rsidRDefault="00CE250F" w:rsidP="0024104D">
      <w:pPr>
        <w:pStyle w:val="Heading1"/>
      </w:pPr>
      <w:r>
        <w:t>Modify the Recruiting and HR profile to give them the Run Flows permission</w:t>
      </w:r>
      <w:r w:rsidR="00444CD2">
        <w:t>.</w:t>
      </w:r>
    </w:p>
    <w:p w:rsidR="00A3743D" w:rsidRPr="00417220" w:rsidRDefault="00A3743D" w:rsidP="0024104D">
      <w:pPr>
        <w:pStyle w:val="Heading1"/>
      </w:pPr>
      <w:r w:rsidRPr="00417220">
        <w:t>Run the flow.</w:t>
      </w:r>
    </w:p>
    <w:p w:rsidR="00A3743D" w:rsidRPr="0014654F" w:rsidRDefault="00A3743D" w:rsidP="0014322B">
      <w:pPr>
        <w:pStyle w:val="GoalTskTimeInstr"/>
      </w:pPr>
      <w:r w:rsidRPr="0014654F">
        <w:t xml:space="preserve">Time: </w:t>
      </w:r>
    </w:p>
    <w:p w:rsidR="00A3743D" w:rsidRPr="0014654F" w:rsidRDefault="00A3743D" w:rsidP="0014322B">
      <w:pPr>
        <w:pStyle w:val="BodyText"/>
      </w:pPr>
      <w:r>
        <w:t>10</w:t>
      </w:r>
      <w:r w:rsidRPr="0014654F">
        <w:t xml:space="preserve"> minutes </w:t>
      </w:r>
    </w:p>
    <w:p w:rsidR="00A3743D" w:rsidRPr="0014654F" w:rsidRDefault="00A3743D" w:rsidP="0014322B">
      <w:pPr>
        <w:pStyle w:val="SingleLine"/>
      </w:pPr>
    </w:p>
    <w:p w:rsidR="00A3743D" w:rsidRPr="0014654F" w:rsidRDefault="00A3743D" w:rsidP="0014322B">
      <w:pPr>
        <w:pStyle w:val="GoalTskTimeInstr"/>
      </w:pPr>
      <w:r w:rsidRPr="0014654F">
        <w:t>Instructions:</w:t>
      </w:r>
    </w:p>
    <w:p w:rsidR="00A3743D" w:rsidRPr="00417220" w:rsidRDefault="00A3743D" w:rsidP="00FD0DFD">
      <w:pPr>
        <w:pStyle w:val="Heading1"/>
        <w:numPr>
          <w:ilvl w:val="0"/>
          <w:numId w:val="76"/>
        </w:numPr>
      </w:pPr>
      <w:r w:rsidRPr="00417220">
        <w:t>Activate the flow version.</w:t>
      </w:r>
    </w:p>
    <w:p w:rsidR="008F1DCB" w:rsidRPr="0014654F" w:rsidRDefault="008F1DCB" w:rsidP="008F1DCB">
      <w:pPr>
        <w:pStyle w:val="Heading2"/>
      </w:pPr>
      <w:r w:rsidRPr="0014654F">
        <w:t xml:space="preserve">Click </w:t>
      </w:r>
      <w:r w:rsidRPr="00147DDE">
        <w:rPr>
          <w:rStyle w:val="ClickPaths"/>
        </w:rPr>
        <w:t>Setup | Create | Workflow &amp; Approvals | Flows</w:t>
      </w:r>
      <w:r w:rsidRPr="00EC6016">
        <w:t>.</w:t>
      </w:r>
    </w:p>
    <w:p w:rsidR="008F1DCB" w:rsidRDefault="008F1DCB" w:rsidP="0024104D">
      <w:pPr>
        <w:pStyle w:val="Heading2"/>
      </w:pPr>
      <w:r>
        <w:t xml:space="preserve">Select </w:t>
      </w:r>
      <w:r w:rsidRPr="008F1DCB">
        <w:rPr>
          <w:rStyle w:val="PicklistValues"/>
        </w:rPr>
        <w:t>All Flows</w:t>
      </w:r>
      <w:r>
        <w:t xml:space="preserve"> from the </w:t>
      </w:r>
      <w:r w:rsidRPr="00EC6016">
        <w:rPr>
          <w:rStyle w:val="FieldLabels"/>
        </w:rPr>
        <w:t>View</w:t>
      </w:r>
      <w:r>
        <w:t xml:space="preserve"> picklist.</w:t>
      </w:r>
    </w:p>
    <w:p w:rsidR="008F1DCB" w:rsidRDefault="008F1DCB" w:rsidP="0024104D">
      <w:pPr>
        <w:pStyle w:val="Heading2"/>
      </w:pPr>
      <w:r>
        <w:t xml:space="preserve">Click on the </w:t>
      </w:r>
      <w:r w:rsidRPr="00204DCF">
        <w:rPr>
          <w:rStyle w:val="ButtonLabels"/>
        </w:rPr>
        <w:t>Candidate Wizard</w:t>
      </w:r>
      <w:r>
        <w:t xml:space="preserve"> flow. </w:t>
      </w:r>
    </w:p>
    <w:p w:rsidR="00A3743D" w:rsidRDefault="00A3743D" w:rsidP="0024104D">
      <w:pPr>
        <w:pStyle w:val="Heading2"/>
      </w:pPr>
      <w:r>
        <w:t xml:space="preserve">Click </w:t>
      </w:r>
      <w:r w:rsidRPr="00E05018">
        <w:rPr>
          <w:rStyle w:val="ClickPaths"/>
        </w:rPr>
        <w:t>Activate</w:t>
      </w:r>
      <w:r>
        <w:t xml:space="preserve"> next to version 2 of the Candidate Wizard flow.</w:t>
      </w:r>
    </w:p>
    <w:p w:rsidR="00A3743D" w:rsidRPr="00417220" w:rsidRDefault="00A3743D" w:rsidP="0024104D">
      <w:pPr>
        <w:pStyle w:val="Heading1"/>
      </w:pPr>
      <w:r w:rsidRPr="00417220">
        <w:t>Deploy the flow using a custom button.</w:t>
      </w:r>
    </w:p>
    <w:p w:rsidR="00A3743D" w:rsidRPr="0014654F" w:rsidRDefault="00A3743D" w:rsidP="0024104D">
      <w:pPr>
        <w:pStyle w:val="Heading2"/>
      </w:pPr>
      <w:r w:rsidRPr="0014654F">
        <w:t xml:space="preserve">Click </w:t>
      </w:r>
      <w:r w:rsidR="008F1DCB">
        <w:rPr>
          <w:rStyle w:val="ClickPaths"/>
        </w:rPr>
        <w:t>Create</w:t>
      </w:r>
      <w:r w:rsidRPr="00E05018">
        <w:rPr>
          <w:rStyle w:val="ClickPaths"/>
        </w:rPr>
        <w:t xml:space="preserve"> | </w:t>
      </w:r>
      <w:r w:rsidR="008F1DCB">
        <w:rPr>
          <w:rStyle w:val="ClickPaths"/>
        </w:rPr>
        <w:t>Objects</w:t>
      </w:r>
      <w:r w:rsidRPr="00E05018">
        <w:rPr>
          <w:rStyle w:val="ClickPaths"/>
        </w:rPr>
        <w:t xml:space="preserve"> | </w:t>
      </w:r>
      <w:r w:rsidR="008F1DCB">
        <w:rPr>
          <w:rStyle w:val="ClickPaths"/>
        </w:rPr>
        <w:t>Candidate</w:t>
      </w:r>
      <w:r w:rsidRPr="00A7711E">
        <w:t>.</w:t>
      </w:r>
    </w:p>
    <w:p w:rsidR="00A3743D" w:rsidRPr="0014654F" w:rsidRDefault="00A3743D" w:rsidP="0024104D">
      <w:pPr>
        <w:pStyle w:val="Heading2"/>
      </w:pPr>
      <w:r w:rsidRPr="0014654F">
        <w:t>Scroll down to the Buttons</w:t>
      </w:r>
      <w:r w:rsidR="000D5F5B">
        <w:t xml:space="preserve">, </w:t>
      </w:r>
      <w:r w:rsidRPr="0014654F">
        <w:t>Links</w:t>
      </w:r>
      <w:r w:rsidR="000D5F5B">
        <w:t>, and Actions</w:t>
      </w:r>
      <w:r w:rsidRPr="0014654F">
        <w:t xml:space="preserve"> section</w:t>
      </w:r>
      <w:r w:rsidR="00A7711E">
        <w:t>,</w:t>
      </w:r>
      <w:r w:rsidRPr="0014654F">
        <w:t xml:space="preserve"> and click </w:t>
      </w:r>
      <w:r w:rsidRPr="00204DCF">
        <w:rPr>
          <w:rStyle w:val="ButtonLabels"/>
        </w:rPr>
        <w:t>New</w:t>
      </w:r>
      <w:r w:rsidR="000D5F5B" w:rsidRPr="00204DCF">
        <w:rPr>
          <w:rStyle w:val="ButtonLabels"/>
        </w:rPr>
        <w:t xml:space="preserve"> Button or Link</w:t>
      </w:r>
      <w:r w:rsidRPr="00A7711E">
        <w:t>.</w:t>
      </w:r>
    </w:p>
    <w:p w:rsidR="00A3743D" w:rsidRDefault="00A3743D" w:rsidP="0024104D">
      <w:pPr>
        <w:pStyle w:val="Heading2"/>
      </w:pPr>
      <w:r w:rsidRPr="0014654F">
        <w:t xml:space="preserve">In the </w:t>
      </w:r>
      <w:r w:rsidRPr="00E05018">
        <w:rPr>
          <w:rStyle w:val="FieldLabels"/>
        </w:rPr>
        <w:t>Label</w:t>
      </w:r>
      <w:r w:rsidRPr="0014654F">
        <w:t xml:space="preserve"> field, enter </w:t>
      </w:r>
      <w:r w:rsidR="008F1DCB" w:rsidRPr="00A7711E">
        <w:rPr>
          <w:rStyle w:val="Data"/>
        </w:rPr>
        <w:t>Candidate Wizard</w:t>
      </w:r>
      <w:r w:rsidR="008F1DCB">
        <w:t>.</w:t>
      </w:r>
      <w:r w:rsidR="00E01FD3">
        <w:t xml:space="preserve"> </w:t>
      </w:r>
      <w:r w:rsidR="00A7711E">
        <w:t>(</w:t>
      </w:r>
      <w:r w:rsidR="00E01FD3">
        <w:t xml:space="preserve">The </w:t>
      </w:r>
      <w:r w:rsidR="00E01FD3" w:rsidRPr="00E01FD3">
        <w:rPr>
          <w:rStyle w:val="FieldLabels"/>
        </w:rPr>
        <w:t>Name</w:t>
      </w:r>
      <w:r w:rsidR="00E01FD3">
        <w:t xml:space="preserve"> field auto-populates.</w:t>
      </w:r>
      <w:r w:rsidR="00A7711E">
        <w:t>)</w:t>
      </w:r>
    </w:p>
    <w:p w:rsidR="00A3743D" w:rsidRPr="0014654F" w:rsidRDefault="00A3743D" w:rsidP="0024104D">
      <w:pPr>
        <w:pStyle w:val="Heading2"/>
      </w:pPr>
      <w:r w:rsidRPr="0014654F">
        <w:t xml:space="preserve">Select the </w:t>
      </w:r>
      <w:r w:rsidR="00E01FD3">
        <w:rPr>
          <w:rStyle w:val="IndividualRadioButton"/>
        </w:rPr>
        <w:t xml:space="preserve">List </w:t>
      </w:r>
      <w:r w:rsidRPr="00E05018">
        <w:rPr>
          <w:rStyle w:val="IndividualRadioButton"/>
        </w:rPr>
        <w:t>Button</w:t>
      </w:r>
      <w:r w:rsidRPr="0014654F">
        <w:t xml:space="preserve"> radio button.</w:t>
      </w:r>
    </w:p>
    <w:p w:rsidR="00A3743D" w:rsidRPr="000706C6" w:rsidRDefault="00A3743D" w:rsidP="0024104D">
      <w:pPr>
        <w:pStyle w:val="Heading2"/>
      </w:pPr>
      <w:r w:rsidRPr="0014654F">
        <w:t xml:space="preserve">From the </w:t>
      </w:r>
      <w:r w:rsidRPr="00E05018">
        <w:rPr>
          <w:rStyle w:val="FieldLabels"/>
        </w:rPr>
        <w:t>Behavior</w:t>
      </w:r>
      <w:r w:rsidRPr="0014654F">
        <w:t xml:space="preserve"> picklist, select </w:t>
      </w:r>
      <w:r w:rsidRPr="00E05018">
        <w:rPr>
          <w:rStyle w:val="PicklistValues"/>
        </w:rPr>
        <w:t>Display in existing window without sidebar or header</w:t>
      </w:r>
      <w:r w:rsidR="00622C8E" w:rsidRPr="00B81896">
        <w:t>.</w:t>
      </w:r>
    </w:p>
    <w:p w:rsidR="00A3743D" w:rsidRPr="0014654F" w:rsidRDefault="00A3743D" w:rsidP="0024104D">
      <w:pPr>
        <w:pStyle w:val="Heading2"/>
      </w:pPr>
      <w:r w:rsidRPr="0014654F">
        <w:t xml:space="preserve">From the </w:t>
      </w:r>
      <w:r w:rsidRPr="00E05018">
        <w:rPr>
          <w:rStyle w:val="FieldLabels"/>
        </w:rPr>
        <w:t>Content Source</w:t>
      </w:r>
      <w:r w:rsidRPr="0014654F">
        <w:t xml:space="preserve"> picklist, select </w:t>
      </w:r>
      <w:r w:rsidRPr="00E05018">
        <w:rPr>
          <w:rStyle w:val="PicklistValues"/>
        </w:rPr>
        <w:t>URL</w:t>
      </w:r>
      <w:r w:rsidR="00622C8E" w:rsidRPr="00B81896">
        <w:t>.</w:t>
      </w:r>
    </w:p>
    <w:p w:rsidR="00A3743D" w:rsidRPr="0014654F" w:rsidRDefault="00A3743D" w:rsidP="0024104D">
      <w:pPr>
        <w:pStyle w:val="Heading2"/>
      </w:pPr>
      <w:r w:rsidRPr="0014654F">
        <w:t xml:space="preserve">Scroll down to the text </w:t>
      </w:r>
      <w:r w:rsidR="007244A9">
        <w:t xml:space="preserve">area below the field selection controls </w:t>
      </w:r>
      <w:r w:rsidRPr="0014654F">
        <w:t xml:space="preserve">box and enter the following URL without any spaces: </w:t>
      </w:r>
      <w:r w:rsidR="00B05BCC" w:rsidRPr="00B05BCC">
        <w:rPr>
          <w:rStyle w:val="Data"/>
          <w:sz w:val="21"/>
          <w:szCs w:val="21"/>
        </w:rPr>
        <w:t>/flow/</w:t>
      </w:r>
      <w:proofErr w:type="spellStart"/>
      <w:r w:rsidR="00B05BCC" w:rsidRPr="00B05BCC">
        <w:rPr>
          <w:rStyle w:val="Data"/>
          <w:sz w:val="21"/>
          <w:szCs w:val="21"/>
        </w:rPr>
        <w:t>Candidate_</w:t>
      </w:r>
      <w:proofErr w:type="gramStart"/>
      <w:r w:rsidR="00B05BCC" w:rsidRPr="00B05BCC">
        <w:rPr>
          <w:rStyle w:val="Data"/>
          <w:sz w:val="21"/>
          <w:szCs w:val="21"/>
        </w:rPr>
        <w:t>Wizard?retURL</w:t>
      </w:r>
      <w:proofErr w:type="spellEnd"/>
      <w:proofErr w:type="gramEnd"/>
      <w:r w:rsidR="00B05BCC" w:rsidRPr="00B05BCC">
        <w:rPr>
          <w:rStyle w:val="Data"/>
          <w:sz w:val="21"/>
          <w:szCs w:val="21"/>
        </w:rPr>
        <w:t>=/home/</w:t>
      </w:r>
      <w:proofErr w:type="spellStart"/>
      <w:r w:rsidR="00B05BCC" w:rsidRPr="00B05BCC">
        <w:rPr>
          <w:rStyle w:val="Data"/>
          <w:sz w:val="21"/>
          <w:szCs w:val="21"/>
        </w:rPr>
        <w:t>home.jsp</w:t>
      </w:r>
      <w:proofErr w:type="spellEnd"/>
    </w:p>
    <w:p w:rsidR="00A3743D" w:rsidRPr="00A7711E" w:rsidRDefault="00A3743D" w:rsidP="0024104D">
      <w:pPr>
        <w:pStyle w:val="Heading2"/>
      </w:pPr>
      <w:r w:rsidRPr="0014654F">
        <w:t xml:space="preserve">Click </w:t>
      </w:r>
      <w:r w:rsidRPr="00204DCF">
        <w:rPr>
          <w:rStyle w:val="ButtonLabels"/>
        </w:rPr>
        <w:t>Check Syntax</w:t>
      </w:r>
      <w:r w:rsidRPr="00A7711E">
        <w:t>.</w:t>
      </w:r>
    </w:p>
    <w:p w:rsidR="00A3743D" w:rsidRPr="0014654F" w:rsidRDefault="00A3743D" w:rsidP="0024104D">
      <w:pPr>
        <w:pStyle w:val="Heading2"/>
      </w:pPr>
      <w:r w:rsidRPr="0014654F">
        <w:t xml:space="preserve">Click </w:t>
      </w:r>
      <w:r w:rsidRPr="00204DCF">
        <w:rPr>
          <w:rStyle w:val="ButtonLabels"/>
        </w:rPr>
        <w:t>Save</w:t>
      </w:r>
      <w:r w:rsidRPr="00A7711E">
        <w:t>.</w:t>
      </w:r>
    </w:p>
    <w:p w:rsidR="00A3743D" w:rsidRPr="0014654F" w:rsidRDefault="00A3743D" w:rsidP="0024104D">
      <w:pPr>
        <w:pStyle w:val="Heading2"/>
      </w:pPr>
      <w:r w:rsidRPr="0014654F">
        <w:t xml:space="preserve">Click </w:t>
      </w:r>
      <w:r w:rsidRPr="00204DCF">
        <w:rPr>
          <w:rStyle w:val="ButtonLabels"/>
        </w:rPr>
        <w:t>OK</w:t>
      </w:r>
      <w:r w:rsidRPr="00A7711E">
        <w:t>.</w:t>
      </w:r>
    </w:p>
    <w:p w:rsidR="00A3743D" w:rsidRPr="00A7711E" w:rsidRDefault="00A3743D" w:rsidP="0024104D">
      <w:pPr>
        <w:pStyle w:val="Heading2"/>
      </w:pPr>
      <w:r w:rsidRPr="0014654F">
        <w:t xml:space="preserve">Click </w:t>
      </w:r>
      <w:r w:rsidR="00E01FD3">
        <w:rPr>
          <w:rStyle w:val="ClickPaths"/>
        </w:rPr>
        <w:t>Create</w:t>
      </w:r>
      <w:r w:rsidR="00E01FD3" w:rsidRPr="00E05018">
        <w:rPr>
          <w:rStyle w:val="ClickPaths"/>
        </w:rPr>
        <w:t xml:space="preserve"> | </w:t>
      </w:r>
      <w:r w:rsidR="00E01FD3">
        <w:rPr>
          <w:rStyle w:val="ClickPaths"/>
        </w:rPr>
        <w:t>Objects</w:t>
      </w:r>
      <w:r w:rsidR="00E01FD3" w:rsidRPr="00E05018">
        <w:rPr>
          <w:rStyle w:val="ClickPaths"/>
        </w:rPr>
        <w:t xml:space="preserve"> | </w:t>
      </w:r>
      <w:r w:rsidR="00E01FD3">
        <w:rPr>
          <w:rStyle w:val="ClickPaths"/>
        </w:rPr>
        <w:t>Candidate</w:t>
      </w:r>
      <w:r w:rsidR="00E01FD3" w:rsidRPr="00A7711E">
        <w:t>.</w:t>
      </w:r>
    </w:p>
    <w:p w:rsidR="00A3743D" w:rsidRPr="00E01FD3" w:rsidRDefault="00A3743D" w:rsidP="0024104D">
      <w:pPr>
        <w:pStyle w:val="Heading2"/>
      </w:pPr>
      <w:r w:rsidRPr="0014654F">
        <w:t xml:space="preserve">Click </w:t>
      </w:r>
      <w:r w:rsidRPr="00E05018">
        <w:rPr>
          <w:rStyle w:val="ClickPaths"/>
        </w:rPr>
        <w:t>Edit</w:t>
      </w:r>
      <w:r w:rsidRPr="0014654F">
        <w:t xml:space="preserve"> next to </w:t>
      </w:r>
      <w:r w:rsidR="00622C8E" w:rsidRPr="00B81896">
        <w:t>Candidate List View</w:t>
      </w:r>
      <w:r w:rsidR="00E01FD3" w:rsidRPr="00E01FD3">
        <w:t xml:space="preserve"> Search Layout</w:t>
      </w:r>
      <w:r w:rsidRPr="00E01FD3">
        <w:t xml:space="preserve">. </w:t>
      </w:r>
    </w:p>
    <w:p w:rsidR="00A3743D" w:rsidRPr="0014654F" w:rsidRDefault="00E01FD3" w:rsidP="0024104D">
      <w:pPr>
        <w:pStyle w:val="Heading2"/>
      </w:pPr>
      <w:r>
        <w:t xml:space="preserve">Move the </w:t>
      </w:r>
      <w:r w:rsidRPr="00204DCF">
        <w:rPr>
          <w:rStyle w:val="ButtonLabels"/>
        </w:rPr>
        <w:t>Candidate Wizard</w:t>
      </w:r>
      <w:r>
        <w:t xml:space="preserve"> button from the </w:t>
      </w:r>
      <w:r w:rsidR="00622C8E" w:rsidRPr="00B81896">
        <w:t>Available</w:t>
      </w:r>
      <w:r>
        <w:t xml:space="preserve"> buttons column to the </w:t>
      </w:r>
      <w:r w:rsidR="00622C8E" w:rsidRPr="00B81896">
        <w:t>Selected Buttons</w:t>
      </w:r>
      <w:r w:rsidRPr="000706C6">
        <w:t xml:space="preserve"> </w:t>
      </w:r>
      <w:r>
        <w:t>column.</w:t>
      </w:r>
    </w:p>
    <w:p w:rsidR="00A3743D" w:rsidRPr="007F7AC9" w:rsidRDefault="00A3743D" w:rsidP="0024104D">
      <w:pPr>
        <w:pStyle w:val="Heading2"/>
      </w:pPr>
      <w:r w:rsidRPr="0014654F">
        <w:t xml:space="preserve">Click </w:t>
      </w:r>
      <w:r w:rsidRPr="00204DCF">
        <w:rPr>
          <w:rStyle w:val="ButtonLabels"/>
        </w:rPr>
        <w:t>Save</w:t>
      </w:r>
      <w:r w:rsidRPr="007F7AC9">
        <w:t>.</w:t>
      </w:r>
    </w:p>
    <w:p w:rsidR="00CE250F" w:rsidRPr="00417220" w:rsidRDefault="00CE250F" w:rsidP="00467BCB">
      <w:pPr>
        <w:pStyle w:val="Heading1"/>
        <w:keepNext/>
      </w:pPr>
      <w:r>
        <w:lastRenderedPageBreak/>
        <w:t>Modify the Recruiting and HR profile to g</w:t>
      </w:r>
      <w:r w:rsidR="00452FE2">
        <w:t>rant</w:t>
      </w:r>
      <w:r>
        <w:t xml:space="preserve"> the Run Flows permission</w:t>
      </w:r>
      <w:r w:rsidR="00EC6016">
        <w:t>.</w:t>
      </w:r>
    </w:p>
    <w:p w:rsidR="00E07EE7" w:rsidRPr="00927013" w:rsidRDefault="00E07EE7" w:rsidP="00467BCB">
      <w:pPr>
        <w:pStyle w:val="Heading2"/>
        <w:keepNext/>
      </w:pPr>
      <w:r w:rsidRPr="00927013">
        <w:t xml:space="preserve">Navigate to </w:t>
      </w:r>
      <w:r w:rsidRPr="00927013">
        <w:rPr>
          <w:rStyle w:val="ClickPaths"/>
        </w:rPr>
        <w:t xml:space="preserve">Setup | </w:t>
      </w:r>
      <w:r>
        <w:rPr>
          <w:rStyle w:val="ClickPaths"/>
        </w:rPr>
        <w:t>Manage Users</w:t>
      </w:r>
      <w:r w:rsidRPr="00927013">
        <w:rPr>
          <w:rStyle w:val="ClickPaths"/>
        </w:rPr>
        <w:t xml:space="preserve"> | Profiles | Custom – Recruiter</w:t>
      </w:r>
      <w:r w:rsidRPr="00927013">
        <w:t>.</w:t>
      </w:r>
    </w:p>
    <w:p w:rsidR="00E07EE7" w:rsidRPr="00927013" w:rsidRDefault="00E07EE7" w:rsidP="00E07EE7">
      <w:pPr>
        <w:pStyle w:val="Heading2"/>
      </w:pPr>
      <w:r>
        <w:t xml:space="preserve">Select </w:t>
      </w:r>
      <w:r w:rsidR="00176EFC" w:rsidRPr="00204DCF">
        <w:rPr>
          <w:rStyle w:val="ButtonLabels"/>
        </w:rPr>
        <w:t>System Permissions</w:t>
      </w:r>
      <w:r>
        <w:t xml:space="preserve"> and c</w:t>
      </w:r>
      <w:r w:rsidRPr="00927013">
        <w:t xml:space="preserve">lick </w:t>
      </w:r>
      <w:r w:rsidRPr="00204DCF">
        <w:rPr>
          <w:rStyle w:val="ButtonLabels"/>
        </w:rPr>
        <w:t>Edit</w:t>
      </w:r>
      <w:r w:rsidRPr="00927013">
        <w:t>.</w:t>
      </w:r>
    </w:p>
    <w:p w:rsidR="00CE250F" w:rsidRDefault="00E07EE7" w:rsidP="0024104D">
      <w:pPr>
        <w:pStyle w:val="Heading2"/>
      </w:pPr>
      <w:r w:rsidRPr="00927013">
        <w:t xml:space="preserve">Select </w:t>
      </w:r>
      <w:r w:rsidR="00176EFC" w:rsidRPr="00A7711E">
        <w:rPr>
          <w:rStyle w:val="PicklistValues"/>
        </w:rPr>
        <w:t>Run Flows</w:t>
      </w:r>
      <w:r w:rsidRPr="00927013">
        <w:t xml:space="preserve"> and </w:t>
      </w:r>
      <w:r w:rsidR="00176EFC">
        <w:t xml:space="preserve">click </w:t>
      </w:r>
      <w:r w:rsidR="00176EFC" w:rsidRPr="00204DCF">
        <w:rPr>
          <w:rStyle w:val="ButtonLabels"/>
        </w:rPr>
        <w:t>Save</w:t>
      </w:r>
      <w:r w:rsidRPr="00927013">
        <w:t xml:space="preserve">. </w:t>
      </w:r>
    </w:p>
    <w:p w:rsidR="00452FE2" w:rsidRPr="0014654F" w:rsidRDefault="00452FE2" w:rsidP="0024104D">
      <w:pPr>
        <w:pStyle w:val="Heading2"/>
      </w:pPr>
      <w:r>
        <w:t>Repeat these steps for the Custom – HR profile.</w:t>
      </w:r>
    </w:p>
    <w:p w:rsidR="00A3743D" w:rsidRPr="00417220" w:rsidRDefault="00A3743D" w:rsidP="0024104D">
      <w:pPr>
        <w:pStyle w:val="Heading1"/>
      </w:pPr>
      <w:r w:rsidRPr="00417220">
        <w:t xml:space="preserve">Run the flow. </w:t>
      </w:r>
    </w:p>
    <w:p w:rsidR="00A3743D" w:rsidRDefault="00A3743D" w:rsidP="0024104D">
      <w:pPr>
        <w:pStyle w:val="Heading2"/>
      </w:pPr>
      <w:r w:rsidRPr="0014654F">
        <w:t>Click the C</w:t>
      </w:r>
      <w:r>
        <w:t xml:space="preserve">andidates </w:t>
      </w:r>
      <w:r w:rsidRPr="0014654F">
        <w:t>tab.</w:t>
      </w:r>
    </w:p>
    <w:p w:rsidR="00E01FD3" w:rsidRPr="0014654F" w:rsidRDefault="00E01FD3" w:rsidP="0024104D">
      <w:pPr>
        <w:pStyle w:val="Heading2"/>
      </w:pPr>
      <w:r>
        <w:t xml:space="preserve">Click </w:t>
      </w:r>
      <w:r w:rsidRPr="00204DCF">
        <w:rPr>
          <w:rStyle w:val="ButtonLabels"/>
        </w:rPr>
        <w:t>GO!</w:t>
      </w:r>
    </w:p>
    <w:p w:rsidR="00A3743D" w:rsidRPr="00E01FD3" w:rsidRDefault="00A3743D" w:rsidP="0024104D">
      <w:pPr>
        <w:pStyle w:val="Heading2"/>
        <w:rPr>
          <w:rStyle w:val="ClickPaths"/>
          <w:b w:val="0"/>
          <w:bCs w:val="0"/>
        </w:rPr>
      </w:pPr>
      <w:r w:rsidRPr="0014654F">
        <w:t xml:space="preserve">Click </w:t>
      </w:r>
      <w:r w:rsidR="00E01FD3">
        <w:rPr>
          <w:rStyle w:val="ClickPaths"/>
        </w:rPr>
        <w:t>Candidate Wizard</w:t>
      </w:r>
      <w:r w:rsidR="00622C8E" w:rsidRPr="00B81896">
        <w:t>.</w:t>
      </w:r>
    </w:p>
    <w:p w:rsidR="00E01FD3" w:rsidRPr="00E01FD3" w:rsidRDefault="00E01FD3" w:rsidP="00E01FD3">
      <w:pPr>
        <w:pStyle w:val="Heading2"/>
      </w:pPr>
      <w:r w:rsidRPr="00E01FD3">
        <w:t>Enter sample data in the wizard.</w:t>
      </w:r>
    </w:p>
    <w:p w:rsidR="00A3743D" w:rsidRDefault="00A3743D" w:rsidP="0024104D">
      <w:pPr>
        <w:pStyle w:val="Heading2"/>
      </w:pPr>
      <w:r w:rsidRPr="0014654F">
        <w:t xml:space="preserve">Verify that </w:t>
      </w:r>
      <w:r w:rsidR="00E01FD3">
        <w:t xml:space="preserve">the new candidate </w:t>
      </w:r>
      <w:r w:rsidRPr="0014654F">
        <w:t>record</w:t>
      </w:r>
      <w:r w:rsidR="00E01FD3">
        <w:t xml:space="preserve"> was</w:t>
      </w:r>
      <w:r w:rsidRPr="0014654F">
        <w:t xml:space="preserve"> created.</w:t>
      </w:r>
    </w:p>
    <w:p w:rsidR="00A3743D" w:rsidRDefault="00A3743D" w:rsidP="0014322B"/>
    <w:p w:rsidR="00A3743D" w:rsidRPr="00DD5F57" w:rsidRDefault="00754C1C" w:rsidP="0014322B">
      <w:pPr>
        <w:pStyle w:val="ExerciseTitle"/>
        <w:pageBreakBefore/>
      </w:pPr>
      <w:bookmarkStart w:id="150" w:name="_Toc440875424"/>
      <w:r>
        <w:lastRenderedPageBreak/>
        <w:t>1</w:t>
      </w:r>
      <w:r w:rsidR="002262B2">
        <w:t>5</w:t>
      </w:r>
      <w:r w:rsidR="00A3743D" w:rsidRPr="00DD5F57">
        <w:t>-1</w:t>
      </w:r>
      <w:r w:rsidR="00A3743D">
        <w:t>: Audit</w:t>
      </w:r>
      <w:r w:rsidR="00A3743D" w:rsidRPr="00DD5F57">
        <w:t xml:space="preserve"> Changes Using Setup Audit Trail</w:t>
      </w:r>
      <w:bookmarkEnd w:id="144"/>
      <w:bookmarkEnd w:id="145"/>
      <w:bookmarkEnd w:id="146"/>
      <w:bookmarkEnd w:id="150"/>
    </w:p>
    <w:p w:rsidR="00D322A2" w:rsidRDefault="00D322A2" w:rsidP="00D322A2">
      <w:pPr>
        <w:pStyle w:val="GoalTskTimeInstr"/>
      </w:pPr>
      <w:r>
        <w:t>Scenario:</w:t>
      </w:r>
    </w:p>
    <w:p w:rsidR="00D322A2" w:rsidRPr="001A6F4C" w:rsidRDefault="00D322A2" w:rsidP="00D322A2">
      <w:pPr>
        <w:pStyle w:val="BodyText"/>
      </w:pPr>
      <w:r>
        <w:t>Universal Containers needs to be able to track all changes to Salesforce.</w:t>
      </w:r>
    </w:p>
    <w:p w:rsidR="00A3743D" w:rsidRDefault="00A3743D" w:rsidP="0014322B">
      <w:pPr>
        <w:pStyle w:val="GoalTskTimeInstr"/>
      </w:pPr>
      <w:r>
        <w:t>Goal:</w:t>
      </w:r>
    </w:p>
    <w:p w:rsidR="00A3743D" w:rsidRDefault="00A3743D" w:rsidP="0014322B">
      <w:pPr>
        <w:pStyle w:val="BodyText"/>
      </w:pPr>
      <w:r>
        <w:t xml:space="preserve">View the Setup Audit Trail. </w:t>
      </w:r>
    </w:p>
    <w:p w:rsidR="00A3743D" w:rsidRDefault="00A3743D" w:rsidP="0014322B">
      <w:pPr>
        <w:pStyle w:val="GoalTskTimeInstr"/>
      </w:pPr>
      <w:r>
        <w:t>Tasks:</w:t>
      </w:r>
    </w:p>
    <w:p w:rsidR="00A3743D" w:rsidRPr="000A145E" w:rsidRDefault="00A3743D" w:rsidP="00FD0DFD">
      <w:pPr>
        <w:pStyle w:val="Heading1"/>
        <w:numPr>
          <w:ilvl w:val="0"/>
          <w:numId w:val="77"/>
        </w:numPr>
      </w:pPr>
      <w:r w:rsidRPr="000A145E">
        <w:t>View</w:t>
      </w:r>
      <w:r>
        <w:t xml:space="preserve"> the</w:t>
      </w:r>
      <w:r w:rsidRPr="000A145E">
        <w:t xml:space="preserve"> Setup Audit Trail.</w:t>
      </w:r>
    </w:p>
    <w:p w:rsidR="00A3743D" w:rsidRPr="000A145E" w:rsidRDefault="00A3743D" w:rsidP="0024104D">
      <w:pPr>
        <w:pStyle w:val="Heading1"/>
      </w:pPr>
      <w:r w:rsidRPr="000A145E">
        <w:t>Create a new field to see how it appears in the Setup Audit Trail.</w:t>
      </w:r>
    </w:p>
    <w:p w:rsidR="00A3743D" w:rsidRPr="00F471C7" w:rsidRDefault="00A3743D" w:rsidP="00F471C7">
      <w:pPr>
        <w:pStyle w:val="Heading1"/>
      </w:pPr>
      <w:r w:rsidRPr="00F471C7">
        <w:t xml:space="preserve">View the addition of the </w:t>
      </w:r>
      <w:proofErr w:type="spellStart"/>
      <w:r w:rsidRPr="00F471C7">
        <w:rPr>
          <w:rStyle w:val="FieldLabels"/>
        </w:rPr>
        <w:t>Drivers</w:t>
      </w:r>
      <w:proofErr w:type="spellEnd"/>
      <w:r w:rsidRPr="00F471C7">
        <w:rPr>
          <w:rStyle w:val="FieldLabels"/>
        </w:rPr>
        <w:t xml:space="preserve"> License Number</w:t>
      </w:r>
      <w:r w:rsidRPr="00F471C7">
        <w:t xml:space="preserve"> field in Setup Audit Trail.</w:t>
      </w:r>
    </w:p>
    <w:p w:rsidR="00A3743D" w:rsidRDefault="00A3743D" w:rsidP="0014322B">
      <w:pPr>
        <w:pStyle w:val="GoalTskTimeInstr"/>
      </w:pPr>
      <w:r>
        <w:t>Time:</w:t>
      </w:r>
    </w:p>
    <w:p w:rsidR="00A3743D" w:rsidRDefault="00A3743D" w:rsidP="0014322B">
      <w:pPr>
        <w:pStyle w:val="BodyText"/>
      </w:pPr>
      <w:r>
        <w:t>10 minutes</w:t>
      </w:r>
    </w:p>
    <w:p w:rsidR="00A3743D" w:rsidRPr="003B332D" w:rsidRDefault="00A3743D" w:rsidP="0014322B">
      <w:pPr>
        <w:pStyle w:val="SingleLine"/>
      </w:pPr>
      <w:r>
        <w:t xml:space="preserve"> </w:t>
      </w:r>
    </w:p>
    <w:p w:rsidR="00A3743D" w:rsidRPr="000A145E" w:rsidRDefault="00A3743D" w:rsidP="0014322B">
      <w:pPr>
        <w:pStyle w:val="GoalTskTimeInstr"/>
        <w:rPr>
          <w:b w:val="0"/>
        </w:rPr>
      </w:pPr>
      <w:r w:rsidRPr="000A145E">
        <w:t>Instructions:</w:t>
      </w:r>
    </w:p>
    <w:p w:rsidR="00A3743D" w:rsidRPr="00754C1C" w:rsidRDefault="00A3743D" w:rsidP="00FD0DFD">
      <w:pPr>
        <w:pStyle w:val="Heading1"/>
        <w:numPr>
          <w:ilvl w:val="0"/>
          <w:numId w:val="78"/>
        </w:numPr>
      </w:pPr>
      <w:r w:rsidRPr="00754C1C">
        <w:t>View the Setup Audit Trail.</w:t>
      </w:r>
    </w:p>
    <w:p w:rsidR="00A3743D" w:rsidRPr="00704EA2" w:rsidRDefault="00A3743D" w:rsidP="0024104D">
      <w:pPr>
        <w:pStyle w:val="Heading2"/>
        <w:rPr>
          <w:rStyle w:val="ClickPaths"/>
          <w:b w:val="0"/>
        </w:rPr>
      </w:pPr>
      <w:r w:rsidRPr="000A145E">
        <w:rPr>
          <w:szCs w:val="22"/>
        </w:rPr>
        <w:t xml:space="preserve">Click </w:t>
      </w:r>
      <w:r w:rsidRPr="00704EA2">
        <w:rPr>
          <w:rStyle w:val="ClickPaths"/>
        </w:rPr>
        <w:t>Setup | Security Controls | View Setup Audit Trail</w:t>
      </w:r>
      <w:r w:rsidRPr="00FF5243">
        <w:rPr>
          <w:rStyle w:val="ClickPaths"/>
          <w:b w:val="0"/>
        </w:rPr>
        <w:t>.</w:t>
      </w:r>
    </w:p>
    <w:p w:rsidR="00A3743D" w:rsidRPr="00754C1C" w:rsidRDefault="00A3743D" w:rsidP="00754C1C">
      <w:pPr>
        <w:pStyle w:val="Heading2"/>
      </w:pPr>
      <w:r w:rsidRPr="00754C1C">
        <w:t>View the entries for the changes that you have made to the application so far.</w:t>
      </w:r>
    </w:p>
    <w:p w:rsidR="00A3743D" w:rsidRPr="00754C1C" w:rsidRDefault="00A3743D" w:rsidP="00754C1C">
      <w:pPr>
        <w:pStyle w:val="Heading1"/>
      </w:pPr>
      <w:r w:rsidRPr="00754C1C">
        <w:t>Create a new field to see how it appears in the Setup Audit Trail.</w:t>
      </w:r>
    </w:p>
    <w:p w:rsidR="00A3743D" w:rsidRPr="00177A33" w:rsidRDefault="00A3743D" w:rsidP="0024104D">
      <w:pPr>
        <w:pStyle w:val="Heading2"/>
        <w:rPr>
          <w:rStyle w:val="ClickPaths"/>
          <w:b w:val="0"/>
          <w:bCs w:val="0"/>
          <w:szCs w:val="22"/>
        </w:rPr>
      </w:pPr>
      <w:r w:rsidRPr="00177A33">
        <w:rPr>
          <w:szCs w:val="22"/>
        </w:rPr>
        <w:t xml:space="preserve">Click </w:t>
      </w:r>
      <w:r w:rsidRPr="00704EA2">
        <w:rPr>
          <w:rStyle w:val="ClickPaths"/>
        </w:rPr>
        <w:t>Setup | Create | Objects | Candidate</w:t>
      </w:r>
      <w:r w:rsidRPr="00177A33">
        <w:rPr>
          <w:rStyle w:val="ClickPaths"/>
          <w:b w:val="0"/>
        </w:rPr>
        <w:t xml:space="preserve">. </w:t>
      </w:r>
    </w:p>
    <w:p w:rsidR="00A3743D" w:rsidRPr="00754C1C" w:rsidRDefault="00A3743D" w:rsidP="00754C1C">
      <w:pPr>
        <w:pStyle w:val="Heading2"/>
      </w:pPr>
      <w:r w:rsidRPr="00754C1C">
        <w:t xml:space="preserve">Scroll down to the Custom Fields &amp; Relationships related list, and click </w:t>
      </w:r>
      <w:r w:rsidRPr="00204DCF">
        <w:rPr>
          <w:rStyle w:val="ButtonLabels"/>
        </w:rPr>
        <w:t>New</w:t>
      </w:r>
      <w:r w:rsidRPr="00754C1C">
        <w:t>.</w:t>
      </w:r>
    </w:p>
    <w:p w:rsidR="00A3743D" w:rsidRPr="00704EA2" w:rsidRDefault="00A3743D" w:rsidP="0024104D">
      <w:pPr>
        <w:pStyle w:val="Heading2"/>
      </w:pPr>
      <w:r>
        <w:t xml:space="preserve">Select the </w:t>
      </w:r>
      <w:r w:rsidRPr="00920A54">
        <w:rPr>
          <w:rStyle w:val="PicklistValues"/>
        </w:rPr>
        <w:t>Text</w:t>
      </w:r>
      <w:r>
        <w:t xml:space="preserve"> radio button from the </w:t>
      </w:r>
      <w:r w:rsidRPr="00920A54">
        <w:rPr>
          <w:rStyle w:val="FieldLabels"/>
        </w:rPr>
        <w:t>Data Type</w:t>
      </w:r>
      <w:r>
        <w:t xml:space="preserve"> picklist, and click </w:t>
      </w:r>
      <w:r w:rsidRPr="00204DCF">
        <w:rPr>
          <w:rStyle w:val="ButtonLabels"/>
        </w:rPr>
        <w:t>Next</w:t>
      </w:r>
      <w:r w:rsidR="00622C8E" w:rsidRPr="00B81896">
        <w:t>.</w:t>
      </w:r>
    </w:p>
    <w:p w:rsidR="00A3743D" w:rsidRPr="00F471C7" w:rsidRDefault="00A3743D" w:rsidP="00D322A2">
      <w:pPr>
        <w:pStyle w:val="Heading3"/>
        <w:ind w:hanging="270"/>
      </w:pPr>
      <w:r w:rsidRPr="00920A54">
        <w:rPr>
          <w:rStyle w:val="FieldLabels"/>
        </w:rPr>
        <w:t>Field Label</w:t>
      </w:r>
      <w:r w:rsidRPr="00FF5243">
        <w:rPr>
          <w:rStyle w:val="FieldLabels"/>
          <w:b w:val="0"/>
        </w:rPr>
        <w:t>:</w:t>
      </w:r>
      <w:r w:rsidRPr="000A145E">
        <w:rPr>
          <w:szCs w:val="22"/>
        </w:rPr>
        <w:t xml:space="preserve"> </w:t>
      </w:r>
      <w:proofErr w:type="spellStart"/>
      <w:r w:rsidRPr="00920A54">
        <w:rPr>
          <w:rStyle w:val="Data"/>
        </w:rPr>
        <w:t>Drivers</w:t>
      </w:r>
      <w:proofErr w:type="spellEnd"/>
      <w:r w:rsidRPr="00920A54">
        <w:rPr>
          <w:rStyle w:val="Data"/>
        </w:rPr>
        <w:t xml:space="preserve"> License Number</w:t>
      </w:r>
    </w:p>
    <w:p w:rsidR="00A3743D" w:rsidRPr="00F471C7" w:rsidRDefault="00A3743D" w:rsidP="00D322A2">
      <w:pPr>
        <w:pStyle w:val="Heading3"/>
        <w:ind w:hanging="270"/>
      </w:pPr>
      <w:r w:rsidRPr="00920A54">
        <w:rPr>
          <w:rStyle w:val="FieldLabels"/>
        </w:rPr>
        <w:t>Length</w:t>
      </w:r>
      <w:r w:rsidRPr="00FF5243">
        <w:rPr>
          <w:rStyle w:val="FieldLabels"/>
          <w:b w:val="0"/>
        </w:rPr>
        <w:t>:</w:t>
      </w:r>
      <w:r w:rsidRPr="000A145E">
        <w:rPr>
          <w:szCs w:val="22"/>
        </w:rPr>
        <w:t xml:space="preserve"> </w:t>
      </w:r>
      <w:r w:rsidRPr="00920A54">
        <w:rPr>
          <w:rStyle w:val="Data"/>
        </w:rPr>
        <w:t>30</w:t>
      </w:r>
    </w:p>
    <w:p w:rsidR="00A3743D" w:rsidRPr="00F471C7" w:rsidRDefault="00A3743D" w:rsidP="00D322A2">
      <w:pPr>
        <w:pStyle w:val="Heading3"/>
        <w:ind w:hanging="270"/>
      </w:pPr>
      <w:r w:rsidRPr="00920A54">
        <w:rPr>
          <w:rStyle w:val="FieldLabels"/>
        </w:rPr>
        <w:t>Field Name</w:t>
      </w:r>
      <w:r w:rsidRPr="00FF5243">
        <w:rPr>
          <w:rStyle w:val="FieldLabels"/>
          <w:b w:val="0"/>
        </w:rPr>
        <w:t>:</w:t>
      </w:r>
      <w:r w:rsidRPr="000A145E">
        <w:rPr>
          <w:szCs w:val="22"/>
        </w:rPr>
        <w:t xml:space="preserve"> </w:t>
      </w:r>
      <w:proofErr w:type="spellStart"/>
      <w:r w:rsidRPr="00920A54">
        <w:rPr>
          <w:rStyle w:val="Data"/>
        </w:rPr>
        <w:t>Drivers_License_Number</w:t>
      </w:r>
      <w:proofErr w:type="spellEnd"/>
      <w:r>
        <w:rPr>
          <w:rStyle w:val="InputText"/>
          <w:szCs w:val="22"/>
        </w:rPr>
        <w:t xml:space="preserve"> </w:t>
      </w:r>
      <w:r w:rsidRPr="00920A54">
        <w:rPr>
          <w:rStyle w:val="Heading2Char"/>
        </w:rPr>
        <w:t>(This field auto-populates.)</w:t>
      </w:r>
    </w:p>
    <w:p w:rsidR="00A3743D" w:rsidRPr="00F471C7" w:rsidRDefault="00A3743D" w:rsidP="0024104D">
      <w:pPr>
        <w:pStyle w:val="Heading2"/>
      </w:pPr>
      <w:r w:rsidRPr="000A145E">
        <w:t>Click</w:t>
      </w:r>
      <w:r w:rsidRPr="000A145E">
        <w:rPr>
          <w:szCs w:val="22"/>
        </w:rPr>
        <w:t xml:space="preserve"> </w:t>
      </w:r>
      <w:r w:rsidRPr="00204DCF">
        <w:rPr>
          <w:rStyle w:val="ButtonLabels"/>
        </w:rPr>
        <w:t>Next</w:t>
      </w:r>
      <w:r w:rsidR="00622C8E" w:rsidRPr="00B81896">
        <w:t>.</w:t>
      </w:r>
    </w:p>
    <w:p w:rsidR="00A3743D" w:rsidRDefault="00A3743D" w:rsidP="00754C1C">
      <w:pPr>
        <w:pStyle w:val="Heading2"/>
      </w:pPr>
      <w:r w:rsidRPr="00754C1C">
        <w:t>Set the field visible for the Custom-HR, Custom-Executive, Custom-Recruiter</w:t>
      </w:r>
      <w:r w:rsidR="00F471C7">
        <w:t>,</w:t>
      </w:r>
      <w:r w:rsidRPr="00754C1C">
        <w:t xml:space="preserve"> and System Administrator profiles</w:t>
      </w:r>
      <w:r w:rsidR="00F471C7">
        <w:t>,</w:t>
      </w:r>
      <w:r w:rsidRPr="00754C1C">
        <w:t xml:space="preserve"> and click</w:t>
      </w:r>
      <w:r w:rsidRPr="00F85F33">
        <w:rPr>
          <w:rStyle w:val="Boldonly"/>
        </w:rPr>
        <w:t xml:space="preserve"> </w:t>
      </w:r>
      <w:r w:rsidRPr="00204DCF">
        <w:rPr>
          <w:rStyle w:val="ButtonLabels"/>
        </w:rPr>
        <w:t>Next</w:t>
      </w:r>
      <w:r w:rsidRPr="00F471C7">
        <w:t>.</w:t>
      </w:r>
    </w:p>
    <w:p w:rsidR="00A3743D" w:rsidRDefault="00A3743D" w:rsidP="0024104D">
      <w:pPr>
        <w:pStyle w:val="Heading2"/>
      </w:pPr>
      <w:r w:rsidRPr="00393D5A">
        <w:t xml:space="preserve">Click </w:t>
      </w:r>
      <w:r w:rsidRPr="00204DCF">
        <w:rPr>
          <w:rStyle w:val="ButtonLabels"/>
        </w:rPr>
        <w:t>Save</w:t>
      </w:r>
      <w:r w:rsidRPr="00393D5A">
        <w:t xml:space="preserve"> to add the field to the</w:t>
      </w:r>
      <w:r>
        <w:t xml:space="preserve"> </w:t>
      </w:r>
      <w:r w:rsidRPr="000A145E">
        <w:rPr>
          <w:szCs w:val="22"/>
        </w:rPr>
        <w:t>Candidate Layout</w:t>
      </w:r>
      <w:r>
        <w:t>.</w:t>
      </w:r>
    </w:p>
    <w:p w:rsidR="00A3743D" w:rsidRPr="00754C1C" w:rsidRDefault="00A3743D" w:rsidP="00754C1C">
      <w:pPr>
        <w:pStyle w:val="Heading1"/>
      </w:pPr>
      <w:r w:rsidRPr="00754C1C">
        <w:t xml:space="preserve">View the addition of the </w:t>
      </w:r>
      <w:proofErr w:type="spellStart"/>
      <w:r w:rsidRPr="00F471C7">
        <w:rPr>
          <w:rStyle w:val="FieldLabels"/>
        </w:rPr>
        <w:t>Drivers</w:t>
      </w:r>
      <w:proofErr w:type="spellEnd"/>
      <w:r w:rsidRPr="00F471C7">
        <w:rPr>
          <w:rStyle w:val="FieldLabels"/>
        </w:rPr>
        <w:t xml:space="preserve"> License Number</w:t>
      </w:r>
      <w:r w:rsidRPr="00754C1C">
        <w:t xml:space="preserve"> field in Setup Audit Trail.</w:t>
      </w:r>
    </w:p>
    <w:p w:rsidR="00A3743D" w:rsidRPr="00754C1C" w:rsidRDefault="00A3743D" w:rsidP="00754C1C">
      <w:pPr>
        <w:pStyle w:val="Heading2"/>
      </w:pPr>
      <w:r w:rsidRPr="00754C1C">
        <w:t xml:space="preserve">Click </w:t>
      </w:r>
      <w:r w:rsidRPr="00754C1C">
        <w:rPr>
          <w:rStyle w:val="ClickPaths"/>
        </w:rPr>
        <w:t>Setup | Security Controls | View Setup Audit Trail</w:t>
      </w:r>
      <w:r w:rsidRPr="00754C1C">
        <w:t>.</w:t>
      </w:r>
    </w:p>
    <w:p w:rsidR="00A3743D" w:rsidRPr="00754C1C" w:rsidRDefault="00A3743D" w:rsidP="00754C1C">
      <w:pPr>
        <w:pStyle w:val="Heading2"/>
      </w:pPr>
      <w:r w:rsidRPr="00754C1C">
        <w:t>View the new entries for the creation of the new field.</w:t>
      </w:r>
    </w:p>
    <w:p w:rsidR="00A3743D" w:rsidRPr="009169F9" w:rsidRDefault="00A3743D" w:rsidP="009169F9">
      <w:r w:rsidRPr="000A145E">
        <w:br w:type="page"/>
      </w:r>
    </w:p>
    <w:p w:rsidR="00A3743D" w:rsidRPr="00DD5F57" w:rsidRDefault="00754C1C" w:rsidP="0014322B">
      <w:pPr>
        <w:pStyle w:val="ExerciseTitle"/>
      </w:pPr>
      <w:bookmarkStart w:id="151" w:name="_Toc333484152"/>
      <w:bookmarkStart w:id="152" w:name="_Toc335740744"/>
      <w:bookmarkStart w:id="153" w:name="_Toc352076021"/>
      <w:bookmarkStart w:id="154" w:name="_Toc440875425"/>
      <w:r>
        <w:lastRenderedPageBreak/>
        <w:t>1</w:t>
      </w:r>
      <w:r w:rsidR="002262B2">
        <w:t>5</w:t>
      </w:r>
      <w:r w:rsidR="00A3743D" w:rsidRPr="00DD5F57">
        <w:t>-2</w:t>
      </w:r>
      <w:r w:rsidR="00A3743D">
        <w:t>: Audit</w:t>
      </w:r>
      <w:r w:rsidR="00A3743D" w:rsidRPr="00DD5F57">
        <w:t xml:space="preserve"> Changes to Data</w:t>
      </w:r>
      <w:bookmarkEnd w:id="151"/>
      <w:bookmarkEnd w:id="152"/>
      <w:bookmarkEnd w:id="153"/>
      <w:bookmarkEnd w:id="154"/>
    </w:p>
    <w:p w:rsidR="00A214E8" w:rsidRDefault="00A214E8" w:rsidP="00A214E8">
      <w:pPr>
        <w:pStyle w:val="GoalTskTimeInstr"/>
      </w:pPr>
      <w:r>
        <w:t>Scenario:</w:t>
      </w:r>
    </w:p>
    <w:p w:rsidR="00A214E8" w:rsidRPr="001A6F4C" w:rsidRDefault="00A214E8" w:rsidP="00A214E8">
      <w:pPr>
        <w:pStyle w:val="BodyText"/>
      </w:pPr>
      <w:r>
        <w:t>Universal Containers needs to be able to track changes to any field on reviews.</w:t>
      </w:r>
    </w:p>
    <w:p w:rsidR="00A3743D" w:rsidRDefault="00A3743D" w:rsidP="0014322B">
      <w:pPr>
        <w:pStyle w:val="GoalTskTimeInstr"/>
      </w:pPr>
      <w:r>
        <w:t>Goal:</w:t>
      </w:r>
    </w:p>
    <w:p w:rsidR="00A3743D" w:rsidRDefault="00A3743D" w:rsidP="0014322B">
      <w:pPr>
        <w:pStyle w:val="BodyText"/>
      </w:pPr>
      <w:r>
        <w:t>Set up field history tracking to track changes to specified fields.</w:t>
      </w:r>
    </w:p>
    <w:p w:rsidR="00A3743D" w:rsidRDefault="00A3743D" w:rsidP="0014322B">
      <w:pPr>
        <w:pStyle w:val="GoalTskTimeInstr"/>
      </w:pPr>
      <w:r>
        <w:t>Tasks:</w:t>
      </w:r>
    </w:p>
    <w:p w:rsidR="00A3743D" w:rsidRPr="00592C8F" w:rsidRDefault="00A3743D" w:rsidP="00FD0DFD">
      <w:pPr>
        <w:pStyle w:val="Heading1"/>
        <w:numPr>
          <w:ilvl w:val="0"/>
          <w:numId w:val="79"/>
        </w:numPr>
      </w:pPr>
      <w:r w:rsidRPr="00592C8F">
        <w:t>Select the fields on which to track history.</w:t>
      </w:r>
    </w:p>
    <w:p w:rsidR="00A3743D" w:rsidRPr="00592C8F" w:rsidRDefault="00A3743D" w:rsidP="0024104D">
      <w:pPr>
        <w:pStyle w:val="Heading1"/>
      </w:pPr>
      <w:r>
        <w:t>Add the Review History related l</w:t>
      </w:r>
      <w:r w:rsidRPr="00592C8F">
        <w:t>ist to the page layout</w:t>
      </w:r>
      <w:r>
        <w:t>.</w:t>
      </w:r>
    </w:p>
    <w:p w:rsidR="00A3743D" w:rsidRPr="00592C8F" w:rsidRDefault="00A3743D" w:rsidP="0024104D">
      <w:pPr>
        <w:pStyle w:val="Heading1"/>
      </w:pPr>
      <w:r w:rsidRPr="00592C8F">
        <w:t>View the field history tracking at work</w:t>
      </w:r>
      <w:r>
        <w:t>.</w:t>
      </w:r>
    </w:p>
    <w:p w:rsidR="00A3743D" w:rsidRDefault="00A3743D" w:rsidP="0014322B">
      <w:pPr>
        <w:pStyle w:val="GoalTskTimeInstr"/>
      </w:pPr>
      <w:r>
        <w:t>Time:</w:t>
      </w:r>
    </w:p>
    <w:p w:rsidR="00A3743D" w:rsidRDefault="00A3743D" w:rsidP="0014322B">
      <w:pPr>
        <w:pStyle w:val="BodyText"/>
      </w:pPr>
      <w:r>
        <w:t>10 minutes</w:t>
      </w:r>
    </w:p>
    <w:p w:rsidR="00A3743D" w:rsidRPr="00FF5243" w:rsidRDefault="00A3743D" w:rsidP="0014322B">
      <w:pPr>
        <w:pStyle w:val="SingleLine"/>
      </w:pPr>
    </w:p>
    <w:p w:rsidR="00A3743D" w:rsidRPr="00054062" w:rsidRDefault="00A3743D" w:rsidP="0014322B">
      <w:pPr>
        <w:pStyle w:val="GoalTskTimeInstr"/>
      </w:pPr>
      <w:r w:rsidRPr="00054062">
        <w:t>Instructions:</w:t>
      </w:r>
    </w:p>
    <w:p w:rsidR="00A3743D" w:rsidRPr="00754C1C" w:rsidRDefault="00A3743D" w:rsidP="00FD0DFD">
      <w:pPr>
        <w:pStyle w:val="Heading1"/>
        <w:numPr>
          <w:ilvl w:val="0"/>
          <w:numId w:val="80"/>
        </w:numPr>
      </w:pPr>
      <w:r w:rsidRPr="00754C1C">
        <w:t>Select the fields on which to track history.</w:t>
      </w:r>
    </w:p>
    <w:p w:rsidR="00A3743D" w:rsidRPr="00754C1C" w:rsidRDefault="00A3743D" w:rsidP="0024104D">
      <w:pPr>
        <w:pStyle w:val="Heading2"/>
      </w:pPr>
      <w:r w:rsidRPr="00754C1C">
        <w:t xml:space="preserve">Click </w:t>
      </w:r>
      <w:r w:rsidRPr="002E1210">
        <w:rPr>
          <w:rStyle w:val="ClickPaths"/>
        </w:rPr>
        <w:t>Setup | Create | Objects | Review</w:t>
      </w:r>
      <w:r w:rsidRPr="00754C1C">
        <w:t>.</w:t>
      </w:r>
    </w:p>
    <w:p w:rsidR="00A3743D" w:rsidRPr="002E1210" w:rsidRDefault="00A3743D" w:rsidP="0024104D">
      <w:pPr>
        <w:pStyle w:val="Heading2"/>
      </w:pPr>
      <w:r w:rsidRPr="002E1210">
        <w:t>In the Custom Fields &amp; Relationships related list</w:t>
      </w:r>
      <w:r>
        <w:t>,</w:t>
      </w:r>
      <w:r w:rsidRPr="002E1210">
        <w:t xml:space="preserve"> click </w:t>
      </w:r>
      <w:r w:rsidRPr="00204DCF">
        <w:rPr>
          <w:rStyle w:val="ButtonLabels"/>
        </w:rPr>
        <w:t>Set History Tracking</w:t>
      </w:r>
      <w:r w:rsidR="00622C8E" w:rsidRPr="00B81896">
        <w:t>.</w:t>
      </w:r>
    </w:p>
    <w:p w:rsidR="00A3743D" w:rsidRPr="00754C1C" w:rsidRDefault="00A3743D" w:rsidP="00754C1C">
      <w:pPr>
        <w:pStyle w:val="Heading2"/>
      </w:pPr>
      <w:r w:rsidRPr="00754C1C">
        <w:t>Select all fields.</w:t>
      </w:r>
    </w:p>
    <w:p w:rsidR="00A3743D" w:rsidRPr="00754C1C" w:rsidRDefault="00A3743D" w:rsidP="0024104D">
      <w:pPr>
        <w:pStyle w:val="Heading2"/>
      </w:pPr>
      <w:r w:rsidRPr="00592C8F">
        <w:t>Click</w:t>
      </w:r>
      <w:r w:rsidRPr="00592C8F">
        <w:rPr>
          <w:szCs w:val="22"/>
        </w:rPr>
        <w:t xml:space="preserve"> </w:t>
      </w:r>
      <w:r w:rsidRPr="00204DCF">
        <w:rPr>
          <w:rStyle w:val="ButtonLabels"/>
        </w:rPr>
        <w:t>Save</w:t>
      </w:r>
      <w:r w:rsidRPr="00754C1C">
        <w:t>.</w:t>
      </w:r>
    </w:p>
    <w:p w:rsidR="00A3743D" w:rsidRPr="00754C1C" w:rsidRDefault="00A3743D" w:rsidP="00754C1C">
      <w:pPr>
        <w:pStyle w:val="Heading1"/>
      </w:pPr>
      <w:r w:rsidRPr="00754C1C">
        <w:t>Add the Review History related list to the page layout.</w:t>
      </w:r>
    </w:p>
    <w:p w:rsidR="00A3743D" w:rsidRPr="00754C1C" w:rsidRDefault="00A3743D" w:rsidP="0024104D">
      <w:pPr>
        <w:pStyle w:val="Heading2"/>
      </w:pPr>
      <w:r w:rsidRPr="00177A33">
        <w:rPr>
          <w:szCs w:val="22"/>
        </w:rPr>
        <w:t xml:space="preserve">Scroll down to the Page Layouts section, and click the </w:t>
      </w:r>
      <w:r w:rsidRPr="002E1210">
        <w:rPr>
          <w:rStyle w:val="ClickPaths"/>
        </w:rPr>
        <w:t>Edit</w:t>
      </w:r>
      <w:r w:rsidRPr="00177A33">
        <w:rPr>
          <w:szCs w:val="22"/>
        </w:rPr>
        <w:t xml:space="preserve"> link next to Review Layout</w:t>
      </w:r>
      <w:r w:rsidRPr="00754C1C">
        <w:t xml:space="preserve">. </w:t>
      </w:r>
    </w:p>
    <w:p w:rsidR="00A3743D" w:rsidRPr="00754C1C" w:rsidRDefault="00A3743D" w:rsidP="0024104D">
      <w:pPr>
        <w:pStyle w:val="Heading2"/>
      </w:pPr>
      <w:r w:rsidRPr="00177A33">
        <w:rPr>
          <w:szCs w:val="22"/>
        </w:rPr>
        <w:t xml:space="preserve">On the palette, click the </w:t>
      </w:r>
      <w:r w:rsidR="00622C8E" w:rsidRPr="00B81896">
        <w:rPr>
          <w:rStyle w:val="ButtonLabels"/>
        </w:rPr>
        <w:t>Related Lists</w:t>
      </w:r>
      <w:r w:rsidRPr="00177A33">
        <w:rPr>
          <w:szCs w:val="22"/>
        </w:rPr>
        <w:t xml:space="preserve"> category</w:t>
      </w:r>
      <w:r w:rsidRPr="00754C1C">
        <w:t xml:space="preserve">. </w:t>
      </w:r>
    </w:p>
    <w:p w:rsidR="00A3743D" w:rsidRPr="00754C1C" w:rsidRDefault="00A3743D" w:rsidP="0024104D">
      <w:pPr>
        <w:pStyle w:val="Heading2"/>
      </w:pPr>
      <w:r w:rsidRPr="00177A33">
        <w:rPr>
          <w:szCs w:val="22"/>
        </w:rPr>
        <w:t xml:space="preserve">Drag </w:t>
      </w:r>
      <w:r w:rsidRPr="002E1210">
        <w:rPr>
          <w:rStyle w:val="FieldLabels"/>
        </w:rPr>
        <w:t xml:space="preserve">Review History </w:t>
      </w:r>
      <w:r w:rsidRPr="00177A33">
        <w:rPr>
          <w:szCs w:val="22"/>
        </w:rPr>
        <w:t>and drop it at the bottom of the page</w:t>
      </w:r>
      <w:r w:rsidRPr="00754C1C">
        <w:t>.</w:t>
      </w:r>
    </w:p>
    <w:p w:rsidR="00A3743D" w:rsidRPr="00754C1C" w:rsidRDefault="00A3743D" w:rsidP="0024104D">
      <w:pPr>
        <w:pStyle w:val="Heading2"/>
      </w:pPr>
      <w:r w:rsidRPr="00177A33">
        <w:rPr>
          <w:szCs w:val="22"/>
        </w:rPr>
        <w:t xml:space="preserve">Click </w:t>
      </w:r>
      <w:r w:rsidRPr="00204DCF">
        <w:rPr>
          <w:rStyle w:val="ButtonLabels"/>
        </w:rPr>
        <w:t>Save</w:t>
      </w:r>
      <w:r w:rsidRPr="00754C1C">
        <w:t xml:space="preserve">. </w:t>
      </w:r>
    </w:p>
    <w:p w:rsidR="00A3743D" w:rsidRPr="00754C1C" w:rsidRDefault="00A3743D" w:rsidP="0024104D">
      <w:pPr>
        <w:pStyle w:val="Heading2"/>
      </w:pPr>
      <w:r>
        <w:rPr>
          <w:szCs w:val="22"/>
        </w:rPr>
        <w:t xml:space="preserve">Click </w:t>
      </w:r>
      <w:r w:rsidRPr="00204DCF">
        <w:rPr>
          <w:rStyle w:val="ButtonLabels"/>
        </w:rPr>
        <w:t>Yes</w:t>
      </w:r>
      <w:r>
        <w:rPr>
          <w:szCs w:val="22"/>
        </w:rPr>
        <w:t xml:space="preserve"> when you see the Overwrite Users’ Related List Customizations? pop-up</w:t>
      </w:r>
      <w:r w:rsidRPr="00754C1C">
        <w:t xml:space="preserve">. </w:t>
      </w:r>
    </w:p>
    <w:p w:rsidR="00A3743D" w:rsidRPr="00754C1C" w:rsidRDefault="00A3743D" w:rsidP="00754C1C">
      <w:pPr>
        <w:pStyle w:val="Heading1"/>
      </w:pPr>
      <w:r w:rsidRPr="00754C1C">
        <w:t>View the field history tracking at work.</w:t>
      </w:r>
    </w:p>
    <w:p w:rsidR="00A3743D" w:rsidRPr="00754C1C" w:rsidRDefault="00A3743D" w:rsidP="00754C1C">
      <w:pPr>
        <w:pStyle w:val="Heading2"/>
      </w:pPr>
      <w:r w:rsidRPr="00754C1C">
        <w:t>Click the Reviews tab.</w:t>
      </w:r>
    </w:p>
    <w:p w:rsidR="00A3743D" w:rsidRPr="00754C1C" w:rsidRDefault="00A3743D" w:rsidP="00754C1C">
      <w:pPr>
        <w:pStyle w:val="Heading2"/>
      </w:pPr>
      <w:r w:rsidRPr="00754C1C">
        <w:t>Click on any review.</w:t>
      </w:r>
    </w:p>
    <w:p w:rsidR="00A3743D" w:rsidRPr="00754C1C" w:rsidRDefault="00A3743D" w:rsidP="00754C1C">
      <w:pPr>
        <w:pStyle w:val="Heading2"/>
      </w:pPr>
      <w:r w:rsidRPr="00754C1C">
        <w:t xml:space="preserve">Click </w:t>
      </w:r>
      <w:r w:rsidRPr="00204DCF">
        <w:rPr>
          <w:rStyle w:val="ButtonLabels"/>
        </w:rPr>
        <w:t>Edit</w:t>
      </w:r>
      <w:r w:rsidRPr="00754C1C">
        <w:t>.</w:t>
      </w:r>
    </w:p>
    <w:p w:rsidR="00A3743D" w:rsidRPr="00754C1C" w:rsidRDefault="00A3743D" w:rsidP="00754C1C">
      <w:pPr>
        <w:pStyle w:val="Heading2"/>
      </w:pPr>
      <w:r w:rsidRPr="00754C1C">
        <w:t xml:space="preserve">In the Alternate Position field, enter: </w:t>
      </w:r>
      <w:r w:rsidRPr="00754C1C">
        <w:rPr>
          <w:rStyle w:val="Data"/>
        </w:rPr>
        <w:t>May also be a good fit for the Associate Developer position</w:t>
      </w:r>
      <w:r w:rsidR="00622C8E" w:rsidRPr="00B81896">
        <w:t>.</w:t>
      </w:r>
    </w:p>
    <w:p w:rsidR="00A3743D" w:rsidRPr="00754C1C" w:rsidRDefault="00A3743D" w:rsidP="00754C1C">
      <w:pPr>
        <w:pStyle w:val="Heading2"/>
      </w:pPr>
      <w:r w:rsidRPr="00754C1C">
        <w:t xml:space="preserve">Click </w:t>
      </w:r>
      <w:r w:rsidRPr="00204DCF">
        <w:rPr>
          <w:rStyle w:val="ButtonLabels"/>
        </w:rPr>
        <w:t>Save</w:t>
      </w:r>
      <w:r w:rsidRPr="00754C1C">
        <w:t>.</w:t>
      </w:r>
    </w:p>
    <w:p w:rsidR="00A3743D" w:rsidRPr="00754C1C" w:rsidRDefault="00A3743D" w:rsidP="00754C1C">
      <w:pPr>
        <w:pStyle w:val="Heading2"/>
      </w:pPr>
      <w:r w:rsidRPr="00754C1C">
        <w:t>Note the change in the Review History related list.</w:t>
      </w:r>
    </w:p>
    <w:p w:rsidR="00A3743D" w:rsidRPr="003B332D" w:rsidRDefault="00A3743D" w:rsidP="0014322B"/>
    <w:p w:rsidR="00A3743D" w:rsidRPr="00CE01C7" w:rsidRDefault="00A3743D" w:rsidP="00754C1C">
      <w:pPr>
        <w:pStyle w:val="ExerciseTitle"/>
        <w:pageBreakBefore/>
      </w:pPr>
      <w:bookmarkStart w:id="155" w:name="_Toc335139413"/>
      <w:bookmarkStart w:id="156" w:name="_Toc338751153"/>
      <w:bookmarkStart w:id="157" w:name="_Toc352076847"/>
      <w:bookmarkStart w:id="158" w:name="_Toc440875426"/>
      <w:r w:rsidRPr="00CE01C7">
        <w:lastRenderedPageBreak/>
        <w:t>1</w:t>
      </w:r>
      <w:r w:rsidR="002262B2">
        <w:t>6</w:t>
      </w:r>
      <w:r w:rsidRPr="00CE01C7">
        <w:t>-1: Mass Transfer Ownership of Records</w:t>
      </w:r>
      <w:bookmarkEnd w:id="155"/>
      <w:bookmarkEnd w:id="156"/>
      <w:bookmarkEnd w:id="157"/>
      <w:bookmarkEnd w:id="158"/>
    </w:p>
    <w:p w:rsidR="00B45819" w:rsidRPr="00CE01C7" w:rsidRDefault="00B45819" w:rsidP="00B45819">
      <w:pPr>
        <w:pStyle w:val="GoalTskTimeInstr"/>
      </w:pPr>
      <w:r w:rsidRPr="00CE01C7">
        <w:t>Scenario:</w:t>
      </w:r>
    </w:p>
    <w:p w:rsidR="00B45819" w:rsidRDefault="00B45819" w:rsidP="00B45819">
      <w:pPr>
        <w:pStyle w:val="BodyText"/>
      </w:pPr>
      <w:r w:rsidRPr="00CE01C7">
        <w:t xml:space="preserve">Universal Containers </w:t>
      </w:r>
      <w:r w:rsidRPr="009C7F66">
        <w:t xml:space="preserve">(UC) </w:t>
      </w:r>
      <w:r w:rsidRPr="00CE01C7">
        <w:t>realize</w:t>
      </w:r>
      <w:r>
        <w:t>s</w:t>
      </w:r>
      <w:r w:rsidRPr="00CE01C7">
        <w:t xml:space="preserve"> that the recruiting data loaded into </w:t>
      </w:r>
      <w:r>
        <w:t>its</w:t>
      </w:r>
      <w:r w:rsidRPr="00CE01C7">
        <w:t xml:space="preserve"> Recruiting App has been assigned to the wrong owner. The company needs to clean up the ownership without executing an additional data load.</w:t>
      </w:r>
    </w:p>
    <w:p w:rsidR="00A3743D" w:rsidRDefault="00A3743D" w:rsidP="0014322B">
      <w:pPr>
        <w:pStyle w:val="GoalTskTimeInstr"/>
      </w:pPr>
      <w:r>
        <w:t>Goal:</w:t>
      </w:r>
    </w:p>
    <w:p w:rsidR="00A3743D" w:rsidRDefault="00A3743D" w:rsidP="0014322B">
      <w:pPr>
        <w:pStyle w:val="BodyText"/>
      </w:pPr>
      <w:r w:rsidRPr="00CE01C7">
        <w:t>Utilize the mass transfer records feature of the Force.com platform to assign proper ownership of records.</w:t>
      </w:r>
    </w:p>
    <w:p w:rsidR="00A3743D" w:rsidRPr="00CE01C7" w:rsidRDefault="00A3743D" w:rsidP="0014322B">
      <w:pPr>
        <w:pStyle w:val="GoalTskTimeInstr"/>
      </w:pPr>
      <w:r w:rsidRPr="00CE01C7">
        <w:t>Tasks:</w:t>
      </w:r>
    </w:p>
    <w:p w:rsidR="00A3743D" w:rsidRDefault="00A3743D" w:rsidP="0014322B">
      <w:pPr>
        <w:pStyle w:val="BodyText"/>
      </w:pPr>
      <w:r w:rsidRPr="00CE01C7">
        <w:t>Use the mass transfer records feature to assign all positions, job applications, candidates, and offers to Phil Katz.</w:t>
      </w:r>
    </w:p>
    <w:p w:rsidR="00A3743D" w:rsidRPr="00CE01C7" w:rsidRDefault="00A3743D" w:rsidP="0014322B">
      <w:pPr>
        <w:pStyle w:val="GoalTskTimeInstr"/>
      </w:pPr>
      <w:r w:rsidRPr="00CE01C7">
        <w:t>Time:</w:t>
      </w:r>
    </w:p>
    <w:p w:rsidR="00A3743D" w:rsidRDefault="00A3743D" w:rsidP="0014322B">
      <w:pPr>
        <w:pStyle w:val="BodyText"/>
      </w:pPr>
      <w:r w:rsidRPr="00CE01C7">
        <w:t>10 minutes</w:t>
      </w:r>
    </w:p>
    <w:p w:rsidR="00A3743D" w:rsidRPr="00CE01C7" w:rsidRDefault="00A3743D" w:rsidP="0014322B">
      <w:pPr>
        <w:pStyle w:val="SingleLine"/>
      </w:pPr>
    </w:p>
    <w:p w:rsidR="00A3743D" w:rsidRDefault="00A3743D" w:rsidP="0014322B">
      <w:pPr>
        <w:pStyle w:val="GoalTskTimeInstr"/>
      </w:pPr>
      <w:r w:rsidRPr="00CE01C7">
        <w:t>Instructions:</w:t>
      </w:r>
    </w:p>
    <w:p w:rsidR="00A3743D" w:rsidRPr="00754C1C" w:rsidRDefault="00A3743D" w:rsidP="00FD0DFD">
      <w:pPr>
        <w:pStyle w:val="Heading1"/>
        <w:numPr>
          <w:ilvl w:val="0"/>
          <w:numId w:val="81"/>
        </w:numPr>
        <w:rPr>
          <w:rFonts w:eastAsia="Times New Roman"/>
        </w:rPr>
      </w:pPr>
      <w:r w:rsidRPr="00754C1C">
        <w:rPr>
          <w:rFonts w:eastAsia="Times New Roman"/>
        </w:rPr>
        <w:t>Use the mass transfer records feature to assign all positions, job applications, candidates, and offers to Phil Katz.</w:t>
      </w:r>
    </w:p>
    <w:p w:rsidR="00A3743D" w:rsidRDefault="00A3743D" w:rsidP="0024104D">
      <w:pPr>
        <w:pStyle w:val="Heading2"/>
        <w:rPr>
          <w:rFonts w:eastAsia="Times New Roman"/>
        </w:rPr>
      </w:pPr>
      <w:bookmarkStart w:id="159" w:name="_Ref330973455"/>
      <w:r>
        <w:rPr>
          <w:rFonts w:eastAsia="Times New Roman"/>
        </w:rPr>
        <w:t>Assign all positions to Phil Katz.</w:t>
      </w:r>
      <w:bookmarkEnd w:id="159"/>
    </w:p>
    <w:p w:rsidR="00A3743D" w:rsidRDefault="00A3743D" w:rsidP="0024104D">
      <w:pPr>
        <w:pStyle w:val="Heading3"/>
        <w:rPr>
          <w:rFonts w:eastAsia="Times New Roman"/>
        </w:rPr>
      </w:pPr>
      <w:r w:rsidRPr="00CE01C7">
        <w:rPr>
          <w:rFonts w:eastAsia="Times New Roman"/>
        </w:rPr>
        <w:t xml:space="preserve">Click </w:t>
      </w:r>
      <w:r w:rsidRPr="00BC0907">
        <w:rPr>
          <w:rStyle w:val="ClickPaths"/>
        </w:rPr>
        <w:t>Setup | Data Management | Mass Transfer Records | Transfer Positions</w:t>
      </w:r>
      <w:r w:rsidRPr="00E6065D">
        <w:t>.</w:t>
      </w:r>
    </w:p>
    <w:p w:rsidR="00A3743D" w:rsidRDefault="00A3743D" w:rsidP="0024104D">
      <w:pPr>
        <w:pStyle w:val="Heading3"/>
        <w:rPr>
          <w:rFonts w:eastAsia="Times New Roman"/>
        </w:rPr>
      </w:pPr>
      <w:r w:rsidRPr="00BC0907">
        <w:rPr>
          <w:rStyle w:val="FieldLabels"/>
        </w:rPr>
        <w:t>Transfer from</w:t>
      </w:r>
      <w:r w:rsidRPr="00E6065D">
        <w:t>:</w:t>
      </w:r>
      <w:r w:rsidRPr="00CE01C7">
        <w:rPr>
          <w:rFonts w:eastAsia="Times New Roman"/>
        </w:rPr>
        <w:t xml:space="preserve"> </w:t>
      </w:r>
      <w:r w:rsidRPr="00E6065D">
        <w:rPr>
          <w:rStyle w:val="Data"/>
        </w:rPr>
        <w:t>User</w:t>
      </w:r>
    </w:p>
    <w:p w:rsidR="00A3743D" w:rsidRDefault="00A3743D" w:rsidP="0024104D">
      <w:pPr>
        <w:pStyle w:val="Heading3"/>
        <w:rPr>
          <w:rFonts w:eastAsia="Times New Roman"/>
        </w:rPr>
      </w:pPr>
      <w:r w:rsidRPr="00BC0907">
        <w:rPr>
          <w:rStyle w:val="FieldLabels"/>
        </w:rPr>
        <w:t>Transfer to</w:t>
      </w:r>
      <w:r w:rsidRPr="00383895">
        <w:rPr>
          <w:rStyle w:val="FieldLabels"/>
          <w:b w:val="0"/>
        </w:rPr>
        <w:t>:</w:t>
      </w:r>
      <w:r w:rsidRPr="00CE01C7">
        <w:rPr>
          <w:rFonts w:eastAsia="Times New Roman"/>
        </w:rPr>
        <w:t xml:space="preserve"> </w:t>
      </w:r>
      <w:r w:rsidRPr="00E6065D">
        <w:rPr>
          <w:rStyle w:val="Data"/>
        </w:rPr>
        <w:t>Phil Katz</w:t>
      </w:r>
    </w:p>
    <w:p w:rsidR="00A3743D" w:rsidRPr="00383895" w:rsidRDefault="00A3743D" w:rsidP="0024104D">
      <w:pPr>
        <w:pStyle w:val="Heading3"/>
      </w:pPr>
      <w:r w:rsidRPr="00CE01C7">
        <w:rPr>
          <w:rFonts w:eastAsia="Times New Roman"/>
        </w:rPr>
        <w:t xml:space="preserve">Click </w:t>
      </w:r>
      <w:r w:rsidRPr="00204DCF">
        <w:rPr>
          <w:rStyle w:val="ButtonLabels"/>
        </w:rPr>
        <w:t>Find</w:t>
      </w:r>
      <w:r w:rsidR="00622C8E" w:rsidRPr="00B81896">
        <w:t>.</w:t>
      </w:r>
    </w:p>
    <w:p w:rsidR="00A3743D" w:rsidRDefault="00A3743D" w:rsidP="0024104D">
      <w:pPr>
        <w:pStyle w:val="Heading3"/>
        <w:rPr>
          <w:rFonts w:eastAsia="Times New Roman"/>
        </w:rPr>
      </w:pPr>
      <w:r w:rsidRPr="00CE01C7">
        <w:rPr>
          <w:rFonts w:eastAsia="Times New Roman"/>
        </w:rPr>
        <w:t>Select all positions</w:t>
      </w:r>
      <w:r>
        <w:rPr>
          <w:rFonts w:eastAsia="Times New Roman"/>
        </w:rPr>
        <w:t>.</w:t>
      </w:r>
    </w:p>
    <w:p w:rsidR="00A3743D" w:rsidRDefault="00A3743D" w:rsidP="0024104D">
      <w:pPr>
        <w:pStyle w:val="Heading3"/>
        <w:rPr>
          <w:rFonts w:eastAsia="Times New Roman"/>
        </w:rPr>
      </w:pPr>
      <w:r w:rsidRPr="00CE01C7">
        <w:rPr>
          <w:rFonts w:eastAsia="Times New Roman"/>
        </w:rPr>
        <w:t xml:space="preserve">Click </w:t>
      </w:r>
      <w:r w:rsidRPr="00204DCF">
        <w:rPr>
          <w:rStyle w:val="ButtonLabels"/>
        </w:rPr>
        <w:t>Transfer</w:t>
      </w:r>
      <w:r w:rsidR="00622C8E" w:rsidRPr="00B81896">
        <w:t>.</w:t>
      </w:r>
    </w:p>
    <w:p w:rsidR="00A3743D" w:rsidRDefault="00A3743D" w:rsidP="0024104D">
      <w:pPr>
        <w:pStyle w:val="Heading2"/>
      </w:pPr>
      <w:r w:rsidRPr="00CE01C7">
        <w:t xml:space="preserve">Repeat </w:t>
      </w:r>
      <w:r>
        <w:t xml:space="preserve">Step </w:t>
      </w:r>
      <w:r w:rsidR="00622C8E">
        <w:fldChar w:fldCharType="begin"/>
      </w:r>
      <w:r>
        <w:instrText xml:space="preserve"> REF _Ref330973455 \r \h </w:instrText>
      </w:r>
      <w:r w:rsidR="00622C8E">
        <w:fldChar w:fldCharType="separate"/>
      </w:r>
      <w:r w:rsidR="008A2523">
        <w:t>A</w:t>
      </w:r>
      <w:r w:rsidR="00622C8E">
        <w:fldChar w:fldCharType="end"/>
      </w:r>
      <w:r w:rsidRPr="00CE01C7">
        <w:t xml:space="preserve"> for </w:t>
      </w:r>
      <w:r>
        <w:t xml:space="preserve">all </w:t>
      </w:r>
      <w:r w:rsidRPr="00CE01C7">
        <w:t>candidates, job applications, and offers</w:t>
      </w:r>
      <w:r>
        <w:t>.</w:t>
      </w:r>
    </w:p>
    <w:p w:rsidR="00A3743D" w:rsidRPr="00CE01C7" w:rsidRDefault="00A3743D" w:rsidP="0014322B">
      <w:pPr>
        <w:spacing w:after="200" w:line="276" w:lineRule="auto"/>
        <w:rPr>
          <w:rFonts w:eastAsia="Times New Roman" w:cs="Courier New"/>
          <w:szCs w:val="18"/>
        </w:rPr>
      </w:pPr>
    </w:p>
    <w:p w:rsidR="00A3743D" w:rsidRDefault="00A3743D">
      <w:pPr>
        <w:spacing w:after="200" w:line="276" w:lineRule="auto"/>
        <w:rPr>
          <w:b/>
        </w:rPr>
      </w:pPr>
      <w:r>
        <w:br w:type="page"/>
      </w:r>
    </w:p>
    <w:p w:rsidR="00A3743D" w:rsidRPr="00CE01C7" w:rsidRDefault="00754C1C" w:rsidP="0014322B">
      <w:pPr>
        <w:pStyle w:val="ExerciseTitle"/>
        <w:pageBreakBefore/>
      </w:pPr>
      <w:bookmarkStart w:id="160" w:name="_Toc335139414"/>
      <w:bookmarkStart w:id="161" w:name="_Toc338751154"/>
      <w:bookmarkStart w:id="162" w:name="_Toc352076848"/>
      <w:bookmarkStart w:id="163" w:name="_Toc440875427"/>
      <w:r>
        <w:lastRenderedPageBreak/>
        <w:t>1</w:t>
      </w:r>
      <w:r w:rsidR="002262B2">
        <w:t>6</w:t>
      </w:r>
      <w:r w:rsidR="00A3743D" w:rsidRPr="00CE01C7">
        <w:t>-</w:t>
      </w:r>
      <w:r>
        <w:t>2</w:t>
      </w:r>
      <w:r w:rsidR="00A3743D" w:rsidRPr="00CE01C7">
        <w:t>: Upload Positions</w:t>
      </w:r>
      <w:bookmarkEnd w:id="160"/>
      <w:bookmarkEnd w:id="161"/>
      <w:bookmarkEnd w:id="162"/>
      <w:bookmarkEnd w:id="163"/>
    </w:p>
    <w:p w:rsidR="00B10F11" w:rsidRPr="00CE01C7" w:rsidRDefault="00B10F11" w:rsidP="00B10F11">
      <w:pPr>
        <w:pStyle w:val="GoalTskTimeInstr"/>
      </w:pPr>
      <w:r w:rsidRPr="00CE01C7">
        <w:t>Scenario:</w:t>
      </w:r>
    </w:p>
    <w:p w:rsidR="00B10F11" w:rsidRDefault="00B10F11" w:rsidP="00B10F11">
      <w:pPr>
        <w:pStyle w:val="BodyText"/>
      </w:pPr>
      <w:r w:rsidRPr="009C7F66">
        <w:t>Universal Containers would like to load legacy recruiting data into the Recruiting App.</w:t>
      </w:r>
    </w:p>
    <w:p w:rsidR="00A3743D" w:rsidRPr="00CE01C7" w:rsidRDefault="00A3743D" w:rsidP="0014322B">
      <w:pPr>
        <w:pStyle w:val="GoalTskTimeInstr"/>
      </w:pPr>
      <w:r w:rsidRPr="00CE01C7">
        <w:t>Goal:</w:t>
      </w:r>
    </w:p>
    <w:p w:rsidR="00A3743D" w:rsidRDefault="00A3743D" w:rsidP="0014322B">
      <w:pPr>
        <w:pStyle w:val="BodyText"/>
      </w:pPr>
      <w:r w:rsidRPr="009C7F66">
        <w:t xml:space="preserve">Upload the records from the </w:t>
      </w:r>
      <w:r w:rsidRPr="00101AE3">
        <w:rPr>
          <w:rStyle w:val="FileFolderNames"/>
        </w:rPr>
        <w:t xml:space="preserve">positions.csv </w:t>
      </w:r>
      <w:r w:rsidRPr="009C7F66">
        <w:t>file into Salesforce</w:t>
      </w:r>
      <w:r>
        <w:t>.</w:t>
      </w:r>
    </w:p>
    <w:p w:rsidR="00A3743D" w:rsidRPr="00CE01C7" w:rsidRDefault="00A3743D" w:rsidP="0014322B">
      <w:pPr>
        <w:pStyle w:val="GoalTskTimeInstr"/>
      </w:pPr>
      <w:r w:rsidRPr="00CE01C7">
        <w:t>Tasks:</w:t>
      </w:r>
    </w:p>
    <w:p w:rsidR="00A3743D" w:rsidRDefault="00A3743D" w:rsidP="00FD0DFD">
      <w:pPr>
        <w:pStyle w:val="Heading1"/>
        <w:numPr>
          <w:ilvl w:val="0"/>
          <w:numId w:val="82"/>
        </w:numPr>
      </w:pPr>
      <w:r>
        <w:t>Download the legacy position data.</w:t>
      </w:r>
    </w:p>
    <w:p w:rsidR="00A3743D" w:rsidRDefault="00A3743D" w:rsidP="0024104D">
      <w:pPr>
        <w:pStyle w:val="Heading1"/>
      </w:pPr>
      <w:r>
        <w:t>Upload the legacy position records.</w:t>
      </w:r>
    </w:p>
    <w:p w:rsidR="00A3743D" w:rsidRDefault="00A3743D" w:rsidP="0024104D">
      <w:pPr>
        <w:pStyle w:val="Heading1"/>
      </w:pPr>
      <w:r>
        <w:t>Go into the app and view some of the positions you have uploaded.</w:t>
      </w:r>
    </w:p>
    <w:p w:rsidR="00A3743D" w:rsidRDefault="00A3743D" w:rsidP="0014322B">
      <w:pPr>
        <w:pStyle w:val="GoalTskTimeInstr"/>
        <w:tabs>
          <w:tab w:val="left" w:pos="5193"/>
        </w:tabs>
      </w:pPr>
      <w:r w:rsidRPr="00CE01C7">
        <w:t>Time:</w:t>
      </w:r>
    </w:p>
    <w:p w:rsidR="00A3743D" w:rsidRDefault="00A3743D" w:rsidP="0014322B">
      <w:pPr>
        <w:pStyle w:val="BodyText"/>
      </w:pPr>
      <w:r w:rsidRPr="00CE01C7">
        <w:t>15 minutes</w:t>
      </w:r>
    </w:p>
    <w:p w:rsidR="00A3743D" w:rsidRPr="00CE01C7" w:rsidRDefault="00A3743D" w:rsidP="0014322B">
      <w:pPr>
        <w:pStyle w:val="SingleLine"/>
      </w:pPr>
    </w:p>
    <w:p w:rsidR="00A3743D" w:rsidRPr="00CE01C7" w:rsidRDefault="00A3743D" w:rsidP="0014322B">
      <w:pPr>
        <w:pStyle w:val="GoalTskTimeInstr"/>
      </w:pPr>
      <w:r w:rsidRPr="00CE01C7">
        <w:t>Instructions:</w:t>
      </w:r>
    </w:p>
    <w:p w:rsidR="00A3743D" w:rsidRPr="009253E6" w:rsidRDefault="00A3743D" w:rsidP="00FD0DFD">
      <w:pPr>
        <w:pStyle w:val="Heading1"/>
        <w:numPr>
          <w:ilvl w:val="0"/>
          <w:numId w:val="112"/>
        </w:numPr>
        <w:rPr>
          <w:rFonts w:eastAsia="Times New Roman"/>
        </w:rPr>
      </w:pPr>
      <w:r>
        <w:t xml:space="preserve">Download </w:t>
      </w:r>
      <w:r w:rsidRPr="00CE01C7">
        <w:t>the legacy position data</w:t>
      </w:r>
      <w:r w:rsidRPr="009253E6">
        <w:rPr>
          <w:rFonts w:eastAsia="Times New Roman"/>
        </w:rPr>
        <w:t xml:space="preserve">. </w:t>
      </w:r>
    </w:p>
    <w:p w:rsidR="006F7D39" w:rsidRDefault="006F7D39" w:rsidP="006F7D39">
      <w:pPr>
        <w:pStyle w:val="H1bodytext"/>
      </w:pPr>
      <w:r>
        <w:t xml:space="preserve">If you completed "Exercise </w:t>
      </w:r>
      <w:r w:rsidRPr="006F7D39">
        <w:t>1</w:t>
      </w:r>
      <w:r w:rsidR="00D0703F">
        <w:t>3</w:t>
      </w:r>
      <w:r w:rsidRPr="006F7D39">
        <w:t>-</w:t>
      </w:r>
      <w:r w:rsidR="00D0703F">
        <w:t>2</w:t>
      </w:r>
      <w:r w:rsidRPr="006F7D39">
        <w:t>: Creating Dynamic Approval Processes (Optional)</w:t>
      </w:r>
      <w:r>
        <w:t xml:space="preserve">" you already downloaded the needed exercise files and do not need to complete this step. </w:t>
      </w:r>
    </w:p>
    <w:p w:rsidR="00A3743D" w:rsidRDefault="00A3743D" w:rsidP="0024104D">
      <w:pPr>
        <w:pStyle w:val="Heading2"/>
      </w:pPr>
      <w:r w:rsidRPr="002B1CBA">
        <w:t xml:space="preserve">Click the </w:t>
      </w:r>
      <w:r>
        <w:rPr>
          <w:bCs/>
        </w:rPr>
        <w:t>Documents</w:t>
      </w:r>
      <w:r w:rsidRPr="002B1CBA">
        <w:t xml:space="preserve"> tab.</w:t>
      </w:r>
    </w:p>
    <w:p w:rsidR="00A3743D" w:rsidRDefault="00A3743D" w:rsidP="0024104D">
      <w:pPr>
        <w:pStyle w:val="Heading2"/>
      </w:pPr>
      <w:r>
        <w:t xml:space="preserve">Select </w:t>
      </w:r>
      <w:r w:rsidR="00622C8E" w:rsidRPr="00B81896">
        <w:rPr>
          <w:rStyle w:val="PicklistValues"/>
        </w:rPr>
        <w:t>Shared Documents</w:t>
      </w:r>
      <w:r>
        <w:rPr>
          <w:rStyle w:val="ClickPaths"/>
          <w:bCs w:val="0"/>
        </w:rPr>
        <w:t xml:space="preserve"> </w:t>
      </w:r>
      <w:r>
        <w:rPr>
          <w:rStyle w:val="ClickPaths"/>
          <w:b w:val="0"/>
          <w:bCs w:val="0"/>
        </w:rPr>
        <w:t xml:space="preserve">from the </w:t>
      </w:r>
      <w:r w:rsidRPr="00443AE9">
        <w:rPr>
          <w:rStyle w:val="ClickPaths"/>
          <w:bCs w:val="0"/>
        </w:rPr>
        <w:t>Folder</w:t>
      </w:r>
      <w:r>
        <w:rPr>
          <w:rStyle w:val="ClickPaths"/>
          <w:b w:val="0"/>
          <w:bCs w:val="0"/>
        </w:rPr>
        <w:t xml:space="preserve"> picklist</w:t>
      </w:r>
      <w:r w:rsidRPr="00631819">
        <w:rPr>
          <w:rStyle w:val="ClickPaths"/>
          <w:b w:val="0"/>
          <w:bCs w:val="0"/>
        </w:rPr>
        <w:t>.</w:t>
      </w:r>
    </w:p>
    <w:p w:rsidR="00A3743D" w:rsidRDefault="00A3743D" w:rsidP="0024104D">
      <w:pPr>
        <w:pStyle w:val="Heading2"/>
      </w:pPr>
      <w:r w:rsidRPr="00CE01C7">
        <w:t xml:space="preserve">Click the </w:t>
      </w:r>
      <w:r w:rsidR="00D0703F">
        <w:rPr>
          <w:rStyle w:val="ClickPaths"/>
        </w:rPr>
        <w:t>DEV4</w:t>
      </w:r>
      <w:r w:rsidR="00883AB9">
        <w:rPr>
          <w:rStyle w:val="ClickPaths"/>
        </w:rPr>
        <w:t>01</w:t>
      </w:r>
      <w:r w:rsidRPr="001D7A9F">
        <w:rPr>
          <w:rStyle w:val="ClickPaths"/>
        </w:rPr>
        <w:t>.zip</w:t>
      </w:r>
      <w:r w:rsidRPr="00CE01C7">
        <w:t xml:space="preserve"> file</w:t>
      </w:r>
      <w:r w:rsidRPr="00F86B64">
        <w:t>.</w:t>
      </w:r>
    </w:p>
    <w:p w:rsidR="00A3743D" w:rsidRDefault="00A3743D" w:rsidP="0024104D">
      <w:pPr>
        <w:pStyle w:val="Heading2"/>
      </w:pPr>
      <w:r>
        <w:t xml:space="preserve">Click </w:t>
      </w:r>
      <w:r w:rsidR="00ED0B90">
        <w:rPr>
          <w:rStyle w:val="ClickPaths"/>
          <w:bCs w:val="0"/>
        </w:rPr>
        <w:t>View File</w:t>
      </w:r>
      <w:r w:rsidRPr="00631819">
        <w:rPr>
          <w:rStyle w:val="ClickPaths"/>
          <w:b w:val="0"/>
          <w:bCs w:val="0"/>
        </w:rPr>
        <w:t>.</w:t>
      </w:r>
    </w:p>
    <w:p w:rsidR="00A3743D" w:rsidRDefault="00A3743D" w:rsidP="0024104D">
      <w:pPr>
        <w:pStyle w:val="Heading2"/>
      </w:pPr>
      <w:r w:rsidRPr="00CE01C7">
        <w:t xml:space="preserve">In the File Download dialog box, click </w:t>
      </w:r>
      <w:r w:rsidRPr="00204DCF">
        <w:rPr>
          <w:rStyle w:val="ButtonLabels"/>
        </w:rPr>
        <w:t>Save</w:t>
      </w:r>
      <w:r w:rsidR="00622C8E" w:rsidRPr="00B81896">
        <w:t>.</w:t>
      </w:r>
    </w:p>
    <w:p w:rsidR="00A3743D" w:rsidRDefault="00A3743D" w:rsidP="0024104D">
      <w:pPr>
        <w:pStyle w:val="Heading2"/>
      </w:pPr>
      <w:r w:rsidRPr="00CE01C7">
        <w:t xml:space="preserve">In the Save As dialog box, </w:t>
      </w:r>
      <w:r>
        <w:t>select to save the file to the d</w:t>
      </w:r>
      <w:r w:rsidRPr="00CE01C7">
        <w:t xml:space="preserve">esktop, and click </w:t>
      </w:r>
      <w:r w:rsidRPr="00204DCF">
        <w:rPr>
          <w:rStyle w:val="ButtonLabels"/>
        </w:rPr>
        <w:t>Save</w:t>
      </w:r>
      <w:r w:rsidR="00622C8E" w:rsidRPr="00B81896">
        <w:t>.</w:t>
      </w:r>
    </w:p>
    <w:p w:rsidR="00A3743D" w:rsidRPr="007F7AC9" w:rsidRDefault="00A3743D" w:rsidP="0024104D">
      <w:pPr>
        <w:pStyle w:val="Heading2"/>
      </w:pPr>
      <w:r>
        <w:t xml:space="preserve">Right-click the downloaded .zip file and select </w:t>
      </w:r>
      <w:r w:rsidRPr="00631819">
        <w:rPr>
          <w:rStyle w:val="ClickPaths"/>
        </w:rPr>
        <w:t>Extract All</w:t>
      </w:r>
      <w:r w:rsidRPr="007F7AC9">
        <w:t>.</w:t>
      </w:r>
    </w:p>
    <w:p w:rsidR="00A3743D" w:rsidRPr="006E0ED1" w:rsidRDefault="00A3743D" w:rsidP="0024104D">
      <w:pPr>
        <w:pStyle w:val="Heading1"/>
        <w:rPr>
          <w:rFonts w:eastAsia="Times New Roman"/>
        </w:rPr>
      </w:pPr>
      <w:r>
        <w:t>Upload the legacy position records.</w:t>
      </w:r>
    </w:p>
    <w:p w:rsidR="00A3743D" w:rsidRDefault="00A3743D" w:rsidP="0024104D">
      <w:pPr>
        <w:pStyle w:val="Heading2"/>
        <w:rPr>
          <w:rFonts w:eastAsia="Times New Roman"/>
        </w:rPr>
      </w:pPr>
      <w:r w:rsidRPr="00EC746A">
        <w:rPr>
          <w:rFonts w:eastAsia="Times New Roman"/>
        </w:rPr>
        <w:t xml:space="preserve">Double-click the </w:t>
      </w:r>
      <w:r w:rsidRPr="00BC0907">
        <w:rPr>
          <w:rStyle w:val="ClickPaths"/>
        </w:rPr>
        <w:t>Apex Data Loader</w:t>
      </w:r>
      <w:r w:rsidRPr="00EC746A">
        <w:rPr>
          <w:rFonts w:eastAsia="Times New Roman"/>
        </w:rPr>
        <w:t xml:space="preserve"> icon on the desktop.</w:t>
      </w:r>
    </w:p>
    <w:p w:rsidR="007F7AC9" w:rsidRDefault="007F7AC9" w:rsidP="007F496B">
      <w:pPr>
        <w:pStyle w:val="H2bodytext"/>
      </w:pPr>
      <w:r>
        <w:t xml:space="preserve">If the </w:t>
      </w:r>
      <w:proofErr w:type="gramStart"/>
      <w:r>
        <w:t>Data  Loader</w:t>
      </w:r>
      <w:proofErr w:type="gramEnd"/>
      <w:r>
        <w:t xml:space="preserve"> is not already installed, download it from </w:t>
      </w:r>
      <w:r w:rsidR="007F496B" w:rsidRPr="00BC0907">
        <w:rPr>
          <w:rStyle w:val="ClickPaths"/>
        </w:rPr>
        <w:t xml:space="preserve">Setup | Data Management | </w:t>
      </w:r>
      <w:r w:rsidR="007F496B">
        <w:rPr>
          <w:rStyle w:val="ClickPaths"/>
        </w:rPr>
        <w:t>Data Loader</w:t>
      </w:r>
      <w:r>
        <w:t xml:space="preserve">. </w:t>
      </w:r>
    </w:p>
    <w:p w:rsidR="00A3743D" w:rsidRPr="00CE01C7" w:rsidRDefault="00A3743D" w:rsidP="0024104D">
      <w:pPr>
        <w:pStyle w:val="Heading2"/>
        <w:rPr>
          <w:rFonts w:eastAsia="Times New Roman"/>
        </w:rPr>
      </w:pPr>
      <w:r w:rsidRPr="00CE01C7">
        <w:rPr>
          <w:rFonts w:eastAsia="Times New Roman"/>
        </w:rPr>
        <w:t xml:space="preserve">Click </w:t>
      </w:r>
      <w:proofErr w:type="spellStart"/>
      <w:r w:rsidRPr="00204DCF">
        <w:rPr>
          <w:rStyle w:val="ButtonLabels"/>
        </w:rPr>
        <w:t>Upsert</w:t>
      </w:r>
      <w:proofErr w:type="spellEnd"/>
      <w:r w:rsidR="00622C8E" w:rsidRPr="00B81896">
        <w:t>.</w:t>
      </w:r>
    </w:p>
    <w:p w:rsidR="00A3743D" w:rsidRPr="00CE01C7" w:rsidRDefault="00A3743D" w:rsidP="0024104D">
      <w:pPr>
        <w:pStyle w:val="Heading2"/>
        <w:rPr>
          <w:rFonts w:eastAsia="Times New Roman"/>
        </w:rPr>
      </w:pPr>
      <w:r w:rsidRPr="00CE01C7">
        <w:rPr>
          <w:rFonts w:eastAsia="Times New Roman"/>
        </w:rPr>
        <w:t xml:space="preserve">Log in by entering your </w:t>
      </w:r>
      <w:r w:rsidRPr="00BC0907">
        <w:rPr>
          <w:rStyle w:val="FieldLabels"/>
        </w:rPr>
        <w:t>Username</w:t>
      </w:r>
      <w:r w:rsidRPr="00CE01C7">
        <w:rPr>
          <w:rFonts w:eastAsia="Times New Roman"/>
        </w:rPr>
        <w:t xml:space="preserve"> and </w:t>
      </w:r>
      <w:r w:rsidRPr="00BC0907">
        <w:rPr>
          <w:rStyle w:val="FieldLabels"/>
        </w:rPr>
        <w:t>Password</w:t>
      </w:r>
      <w:r w:rsidRPr="00E11C97">
        <w:rPr>
          <w:rStyle w:val="FieldLabels"/>
          <w:b w:val="0"/>
        </w:rPr>
        <w:t>.</w:t>
      </w:r>
    </w:p>
    <w:p w:rsidR="00A3743D" w:rsidRPr="00CE01C7"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Login</w:t>
      </w:r>
      <w:r w:rsidR="00622C8E" w:rsidRPr="00B81896">
        <w:t>.</w:t>
      </w:r>
    </w:p>
    <w:p w:rsidR="00A3743D" w:rsidRPr="00CE01C7"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Next</w:t>
      </w:r>
      <w:r w:rsidRPr="00CE01C7">
        <w:rPr>
          <w:rFonts w:eastAsia="Times New Roman"/>
        </w:rPr>
        <w:t xml:space="preserve"> when you see the "Login completed successfully" message.</w:t>
      </w:r>
    </w:p>
    <w:p w:rsidR="00A3743D" w:rsidRDefault="00A3743D" w:rsidP="0024104D">
      <w:pPr>
        <w:pStyle w:val="Heading2"/>
        <w:rPr>
          <w:rFonts w:eastAsia="Times New Roman"/>
        </w:rPr>
      </w:pPr>
      <w:r>
        <w:rPr>
          <w:rFonts w:eastAsia="Times New Roman"/>
        </w:rPr>
        <w:t>S</w:t>
      </w:r>
      <w:r w:rsidRPr="00CE01C7">
        <w:rPr>
          <w:rFonts w:eastAsia="Times New Roman"/>
        </w:rPr>
        <w:t xml:space="preserve">elect </w:t>
      </w:r>
      <w:r w:rsidRPr="00BC0907">
        <w:rPr>
          <w:rStyle w:val="PicklistValues"/>
        </w:rPr>
        <w:t>Position</w:t>
      </w:r>
      <w:r w:rsidRPr="00CE01C7">
        <w:rPr>
          <w:rFonts w:eastAsia="Times New Roman"/>
        </w:rPr>
        <w:t xml:space="preserve"> </w:t>
      </w:r>
      <w:r>
        <w:rPr>
          <w:rFonts w:eastAsia="Times New Roman"/>
        </w:rPr>
        <w:t>f</w:t>
      </w:r>
      <w:r w:rsidRPr="00CE01C7">
        <w:rPr>
          <w:rFonts w:eastAsia="Times New Roman"/>
        </w:rPr>
        <w:t>rom the list of objects.</w:t>
      </w:r>
    </w:p>
    <w:p w:rsidR="00A3743D" w:rsidRPr="00CE01C7" w:rsidRDefault="00A3743D" w:rsidP="0024104D">
      <w:pPr>
        <w:pStyle w:val="Heading2"/>
        <w:rPr>
          <w:rFonts w:eastAsia="Times New Roman"/>
        </w:rPr>
      </w:pPr>
      <w:r>
        <w:rPr>
          <w:rFonts w:eastAsia="Times New Roman"/>
        </w:rPr>
        <w:t xml:space="preserve">Select the </w:t>
      </w:r>
      <w:r w:rsidRPr="00E11C97">
        <w:rPr>
          <w:rStyle w:val="FileFolderNames"/>
        </w:rPr>
        <w:t>Positions.csv</w:t>
      </w:r>
      <w:r>
        <w:rPr>
          <w:rFonts w:eastAsia="Times New Roman"/>
        </w:rPr>
        <w:t xml:space="preserve"> file.</w:t>
      </w:r>
    </w:p>
    <w:p w:rsidR="00A3743D" w:rsidRPr="00CE01C7"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Browse</w:t>
      </w:r>
      <w:r w:rsidR="00622C8E" w:rsidRPr="00B81896">
        <w:t>.</w:t>
      </w:r>
    </w:p>
    <w:p w:rsidR="00A3743D" w:rsidRPr="00CE01C7" w:rsidRDefault="00A3743D" w:rsidP="00B10F11">
      <w:pPr>
        <w:pStyle w:val="Heading3"/>
        <w:ind w:hanging="270"/>
        <w:rPr>
          <w:rFonts w:eastAsia="Times New Roman"/>
        </w:rPr>
      </w:pPr>
      <w:r w:rsidRPr="00CE01C7">
        <w:rPr>
          <w:rFonts w:eastAsia="Times New Roman"/>
        </w:rPr>
        <w:t xml:space="preserve">Browse to </w:t>
      </w:r>
      <w:r w:rsidRPr="00BC0907">
        <w:rPr>
          <w:rStyle w:val="ClickPaths"/>
        </w:rPr>
        <w:t>Positions.csv</w:t>
      </w:r>
      <w:r w:rsidRPr="00CE01C7">
        <w:rPr>
          <w:rFonts w:eastAsia="Times New Roman"/>
        </w:rPr>
        <w:t xml:space="preserve"> </w:t>
      </w:r>
      <w:r>
        <w:rPr>
          <w:rFonts w:eastAsia="Times New Roman"/>
        </w:rPr>
        <w:t xml:space="preserve">(in the </w:t>
      </w:r>
      <w:r w:rsidR="001D7A9F" w:rsidRPr="001D7A9F">
        <w:rPr>
          <w:rStyle w:val="FileFolderNames"/>
        </w:rPr>
        <w:t>M1</w:t>
      </w:r>
      <w:r w:rsidR="00D0703F">
        <w:rPr>
          <w:rStyle w:val="FileFolderNames"/>
        </w:rPr>
        <w:t>6</w:t>
      </w:r>
      <w:r w:rsidR="001D7A9F" w:rsidRPr="001D7A9F">
        <w:rPr>
          <w:rStyle w:val="FileFolderNames"/>
        </w:rPr>
        <w:t>_DataManagementExerciseFiles</w:t>
      </w:r>
      <w:r>
        <w:rPr>
          <w:rFonts w:eastAsia="Times New Roman"/>
        </w:rPr>
        <w:t xml:space="preserve"> </w:t>
      </w:r>
      <w:r w:rsidRPr="00515B8A">
        <w:t xml:space="preserve">folder of the </w:t>
      </w:r>
      <w:r w:rsidR="00D0703F">
        <w:rPr>
          <w:rStyle w:val="FieldLabels"/>
        </w:rPr>
        <w:t xml:space="preserve">DEV401.zip </w:t>
      </w:r>
      <w:r w:rsidRPr="00515B8A">
        <w:t>file</w:t>
      </w:r>
      <w:r>
        <w:rPr>
          <w:rFonts w:eastAsia="Times New Roman"/>
        </w:rPr>
        <w:t xml:space="preserve">) </w:t>
      </w:r>
      <w:r w:rsidRPr="00CE01C7">
        <w:rPr>
          <w:rFonts w:eastAsia="Times New Roman"/>
        </w:rPr>
        <w:t xml:space="preserve">and click </w:t>
      </w:r>
      <w:r w:rsidRPr="00204DCF">
        <w:rPr>
          <w:rStyle w:val="ButtonLabels"/>
        </w:rPr>
        <w:t>Open</w:t>
      </w:r>
      <w:r w:rsidR="00622C8E" w:rsidRPr="00B81896">
        <w:t>.</w:t>
      </w:r>
    </w:p>
    <w:p w:rsidR="00A3743D" w:rsidRPr="00DF453B"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Next</w:t>
      </w:r>
      <w:r w:rsidR="00622C8E" w:rsidRPr="00B81896">
        <w:t>.</w:t>
      </w:r>
      <w:r>
        <w:rPr>
          <w:rFonts w:eastAsia="Times New Roman"/>
        </w:rPr>
        <w:t xml:space="preserve"> </w:t>
      </w:r>
      <w:r>
        <w:t>A message saying “Initialization Succeeded. Your operation will contain 1</w:t>
      </w:r>
      <w:r w:rsidR="00DE6398">
        <w:t>0</w:t>
      </w:r>
      <w:r>
        <w:t xml:space="preserve"> records” will appear.</w:t>
      </w:r>
    </w:p>
    <w:p w:rsidR="00622C8E" w:rsidRDefault="00622C8E" w:rsidP="00B81896">
      <w:pPr>
        <w:pStyle w:val="Heading3"/>
        <w:numPr>
          <w:ilvl w:val="0"/>
          <w:numId w:val="0"/>
        </w:numPr>
        <w:tabs>
          <w:tab w:val="left" w:pos="810"/>
          <w:tab w:val="left" w:pos="1080"/>
        </w:tabs>
        <w:rPr>
          <w:rStyle w:val="ButtonLabels"/>
        </w:rPr>
      </w:pPr>
      <w:r>
        <w:lastRenderedPageBreak/>
        <w:fldChar w:fldCharType="begin"/>
      </w:r>
      <w:r w:rsidR="00B10F11">
        <w:instrText xml:space="preserve"> SEQ H3 \* roman\n  \* MERGEFORMAT </w:instrText>
      </w:r>
      <w:r>
        <w:fldChar w:fldCharType="separate"/>
      </w:r>
      <w:r w:rsidR="008A2523">
        <w:rPr>
          <w:noProof/>
        </w:rPr>
        <w:t>iv</w:t>
      </w:r>
      <w:r>
        <w:fldChar w:fldCharType="end"/>
      </w:r>
      <w:r w:rsidR="00B10F11" w:rsidRPr="003C17F4">
        <w:t>.</w:t>
      </w:r>
      <w:r w:rsidR="00B10F11" w:rsidRPr="003C17F4">
        <w:tab/>
      </w:r>
      <w:r w:rsidR="00A3743D" w:rsidRPr="00CE01C7">
        <w:rPr>
          <w:rFonts w:eastAsia="Times New Roman"/>
        </w:rPr>
        <w:t xml:space="preserve">Click </w:t>
      </w:r>
      <w:r w:rsidR="00A3743D" w:rsidRPr="00204DCF">
        <w:rPr>
          <w:rStyle w:val="ButtonLabels"/>
        </w:rPr>
        <w:t>OK</w:t>
      </w:r>
      <w:r w:rsidRPr="00B81896">
        <w:t>.</w:t>
      </w:r>
    </w:p>
    <w:p w:rsidR="00A3743D" w:rsidRDefault="00A3743D" w:rsidP="0024104D">
      <w:pPr>
        <w:pStyle w:val="Heading2"/>
        <w:rPr>
          <w:rFonts w:eastAsia="Times New Roman"/>
        </w:rPr>
      </w:pPr>
      <w:r>
        <w:rPr>
          <w:rFonts w:eastAsia="Times New Roman"/>
        </w:rPr>
        <w:t xml:space="preserve">Select </w:t>
      </w:r>
      <w:proofErr w:type="spellStart"/>
      <w:r w:rsidRPr="004B1A77">
        <w:rPr>
          <w:rStyle w:val="PicklistValues"/>
        </w:rPr>
        <w:t>Legacy_Position_Number__c</w:t>
      </w:r>
      <w:proofErr w:type="spellEnd"/>
      <w:r w:rsidRPr="00C41283">
        <w:t xml:space="preserve"> </w:t>
      </w:r>
      <w:r>
        <w:rPr>
          <w:rFonts w:eastAsia="Times New Roman"/>
        </w:rPr>
        <w:t xml:space="preserve">as the key field to use with the </w:t>
      </w:r>
      <w:proofErr w:type="spellStart"/>
      <w:r w:rsidR="00622C8E" w:rsidRPr="00B81896">
        <w:rPr>
          <w:rStyle w:val="Code"/>
        </w:rPr>
        <w:t>Position__c</w:t>
      </w:r>
      <w:proofErr w:type="spellEnd"/>
      <w:r>
        <w:rPr>
          <w:rFonts w:eastAsia="Times New Roman"/>
        </w:rPr>
        <w:t xml:space="preserve"> field</w:t>
      </w:r>
      <w:r w:rsidRPr="002C4FC2">
        <w:rPr>
          <w:rFonts w:eastAsia="Times New Roman"/>
        </w:rPr>
        <w:t xml:space="preserve"> </w:t>
      </w:r>
      <w:r>
        <w:rPr>
          <w:rFonts w:eastAsia="Times New Roman"/>
        </w:rPr>
        <w:t xml:space="preserve">and click </w:t>
      </w:r>
      <w:r w:rsidRPr="00204DCF">
        <w:rPr>
          <w:rStyle w:val="ButtonLabels"/>
        </w:rPr>
        <w:t>Next</w:t>
      </w:r>
      <w:r>
        <w:rPr>
          <w:rFonts w:eastAsia="Times New Roman"/>
        </w:rPr>
        <w:t>.</w:t>
      </w:r>
    </w:p>
    <w:p w:rsidR="00A3743D" w:rsidRDefault="00A3743D" w:rsidP="0024104D">
      <w:pPr>
        <w:pStyle w:val="Heading2"/>
      </w:pPr>
      <w:r>
        <w:rPr>
          <w:rFonts w:eastAsia="Times New Roman"/>
        </w:rPr>
        <w:t xml:space="preserve">Select </w:t>
      </w:r>
      <w:r w:rsidRPr="004B1A77">
        <w:rPr>
          <w:rStyle w:val="PicklistValues"/>
        </w:rPr>
        <w:t>Legacy_</w:t>
      </w:r>
      <w:r>
        <w:rPr>
          <w:rStyle w:val="PicklistValues"/>
        </w:rPr>
        <w:t>Employee</w:t>
      </w:r>
      <w:r w:rsidRPr="004B1A77">
        <w:rPr>
          <w:rStyle w:val="PicklistValues"/>
        </w:rPr>
        <w:t>_</w:t>
      </w:r>
      <w:proofErr w:type="spellStart"/>
      <w:r w:rsidRPr="004B1A77">
        <w:rPr>
          <w:rStyle w:val="PicklistValues"/>
        </w:rPr>
        <w:t>Num</w:t>
      </w:r>
      <w:proofErr w:type="spellEnd"/>
      <w:r w:rsidRPr="004B1A77">
        <w:rPr>
          <w:rStyle w:val="PicklistValues"/>
        </w:rPr>
        <w:t>__c</w:t>
      </w:r>
      <w:r w:rsidRPr="004B1A77">
        <w:t xml:space="preserve"> as the </w:t>
      </w:r>
      <w:r>
        <w:t xml:space="preserve">key </w:t>
      </w:r>
      <w:r w:rsidRPr="004B1A77">
        <w:t xml:space="preserve">field to </w:t>
      </w:r>
      <w:r>
        <w:t xml:space="preserve">use with the </w:t>
      </w:r>
      <w:proofErr w:type="spellStart"/>
      <w:r w:rsidR="00622C8E" w:rsidRPr="00B81896">
        <w:rPr>
          <w:rStyle w:val="Code"/>
        </w:rPr>
        <w:t>Hiring_Manager__r</w:t>
      </w:r>
      <w:proofErr w:type="spellEnd"/>
      <w:r>
        <w:t xml:space="preserve"> field</w:t>
      </w:r>
      <w:r w:rsidRPr="004B1A77">
        <w:t>.</w:t>
      </w:r>
    </w:p>
    <w:p w:rsidR="00A3743D" w:rsidRPr="004B1A77" w:rsidRDefault="00A3743D" w:rsidP="0024104D">
      <w:pPr>
        <w:pStyle w:val="Heading2"/>
      </w:pPr>
      <w:r>
        <w:t>Leave all others blank</w:t>
      </w:r>
      <w:r w:rsidR="00E61A31">
        <w:t xml:space="preserve"> and click </w:t>
      </w:r>
      <w:r w:rsidR="00E61A31" w:rsidRPr="00204DCF">
        <w:rPr>
          <w:rStyle w:val="ButtonLabels"/>
        </w:rPr>
        <w:t>Next</w:t>
      </w:r>
      <w:r>
        <w:t>.</w:t>
      </w:r>
    </w:p>
    <w:p w:rsidR="00A3743D" w:rsidRDefault="00A3743D" w:rsidP="0024104D">
      <w:pPr>
        <w:pStyle w:val="Heading2"/>
        <w:rPr>
          <w:rFonts w:eastAsia="Times New Roman"/>
        </w:rPr>
      </w:pPr>
      <w:r>
        <w:rPr>
          <w:rFonts w:eastAsia="Times New Roman"/>
        </w:rPr>
        <w:t>Create and save the mapping file for the position object.</w:t>
      </w:r>
    </w:p>
    <w:p w:rsidR="00A3743D" w:rsidRPr="00CE01C7" w:rsidRDefault="00A3743D" w:rsidP="00B10F11">
      <w:pPr>
        <w:pStyle w:val="Heading3"/>
        <w:ind w:left="1170"/>
        <w:rPr>
          <w:rFonts w:eastAsia="Times New Roman"/>
        </w:rPr>
      </w:pPr>
      <w:r w:rsidRPr="00CE01C7">
        <w:rPr>
          <w:rFonts w:eastAsia="Times New Roman"/>
        </w:rPr>
        <w:t xml:space="preserve">Click </w:t>
      </w:r>
      <w:r w:rsidRPr="00204DCF">
        <w:rPr>
          <w:rStyle w:val="ButtonLabels"/>
        </w:rPr>
        <w:t>Create or Edit a Map</w:t>
      </w:r>
      <w:r w:rsidR="00622C8E" w:rsidRPr="00B81896">
        <w:t>.</w:t>
      </w:r>
    </w:p>
    <w:p w:rsidR="00A3743D" w:rsidRDefault="00A3743D" w:rsidP="00B10F11">
      <w:pPr>
        <w:pStyle w:val="Heading3"/>
        <w:ind w:left="1170"/>
        <w:rPr>
          <w:rFonts w:eastAsia="Times New Roman"/>
        </w:rPr>
      </w:pPr>
      <w:r w:rsidRPr="00CE01C7">
        <w:rPr>
          <w:rFonts w:eastAsia="Times New Roman"/>
        </w:rPr>
        <w:t xml:space="preserve">Click </w:t>
      </w:r>
      <w:r w:rsidRPr="00204DCF">
        <w:rPr>
          <w:rStyle w:val="ButtonLabels"/>
        </w:rPr>
        <w:t>Auto-Match Fields to Columns</w:t>
      </w:r>
      <w:r w:rsidR="00622C8E" w:rsidRPr="00B81896">
        <w:t>.</w:t>
      </w:r>
    </w:p>
    <w:p w:rsidR="00A3743D" w:rsidRDefault="00A3743D" w:rsidP="00B10F11">
      <w:pPr>
        <w:pStyle w:val="Heading3"/>
        <w:ind w:left="1170"/>
        <w:rPr>
          <w:rFonts w:eastAsia="Times New Roman"/>
        </w:rPr>
      </w:pPr>
      <w:r>
        <w:rPr>
          <w:rFonts w:eastAsia="Times New Roman"/>
        </w:rPr>
        <w:t xml:space="preserve">Verify that the correct columns from the </w:t>
      </w:r>
      <w:r>
        <w:rPr>
          <w:rStyle w:val="ClickPaths"/>
        </w:rPr>
        <w:t>P</w:t>
      </w:r>
      <w:r w:rsidRPr="00BC0907">
        <w:rPr>
          <w:rStyle w:val="ClickPaths"/>
        </w:rPr>
        <w:t>ositions.csv</w:t>
      </w:r>
      <w:r>
        <w:rPr>
          <w:rFonts w:eastAsia="Times New Roman"/>
        </w:rPr>
        <w:t xml:space="preserve"> file are matched to the correct fields. Notice that the </w:t>
      </w:r>
      <w:r w:rsidR="00622C8E" w:rsidRPr="00B81896">
        <w:rPr>
          <w:rStyle w:val="Code"/>
        </w:rPr>
        <w:t>Legacy_Employee_</w:t>
      </w:r>
      <w:proofErr w:type="spellStart"/>
      <w:r w:rsidR="00622C8E" w:rsidRPr="00B81896">
        <w:rPr>
          <w:rStyle w:val="Code"/>
        </w:rPr>
        <w:t>Num</w:t>
      </w:r>
      <w:proofErr w:type="spellEnd"/>
      <w:r w:rsidR="00622C8E" w:rsidRPr="00B81896">
        <w:rPr>
          <w:rStyle w:val="Code"/>
        </w:rPr>
        <w:t>__c</w:t>
      </w:r>
      <w:r>
        <w:rPr>
          <w:rFonts w:eastAsia="Times New Roman"/>
        </w:rPr>
        <w:t xml:space="preserve"> column is not matched.</w:t>
      </w:r>
    </w:p>
    <w:p w:rsidR="00A3743D" w:rsidRDefault="00A3743D" w:rsidP="00B10F11">
      <w:pPr>
        <w:pStyle w:val="Heading3"/>
        <w:ind w:left="1170"/>
        <w:rPr>
          <w:rFonts w:eastAsia="Times New Roman"/>
        </w:rPr>
      </w:pPr>
      <w:r>
        <w:rPr>
          <w:rFonts w:eastAsia="Times New Roman"/>
        </w:rPr>
        <w:t xml:space="preserve">Drag and drop the </w:t>
      </w:r>
      <w:r w:rsidR="00622C8E" w:rsidRPr="00B81896">
        <w:rPr>
          <w:rStyle w:val="Code"/>
        </w:rPr>
        <w:t>Hiring_Manager__</w:t>
      </w:r>
      <w:proofErr w:type="gramStart"/>
      <w:r w:rsidR="00622C8E" w:rsidRPr="00B81896">
        <w:rPr>
          <w:rStyle w:val="Code"/>
        </w:rPr>
        <w:t>r:Legacy</w:t>
      </w:r>
      <w:proofErr w:type="gramEnd"/>
      <w:r w:rsidR="00622C8E" w:rsidRPr="00B81896">
        <w:rPr>
          <w:rStyle w:val="Code"/>
        </w:rPr>
        <w:t>_Employee_</w:t>
      </w:r>
      <w:proofErr w:type="spellStart"/>
      <w:r w:rsidR="00622C8E" w:rsidRPr="00B81896">
        <w:rPr>
          <w:rStyle w:val="Code"/>
        </w:rPr>
        <w:t>Num</w:t>
      </w:r>
      <w:proofErr w:type="spellEnd"/>
      <w:r w:rsidR="00622C8E" w:rsidRPr="00B81896">
        <w:rPr>
          <w:rStyle w:val="Code"/>
        </w:rPr>
        <w:t>__c</w:t>
      </w:r>
      <w:r>
        <w:rPr>
          <w:rFonts w:eastAsia="Times New Roman"/>
        </w:rPr>
        <w:t xml:space="preserve"> to the </w:t>
      </w:r>
      <w:r w:rsidR="00622C8E" w:rsidRPr="00B81896">
        <w:rPr>
          <w:rStyle w:val="Code"/>
        </w:rPr>
        <w:t>Legacy_Employee_</w:t>
      </w:r>
      <w:proofErr w:type="spellStart"/>
      <w:r w:rsidR="00622C8E" w:rsidRPr="00B81896">
        <w:rPr>
          <w:rStyle w:val="Code"/>
        </w:rPr>
        <w:t>Num</w:t>
      </w:r>
      <w:proofErr w:type="spellEnd"/>
      <w:r w:rsidR="00622C8E" w:rsidRPr="00B81896">
        <w:rPr>
          <w:rStyle w:val="Code"/>
        </w:rPr>
        <w:t>__c</w:t>
      </w:r>
      <w:r>
        <w:rPr>
          <w:rFonts w:eastAsia="Times New Roman"/>
        </w:rPr>
        <w:t xml:space="preserve"> column.</w:t>
      </w:r>
    </w:p>
    <w:p w:rsidR="00A3743D" w:rsidRDefault="00A3743D" w:rsidP="00B10F11">
      <w:pPr>
        <w:pStyle w:val="Heading3"/>
        <w:ind w:left="1170"/>
        <w:rPr>
          <w:rFonts w:eastAsia="Times New Roman"/>
        </w:rPr>
      </w:pPr>
      <w:r>
        <w:rPr>
          <w:rFonts w:eastAsia="Times New Roman"/>
        </w:rPr>
        <w:t xml:space="preserve">Click </w:t>
      </w:r>
      <w:r w:rsidRPr="00204DCF">
        <w:rPr>
          <w:rStyle w:val="ButtonLabels"/>
        </w:rPr>
        <w:t>Save Mapping</w:t>
      </w:r>
      <w:r w:rsidR="00622C8E" w:rsidRPr="00B81896">
        <w:t xml:space="preserve">. </w:t>
      </w:r>
    </w:p>
    <w:p w:rsidR="00A3743D" w:rsidRDefault="00A3743D" w:rsidP="00B10F11">
      <w:pPr>
        <w:pStyle w:val="Heading3"/>
        <w:ind w:left="1170"/>
        <w:rPr>
          <w:rFonts w:eastAsia="Times New Roman"/>
        </w:rPr>
      </w:pPr>
      <w:r>
        <w:rPr>
          <w:rFonts w:eastAsia="Times New Roman"/>
        </w:rPr>
        <w:t>Browse to the Mapping Files directory.</w:t>
      </w:r>
    </w:p>
    <w:p w:rsidR="00A3743D" w:rsidRPr="00CE01C7" w:rsidRDefault="00A3743D" w:rsidP="00B10F11">
      <w:pPr>
        <w:pStyle w:val="Heading3"/>
        <w:ind w:left="1170"/>
        <w:rPr>
          <w:rFonts w:eastAsia="Times New Roman"/>
        </w:rPr>
      </w:pPr>
      <w:r>
        <w:rPr>
          <w:rFonts w:eastAsia="Times New Roman"/>
        </w:rPr>
        <w:t xml:space="preserve">Type </w:t>
      </w:r>
      <w:proofErr w:type="spellStart"/>
      <w:r w:rsidRPr="00BC0907">
        <w:rPr>
          <w:rStyle w:val="Data"/>
        </w:rPr>
        <w:t>PositionMapping</w:t>
      </w:r>
      <w:proofErr w:type="spellEnd"/>
      <w:r>
        <w:rPr>
          <w:rFonts w:eastAsia="Times New Roman"/>
        </w:rPr>
        <w:t xml:space="preserve"> as the file name and click </w:t>
      </w:r>
      <w:r w:rsidRPr="00204DCF">
        <w:rPr>
          <w:rStyle w:val="ButtonLabels"/>
        </w:rPr>
        <w:t>Save</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OK</w:t>
      </w:r>
      <w:r w:rsidR="00622C8E" w:rsidRPr="00B81896">
        <w:t>.</w:t>
      </w:r>
    </w:p>
    <w:p w:rsidR="00A3743D" w:rsidRPr="00C14B0A" w:rsidRDefault="00A3743D" w:rsidP="0024104D">
      <w:pPr>
        <w:pStyle w:val="Heading2"/>
      </w:pPr>
      <w:r w:rsidRPr="00CE01C7">
        <w:rPr>
          <w:rFonts w:eastAsia="Times New Roman"/>
        </w:rPr>
        <w:t xml:space="preserve">Click </w:t>
      </w:r>
      <w:r w:rsidRPr="00204DCF">
        <w:rPr>
          <w:rStyle w:val="ButtonLabels"/>
        </w:rPr>
        <w:t>Next</w:t>
      </w:r>
      <w:r w:rsidR="00622C8E" w:rsidRPr="00B81896">
        <w:t>.</w:t>
      </w:r>
    </w:p>
    <w:p w:rsidR="00A3743D" w:rsidRPr="00CE01C7" w:rsidRDefault="00A3743D" w:rsidP="0024104D">
      <w:pPr>
        <w:pStyle w:val="Heading2"/>
        <w:rPr>
          <w:rFonts w:eastAsia="Times New Roman"/>
        </w:rPr>
      </w:pPr>
      <w:r w:rsidRPr="00CE01C7">
        <w:rPr>
          <w:rFonts w:eastAsia="Times New Roman"/>
        </w:rPr>
        <w:t>Select the directory where your success and error files will be saved.</w:t>
      </w:r>
    </w:p>
    <w:p w:rsidR="00A3743D" w:rsidRPr="00CE01C7"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Browse</w:t>
      </w:r>
      <w:r w:rsidRPr="00101AE3">
        <w:t>.</w:t>
      </w:r>
    </w:p>
    <w:p w:rsidR="00A3743D" w:rsidRPr="00CE01C7" w:rsidRDefault="00A3743D" w:rsidP="00B10F11">
      <w:pPr>
        <w:pStyle w:val="Heading3"/>
        <w:ind w:hanging="270"/>
        <w:rPr>
          <w:rFonts w:eastAsia="Times New Roman"/>
        </w:rPr>
      </w:pPr>
      <w:r w:rsidRPr="00CE01C7">
        <w:rPr>
          <w:rFonts w:eastAsia="Times New Roman"/>
        </w:rPr>
        <w:t xml:space="preserve">Select </w:t>
      </w:r>
      <w:r w:rsidRPr="00204DCF">
        <w:rPr>
          <w:rStyle w:val="ButtonLabels"/>
        </w:rPr>
        <w:t>Desktop</w:t>
      </w:r>
      <w:r w:rsidRPr="00101AE3">
        <w:t>.</w:t>
      </w:r>
    </w:p>
    <w:p w:rsidR="00A3743D" w:rsidRPr="00CE01C7" w:rsidRDefault="00A3743D" w:rsidP="00B10F11">
      <w:pPr>
        <w:pStyle w:val="Heading3"/>
        <w:ind w:hanging="270"/>
        <w:rPr>
          <w:rFonts w:eastAsia="Times New Roman"/>
        </w:rPr>
      </w:pPr>
      <w:r w:rsidRPr="00CE01C7">
        <w:rPr>
          <w:rFonts w:eastAsia="Times New Roman"/>
        </w:rPr>
        <w:t xml:space="preserve">Click </w:t>
      </w:r>
      <w:r w:rsidRPr="00204DCF">
        <w:rPr>
          <w:rStyle w:val="ButtonLabels"/>
        </w:rPr>
        <w:t>OK</w:t>
      </w:r>
      <w:r w:rsidRPr="00101AE3">
        <w:t>.</w:t>
      </w:r>
    </w:p>
    <w:p w:rsidR="00A3743D" w:rsidRPr="00DF453B" w:rsidRDefault="00A3743D" w:rsidP="0024104D">
      <w:pPr>
        <w:pStyle w:val="Heading2"/>
        <w:rPr>
          <w:rFonts w:eastAsia="Times New Roman"/>
        </w:rPr>
      </w:pPr>
      <w:r w:rsidRPr="00CE01C7">
        <w:rPr>
          <w:rFonts w:eastAsia="Times New Roman"/>
        </w:rPr>
        <w:t xml:space="preserve">Click </w:t>
      </w:r>
      <w:r w:rsidRPr="00204DCF">
        <w:rPr>
          <w:rStyle w:val="ButtonLabels"/>
        </w:rPr>
        <w:t>Finish</w:t>
      </w:r>
      <w:r w:rsidR="00622C8E" w:rsidRPr="00B81896">
        <w:t>.</w:t>
      </w:r>
      <w:r w:rsidRPr="00204DCF">
        <w:rPr>
          <w:rStyle w:val="ButtonLabels"/>
        </w:rPr>
        <w:t xml:space="preserve"> </w:t>
      </w:r>
      <w:r w:rsidRPr="00CE01C7">
        <w:t>You should see the following message: "</w:t>
      </w:r>
      <w:r w:rsidR="002D4197" w:rsidRPr="002D4197">
        <w:t>You have chosen to add new records and/or update existing records. The action you are about to take cannot be undone. Are you sure you want to proceed?</w:t>
      </w:r>
      <w:r w:rsidRPr="00CE01C7">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Yes</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View Successes</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Close.</w:t>
      </w:r>
    </w:p>
    <w:p w:rsidR="00A3743D" w:rsidRPr="00CE01C7" w:rsidRDefault="00A3743D" w:rsidP="0024104D">
      <w:pPr>
        <w:pStyle w:val="Heading2"/>
        <w:rPr>
          <w:rFonts w:eastAsia="Times New Roman"/>
        </w:rPr>
      </w:pPr>
      <w:r w:rsidRPr="00CE01C7">
        <w:rPr>
          <w:rFonts w:eastAsia="Times New Roman"/>
        </w:rPr>
        <w:t xml:space="preserve">In the Operation Finished dialog box of the data loader, click </w:t>
      </w:r>
      <w:r w:rsidRPr="00204DCF">
        <w:rPr>
          <w:rStyle w:val="ButtonLabels"/>
        </w:rPr>
        <w:t>OK</w:t>
      </w:r>
      <w:r w:rsidR="00622C8E" w:rsidRPr="00B81896">
        <w:t>.</w:t>
      </w:r>
    </w:p>
    <w:p w:rsidR="00A3743D" w:rsidRPr="00946E57" w:rsidRDefault="00A3743D" w:rsidP="0024104D">
      <w:pPr>
        <w:pStyle w:val="Heading1"/>
        <w:rPr>
          <w:rFonts w:eastAsia="Times New Roman"/>
        </w:rPr>
      </w:pPr>
      <w:r>
        <w:t>Go into the app and view some of the positions you have uploaded.</w:t>
      </w:r>
    </w:p>
    <w:p w:rsidR="00A3743D" w:rsidRPr="00CE01C7" w:rsidRDefault="00A3743D" w:rsidP="0024104D">
      <w:pPr>
        <w:pStyle w:val="Heading2"/>
        <w:rPr>
          <w:rFonts w:eastAsia="Times New Roman"/>
        </w:rPr>
      </w:pPr>
      <w:r w:rsidRPr="00CE01C7">
        <w:rPr>
          <w:rFonts w:eastAsia="Times New Roman"/>
        </w:rPr>
        <w:t xml:space="preserve">From the </w:t>
      </w:r>
      <w:r w:rsidRPr="00BC0907">
        <w:rPr>
          <w:rStyle w:val="FieldLabels"/>
        </w:rPr>
        <w:t>Force.com App Menu</w:t>
      </w:r>
      <w:r w:rsidRPr="00E05A36">
        <w:rPr>
          <w:rStyle w:val="FieldLabels"/>
          <w:b w:val="0"/>
        </w:rPr>
        <w:t>,</w:t>
      </w:r>
      <w:r w:rsidRPr="00E05A36">
        <w:rPr>
          <w:rFonts w:eastAsia="Times New Roman"/>
          <w:b/>
        </w:rPr>
        <w:t xml:space="preserve"> </w:t>
      </w:r>
      <w:r w:rsidRPr="00CE01C7">
        <w:rPr>
          <w:rFonts w:eastAsia="Times New Roman"/>
        </w:rPr>
        <w:t xml:space="preserve">select </w:t>
      </w:r>
      <w:r w:rsidRPr="00BC0907">
        <w:rPr>
          <w:rStyle w:val="PicklistValues"/>
        </w:rPr>
        <w:t>Recruiting</w:t>
      </w:r>
      <w:r w:rsidRPr="00E05A36">
        <w:t>.</w:t>
      </w:r>
    </w:p>
    <w:p w:rsidR="00A3743D" w:rsidRPr="00CE01C7" w:rsidRDefault="00A3743D" w:rsidP="0024104D">
      <w:pPr>
        <w:pStyle w:val="Heading2"/>
        <w:rPr>
          <w:rFonts w:eastAsia="Times New Roman"/>
        </w:rPr>
      </w:pPr>
      <w:r w:rsidRPr="00CE01C7">
        <w:rPr>
          <w:rFonts w:eastAsia="Times New Roman"/>
        </w:rPr>
        <w:t xml:space="preserve">Click the </w:t>
      </w:r>
      <w:r w:rsidRPr="00BC0907">
        <w:t>Positions</w:t>
      </w:r>
      <w:r w:rsidRPr="00CE01C7">
        <w:rPr>
          <w:rFonts w:eastAsia="Times New Roman"/>
        </w:rPr>
        <w:t xml:space="preserve"> tab.</w:t>
      </w:r>
    </w:p>
    <w:p w:rsidR="00A3743D" w:rsidRPr="00CE01C7" w:rsidRDefault="00A3743D" w:rsidP="0024104D">
      <w:pPr>
        <w:pStyle w:val="Heading2"/>
        <w:rPr>
          <w:rFonts w:eastAsia="Times New Roman"/>
        </w:rPr>
      </w:pPr>
      <w:r w:rsidRPr="00CE01C7">
        <w:rPr>
          <w:rFonts w:eastAsia="Times New Roman"/>
        </w:rPr>
        <w:t xml:space="preserve">From the </w:t>
      </w:r>
      <w:r w:rsidRPr="00BC0907">
        <w:rPr>
          <w:rStyle w:val="FieldLabels"/>
        </w:rPr>
        <w:t>View</w:t>
      </w:r>
      <w:r w:rsidRPr="00CE01C7">
        <w:rPr>
          <w:rFonts w:eastAsia="Times New Roman"/>
        </w:rPr>
        <w:t xml:space="preserve"> picklist, select </w:t>
      </w:r>
      <w:r w:rsidRPr="00BC0907">
        <w:rPr>
          <w:rStyle w:val="PicklistValues"/>
        </w:rPr>
        <w:t>All</w:t>
      </w:r>
      <w:r w:rsidRPr="00E05A36">
        <w:t>,</w:t>
      </w:r>
      <w:r w:rsidRPr="00CE01C7">
        <w:rPr>
          <w:rFonts w:eastAsia="Times New Roman"/>
        </w:rPr>
        <w:t xml:space="preserve"> and click </w:t>
      </w:r>
      <w:r w:rsidRPr="00204DCF">
        <w:rPr>
          <w:rStyle w:val="ButtonLabels"/>
        </w:rPr>
        <w:t>Go!</w:t>
      </w:r>
    </w:p>
    <w:p w:rsidR="00A3743D" w:rsidRPr="00CE01C7" w:rsidRDefault="00A3743D" w:rsidP="0024104D">
      <w:pPr>
        <w:pStyle w:val="Heading2"/>
        <w:rPr>
          <w:rFonts w:eastAsia="Times New Roman"/>
        </w:rPr>
      </w:pPr>
      <w:r w:rsidRPr="00CE01C7">
        <w:rPr>
          <w:rFonts w:eastAsia="Times New Roman"/>
        </w:rPr>
        <w:t xml:space="preserve">Find some of the </w:t>
      </w:r>
      <w:r>
        <w:rPr>
          <w:rFonts w:eastAsia="Times New Roman"/>
        </w:rPr>
        <w:t>positions</w:t>
      </w:r>
      <w:r w:rsidRPr="00CE01C7">
        <w:rPr>
          <w:rFonts w:eastAsia="Times New Roman"/>
        </w:rPr>
        <w:t xml:space="preserve"> you just inserted.</w:t>
      </w:r>
    </w:p>
    <w:p w:rsidR="00A3743D" w:rsidRPr="00CE01C7" w:rsidRDefault="00A3743D" w:rsidP="0014322B">
      <w:pPr>
        <w:spacing w:after="200" w:line="276" w:lineRule="auto"/>
        <w:rPr>
          <w:rFonts w:eastAsia="Times New Roman" w:cs="Courier New"/>
          <w:szCs w:val="18"/>
        </w:rPr>
      </w:pPr>
    </w:p>
    <w:p w:rsidR="00A3743D" w:rsidRDefault="00A3743D" w:rsidP="0014322B">
      <w:pPr>
        <w:spacing w:after="200" w:line="276" w:lineRule="auto"/>
        <w:rPr>
          <w:rFonts w:eastAsia="Times New Roman" w:cs="Times New Roman"/>
          <w:sz w:val="19"/>
          <w:szCs w:val="20"/>
        </w:rPr>
      </w:pPr>
      <w:r>
        <w:br w:type="page"/>
      </w:r>
    </w:p>
    <w:p w:rsidR="00A3743D" w:rsidRPr="00CE01C7" w:rsidRDefault="00754C1C" w:rsidP="0014322B">
      <w:pPr>
        <w:pStyle w:val="ExerciseTitle"/>
        <w:pageBreakBefore/>
      </w:pPr>
      <w:bookmarkStart w:id="164" w:name="_Toc335139415"/>
      <w:bookmarkStart w:id="165" w:name="_Toc338751155"/>
      <w:bookmarkStart w:id="166" w:name="_Toc352076849"/>
      <w:bookmarkStart w:id="167" w:name="_Toc440875428"/>
      <w:r>
        <w:lastRenderedPageBreak/>
        <w:t>1</w:t>
      </w:r>
      <w:r w:rsidR="002262B2">
        <w:t>6</w:t>
      </w:r>
      <w:r w:rsidR="00A3743D" w:rsidRPr="00CE01C7">
        <w:t>-</w:t>
      </w:r>
      <w:r>
        <w:t>3</w:t>
      </w:r>
      <w:r w:rsidR="00A3743D" w:rsidRPr="00CE01C7">
        <w:t xml:space="preserve">: </w:t>
      </w:r>
      <w:proofErr w:type="spellStart"/>
      <w:r w:rsidR="00A3743D">
        <w:t>Upsert</w:t>
      </w:r>
      <w:proofErr w:type="spellEnd"/>
      <w:r w:rsidR="00A3743D" w:rsidRPr="00CE01C7">
        <w:t xml:space="preserve"> Candidates</w:t>
      </w:r>
      <w:bookmarkEnd w:id="164"/>
      <w:bookmarkEnd w:id="165"/>
      <w:bookmarkEnd w:id="166"/>
      <w:bookmarkEnd w:id="167"/>
    </w:p>
    <w:p w:rsidR="00BA616D" w:rsidRPr="00CE01C7" w:rsidRDefault="00BA616D" w:rsidP="00BA616D">
      <w:pPr>
        <w:pStyle w:val="GoalTskTimeInstr"/>
      </w:pPr>
      <w:r w:rsidRPr="00CE01C7">
        <w:t>Scenario:</w:t>
      </w:r>
    </w:p>
    <w:p w:rsidR="00BA616D" w:rsidRDefault="00BA616D" w:rsidP="00BA616D">
      <w:pPr>
        <w:pStyle w:val="BodyText"/>
      </w:pPr>
      <w:r>
        <w:t>Universal Containers</w:t>
      </w:r>
      <w:r w:rsidRPr="00EF2F04">
        <w:t xml:space="preserve"> would like to load legacy recruiting data into the Recruiting App while limiting the possibility of creating duplicate records. </w:t>
      </w:r>
    </w:p>
    <w:p w:rsidR="00A3743D" w:rsidRPr="00CE01C7" w:rsidRDefault="00A3743D" w:rsidP="0014322B">
      <w:pPr>
        <w:pStyle w:val="GoalTskTimeInstr"/>
      </w:pPr>
      <w:r w:rsidRPr="00CE01C7">
        <w:t>Goal:</w:t>
      </w:r>
    </w:p>
    <w:p w:rsidR="00A3743D" w:rsidRDefault="00A3743D" w:rsidP="0014322B">
      <w:pPr>
        <w:pStyle w:val="BodyText"/>
      </w:pPr>
      <w:r w:rsidRPr="00CE01C7">
        <w:t>Insert the Candidate records via the Data Loader GUI tool.</w:t>
      </w:r>
    </w:p>
    <w:p w:rsidR="00A3743D" w:rsidRDefault="00A3743D" w:rsidP="0014322B">
      <w:pPr>
        <w:pStyle w:val="GoalTskTimeInstr"/>
        <w:tabs>
          <w:tab w:val="left" w:pos="2129"/>
        </w:tabs>
      </w:pPr>
      <w:r w:rsidRPr="00CE01C7">
        <w:t>Tasks:</w:t>
      </w:r>
    </w:p>
    <w:p w:rsidR="00A3743D" w:rsidRDefault="00A3743D" w:rsidP="00FD0DFD">
      <w:pPr>
        <w:pStyle w:val="Heading1"/>
        <w:numPr>
          <w:ilvl w:val="0"/>
          <w:numId w:val="84"/>
        </w:numPr>
      </w:pPr>
      <w:proofErr w:type="spellStart"/>
      <w:r w:rsidRPr="00754C1C">
        <w:rPr>
          <w:rFonts w:eastAsia="Times New Roman"/>
        </w:rPr>
        <w:t>Upsert</w:t>
      </w:r>
      <w:proofErr w:type="spellEnd"/>
      <w:r w:rsidRPr="00754C1C">
        <w:rPr>
          <w:rFonts w:eastAsia="Times New Roman"/>
        </w:rPr>
        <w:t xml:space="preserve"> the candidate data from the </w:t>
      </w:r>
      <w:r w:rsidRPr="00204DCF">
        <w:rPr>
          <w:rStyle w:val="ButtonLabels"/>
        </w:rPr>
        <w:t>Candidates.csv</w:t>
      </w:r>
      <w:r w:rsidRPr="00754C1C">
        <w:rPr>
          <w:rFonts w:eastAsia="Times New Roman"/>
        </w:rPr>
        <w:t xml:space="preserve"> file into Salesforce</w:t>
      </w:r>
      <w:r w:rsidRPr="00CE01C7">
        <w:t>.</w:t>
      </w:r>
    </w:p>
    <w:p w:rsidR="00A3743D" w:rsidRDefault="00A3743D" w:rsidP="0024104D">
      <w:pPr>
        <w:pStyle w:val="Heading1"/>
      </w:pPr>
      <w:r w:rsidRPr="00CE01C7">
        <w:rPr>
          <w:rFonts w:eastAsia="Times New Roman"/>
        </w:rPr>
        <w:t xml:space="preserve">Go into the app and view some of the </w:t>
      </w:r>
      <w:r>
        <w:rPr>
          <w:rFonts w:eastAsia="Times New Roman"/>
        </w:rPr>
        <w:t>candidates</w:t>
      </w:r>
      <w:r w:rsidRPr="00CE01C7">
        <w:rPr>
          <w:rFonts w:eastAsia="Times New Roman"/>
        </w:rPr>
        <w:t xml:space="preserve"> you have inserted</w:t>
      </w:r>
      <w:r>
        <w:rPr>
          <w:rFonts w:eastAsia="Times New Roman"/>
        </w:rPr>
        <w:t>.</w:t>
      </w:r>
    </w:p>
    <w:p w:rsidR="00A3743D" w:rsidRPr="00CE01C7" w:rsidRDefault="00A3743D" w:rsidP="0014322B">
      <w:pPr>
        <w:pStyle w:val="GoalTskTimeInstr"/>
      </w:pPr>
      <w:r w:rsidRPr="00CE01C7">
        <w:t>Time:</w:t>
      </w:r>
    </w:p>
    <w:p w:rsidR="00A3743D" w:rsidRDefault="00A3743D" w:rsidP="0014322B">
      <w:pPr>
        <w:pStyle w:val="BodyText"/>
      </w:pPr>
      <w:r w:rsidRPr="00CE01C7">
        <w:t>10 minutes</w:t>
      </w:r>
    </w:p>
    <w:p w:rsidR="00A3743D" w:rsidRPr="00CE01C7" w:rsidRDefault="00A3743D" w:rsidP="0014322B">
      <w:pPr>
        <w:pStyle w:val="SingleLine"/>
      </w:pPr>
    </w:p>
    <w:p w:rsidR="00A3743D" w:rsidRPr="00CE01C7" w:rsidRDefault="00A3743D" w:rsidP="0014322B">
      <w:pPr>
        <w:pStyle w:val="GoalTskTimeInstr"/>
      </w:pPr>
      <w:r w:rsidRPr="00CE01C7">
        <w:t>Instructions:</w:t>
      </w:r>
    </w:p>
    <w:p w:rsidR="00A3743D" w:rsidRPr="00754C1C" w:rsidRDefault="00A3743D" w:rsidP="00FD0DFD">
      <w:pPr>
        <w:pStyle w:val="Heading1"/>
        <w:numPr>
          <w:ilvl w:val="0"/>
          <w:numId w:val="85"/>
        </w:numPr>
        <w:rPr>
          <w:rFonts w:eastAsia="Times New Roman"/>
        </w:rPr>
      </w:pPr>
      <w:proofErr w:type="spellStart"/>
      <w:r w:rsidRPr="00754C1C">
        <w:rPr>
          <w:rFonts w:eastAsia="Times New Roman"/>
        </w:rPr>
        <w:t>Upsert</w:t>
      </w:r>
      <w:proofErr w:type="spellEnd"/>
      <w:r w:rsidRPr="00754C1C">
        <w:rPr>
          <w:rFonts w:eastAsia="Times New Roman"/>
        </w:rPr>
        <w:t xml:space="preserve"> the candidate data from the </w:t>
      </w:r>
      <w:r w:rsidRPr="00BC0907">
        <w:rPr>
          <w:rStyle w:val="ClickPaths"/>
        </w:rPr>
        <w:t>Candidates.csv</w:t>
      </w:r>
      <w:r w:rsidRPr="00754C1C">
        <w:rPr>
          <w:rFonts w:eastAsia="Times New Roman"/>
        </w:rPr>
        <w:t xml:space="preserve"> file into Salesforce.</w:t>
      </w:r>
    </w:p>
    <w:p w:rsidR="00A3743D" w:rsidRPr="00CE01C7" w:rsidRDefault="00A3743D" w:rsidP="0024104D">
      <w:pPr>
        <w:pStyle w:val="Heading2"/>
        <w:rPr>
          <w:rFonts w:eastAsia="Times New Roman"/>
        </w:rPr>
      </w:pPr>
      <w:r w:rsidRPr="00CE01C7">
        <w:rPr>
          <w:rFonts w:eastAsia="Times New Roman"/>
        </w:rPr>
        <w:t xml:space="preserve">Double-click the </w:t>
      </w:r>
      <w:r w:rsidRPr="00BC0907">
        <w:rPr>
          <w:rStyle w:val="ClickPaths"/>
        </w:rPr>
        <w:t>Apex Data Loader</w:t>
      </w:r>
      <w:r w:rsidRPr="00CE01C7">
        <w:rPr>
          <w:rFonts w:eastAsia="Times New Roman"/>
        </w:rPr>
        <w:t xml:space="preserve"> icon on </w:t>
      </w:r>
      <w:r>
        <w:rPr>
          <w:rFonts w:eastAsia="Times New Roman"/>
        </w:rPr>
        <w:t>the</w:t>
      </w:r>
      <w:r w:rsidRPr="00CE01C7">
        <w:rPr>
          <w:rFonts w:eastAsia="Times New Roman"/>
        </w:rPr>
        <w:t xml:space="preserve"> desktop.</w:t>
      </w:r>
    </w:p>
    <w:p w:rsidR="00A3743D" w:rsidRPr="00CE01C7" w:rsidRDefault="00A3743D" w:rsidP="0024104D">
      <w:pPr>
        <w:pStyle w:val="Heading2"/>
        <w:rPr>
          <w:rFonts w:eastAsia="Times New Roman"/>
        </w:rPr>
      </w:pPr>
      <w:r w:rsidRPr="00CE01C7">
        <w:rPr>
          <w:rFonts w:eastAsia="Times New Roman"/>
        </w:rPr>
        <w:t xml:space="preserve">Click </w:t>
      </w:r>
      <w:proofErr w:type="spellStart"/>
      <w:r w:rsidRPr="00204DCF">
        <w:rPr>
          <w:rStyle w:val="ButtonLabels"/>
        </w:rPr>
        <w:t>Upsert</w:t>
      </w:r>
      <w:proofErr w:type="spellEnd"/>
      <w:r w:rsidR="00622C8E" w:rsidRPr="00B81896">
        <w:t>.</w:t>
      </w:r>
    </w:p>
    <w:p w:rsidR="00A3743D" w:rsidRPr="00CE01C7" w:rsidRDefault="00A3743D" w:rsidP="0024104D">
      <w:pPr>
        <w:pStyle w:val="Heading2"/>
        <w:rPr>
          <w:rFonts w:eastAsia="Times New Roman"/>
        </w:rPr>
      </w:pPr>
      <w:r>
        <w:rPr>
          <w:rFonts w:eastAsia="Times New Roman"/>
        </w:rPr>
        <w:t>If needed, l</w:t>
      </w:r>
      <w:r w:rsidRPr="00CE01C7">
        <w:rPr>
          <w:rFonts w:eastAsia="Times New Roman"/>
        </w:rPr>
        <w:t>og in by entering your Username and Password.</w:t>
      </w:r>
    </w:p>
    <w:p w:rsidR="00A3743D" w:rsidRPr="00CE01C7"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Log in</w:t>
      </w:r>
      <w:r w:rsidR="00622C8E" w:rsidRPr="00B81896">
        <w:t>.</w:t>
      </w:r>
    </w:p>
    <w:p w:rsidR="00A3743D" w:rsidRPr="00CE01C7"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Next</w:t>
      </w:r>
      <w:r w:rsidRPr="00CE01C7">
        <w:rPr>
          <w:rFonts w:eastAsia="Times New Roman"/>
        </w:rPr>
        <w:t xml:space="preserve"> when you see the "Login completed successfully" message.</w:t>
      </w:r>
    </w:p>
    <w:p w:rsidR="00A3743D" w:rsidRDefault="00A3743D" w:rsidP="0024104D">
      <w:pPr>
        <w:pStyle w:val="Heading2"/>
        <w:rPr>
          <w:rFonts w:eastAsia="Times New Roman"/>
        </w:rPr>
      </w:pPr>
      <w:r>
        <w:rPr>
          <w:rFonts w:eastAsia="Times New Roman"/>
        </w:rPr>
        <w:t>S</w:t>
      </w:r>
      <w:r w:rsidRPr="00CE01C7">
        <w:rPr>
          <w:rFonts w:eastAsia="Times New Roman"/>
        </w:rPr>
        <w:t xml:space="preserve">elect </w:t>
      </w:r>
      <w:r w:rsidRPr="00BC0907">
        <w:rPr>
          <w:rStyle w:val="PicklistValues"/>
        </w:rPr>
        <w:t>Candidate</w:t>
      </w:r>
      <w:r w:rsidRPr="00CE01C7">
        <w:rPr>
          <w:rFonts w:eastAsia="Times New Roman"/>
        </w:rPr>
        <w:t xml:space="preserve"> </w:t>
      </w:r>
      <w:r>
        <w:rPr>
          <w:rFonts w:eastAsia="Times New Roman"/>
        </w:rPr>
        <w:t>f</w:t>
      </w:r>
      <w:r w:rsidRPr="00CE01C7">
        <w:rPr>
          <w:rFonts w:eastAsia="Times New Roman"/>
        </w:rPr>
        <w:t>rom the list of objects.</w:t>
      </w:r>
    </w:p>
    <w:p w:rsidR="00A3743D" w:rsidRPr="00CE01C7" w:rsidRDefault="00A3743D" w:rsidP="0024104D">
      <w:pPr>
        <w:pStyle w:val="Heading2"/>
        <w:rPr>
          <w:rFonts w:eastAsia="Times New Roman"/>
        </w:rPr>
      </w:pPr>
      <w:r>
        <w:rPr>
          <w:rFonts w:eastAsia="Times New Roman"/>
        </w:rPr>
        <w:t xml:space="preserve">Select the </w:t>
      </w:r>
      <w:r w:rsidRPr="00BC0907">
        <w:rPr>
          <w:rStyle w:val="ClickPaths"/>
        </w:rPr>
        <w:t>Candidates.csv</w:t>
      </w:r>
      <w:r>
        <w:rPr>
          <w:rFonts w:eastAsia="Times New Roman"/>
        </w:rPr>
        <w:t xml:space="preserve"> file.</w:t>
      </w:r>
    </w:p>
    <w:p w:rsidR="00A3743D" w:rsidRPr="00CE01C7"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Browse</w:t>
      </w:r>
      <w:r w:rsidR="00622C8E" w:rsidRPr="00B81896">
        <w:t>.</w:t>
      </w:r>
    </w:p>
    <w:p w:rsidR="00A3743D" w:rsidRPr="00CE01C7" w:rsidRDefault="00A3743D" w:rsidP="00BA616D">
      <w:pPr>
        <w:pStyle w:val="Heading3"/>
        <w:ind w:hanging="270"/>
        <w:rPr>
          <w:rFonts w:eastAsia="Times New Roman"/>
        </w:rPr>
      </w:pPr>
      <w:r w:rsidRPr="00CE01C7">
        <w:rPr>
          <w:rFonts w:eastAsia="Times New Roman"/>
        </w:rPr>
        <w:t xml:space="preserve">Browse to </w:t>
      </w:r>
      <w:r w:rsidRPr="00BC0907">
        <w:rPr>
          <w:rStyle w:val="ClickPaths"/>
        </w:rPr>
        <w:t>Candidates.csv</w:t>
      </w:r>
      <w:r w:rsidRPr="00CE01C7">
        <w:rPr>
          <w:rFonts w:eastAsia="Times New Roman"/>
        </w:rPr>
        <w:t xml:space="preserve"> </w:t>
      </w:r>
      <w:r w:rsidR="00D0703F">
        <w:rPr>
          <w:rFonts w:eastAsia="Times New Roman"/>
        </w:rPr>
        <w:t xml:space="preserve">(in the </w:t>
      </w:r>
      <w:r w:rsidR="00D0703F" w:rsidRPr="001D7A9F">
        <w:rPr>
          <w:rStyle w:val="FileFolderNames"/>
        </w:rPr>
        <w:t>M1</w:t>
      </w:r>
      <w:r w:rsidR="00D0703F">
        <w:rPr>
          <w:rStyle w:val="FileFolderNames"/>
        </w:rPr>
        <w:t>6</w:t>
      </w:r>
      <w:r w:rsidR="00D0703F" w:rsidRPr="001D7A9F">
        <w:rPr>
          <w:rStyle w:val="FileFolderNames"/>
        </w:rPr>
        <w:t>_DataManagementExerciseFiles</w:t>
      </w:r>
      <w:r w:rsidR="00D0703F">
        <w:rPr>
          <w:rFonts w:eastAsia="Times New Roman"/>
        </w:rPr>
        <w:t xml:space="preserve"> </w:t>
      </w:r>
      <w:r w:rsidR="00D0703F" w:rsidRPr="00515B8A">
        <w:t xml:space="preserve">folder of the </w:t>
      </w:r>
      <w:r w:rsidR="00D0703F">
        <w:rPr>
          <w:rStyle w:val="FieldLabels"/>
        </w:rPr>
        <w:t xml:space="preserve">DEV401.zip </w:t>
      </w:r>
      <w:r w:rsidR="00D0703F" w:rsidRPr="00515B8A">
        <w:t>file</w:t>
      </w:r>
      <w:r w:rsidR="00D0703F">
        <w:rPr>
          <w:rFonts w:eastAsia="Times New Roman"/>
        </w:rPr>
        <w:t xml:space="preserve">) </w:t>
      </w:r>
      <w:r w:rsidRPr="00CE01C7">
        <w:rPr>
          <w:rFonts w:eastAsia="Times New Roman"/>
        </w:rPr>
        <w:t xml:space="preserve">and click </w:t>
      </w:r>
      <w:r w:rsidRPr="00204DCF">
        <w:rPr>
          <w:rStyle w:val="ButtonLabels"/>
        </w:rPr>
        <w:t>Open</w:t>
      </w:r>
      <w:r w:rsidR="00622C8E" w:rsidRPr="00B81896">
        <w:t>.</w:t>
      </w:r>
    </w:p>
    <w:p w:rsidR="00A3743D"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Next</w:t>
      </w:r>
      <w:r w:rsidR="00622C8E" w:rsidRPr="00B81896">
        <w:t>.</w:t>
      </w:r>
      <w:r>
        <w:rPr>
          <w:rFonts w:eastAsia="Times New Roman"/>
        </w:rPr>
        <w:t xml:space="preserve"> </w:t>
      </w:r>
    </w:p>
    <w:p w:rsidR="00A3743D" w:rsidRDefault="00A3743D" w:rsidP="00BA616D">
      <w:pPr>
        <w:pStyle w:val="Heading3"/>
        <w:ind w:hanging="270"/>
      </w:pPr>
      <w:r>
        <w:t>A message saying “Initialization Succeeded. Your operation will contain 1</w:t>
      </w:r>
      <w:r w:rsidR="00810977">
        <w:t>0</w:t>
      </w:r>
      <w:r>
        <w:t xml:space="preserve"> records” appears.</w:t>
      </w:r>
    </w:p>
    <w:p w:rsidR="00A3743D"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OK</w:t>
      </w:r>
      <w:r w:rsidR="00622C8E" w:rsidRPr="00B81896">
        <w:t>.</w:t>
      </w:r>
    </w:p>
    <w:p w:rsidR="00A3743D" w:rsidRDefault="00A3743D" w:rsidP="0024104D">
      <w:pPr>
        <w:pStyle w:val="Heading2"/>
        <w:rPr>
          <w:rFonts w:eastAsia="Times New Roman"/>
        </w:rPr>
      </w:pPr>
      <w:r>
        <w:rPr>
          <w:rFonts w:eastAsia="Times New Roman"/>
        </w:rPr>
        <w:t xml:space="preserve">Select </w:t>
      </w:r>
      <w:proofErr w:type="spellStart"/>
      <w:r w:rsidRPr="00BC0907">
        <w:rPr>
          <w:rStyle w:val="PicklistValues"/>
        </w:rPr>
        <w:t>Legacy_Candidate_Number__c</w:t>
      </w:r>
      <w:proofErr w:type="spellEnd"/>
      <w:r>
        <w:rPr>
          <w:rFonts w:eastAsia="Times New Roman"/>
        </w:rPr>
        <w:t xml:space="preserve"> as the matching field so the data is matched using the legacy system ID. </w:t>
      </w:r>
    </w:p>
    <w:p w:rsidR="00A3743D" w:rsidRDefault="00A3743D" w:rsidP="0024104D">
      <w:pPr>
        <w:pStyle w:val="Heading2"/>
        <w:rPr>
          <w:rFonts w:eastAsia="Times New Roman"/>
        </w:rPr>
      </w:pPr>
      <w:r>
        <w:rPr>
          <w:rFonts w:eastAsia="Times New Roman"/>
        </w:rPr>
        <w:t xml:space="preserve">Click </w:t>
      </w:r>
      <w:r w:rsidRPr="00204DCF">
        <w:rPr>
          <w:rStyle w:val="ButtonLabels"/>
        </w:rPr>
        <w:t>Next</w:t>
      </w:r>
      <w:r w:rsidR="00622C8E" w:rsidRPr="00B81896">
        <w:t>.</w:t>
      </w:r>
    </w:p>
    <w:p w:rsidR="00A3743D" w:rsidRDefault="00A3743D" w:rsidP="0024104D">
      <w:pPr>
        <w:pStyle w:val="Heading2"/>
        <w:rPr>
          <w:rFonts w:eastAsia="Times New Roman"/>
        </w:rPr>
      </w:pPr>
      <w:r>
        <w:rPr>
          <w:rFonts w:eastAsia="Times New Roman"/>
        </w:rPr>
        <w:t>Select the related objects to create the relationships in the data.</w:t>
      </w:r>
    </w:p>
    <w:p w:rsidR="00A3743D" w:rsidRDefault="00A3743D" w:rsidP="00BA616D">
      <w:pPr>
        <w:pStyle w:val="Heading3"/>
        <w:ind w:hanging="270"/>
        <w:rPr>
          <w:rFonts w:eastAsia="Times New Roman"/>
        </w:rPr>
      </w:pPr>
      <w:r>
        <w:rPr>
          <w:rFonts w:eastAsia="Times New Roman"/>
        </w:rPr>
        <w:t xml:space="preserve">Select </w:t>
      </w:r>
      <w:r w:rsidRPr="00BC0907">
        <w:rPr>
          <w:rStyle w:val="PicklistValues"/>
        </w:rPr>
        <w:t>Legacy_Employee_</w:t>
      </w:r>
      <w:proofErr w:type="spellStart"/>
      <w:r w:rsidRPr="00BC0907">
        <w:rPr>
          <w:rStyle w:val="PicklistValues"/>
        </w:rPr>
        <w:t>Num</w:t>
      </w:r>
      <w:proofErr w:type="spellEnd"/>
      <w:r w:rsidRPr="00BC0907">
        <w:rPr>
          <w:rStyle w:val="PicklistValues"/>
        </w:rPr>
        <w:t>__c</w:t>
      </w:r>
      <w:r>
        <w:rPr>
          <w:rFonts w:eastAsia="Times New Roman"/>
        </w:rPr>
        <w:t xml:space="preserve"> as the </w:t>
      </w:r>
      <w:proofErr w:type="spellStart"/>
      <w:r w:rsidRPr="00BC0907">
        <w:rPr>
          <w:rStyle w:val="FieldLabels"/>
        </w:rPr>
        <w:t>CreatedBy</w:t>
      </w:r>
      <w:proofErr w:type="spellEnd"/>
      <w:r>
        <w:rPr>
          <w:rFonts w:eastAsia="Times New Roman"/>
        </w:rPr>
        <w:t xml:space="preserve"> field.</w:t>
      </w:r>
    </w:p>
    <w:p w:rsidR="00A3743D" w:rsidRPr="00CE01C7" w:rsidRDefault="00A3743D" w:rsidP="00BA616D">
      <w:pPr>
        <w:pStyle w:val="Heading3"/>
        <w:ind w:hanging="270"/>
        <w:rPr>
          <w:rFonts w:eastAsia="Times New Roman"/>
        </w:rPr>
      </w:pPr>
      <w:r>
        <w:rPr>
          <w:rFonts w:eastAsia="Times New Roman"/>
        </w:rPr>
        <w:t xml:space="preserve">Select </w:t>
      </w:r>
      <w:r w:rsidRPr="00BC0907">
        <w:rPr>
          <w:rStyle w:val="PicklistValues"/>
        </w:rPr>
        <w:t>Legacy_Employee_</w:t>
      </w:r>
      <w:proofErr w:type="spellStart"/>
      <w:r w:rsidRPr="00BC0907">
        <w:rPr>
          <w:rStyle w:val="PicklistValues"/>
        </w:rPr>
        <w:t>Num</w:t>
      </w:r>
      <w:proofErr w:type="spellEnd"/>
      <w:r w:rsidRPr="00BC0907">
        <w:rPr>
          <w:rStyle w:val="PicklistValues"/>
        </w:rPr>
        <w:t>__c</w:t>
      </w:r>
      <w:r>
        <w:rPr>
          <w:rFonts w:eastAsia="Times New Roman"/>
        </w:rPr>
        <w:t xml:space="preserve"> as the </w:t>
      </w:r>
      <w:proofErr w:type="spellStart"/>
      <w:r w:rsidRPr="00BC0907">
        <w:rPr>
          <w:rStyle w:val="FieldLabels"/>
        </w:rPr>
        <w:t>LastModifiedBy</w:t>
      </w:r>
      <w:proofErr w:type="spellEnd"/>
      <w:r>
        <w:rPr>
          <w:rFonts w:eastAsia="Times New Roman"/>
        </w:rPr>
        <w:t xml:space="preserve"> field.</w:t>
      </w:r>
    </w:p>
    <w:p w:rsidR="00A3743D" w:rsidRDefault="00A3743D" w:rsidP="0024104D">
      <w:pPr>
        <w:pStyle w:val="Heading2"/>
        <w:rPr>
          <w:rFonts w:eastAsia="Times New Roman"/>
        </w:rPr>
      </w:pPr>
      <w:r>
        <w:rPr>
          <w:rFonts w:eastAsia="Times New Roman"/>
        </w:rPr>
        <w:t xml:space="preserve">Click </w:t>
      </w:r>
      <w:r w:rsidRPr="00204DCF">
        <w:rPr>
          <w:rStyle w:val="ButtonLabels"/>
        </w:rPr>
        <w:t>Choose an Existing Map</w:t>
      </w:r>
      <w:r w:rsidR="00622C8E" w:rsidRPr="00B81896">
        <w:t>.</w:t>
      </w:r>
    </w:p>
    <w:p w:rsidR="00A3743D" w:rsidRDefault="00A3743D" w:rsidP="0024104D">
      <w:pPr>
        <w:pStyle w:val="Heading2"/>
        <w:rPr>
          <w:rFonts w:eastAsia="Times New Roman"/>
        </w:rPr>
      </w:pPr>
      <w:r>
        <w:rPr>
          <w:rFonts w:eastAsia="Times New Roman"/>
        </w:rPr>
        <w:t xml:space="preserve">Select the </w:t>
      </w:r>
      <w:proofErr w:type="spellStart"/>
      <w:r w:rsidRPr="00BC0907">
        <w:rPr>
          <w:rStyle w:val="ClickPaths"/>
        </w:rPr>
        <w:t>CandidateMapping.sdl</w:t>
      </w:r>
      <w:proofErr w:type="spellEnd"/>
      <w:r w:rsidRPr="00BC0907">
        <w:rPr>
          <w:rStyle w:val="ClickPaths"/>
        </w:rPr>
        <w:t xml:space="preserve"> </w:t>
      </w:r>
      <w:r>
        <w:rPr>
          <w:rFonts w:eastAsia="Times New Roman"/>
        </w:rPr>
        <w:t xml:space="preserve">file from the Mapping File folder and click </w:t>
      </w:r>
      <w:r w:rsidRPr="00204DCF">
        <w:rPr>
          <w:rStyle w:val="ButtonLabels"/>
        </w:rPr>
        <w:t>Open</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Next</w:t>
      </w:r>
      <w:r w:rsidR="00622C8E" w:rsidRPr="00B81896">
        <w:t>.</w:t>
      </w:r>
    </w:p>
    <w:p w:rsidR="00A3743D" w:rsidRPr="00CE01C7" w:rsidRDefault="00A3743D" w:rsidP="0024104D">
      <w:pPr>
        <w:pStyle w:val="Heading2"/>
        <w:rPr>
          <w:rFonts w:eastAsia="Times New Roman"/>
        </w:rPr>
      </w:pPr>
      <w:r w:rsidRPr="00CE01C7">
        <w:rPr>
          <w:rFonts w:eastAsia="Times New Roman"/>
        </w:rPr>
        <w:t>Select the directory where your success and error files will be saved.</w:t>
      </w:r>
    </w:p>
    <w:p w:rsidR="00A3743D" w:rsidRPr="00CE01C7"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Browse</w:t>
      </w:r>
      <w:r w:rsidR="00622C8E" w:rsidRPr="00B81896">
        <w:t>.</w:t>
      </w:r>
    </w:p>
    <w:p w:rsidR="00A3743D" w:rsidRPr="00CE01C7" w:rsidRDefault="00A3743D" w:rsidP="00BA616D">
      <w:pPr>
        <w:pStyle w:val="Heading3"/>
        <w:ind w:hanging="270"/>
        <w:rPr>
          <w:rFonts w:eastAsia="Times New Roman"/>
        </w:rPr>
      </w:pPr>
      <w:r w:rsidRPr="00CE01C7">
        <w:rPr>
          <w:rFonts w:eastAsia="Times New Roman"/>
        </w:rPr>
        <w:lastRenderedPageBreak/>
        <w:t xml:space="preserve">Select </w:t>
      </w:r>
      <w:r w:rsidRPr="00BC0907">
        <w:rPr>
          <w:rStyle w:val="ClickPaths"/>
        </w:rPr>
        <w:t>Desktop</w:t>
      </w:r>
      <w:r w:rsidRPr="00FA55FF">
        <w:rPr>
          <w:rStyle w:val="ClickPaths"/>
          <w:b w:val="0"/>
        </w:rPr>
        <w:t>.</w:t>
      </w:r>
    </w:p>
    <w:p w:rsidR="00A3743D" w:rsidRPr="00CE01C7" w:rsidRDefault="00A3743D" w:rsidP="00BA616D">
      <w:pPr>
        <w:pStyle w:val="Heading3"/>
        <w:ind w:hanging="270"/>
        <w:rPr>
          <w:rFonts w:eastAsia="Times New Roman"/>
        </w:rPr>
      </w:pPr>
      <w:r w:rsidRPr="00CE01C7">
        <w:rPr>
          <w:rFonts w:eastAsia="Times New Roman"/>
        </w:rPr>
        <w:t xml:space="preserve">Click </w:t>
      </w:r>
      <w:r w:rsidRPr="00204DCF">
        <w:rPr>
          <w:rStyle w:val="ButtonLabels"/>
        </w:rPr>
        <w:t>OK</w:t>
      </w:r>
      <w:r w:rsidR="00622C8E" w:rsidRPr="00B81896">
        <w:t>.</w:t>
      </w:r>
    </w:p>
    <w:p w:rsidR="00A3743D" w:rsidRPr="00114789" w:rsidRDefault="00A3743D" w:rsidP="0024104D">
      <w:pPr>
        <w:pStyle w:val="Heading2"/>
        <w:rPr>
          <w:rFonts w:eastAsia="Times New Roman"/>
        </w:rPr>
      </w:pPr>
      <w:r w:rsidRPr="00CE01C7">
        <w:rPr>
          <w:rFonts w:eastAsia="Times New Roman"/>
        </w:rPr>
        <w:t xml:space="preserve">Click </w:t>
      </w:r>
      <w:r w:rsidRPr="00204DCF">
        <w:rPr>
          <w:rStyle w:val="ButtonLabels"/>
        </w:rPr>
        <w:t>Finish</w:t>
      </w:r>
      <w:r w:rsidR="00622C8E" w:rsidRPr="00B81896">
        <w:t xml:space="preserve">. </w:t>
      </w:r>
      <w:r w:rsidRPr="00CE01C7">
        <w:t>You should see the following message: "</w:t>
      </w:r>
      <w:r w:rsidR="002D4197" w:rsidRPr="002D4197">
        <w:t>You have chosen to add new records and/or update existing records. The action you are about to take cannot be undone. Are you sure you want to proceed?</w:t>
      </w:r>
      <w:r w:rsidRPr="00CE01C7">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Yes</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View Successes</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Click </w:t>
      </w:r>
      <w:r w:rsidRPr="00204DCF">
        <w:rPr>
          <w:rStyle w:val="ButtonLabels"/>
        </w:rPr>
        <w:t>Close</w:t>
      </w:r>
      <w:r w:rsidR="00622C8E" w:rsidRPr="00B81896">
        <w:t>.</w:t>
      </w:r>
    </w:p>
    <w:p w:rsidR="00A3743D" w:rsidRPr="00CE01C7" w:rsidRDefault="00A3743D" w:rsidP="0024104D">
      <w:pPr>
        <w:pStyle w:val="Heading2"/>
        <w:rPr>
          <w:rFonts w:eastAsia="Times New Roman"/>
        </w:rPr>
      </w:pPr>
      <w:r w:rsidRPr="00CE01C7">
        <w:rPr>
          <w:rFonts w:eastAsia="Times New Roman"/>
        </w:rPr>
        <w:t xml:space="preserve">In the Operation Finished dialog box of the data loader, click </w:t>
      </w:r>
      <w:r w:rsidRPr="00204DCF">
        <w:rPr>
          <w:rStyle w:val="ButtonLabels"/>
        </w:rPr>
        <w:t>OK</w:t>
      </w:r>
      <w:r w:rsidR="00622C8E" w:rsidRPr="00B81896">
        <w:t>.</w:t>
      </w:r>
    </w:p>
    <w:p w:rsidR="00A3743D" w:rsidRPr="00CE01C7" w:rsidRDefault="00A3743D" w:rsidP="0024104D">
      <w:pPr>
        <w:pStyle w:val="Heading1"/>
        <w:rPr>
          <w:rFonts w:eastAsia="Times New Roman"/>
        </w:rPr>
      </w:pPr>
      <w:r w:rsidRPr="00CE01C7">
        <w:rPr>
          <w:rFonts w:eastAsia="Times New Roman"/>
        </w:rPr>
        <w:t xml:space="preserve">Go into the app and view some of the </w:t>
      </w:r>
      <w:r>
        <w:rPr>
          <w:rFonts w:eastAsia="Times New Roman"/>
        </w:rPr>
        <w:t>candidates</w:t>
      </w:r>
      <w:r w:rsidRPr="00CE01C7">
        <w:rPr>
          <w:rFonts w:eastAsia="Times New Roman"/>
        </w:rPr>
        <w:t xml:space="preserve"> you have inserted.</w:t>
      </w:r>
    </w:p>
    <w:p w:rsidR="00A3743D" w:rsidRPr="00EC746A" w:rsidRDefault="00A3743D" w:rsidP="0024104D">
      <w:pPr>
        <w:pStyle w:val="Heading2"/>
        <w:rPr>
          <w:rFonts w:eastAsia="Times New Roman"/>
        </w:rPr>
      </w:pPr>
      <w:r w:rsidRPr="00EC746A">
        <w:rPr>
          <w:rFonts w:eastAsia="Times New Roman"/>
        </w:rPr>
        <w:t xml:space="preserve">From the </w:t>
      </w:r>
      <w:r w:rsidRPr="00BC0907">
        <w:rPr>
          <w:rStyle w:val="FieldLabels"/>
        </w:rPr>
        <w:t>Force.com App Menu</w:t>
      </w:r>
      <w:r w:rsidRPr="00EC746A">
        <w:rPr>
          <w:rStyle w:val="FieldLabels"/>
          <w:b w:val="0"/>
        </w:rPr>
        <w:t>,</w:t>
      </w:r>
      <w:r w:rsidRPr="00EC746A">
        <w:rPr>
          <w:rFonts w:eastAsia="Times New Roman"/>
        </w:rPr>
        <w:t xml:space="preserve"> select </w:t>
      </w:r>
      <w:r w:rsidRPr="00BC0907">
        <w:rPr>
          <w:rStyle w:val="PicklistValues"/>
        </w:rPr>
        <w:t>Recruiting</w:t>
      </w:r>
      <w:r w:rsidRPr="00FA55FF">
        <w:t>.</w:t>
      </w:r>
    </w:p>
    <w:p w:rsidR="00A3743D" w:rsidRPr="00CE01C7" w:rsidRDefault="00A3743D" w:rsidP="0024104D">
      <w:pPr>
        <w:pStyle w:val="Heading2"/>
        <w:rPr>
          <w:rFonts w:eastAsia="Times New Roman"/>
        </w:rPr>
      </w:pPr>
      <w:r w:rsidRPr="00CE01C7">
        <w:rPr>
          <w:rFonts w:eastAsia="Times New Roman"/>
        </w:rPr>
        <w:t xml:space="preserve">Click the </w:t>
      </w:r>
      <w:r w:rsidRPr="00BC0907">
        <w:t>Candidates</w:t>
      </w:r>
      <w:r w:rsidRPr="00CE01C7">
        <w:rPr>
          <w:rFonts w:eastAsia="Times New Roman"/>
        </w:rPr>
        <w:t xml:space="preserve"> tab.</w:t>
      </w:r>
    </w:p>
    <w:p w:rsidR="00A3743D" w:rsidRPr="00CE01C7" w:rsidRDefault="00A3743D" w:rsidP="0024104D">
      <w:pPr>
        <w:pStyle w:val="Heading2"/>
        <w:rPr>
          <w:rFonts w:eastAsia="Times New Roman"/>
        </w:rPr>
      </w:pPr>
      <w:r w:rsidRPr="00CE01C7">
        <w:rPr>
          <w:rFonts w:eastAsia="Times New Roman"/>
        </w:rPr>
        <w:t xml:space="preserve">From the </w:t>
      </w:r>
      <w:r w:rsidRPr="00BC0907">
        <w:rPr>
          <w:rStyle w:val="FieldLabels"/>
        </w:rPr>
        <w:t>View</w:t>
      </w:r>
      <w:r w:rsidRPr="00CE01C7">
        <w:rPr>
          <w:rFonts w:eastAsia="Times New Roman"/>
        </w:rPr>
        <w:t xml:space="preserve"> picklist, select </w:t>
      </w:r>
      <w:r w:rsidRPr="00BC0907">
        <w:rPr>
          <w:rStyle w:val="PicklistValues"/>
        </w:rPr>
        <w:t>All</w:t>
      </w:r>
      <w:r w:rsidRPr="001B1BAF">
        <w:t>,</w:t>
      </w:r>
      <w:r w:rsidRPr="00CE01C7">
        <w:rPr>
          <w:rFonts w:eastAsia="Times New Roman"/>
        </w:rPr>
        <w:t xml:space="preserve"> and click </w:t>
      </w:r>
      <w:r w:rsidRPr="00204DCF">
        <w:rPr>
          <w:rStyle w:val="ButtonLabels"/>
        </w:rPr>
        <w:t>Go!</w:t>
      </w:r>
    </w:p>
    <w:p w:rsidR="00A3743D" w:rsidRPr="00AF218E" w:rsidRDefault="00A3743D" w:rsidP="0024104D">
      <w:pPr>
        <w:pStyle w:val="Heading2"/>
        <w:rPr>
          <w:rFonts w:eastAsia="Times New Roman"/>
        </w:rPr>
      </w:pPr>
      <w:r w:rsidRPr="00AF218E">
        <w:rPr>
          <w:rFonts w:eastAsia="Times New Roman"/>
        </w:rPr>
        <w:t xml:space="preserve">Find some of the </w:t>
      </w:r>
      <w:r>
        <w:rPr>
          <w:rFonts w:eastAsia="Times New Roman"/>
        </w:rPr>
        <w:t>candidates</w:t>
      </w:r>
      <w:r w:rsidRPr="00AF218E">
        <w:rPr>
          <w:rFonts w:eastAsia="Times New Roman"/>
        </w:rPr>
        <w:t xml:space="preserve"> you just inserted.</w:t>
      </w:r>
    </w:p>
    <w:p w:rsidR="00A3743D" w:rsidRDefault="00A3743D" w:rsidP="0014322B">
      <w:pPr>
        <w:spacing w:after="200" w:line="276" w:lineRule="auto"/>
        <w:rPr>
          <w:rFonts w:eastAsia="Times New Roman" w:cs="Courier New"/>
          <w:szCs w:val="18"/>
        </w:rPr>
      </w:pPr>
    </w:p>
    <w:p w:rsidR="00A3743D" w:rsidRPr="00D612BF" w:rsidRDefault="00A3743D" w:rsidP="0014322B">
      <w:pPr>
        <w:spacing w:after="200" w:line="276" w:lineRule="auto"/>
        <w:rPr>
          <w:rFonts w:eastAsia="Times New Roman" w:cs="Times New Roman"/>
          <w:sz w:val="19"/>
          <w:szCs w:val="20"/>
        </w:rPr>
      </w:pPr>
      <w:r>
        <w:br w:type="page"/>
      </w:r>
    </w:p>
    <w:p w:rsidR="00A3743D" w:rsidRPr="00CE01C7" w:rsidRDefault="00754C1C" w:rsidP="0014322B">
      <w:pPr>
        <w:pStyle w:val="ExerciseTitle"/>
        <w:pageBreakBefore/>
      </w:pPr>
      <w:bookmarkStart w:id="168" w:name="_Toc335139416"/>
      <w:bookmarkStart w:id="169" w:name="_Toc338751156"/>
      <w:bookmarkStart w:id="170" w:name="_Toc352076850"/>
      <w:bookmarkStart w:id="171" w:name="_Toc440875429"/>
      <w:r>
        <w:lastRenderedPageBreak/>
        <w:t>1</w:t>
      </w:r>
      <w:r w:rsidR="002262B2">
        <w:t>6</w:t>
      </w:r>
      <w:r w:rsidR="00A3743D" w:rsidRPr="00CE01C7">
        <w:t>-</w:t>
      </w:r>
      <w:r>
        <w:t>4</w:t>
      </w:r>
      <w:r w:rsidR="00A3743D" w:rsidRPr="00CE01C7">
        <w:t xml:space="preserve">: </w:t>
      </w:r>
      <w:proofErr w:type="spellStart"/>
      <w:r w:rsidR="00A3743D" w:rsidRPr="00CE01C7">
        <w:t>Upsert</w:t>
      </w:r>
      <w:proofErr w:type="spellEnd"/>
      <w:r w:rsidR="00A3743D" w:rsidRPr="00CE01C7">
        <w:t xml:space="preserve"> Remaining Object Data (Optional)</w:t>
      </w:r>
      <w:bookmarkEnd w:id="168"/>
      <w:bookmarkEnd w:id="169"/>
      <w:bookmarkEnd w:id="170"/>
      <w:bookmarkEnd w:id="171"/>
    </w:p>
    <w:p w:rsidR="009A1EE9" w:rsidRPr="00CE01C7" w:rsidRDefault="009A1EE9" w:rsidP="009A1EE9">
      <w:pPr>
        <w:pStyle w:val="GoalTskTimeInstr"/>
      </w:pPr>
      <w:r w:rsidRPr="00CE01C7">
        <w:t>Scenario:</w:t>
      </w:r>
    </w:p>
    <w:p w:rsidR="009A1EE9" w:rsidRPr="008D711D" w:rsidRDefault="009A1EE9" w:rsidP="009A1EE9">
      <w:pPr>
        <w:spacing w:after="200" w:line="276" w:lineRule="auto"/>
        <w:rPr>
          <w:rStyle w:val="BodyTextChar"/>
        </w:rPr>
      </w:pPr>
      <w:r>
        <w:rPr>
          <w:rStyle w:val="BodyTextChar"/>
        </w:rPr>
        <w:t xml:space="preserve">Universal Containers </w:t>
      </w:r>
      <w:r w:rsidRPr="00BC0907">
        <w:rPr>
          <w:rStyle w:val="BodyTextChar"/>
        </w:rPr>
        <w:t>would like to load the rest of the legacy recruiting data into the</w:t>
      </w:r>
      <w:r w:rsidRPr="00CE01C7">
        <w:rPr>
          <w:rFonts w:eastAsia="Times New Roman" w:cs="Courier New"/>
          <w:szCs w:val="18"/>
        </w:rPr>
        <w:t xml:space="preserve"> </w:t>
      </w:r>
      <w:r w:rsidRPr="00BC0907">
        <w:rPr>
          <w:rStyle w:val="BodyTextChar"/>
        </w:rPr>
        <w:t xml:space="preserve">Recruiting App. </w:t>
      </w:r>
    </w:p>
    <w:p w:rsidR="00A3743D" w:rsidRPr="00CE01C7" w:rsidRDefault="00A3743D" w:rsidP="0014322B">
      <w:pPr>
        <w:pStyle w:val="GoalTskTimeInstr"/>
      </w:pPr>
      <w:r w:rsidRPr="00CE01C7">
        <w:t>Goal:</w:t>
      </w:r>
    </w:p>
    <w:p w:rsidR="00A3743D" w:rsidRDefault="00A3743D" w:rsidP="0014322B">
      <w:pPr>
        <w:pStyle w:val="BodyText"/>
      </w:pPr>
      <w:proofErr w:type="spellStart"/>
      <w:r w:rsidRPr="00CE01C7">
        <w:t>Upsert</w:t>
      </w:r>
      <w:proofErr w:type="spellEnd"/>
      <w:r w:rsidRPr="00CE01C7">
        <w:t xml:space="preserve"> the remaining legacy records via the Data Loader GUI tool.</w:t>
      </w:r>
    </w:p>
    <w:p w:rsidR="00A3743D" w:rsidRPr="00CE01C7" w:rsidRDefault="00A3743D" w:rsidP="0014322B">
      <w:pPr>
        <w:pStyle w:val="GoalTskTimeInstr"/>
      </w:pPr>
      <w:r>
        <w:t>Task</w:t>
      </w:r>
      <w:r w:rsidRPr="00CE01C7">
        <w:t>:</w:t>
      </w:r>
    </w:p>
    <w:p w:rsidR="00A3743D" w:rsidRDefault="00A3743D" w:rsidP="0014322B">
      <w:pPr>
        <w:pStyle w:val="BodyText"/>
      </w:pPr>
      <w:r w:rsidRPr="00CE01C7">
        <w:t xml:space="preserve">Execute an </w:t>
      </w:r>
      <w:proofErr w:type="spellStart"/>
      <w:r w:rsidRPr="00CE01C7">
        <w:t>upsert</w:t>
      </w:r>
      <w:proofErr w:type="spellEnd"/>
      <w:r w:rsidRPr="00CE01C7">
        <w:t xml:space="preserve"> of the legacy records via the Data Loader using existing mapping file</w:t>
      </w:r>
      <w:r>
        <w:t>s</w:t>
      </w:r>
      <w:r w:rsidRPr="00CE01C7">
        <w:t>.</w:t>
      </w:r>
    </w:p>
    <w:p w:rsidR="00A3743D" w:rsidRPr="00CE01C7" w:rsidRDefault="00A3743D" w:rsidP="0014322B">
      <w:pPr>
        <w:pStyle w:val="GoalTskTimeInstr"/>
      </w:pPr>
      <w:r w:rsidRPr="00CE01C7">
        <w:t>Time:</w:t>
      </w:r>
    </w:p>
    <w:p w:rsidR="00A3743D" w:rsidRDefault="00A3743D" w:rsidP="0014322B">
      <w:pPr>
        <w:pStyle w:val="BodyText"/>
      </w:pPr>
      <w:r w:rsidRPr="00CE01C7">
        <w:t>10 minutes</w:t>
      </w:r>
    </w:p>
    <w:p w:rsidR="00A3743D" w:rsidRPr="00CE01C7" w:rsidRDefault="00A3743D" w:rsidP="0014322B">
      <w:pPr>
        <w:pStyle w:val="SingleLine"/>
      </w:pPr>
    </w:p>
    <w:p w:rsidR="00A3743D" w:rsidRPr="00CE01C7" w:rsidRDefault="00A3743D" w:rsidP="0014322B">
      <w:pPr>
        <w:pStyle w:val="GoalTskTimeInstr"/>
      </w:pPr>
      <w:r w:rsidRPr="00CE01C7">
        <w:t>Instructions:</w:t>
      </w:r>
    </w:p>
    <w:p w:rsidR="00A3743D" w:rsidRPr="00D0703F" w:rsidRDefault="00A3743D" w:rsidP="0014322B">
      <w:pPr>
        <w:pStyle w:val="BodyText"/>
      </w:pPr>
      <w:r w:rsidRPr="006A4B5A">
        <w:t xml:space="preserve">Execute an </w:t>
      </w:r>
      <w:proofErr w:type="spellStart"/>
      <w:r w:rsidRPr="006A4B5A">
        <w:t>upsert</w:t>
      </w:r>
      <w:proofErr w:type="spellEnd"/>
      <w:r w:rsidRPr="006A4B5A">
        <w:t xml:space="preserve"> for the remaining objects in the recruiting app (Job Applications, Interviewers, Reviews, and Offers) using the mapping files in the</w:t>
      </w:r>
      <w:r w:rsidRPr="00A3033D">
        <w:rPr>
          <w:rStyle w:val="FileFolderNames"/>
        </w:rPr>
        <w:t xml:space="preserve"> Mapping Files</w:t>
      </w:r>
      <w:r w:rsidRPr="006A4B5A">
        <w:t xml:space="preserve"> folder </w:t>
      </w:r>
      <w:r w:rsidR="00D0703F">
        <w:rPr>
          <w:rFonts w:eastAsia="Times New Roman"/>
        </w:rPr>
        <w:t xml:space="preserve">in the </w:t>
      </w:r>
      <w:r w:rsidR="00D0703F" w:rsidRPr="001D7A9F">
        <w:rPr>
          <w:rStyle w:val="FileFolderNames"/>
        </w:rPr>
        <w:t>M1</w:t>
      </w:r>
      <w:r w:rsidR="00D0703F">
        <w:rPr>
          <w:rStyle w:val="FileFolderNames"/>
        </w:rPr>
        <w:t>6</w:t>
      </w:r>
      <w:r w:rsidR="00D0703F" w:rsidRPr="001D7A9F">
        <w:rPr>
          <w:rStyle w:val="FileFolderNames"/>
        </w:rPr>
        <w:t>_DataManagementExerciseFiles</w:t>
      </w:r>
      <w:r w:rsidR="00D0703F">
        <w:rPr>
          <w:rFonts w:eastAsia="Times New Roman"/>
        </w:rPr>
        <w:t xml:space="preserve"> </w:t>
      </w:r>
      <w:r w:rsidR="00D0703F" w:rsidRPr="00515B8A">
        <w:t xml:space="preserve">folder of the </w:t>
      </w:r>
      <w:r w:rsidR="00D0703F">
        <w:rPr>
          <w:rStyle w:val="FieldLabels"/>
        </w:rPr>
        <w:t xml:space="preserve">DEV401.zip </w:t>
      </w:r>
      <w:r w:rsidR="00D0703F" w:rsidRPr="00515B8A">
        <w:t>file</w:t>
      </w:r>
      <w:r w:rsidRPr="00D0703F">
        <w:t>.</w:t>
      </w:r>
    </w:p>
    <w:p w:rsidR="00A3743D" w:rsidRPr="00644F5C" w:rsidRDefault="00A3743D" w:rsidP="0014322B">
      <w:pPr>
        <w:pStyle w:val="ExerciseTitle"/>
      </w:pPr>
    </w:p>
    <w:p w:rsidR="00A3743D" w:rsidRPr="004A44A2" w:rsidRDefault="00754C1C" w:rsidP="0014322B">
      <w:pPr>
        <w:pStyle w:val="ExerciseTitle"/>
        <w:pageBreakBefore/>
      </w:pPr>
      <w:bookmarkStart w:id="172" w:name="_Toc352076970"/>
      <w:bookmarkStart w:id="173" w:name="_Toc440875430"/>
      <w:bookmarkStart w:id="174" w:name="_Toc335139960"/>
      <w:bookmarkStart w:id="175" w:name="_Toc336952879"/>
      <w:r>
        <w:lastRenderedPageBreak/>
        <w:t>1</w:t>
      </w:r>
      <w:r w:rsidR="002262B2">
        <w:t>7</w:t>
      </w:r>
      <w:r w:rsidR="00A3743D" w:rsidRPr="004A44A2">
        <w:t xml:space="preserve">-1: </w:t>
      </w:r>
      <w:r w:rsidR="00A3743D" w:rsidRPr="00166FB5">
        <w:t>Which is Best Solved Using Visualforce?</w:t>
      </w:r>
      <w:bookmarkEnd w:id="172"/>
      <w:bookmarkEnd w:id="173"/>
    </w:p>
    <w:p w:rsidR="00A3743D" w:rsidRPr="000A7B8D" w:rsidRDefault="00A3743D" w:rsidP="0014322B">
      <w:pPr>
        <w:pStyle w:val="GoalTskTimeInstr"/>
      </w:pPr>
      <w:r w:rsidRPr="000A7B8D">
        <w:t>Goal:</w:t>
      </w:r>
    </w:p>
    <w:p w:rsidR="00A3743D" w:rsidRPr="000A7B8D" w:rsidRDefault="00A3743D" w:rsidP="0014322B">
      <w:pPr>
        <w:pStyle w:val="BodyText"/>
      </w:pPr>
      <w:r>
        <w:t>Determine if these scenarios are best solved using Visualforce.</w:t>
      </w:r>
    </w:p>
    <w:p w:rsidR="00A3743D" w:rsidRPr="000A7B8D" w:rsidRDefault="00A3743D" w:rsidP="0014322B">
      <w:pPr>
        <w:pStyle w:val="GoalTskTimeInstr"/>
      </w:pPr>
      <w:r w:rsidRPr="000A7B8D">
        <w:t>Task:</w:t>
      </w:r>
    </w:p>
    <w:p w:rsidR="00A3743D" w:rsidRDefault="00A3743D">
      <w:pPr>
        <w:pStyle w:val="ListBullet"/>
        <w:numPr>
          <w:ilvl w:val="0"/>
          <w:numId w:val="0"/>
        </w:numPr>
        <w:ind w:left="360" w:hanging="360"/>
      </w:pPr>
      <w:r>
        <w:t xml:space="preserve">Review each scenario and determine if Visualforce would be the best solution. </w:t>
      </w:r>
    </w:p>
    <w:p w:rsidR="00A3743D" w:rsidRPr="000A7B8D" w:rsidRDefault="00A3743D" w:rsidP="0014322B">
      <w:pPr>
        <w:pStyle w:val="GoalTskTimeInstr"/>
      </w:pPr>
      <w:r w:rsidRPr="000A7B8D">
        <w:t>Time:</w:t>
      </w:r>
    </w:p>
    <w:p w:rsidR="00A3743D" w:rsidRDefault="00A3743D" w:rsidP="0014322B">
      <w:pPr>
        <w:pStyle w:val="BodyText"/>
      </w:pPr>
      <w:r>
        <w:t>15</w:t>
      </w:r>
      <w:r w:rsidRPr="000A7B8D">
        <w:t xml:space="preserve"> minutes</w:t>
      </w:r>
    </w:p>
    <w:p w:rsidR="00A3743D" w:rsidRDefault="00A3743D" w:rsidP="0014322B">
      <w:pPr>
        <w:pStyle w:val="SingleLine"/>
      </w:pPr>
    </w:p>
    <w:p w:rsidR="00A3743D" w:rsidRDefault="00A3743D" w:rsidP="0014322B">
      <w:pPr>
        <w:pStyle w:val="GoalTskTimeInstr"/>
      </w:pPr>
      <w:r w:rsidRPr="000A7B8D">
        <w:t>Instructions:</w:t>
      </w:r>
    </w:p>
    <w:p w:rsidR="00A3743D" w:rsidRDefault="00FB141D" w:rsidP="00FD0DFD">
      <w:pPr>
        <w:pStyle w:val="Heading1"/>
        <w:numPr>
          <w:ilvl w:val="0"/>
          <w:numId w:val="86"/>
        </w:numPr>
      </w:pPr>
      <w:r>
        <w:t xml:space="preserve">The </w:t>
      </w:r>
      <w:r w:rsidR="0061790B">
        <w:t>recruiting team would like to display a map showing the candidate’s location on each candidate record.</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Default="00A3743D" w:rsidP="0024104D">
      <w:pPr>
        <w:pStyle w:val="Heading1"/>
      </w:pPr>
      <w:r>
        <w:t xml:space="preserve">The sales team would like to include a Chatter feed about the record on the Contact page. </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Default="00A3743D" w:rsidP="0024104D">
      <w:pPr>
        <w:pStyle w:val="Heading1"/>
      </w:pPr>
      <w:r>
        <w:t xml:space="preserve">The recruiting team would like the </w:t>
      </w:r>
      <w:r w:rsidRPr="00CC0CB0">
        <w:rPr>
          <w:rStyle w:val="FieldLabels"/>
        </w:rPr>
        <w:t>Programming Languages</w:t>
      </w:r>
      <w:r>
        <w:t xml:space="preserve"> field to display only when the department is specified as Engineering on a job application. </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166FB5" w:rsidRDefault="00A3743D" w:rsidP="0024104D">
      <w:pPr>
        <w:pStyle w:val="Heading1"/>
      </w:pPr>
      <w:r>
        <w:t>The recruiting team would like the Job Applications related list to be the only related list displayed on the Candidate record.</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166FB5" w:rsidRDefault="00A3743D" w:rsidP="0024104D">
      <w:pPr>
        <w:pStyle w:val="Heading1"/>
      </w:pPr>
      <w:r>
        <w:lastRenderedPageBreak/>
        <w:t>The Candidate object has a lot of fields and requires scrolling to see all the information. The recruiting team would like every section and related list to display as an individual tab that can be viewed when clicked on.</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166FB5" w:rsidRDefault="00A3743D" w:rsidP="0024104D">
      <w:pPr>
        <w:pStyle w:val="Heading1"/>
      </w:pPr>
      <w:r>
        <w:t xml:space="preserve">The recruiting team would like the candidate list view to match the look and feel of the employee referral web page. </w:t>
      </w: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rPr>
          <w:rFonts w:cs="Arial"/>
          <w:sz w:val="22"/>
          <w:szCs w:val="22"/>
        </w:rPr>
      </w:pPr>
    </w:p>
    <w:p w:rsidR="00A3743D" w:rsidRPr="000A7B8D" w:rsidRDefault="00A3743D" w:rsidP="0014322B">
      <w:pPr>
        <w:pStyle w:val="ReviewLines"/>
        <w:ind w:left="0"/>
        <w:rPr>
          <w:rFonts w:cs="Arial"/>
          <w:sz w:val="22"/>
          <w:szCs w:val="22"/>
        </w:rPr>
      </w:pPr>
    </w:p>
    <w:p w:rsidR="00A3743D" w:rsidRPr="004A44A2" w:rsidRDefault="00A3743D" w:rsidP="0014322B">
      <w:pPr>
        <w:pStyle w:val="ExerciseTitle"/>
        <w:pageBreakBefore/>
      </w:pPr>
      <w:bookmarkStart w:id="176" w:name="_Toc352076971"/>
      <w:bookmarkStart w:id="177" w:name="_Toc440875431"/>
      <w:r w:rsidRPr="004A44A2">
        <w:lastRenderedPageBreak/>
        <w:t>1</w:t>
      </w:r>
      <w:r w:rsidR="002262B2">
        <w:t>7</w:t>
      </w:r>
      <w:r w:rsidRPr="004A44A2">
        <w:t>-</w:t>
      </w:r>
      <w:r>
        <w:t>2</w:t>
      </w:r>
      <w:r w:rsidRPr="004A44A2">
        <w:t xml:space="preserve">: Create a </w:t>
      </w:r>
      <w:bookmarkEnd w:id="174"/>
      <w:bookmarkEnd w:id="175"/>
      <w:r>
        <w:t>Visualforce Page</w:t>
      </w:r>
      <w:bookmarkEnd w:id="176"/>
      <w:bookmarkEnd w:id="177"/>
    </w:p>
    <w:p w:rsidR="0089554C" w:rsidRPr="000A7B8D" w:rsidRDefault="0089554C" w:rsidP="0089554C">
      <w:pPr>
        <w:pStyle w:val="GoalTskTimeInstr"/>
        <w:rPr>
          <w:rStyle w:val="FieldLabels"/>
          <w:b/>
          <w:bCs w:val="0"/>
        </w:rPr>
      </w:pPr>
      <w:r w:rsidRPr="000A7B8D">
        <w:rPr>
          <w:rStyle w:val="FieldLabels"/>
          <w:b/>
          <w:bCs w:val="0"/>
        </w:rPr>
        <w:t>Scenario:</w:t>
      </w:r>
    </w:p>
    <w:p w:rsidR="0089554C" w:rsidRPr="00B81896" w:rsidRDefault="00C5409A" w:rsidP="0089554C">
      <w:pPr>
        <w:pStyle w:val="GoalTskTimeInstr"/>
        <w:rPr>
          <w:b w:val="0"/>
        </w:rPr>
      </w:pPr>
      <w:r w:rsidRPr="00C5409A">
        <w:rPr>
          <w:b w:val="0"/>
        </w:rPr>
        <w:t>The Universal Containers recruiting team needs a fast w</w:t>
      </w:r>
      <w:r w:rsidR="00DC23B9">
        <w:rPr>
          <w:b w:val="0"/>
        </w:rPr>
        <w:t>ay to update the expiration date</w:t>
      </w:r>
      <w:r w:rsidRPr="00C5409A">
        <w:rPr>
          <w:b w:val="0"/>
        </w:rPr>
        <w:t xml:space="preserve"> and status for offers</w:t>
      </w:r>
      <w:r w:rsidR="00DC23B9">
        <w:rPr>
          <w:b w:val="0"/>
        </w:rPr>
        <w:t>.</w:t>
      </w:r>
    </w:p>
    <w:p w:rsidR="00A3743D" w:rsidRPr="000A7B8D" w:rsidRDefault="00A3743D" w:rsidP="0014322B">
      <w:pPr>
        <w:pStyle w:val="GoalTskTimeInstr"/>
      </w:pPr>
      <w:r w:rsidRPr="000A7B8D">
        <w:t>Goal:</w:t>
      </w:r>
    </w:p>
    <w:p w:rsidR="00A3743D" w:rsidRPr="000A7B8D" w:rsidRDefault="00A3743D" w:rsidP="0014322B">
      <w:pPr>
        <w:pStyle w:val="BodyText"/>
      </w:pPr>
      <w:r w:rsidRPr="0072671D">
        <w:t xml:space="preserve">Create and save </w:t>
      </w:r>
      <w:r>
        <w:t>the Offer Quick Edit V</w:t>
      </w:r>
      <w:r w:rsidRPr="0072671D">
        <w:t>isualforce page.</w:t>
      </w:r>
    </w:p>
    <w:p w:rsidR="00A3743D" w:rsidRPr="000A7B8D" w:rsidRDefault="00A3743D" w:rsidP="0014322B">
      <w:pPr>
        <w:pStyle w:val="GoalTskTimeInstr"/>
      </w:pPr>
      <w:r w:rsidRPr="000A7B8D">
        <w:t>Tasks:</w:t>
      </w:r>
    </w:p>
    <w:p w:rsidR="00A3743D" w:rsidRDefault="00A3743D" w:rsidP="00FD0DFD">
      <w:pPr>
        <w:pStyle w:val="Heading1"/>
        <w:numPr>
          <w:ilvl w:val="0"/>
          <w:numId w:val="87"/>
        </w:numPr>
      </w:pPr>
      <w:r>
        <w:t>Perform the one-time setup steps to create Visualforce pages.</w:t>
      </w:r>
    </w:p>
    <w:p w:rsidR="00A3743D" w:rsidRDefault="00A3743D" w:rsidP="0024104D">
      <w:pPr>
        <w:pStyle w:val="Heading1"/>
      </w:pPr>
      <w:r>
        <w:t>Create the Offer Quick Edit Visualforce page.</w:t>
      </w:r>
    </w:p>
    <w:p w:rsidR="00A3743D" w:rsidRPr="000A7B8D" w:rsidRDefault="00A3743D" w:rsidP="0014322B">
      <w:pPr>
        <w:pStyle w:val="GoalTskTimeInstr"/>
      </w:pPr>
      <w:r w:rsidRPr="000A7B8D">
        <w:t>Time:</w:t>
      </w:r>
    </w:p>
    <w:p w:rsidR="00A3743D" w:rsidRDefault="00A3743D" w:rsidP="0014322B">
      <w:pPr>
        <w:pStyle w:val="BodyText"/>
      </w:pPr>
      <w:r>
        <w:t>10</w:t>
      </w:r>
      <w:r w:rsidRPr="000A7B8D">
        <w:t xml:space="preserve"> minutes</w:t>
      </w:r>
    </w:p>
    <w:p w:rsidR="00A3743D" w:rsidRDefault="00A3743D" w:rsidP="0014322B">
      <w:pPr>
        <w:pStyle w:val="SingleLine"/>
      </w:pPr>
    </w:p>
    <w:p w:rsidR="00A3743D" w:rsidRPr="000A7B8D" w:rsidRDefault="00A3743D" w:rsidP="0014322B">
      <w:pPr>
        <w:pStyle w:val="GoalTskTimeInstr"/>
      </w:pPr>
      <w:r w:rsidRPr="000A7B8D">
        <w:t>Instructions:</w:t>
      </w:r>
    </w:p>
    <w:p w:rsidR="00A3743D" w:rsidRPr="00754C1C" w:rsidRDefault="00A3743D" w:rsidP="00FD0DFD">
      <w:pPr>
        <w:pStyle w:val="Heading1"/>
        <w:numPr>
          <w:ilvl w:val="0"/>
          <w:numId w:val="88"/>
        </w:numPr>
      </w:pPr>
      <w:r w:rsidRPr="00754C1C">
        <w:t>Perform the one-time setup steps to create Visualforce pages.</w:t>
      </w:r>
    </w:p>
    <w:p w:rsidR="00A3743D" w:rsidRPr="00453C0C" w:rsidRDefault="00A3743D" w:rsidP="0024104D">
      <w:pPr>
        <w:pStyle w:val="Heading2"/>
      </w:pPr>
      <w:r>
        <w:t>Navigate to</w:t>
      </w:r>
      <w:r w:rsidRPr="000A7B8D">
        <w:t xml:space="preserve"> </w:t>
      </w:r>
      <w:r w:rsidRPr="00E478E5">
        <w:rPr>
          <w:rStyle w:val="ClickPaths"/>
          <w:i/>
        </w:rPr>
        <w:t>Your Name</w:t>
      </w:r>
      <w:r w:rsidRPr="00E478E5">
        <w:rPr>
          <w:rStyle w:val="ClickPaths"/>
        </w:rPr>
        <w:t xml:space="preserve"> | </w:t>
      </w:r>
      <w:r w:rsidR="007F496B">
        <w:rPr>
          <w:rStyle w:val="ClickPaths"/>
        </w:rPr>
        <w:t>My Settings</w:t>
      </w:r>
      <w:r w:rsidRPr="00E478E5">
        <w:rPr>
          <w:rStyle w:val="ClickPaths"/>
        </w:rPr>
        <w:t xml:space="preserve"> | Personal | </w:t>
      </w:r>
      <w:r w:rsidR="007F496B">
        <w:rPr>
          <w:rStyle w:val="ClickPaths"/>
        </w:rPr>
        <w:t>Advanced User Details</w:t>
      </w:r>
      <w:r w:rsidRPr="00453C0C">
        <w:t xml:space="preserve"> in Salesforce.</w:t>
      </w:r>
    </w:p>
    <w:p w:rsidR="00A3743D" w:rsidRPr="000A7B8D" w:rsidRDefault="00A3743D" w:rsidP="0024104D">
      <w:pPr>
        <w:pStyle w:val="Heading2"/>
      </w:pPr>
      <w:r w:rsidRPr="000A7B8D">
        <w:t xml:space="preserve">Click </w:t>
      </w:r>
      <w:r w:rsidRPr="00204DCF">
        <w:rPr>
          <w:rStyle w:val="ButtonLabels"/>
        </w:rPr>
        <w:t>Edit</w:t>
      </w:r>
      <w:r w:rsidR="00622C8E" w:rsidRPr="00B81896">
        <w:t>.</w:t>
      </w:r>
    </w:p>
    <w:p w:rsidR="00A3743D" w:rsidRPr="000A7B8D" w:rsidRDefault="00A3743D" w:rsidP="0024104D">
      <w:pPr>
        <w:pStyle w:val="Heading2"/>
      </w:pPr>
      <w:r>
        <w:t>Select the</w:t>
      </w:r>
      <w:r w:rsidRPr="000A7B8D">
        <w:t xml:space="preserve"> </w:t>
      </w:r>
      <w:r w:rsidRPr="00E478E5">
        <w:rPr>
          <w:rStyle w:val="CheckboxNames"/>
        </w:rPr>
        <w:t>Development Mode</w:t>
      </w:r>
      <w:r w:rsidRPr="000A7B8D">
        <w:t xml:space="preserve"> </w:t>
      </w:r>
      <w:r>
        <w:t xml:space="preserve">checkbox </w:t>
      </w:r>
      <w:r w:rsidRPr="000A7B8D">
        <w:t xml:space="preserve">to enable the </w:t>
      </w:r>
      <w:r>
        <w:t>Inline Editor.</w:t>
      </w:r>
    </w:p>
    <w:p w:rsidR="00A3743D" w:rsidRPr="000A7B8D" w:rsidRDefault="00A3743D" w:rsidP="0024104D">
      <w:pPr>
        <w:pStyle w:val="Heading2"/>
      </w:pPr>
      <w:r w:rsidRPr="000A7B8D">
        <w:t xml:space="preserve">Click </w:t>
      </w:r>
      <w:r w:rsidRPr="00204DCF">
        <w:rPr>
          <w:rStyle w:val="ButtonLabels"/>
        </w:rPr>
        <w:t>Save</w:t>
      </w:r>
      <w:r w:rsidR="00622C8E" w:rsidRPr="00B81896">
        <w:t>.</w:t>
      </w:r>
    </w:p>
    <w:p w:rsidR="00A3743D" w:rsidRPr="00754C1C" w:rsidRDefault="00A3743D" w:rsidP="00754C1C">
      <w:pPr>
        <w:pStyle w:val="Heading1"/>
      </w:pPr>
      <w:r w:rsidRPr="00754C1C">
        <w:t>Create the Offer Quick Edit Visualforce page.</w:t>
      </w:r>
    </w:p>
    <w:p w:rsidR="00A3743D" w:rsidRDefault="00A3743D" w:rsidP="0024104D">
      <w:pPr>
        <w:pStyle w:val="Heading2"/>
      </w:pPr>
      <w:r w:rsidRPr="000A7B8D">
        <w:t>Change the URL in the address bar of the browser to:</w:t>
      </w:r>
    </w:p>
    <w:p w:rsidR="00A3743D" w:rsidRPr="007469FB" w:rsidRDefault="006D63FB" w:rsidP="0014322B">
      <w:pPr>
        <w:pStyle w:val="BodyTextIndent"/>
        <w:ind w:left="720"/>
        <w:rPr>
          <w:rStyle w:val="Data"/>
        </w:rPr>
      </w:pPr>
      <w:hyperlink r:id="rId16" w:history="1">
        <w:r w:rsidR="00A3743D" w:rsidRPr="00CC0CB0">
          <w:rPr>
            <w:rStyle w:val="Data"/>
          </w:rPr>
          <w:t>https://</w:t>
        </w:r>
        <w:r w:rsidR="00A3743D" w:rsidRPr="00F745C6">
          <w:rPr>
            <w:rStyle w:val="Data"/>
            <w:i/>
          </w:rPr>
          <w:t>salesforceserver</w:t>
        </w:r>
        <w:r w:rsidR="00A3743D" w:rsidRPr="00CC0CB0">
          <w:rPr>
            <w:rStyle w:val="Data"/>
          </w:rPr>
          <w:t>.salesforce.com/apex/OfferQuickEdit</w:t>
        </w:r>
      </w:hyperlink>
    </w:p>
    <w:p w:rsidR="00A3743D" w:rsidRPr="000A3028" w:rsidRDefault="00A3743D" w:rsidP="0014322B">
      <w:pPr>
        <w:pStyle w:val="BodyTextIndent"/>
        <w:ind w:left="720"/>
      </w:pPr>
      <w:r w:rsidRPr="000A3028">
        <w:rPr>
          <w:b/>
        </w:rPr>
        <w:t>Note</w:t>
      </w:r>
      <w:r w:rsidR="00622C8E" w:rsidRPr="00B81896">
        <w:t>:</w:t>
      </w:r>
      <w:r w:rsidRPr="000A3028">
        <w:t xml:space="preserve"> Be sure to replace </w:t>
      </w:r>
      <w:proofErr w:type="gramStart"/>
      <w:r w:rsidRPr="00011AD6">
        <w:rPr>
          <w:rStyle w:val="Data"/>
          <w:i/>
        </w:rPr>
        <w:t>salesforceserver</w:t>
      </w:r>
      <w:r w:rsidRPr="00E478E5">
        <w:rPr>
          <w:rStyle w:val="Data"/>
        </w:rPr>
        <w:t>.salesforce.com</w:t>
      </w:r>
      <w:r w:rsidRPr="000A3028">
        <w:t xml:space="preserve">  with</w:t>
      </w:r>
      <w:proofErr w:type="gramEnd"/>
      <w:r w:rsidRPr="000A3028">
        <w:t xml:space="preserve"> the exact site name from your URL, which is typically something like </w:t>
      </w:r>
      <w:r w:rsidRPr="00CC0CB0">
        <w:rPr>
          <w:rStyle w:val="Data"/>
        </w:rPr>
        <w:t>na9.salesforce.com</w:t>
      </w:r>
      <w:r w:rsidRPr="000A3028">
        <w:t>.</w:t>
      </w:r>
    </w:p>
    <w:p w:rsidR="00A3743D" w:rsidRDefault="00A3743D" w:rsidP="0014322B">
      <w:pPr>
        <w:pStyle w:val="BodyTextIndent"/>
        <w:ind w:left="720"/>
      </w:pPr>
      <w:r w:rsidRPr="000A7B8D">
        <w:t xml:space="preserve">A warning </w:t>
      </w:r>
      <w:r>
        <w:t xml:space="preserve">is </w:t>
      </w:r>
      <w:r w:rsidRPr="000A7B8D">
        <w:t>displayed</w:t>
      </w:r>
      <w:r>
        <w:t xml:space="preserve"> that the page does not exist. </w:t>
      </w:r>
    </w:p>
    <w:p w:rsidR="00A3743D" w:rsidRPr="000A7B8D" w:rsidRDefault="00A3743D" w:rsidP="0024104D">
      <w:pPr>
        <w:pStyle w:val="Heading2"/>
      </w:pPr>
      <w:r w:rsidRPr="000A7B8D">
        <w:t xml:space="preserve">Click the </w:t>
      </w:r>
      <w:r w:rsidRPr="002D36F7">
        <w:rPr>
          <w:rStyle w:val="ClickPaths"/>
        </w:rPr>
        <w:t xml:space="preserve">Create Page </w:t>
      </w:r>
      <w:proofErr w:type="spellStart"/>
      <w:r>
        <w:rPr>
          <w:rStyle w:val="ClickPaths"/>
        </w:rPr>
        <w:t>OfferQuickEdit</w:t>
      </w:r>
      <w:proofErr w:type="spellEnd"/>
      <w:r w:rsidRPr="002D36F7">
        <w:rPr>
          <w:rStyle w:val="ClickPaths"/>
        </w:rPr>
        <w:t xml:space="preserve"> </w:t>
      </w:r>
      <w:r w:rsidRPr="000A7B8D">
        <w:t>link</w:t>
      </w:r>
      <w:r>
        <w:t>.</w:t>
      </w:r>
    </w:p>
    <w:p w:rsidR="00A3743D" w:rsidRPr="000A7B8D" w:rsidRDefault="00A3743D" w:rsidP="0024104D">
      <w:pPr>
        <w:pStyle w:val="Heading2"/>
      </w:pPr>
      <w:r w:rsidRPr="000A7B8D">
        <w:t xml:space="preserve">Once the page has been created and loaded, click </w:t>
      </w:r>
      <w:proofErr w:type="spellStart"/>
      <w:r>
        <w:rPr>
          <w:rStyle w:val="ClickPaths"/>
        </w:rPr>
        <w:t>OfferQuickEdit</w:t>
      </w:r>
      <w:proofErr w:type="spellEnd"/>
      <w:r w:rsidRPr="000A7B8D">
        <w:rPr>
          <w:rFonts w:cs="Arial"/>
          <w:szCs w:val="22"/>
        </w:rPr>
        <w:t xml:space="preserve"> </w:t>
      </w:r>
      <w:r w:rsidRPr="000A7B8D">
        <w:t>in the lower left corner of the screen</w:t>
      </w:r>
      <w:r>
        <w:t>.</w:t>
      </w:r>
    </w:p>
    <w:p w:rsidR="00A3743D" w:rsidRPr="00727E14" w:rsidRDefault="00A3743D" w:rsidP="0024104D">
      <w:pPr>
        <w:pStyle w:val="Heading2"/>
      </w:pPr>
      <w:r w:rsidRPr="000A7B8D">
        <w:t xml:space="preserve">Delete all of the text between the </w:t>
      </w:r>
      <w:r w:rsidRPr="00F550C4">
        <w:rPr>
          <w:rStyle w:val="Code"/>
        </w:rPr>
        <w:t>&lt;</w:t>
      </w:r>
      <w:proofErr w:type="spellStart"/>
      <w:proofErr w:type="gramStart"/>
      <w:r w:rsidRPr="00F550C4">
        <w:rPr>
          <w:rStyle w:val="Code"/>
        </w:rPr>
        <w:t>apex:page</w:t>
      </w:r>
      <w:proofErr w:type="spellEnd"/>
      <w:proofErr w:type="gramEnd"/>
      <w:r w:rsidRPr="00F550C4">
        <w:rPr>
          <w:rStyle w:val="Code"/>
        </w:rPr>
        <w:t>&gt;</w:t>
      </w:r>
      <w:r w:rsidRPr="000A7B8D">
        <w:t xml:space="preserve"> </w:t>
      </w:r>
      <w:r>
        <w:t>components</w:t>
      </w:r>
      <w:r w:rsidRPr="000A7B8D">
        <w:t xml:space="preserve"> (lines 2-5) and enter:</w:t>
      </w:r>
    </w:p>
    <w:p w:rsidR="00A3743D" w:rsidRPr="007469FB" w:rsidRDefault="00A3743D" w:rsidP="0014322B">
      <w:pPr>
        <w:pStyle w:val="BodyTextIndent"/>
        <w:ind w:left="720"/>
        <w:rPr>
          <w:rStyle w:val="Code"/>
        </w:rPr>
      </w:pPr>
      <w:r w:rsidRPr="00CC0CB0">
        <w:rPr>
          <w:rStyle w:val="Code"/>
        </w:rPr>
        <w:t xml:space="preserve">&lt;b&gt;Hello </w:t>
      </w:r>
      <w:proofErr w:type="gramStart"/>
      <w:r w:rsidRPr="00CC0CB0">
        <w:rPr>
          <w:rStyle w:val="Code"/>
        </w:rPr>
        <w:t>World!&lt;</w:t>
      </w:r>
      <w:proofErr w:type="gramEnd"/>
      <w:r w:rsidRPr="00CC0CB0">
        <w:rPr>
          <w:rStyle w:val="Code"/>
        </w:rPr>
        <w:t>/b&gt;</w:t>
      </w:r>
    </w:p>
    <w:p w:rsidR="00A3743D" w:rsidRPr="007F496B" w:rsidRDefault="00A3743D" w:rsidP="0024104D">
      <w:pPr>
        <w:pStyle w:val="Heading2"/>
      </w:pPr>
      <w:r w:rsidRPr="000A7B8D">
        <w:t xml:space="preserve">Click </w:t>
      </w:r>
      <w:r w:rsidRPr="00204DCF">
        <w:rPr>
          <w:rStyle w:val="ButtonLabels"/>
        </w:rPr>
        <w:t>Save</w:t>
      </w:r>
      <w:r w:rsidRPr="007F496B">
        <w:t>.</w:t>
      </w:r>
    </w:p>
    <w:p w:rsidR="00A3743D" w:rsidRDefault="00A3743D">
      <w:pPr>
        <w:spacing w:after="200" w:line="276" w:lineRule="auto"/>
        <w:rPr>
          <w:b/>
        </w:rPr>
      </w:pPr>
      <w:bookmarkStart w:id="178" w:name="_Toc198703459"/>
      <w:bookmarkStart w:id="179" w:name="_Toc200437720"/>
      <w:bookmarkStart w:id="180" w:name="_Toc335139961"/>
      <w:bookmarkStart w:id="181" w:name="_Toc336952880"/>
      <w:r>
        <w:br w:type="page"/>
      </w:r>
    </w:p>
    <w:p w:rsidR="00A3743D" w:rsidRPr="004A44A2" w:rsidRDefault="00A3743D" w:rsidP="0014322B">
      <w:pPr>
        <w:pStyle w:val="ExerciseTitle"/>
      </w:pPr>
      <w:bookmarkStart w:id="182" w:name="_Toc340583909"/>
      <w:bookmarkStart w:id="183" w:name="_Toc352076972"/>
      <w:bookmarkStart w:id="184" w:name="_Toc440875432"/>
      <w:bookmarkStart w:id="185" w:name="_Toc277670994"/>
      <w:bookmarkStart w:id="186" w:name="_Toc335139967"/>
      <w:bookmarkStart w:id="187" w:name="_Toc336952886"/>
      <w:bookmarkStart w:id="188" w:name="_Toc200437728"/>
      <w:bookmarkEnd w:id="178"/>
      <w:bookmarkEnd w:id="179"/>
      <w:bookmarkEnd w:id="180"/>
      <w:bookmarkEnd w:id="181"/>
      <w:r w:rsidRPr="004A44A2">
        <w:lastRenderedPageBreak/>
        <w:t>1</w:t>
      </w:r>
      <w:r w:rsidR="002262B2">
        <w:t>7</w:t>
      </w:r>
      <w:r w:rsidRPr="004A44A2">
        <w:t>-</w:t>
      </w:r>
      <w:r>
        <w:t>3</w:t>
      </w:r>
      <w:r w:rsidRPr="004A44A2">
        <w:t xml:space="preserve">: </w:t>
      </w:r>
      <w:bookmarkEnd w:id="182"/>
      <w:r w:rsidRPr="006A64CD">
        <w:t>Use a Standard Controller and Override a Standard Page</w:t>
      </w:r>
      <w:bookmarkEnd w:id="183"/>
      <w:bookmarkEnd w:id="184"/>
    </w:p>
    <w:p w:rsidR="003A7F9A" w:rsidRPr="000A7B8D" w:rsidRDefault="003A7F9A" w:rsidP="003A7F9A">
      <w:pPr>
        <w:pStyle w:val="GoalTskTimeInstr"/>
        <w:rPr>
          <w:rStyle w:val="FieldLabels"/>
          <w:b/>
          <w:bCs w:val="0"/>
        </w:rPr>
      </w:pPr>
      <w:r w:rsidRPr="000A7B8D">
        <w:rPr>
          <w:rStyle w:val="FieldLabels"/>
          <w:b/>
          <w:bCs w:val="0"/>
        </w:rPr>
        <w:t>Scenario:</w:t>
      </w:r>
    </w:p>
    <w:p w:rsidR="003A7F9A" w:rsidRPr="000A7B8D" w:rsidRDefault="003A7F9A" w:rsidP="003A7F9A">
      <w:pPr>
        <w:pStyle w:val="BodyText"/>
      </w:pPr>
      <w:r>
        <w:t xml:space="preserve">The </w:t>
      </w:r>
      <w:r w:rsidRPr="000A7B8D">
        <w:t xml:space="preserve">Universal Containers </w:t>
      </w:r>
      <w:r>
        <w:t>recruiting team needs a fast way</w:t>
      </w:r>
      <w:r w:rsidR="0030684F">
        <w:t xml:space="preserve"> to update the expiration date</w:t>
      </w:r>
      <w:r>
        <w:t xml:space="preserve"> and status for offers. </w:t>
      </w:r>
    </w:p>
    <w:p w:rsidR="00A3743D" w:rsidRPr="000A7B8D" w:rsidRDefault="00A3743D" w:rsidP="0014322B">
      <w:pPr>
        <w:pStyle w:val="GoalTskTimeInstr"/>
      </w:pPr>
      <w:r w:rsidRPr="000A7B8D">
        <w:t>Goal:</w:t>
      </w:r>
    </w:p>
    <w:p w:rsidR="00A3743D" w:rsidRPr="000A7B8D" w:rsidRDefault="00A3743D" w:rsidP="0014322B">
      <w:pPr>
        <w:pStyle w:val="BodyText"/>
      </w:pPr>
      <w:bookmarkStart w:id="189" w:name="_Hlk344887037"/>
      <w:r w:rsidRPr="00DD055A">
        <w:t>Modify the Offer Quick Edit page to include the Offer standard controller.</w:t>
      </w:r>
    </w:p>
    <w:bookmarkEnd w:id="189"/>
    <w:p w:rsidR="00A3743D" w:rsidRPr="000A7B8D" w:rsidRDefault="00A3743D" w:rsidP="0014322B">
      <w:pPr>
        <w:pStyle w:val="GoalTskTimeInstr"/>
      </w:pPr>
      <w:r w:rsidRPr="000A7B8D">
        <w:t>Task</w:t>
      </w:r>
      <w:r w:rsidR="007536D3">
        <w:t>s</w:t>
      </w:r>
      <w:r w:rsidRPr="000A7B8D">
        <w:t>:</w:t>
      </w:r>
    </w:p>
    <w:p w:rsidR="00A3743D" w:rsidRDefault="00A3743D" w:rsidP="00FD0DFD">
      <w:pPr>
        <w:pStyle w:val="Heading1"/>
        <w:numPr>
          <w:ilvl w:val="0"/>
          <w:numId w:val="89"/>
        </w:numPr>
      </w:pPr>
      <w:r>
        <w:t>Add the Offer standard controller to the page.</w:t>
      </w:r>
    </w:p>
    <w:p w:rsidR="00A3743D" w:rsidRPr="000A7B8D" w:rsidRDefault="00A3743D" w:rsidP="0024104D">
      <w:pPr>
        <w:pStyle w:val="Heading1"/>
      </w:pPr>
      <w:r>
        <w:t>Override the standard Offer view page</w:t>
      </w:r>
      <w:r w:rsidRPr="000A7B8D">
        <w:t>.</w:t>
      </w:r>
    </w:p>
    <w:p w:rsidR="00A3743D" w:rsidRPr="000A7B8D" w:rsidRDefault="00A3743D" w:rsidP="0014322B">
      <w:pPr>
        <w:pStyle w:val="GoalTskTimeInstr"/>
      </w:pPr>
      <w:r w:rsidRPr="000A7B8D">
        <w:t>Time:</w:t>
      </w:r>
    </w:p>
    <w:p w:rsidR="00A3743D" w:rsidRDefault="00A3743D" w:rsidP="0014322B">
      <w:pPr>
        <w:pStyle w:val="BodyText"/>
      </w:pPr>
      <w:r>
        <w:t>10</w:t>
      </w:r>
      <w:r w:rsidRPr="000A7B8D">
        <w:t xml:space="preserve"> minutes</w:t>
      </w:r>
    </w:p>
    <w:p w:rsidR="00A3743D" w:rsidRDefault="00A3743D" w:rsidP="0014322B">
      <w:pPr>
        <w:pStyle w:val="SingleLine"/>
      </w:pPr>
    </w:p>
    <w:p w:rsidR="00A3743D" w:rsidRPr="000A7B8D" w:rsidRDefault="00A3743D" w:rsidP="0014322B">
      <w:pPr>
        <w:pStyle w:val="GoalTskTimeInstr"/>
      </w:pPr>
      <w:r w:rsidRPr="000A7B8D">
        <w:t>Instructions:</w:t>
      </w:r>
    </w:p>
    <w:p w:rsidR="00A3743D" w:rsidRPr="008B4222" w:rsidRDefault="00A3743D" w:rsidP="00FD0DFD">
      <w:pPr>
        <w:pStyle w:val="Heading1"/>
        <w:numPr>
          <w:ilvl w:val="0"/>
          <w:numId w:val="90"/>
        </w:numPr>
      </w:pPr>
      <w:r w:rsidRPr="00E264F2">
        <w:t>Add the Offer standard controller to the page</w:t>
      </w:r>
      <w:r>
        <w:t>.</w:t>
      </w:r>
    </w:p>
    <w:p w:rsidR="00A3743D" w:rsidRDefault="00A3743D" w:rsidP="0024104D">
      <w:pPr>
        <w:pStyle w:val="Heading2"/>
      </w:pPr>
      <w:r>
        <w:t>Open the Offer Quick Edit page by navigating to:</w:t>
      </w:r>
    </w:p>
    <w:p w:rsidR="00A3743D" w:rsidRPr="007469FB" w:rsidRDefault="006D63FB" w:rsidP="00865168">
      <w:pPr>
        <w:pStyle w:val="H2bodytext"/>
        <w:rPr>
          <w:rStyle w:val="Data"/>
        </w:rPr>
      </w:pPr>
      <w:hyperlink r:id="rId17" w:history="1">
        <w:r w:rsidR="00A3743D" w:rsidRPr="00CC0CB0">
          <w:rPr>
            <w:rStyle w:val="Data"/>
          </w:rPr>
          <w:t>https://</w:t>
        </w:r>
        <w:r w:rsidR="00A3743D" w:rsidRPr="001A76F4">
          <w:rPr>
            <w:rStyle w:val="Data"/>
            <w:i/>
          </w:rPr>
          <w:t>salesforceserver</w:t>
        </w:r>
        <w:r w:rsidR="00A3743D" w:rsidRPr="00CC0CB0">
          <w:rPr>
            <w:rStyle w:val="Data"/>
          </w:rPr>
          <w:t>.salesforce.com/apex/OfferQuickEdit</w:t>
        </w:r>
      </w:hyperlink>
    </w:p>
    <w:p w:rsidR="00A3743D" w:rsidRPr="00E264F2" w:rsidRDefault="00A3743D" w:rsidP="0024104D">
      <w:pPr>
        <w:pStyle w:val="Heading2"/>
      </w:pPr>
      <w:r>
        <w:t xml:space="preserve">Add the Offer standard controller to the </w:t>
      </w:r>
      <w:r w:rsidRPr="00CC0CB0">
        <w:rPr>
          <w:rStyle w:val="Code"/>
        </w:rPr>
        <w:t>&lt;</w:t>
      </w:r>
      <w:proofErr w:type="spellStart"/>
      <w:proofErr w:type="gramStart"/>
      <w:r w:rsidRPr="00CC0CB0">
        <w:rPr>
          <w:rStyle w:val="Code"/>
        </w:rPr>
        <w:t>apex:page</w:t>
      </w:r>
      <w:proofErr w:type="spellEnd"/>
      <w:proofErr w:type="gramEnd"/>
      <w:r w:rsidRPr="00CC0CB0">
        <w:rPr>
          <w:rStyle w:val="Code"/>
        </w:rPr>
        <w:t>&gt;</w:t>
      </w:r>
      <w:r w:rsidRPr="00204DCF">
        <w:rPr>
          <w:rStyle w:val="ButtonLabels"/>
        </w:rPr>
        <w:t xml:space="preserve"> component</w:t>
      </w:r>
      <w:r w:rsidR="00622C8E" w:rsidRPr="00B81896">
        <w:t>:</w:t>
      </w:r>
    </w:p>
    <w:p w:rsidR="00A3743D" w:rsidRPr="001A76F4" w:rsidRDefault="00A3743D" w:rsidP="00865168">
      <w:pPr>
        <w:pStyle w:val="H2bodytext"/>
        <w:rPr>
          <w:rStyle w:val="Code"/>
        </w:rPr>
      </w:pPr>
      <w:r w:rsidRPr="001A76F4">
        <w:rPr>
          <w:rStyle w:val="Code"/>
        </w:rPr>
        <w:t>&lt;</w:t>
      </w:r>
      <w:proofErr w:type="spellStart"/>
      <w:proofErr w:type="gramStart"/>
      <w:r w:rsidRPr="001A76F4">
        <w:rPr>
          <w:rStyle w:val="Code"/>
        </w:rPr>
        <w:t>apex:page</w:t>
      </w:r>
      <w:proofErr w:type="spellEnd"/>
      <w:proofErr w:type="gramEnd"/>
      <w:r w:rsidRPr="001A76F4">
        <w:rPr>
          <w:rStyle w:val="Code"/>
        </w:rPr>
        <w:t xml:space="preserve"> </w:t>
      </w:r>
      <w:proofErr w:type="spellStart"/>
      <w:r w:rsidRPr="001A76F4">
        <w:rPr>
          <w:rStyle w:val="Code"/>
        </w:rPr>
        <w:t>standardController</w:t>
      </w:r>
      <w:proofErr w:type="spellEnd"/>
      <w:r w:rsidRPr="001A76F4">
        <w:rPr>
          <w:rStyle w:val="Code"/>
        </w:rPr>
        <w:t>="</w:t>
      </w:r>
      <w:proofErr w:type="spellStart"/>
      <w:r w:rsidRPr="001A76F4">
        <w:rPr>
          <w:rStyle w:val="Code"/>
        </w:rPr>
        <w:t>Offer__c</w:t>
      </w:r>
      <w:proofErr w:type="spellEnd"/>
      <w:r w:rsidRPr="001A76F4">
        <w:rPr>
          <w:rStyle w:val="Code"/>
        </w:rPr>
        <w:t>"&gt;</w:t>
      </w:r>
    </w:p>
    <w:p w:rsidR="00A3743D" w:rsidRDefault="00A3743D" w:rsidP="0024104D">
      <w:pPr>
        <w:pStyle w:val="Heading2"/>
      </w:pPr>
      <w:r>
        <w:t xml:space="preserve">Save the page. </w:t>
      </w:r>
    </w:p>
    <w:p w:rsidR="00A3743D" w:rsidRDefault="00A3743D" w:rsidP="0024104D">
      <w:pPr>
        <w:pStyle w:val="Heading1"/>
      </w:pPr>
      <w:r w:rsidRPr="00453C0C">
        <w:t>Override the standard Offer view page</w:t>
      </w:r>
      <w:r>
        <w:t>.</w:t>
      </w:r>
    </w:p>
    <w:p w:rsidR="00A3743D" w:rsidRPr="000A7B8D" w:rsidRDefault="00A3743D" w:rsidP="0024104D">
      <w:pPr>
        <w:pStyle w:val="Heading2"/>
      </w:pPr>
      <w:r w:rsidRPr="000A7B8D">
        <w:t xml:space="preserve">Navigate to </w:t>
      </w:r>
      <w:r w:rsidRPr="008446F8">
        <w:rPr>
          <w:rStyle w:val="ClickPaths"/>
        </w:rPr>
        <w:t xml:space="preserve">Setup | Create | Objects | </w:t>
      </w:r>
      <w:r>
        <w:rPr>
          <w:rStyle w:val="ClickPaths"/>
        </w:rPr>
        <w:t>Offer</w:t>
      </w:r>
      <w:r w:rsidRPr="00453C0C">
        <w:rPr>
          <w:rStyle w:val="ClickPaths"/>
          <w:b w:val="0"/>
        </w:rPr>
        <w:t>.</w:t>
      </w:r>
    </w:p>
    <w:p w:rsidR="00A3743D" w:rsidRPr="000A7B8D" w:rsidRDefault="00A3743D" w:rsidP="0024104D">
      <w:pPr>
        <w:pStyle w:val="Heading2"/>
      </w:pPr>
      <w:r w:rsidRPr="000A7B8D">
        <w:t xml:space="preserve">In the </w:t>
      </w:r>
      <w:r w:rsidR="009F4E2D">
        <w:t>Buttons, Links, and Actions</w:t>
      </w:r>
      <w:r w:rsidRPr="008446F8">
        <w:t xml:space="preserve"> related</w:t>
      </w:r>
      <w:r>
        <w:t xml:space="preserve"> list</w:t>
      </w:r>
      <w:r w:rsidRPr="000A7B8D">
        <w:t>, click</w:t>
      </w:r>
      <w:r>
        <w:t xml:space="preserve"> the</w:t>
      </w:r>
      <w:r w:rsidRPr="000A7B8D">
        <w:t xml:space="preserve"> </w:t>
      </w:r>
      <w:r w:rsidRPr="008446F8">
        <w:rPr>
          <w:rStyle w:val="ClickPaths"/>
        </w:rPr>
        <w:t>Edit</w:t>
      </w:r>
      <w:r w:rsidRPr="000A7B8D">
        <w:t xml:space="preserve"> </w:t>
      </w:r>
      <w:r>
        <w:t xml:space="preserve">link </w:t>
      </w:r>
      <w:r w:rsidRPr="000A7B8D">
        <w:t xml:space="preserve">next to </w:t>
      </w:r>
      <w:r w:rsidRPr="00CC0CB0">
        <w:rPr>
          <w:rStyle w:val="FieldLabels"/>
        </w:rPr>
        <w:t>View</w:t>
      </w:r>
      <w:r w:rsidR="00622C8E" w:rsidRPr="00B81896">
        <w:t>.</w:t>
      </w:r>
    </w:p>
    <w:p w:rsidR="00A3743D" w:rsidRPr="008446F8" w:rsidRDefault="00A3743D" w:rsidP="0024104D">
      <w:pPr>
        <w:pStyle w:val="Heading2"/>
      </w:pPr>
      <w:r w:rsidRPr="000A7B8D">
        <w:t xml:space="preserve">Select the </w:t>
      </w:r>
      <w:r w:rsidRPr="008446F8">
        <w:rPr>
          <w:rStyle w:val="IndividualRadioButton"/>
        </w:rPr>
        <w:t>Visualforce Page</w:t>
      </w:r>
      <w:r w:rsidRPr="000A7B8D">
        <w:t xml:space="preserve"> </w:t>
      </w:r>
      <w:r>
        <w:t>radio button</w:t>
      </w:r>
      <w:r w:rsidRPr="000A7B8D">
        <w:t xml:space="preserve"> </w:t>
      </w:r>
      <w:r>
        <w:t>and select</w:t>
      </w:r>
      <w:r w:rsidRPr="000A7B8D">
        <w:t xml:space="preserve"> </w:t>
      </w:r>
      <w:proofErr w:type="spellStart"/>
      <w:r>
        <w:rPr>
          <w:rStyle w:val="PicklistValues"/>
        </w:rPr>
        <w:t>OfferQuickEdit</w:t>
      </w:r>
      <w:proofErr w:type="spellEnd"/>
      <w:r w:rsidRPr="008446F8">
        <w:rPr>
          <w:rStyle w:val="PicklistValues"/>
        </w:rPr>
        <w:t xml:space="preserve"> [</w:t>
      </w:r>
      <w:proofErr w:type="spellStart"/>
      <w:r>
        <w:rPr>
          <w:rStyle w:val="PicklistValues"/>
        </w:rPr>
        <w:t>OfferQuickEdit</w:t>
      </w:r>
      <w:proofErr w:type="spellEnd"/>
      <w:r w:rsidRPr="008446F8">
        <w:rPr>
          <w:rStyle w:val="PicklistValues"/>
        </w:rPr>
        <w:t>]</w:t>
      </w:r>
      <w:r w:rsidRPr="00477866">
        <w:t xml:space="preserve"> from the picklist, t</w:t>
      </w:r>
      <w:r>
        <w:t>hen</w:t>
      </w:r>
      <w:r w:rsidRPr="000A7B8D">
        <w:t xml:space="preserve"> click </w:t>
      </w:r>
      <w:r w:rsidRPr="00204DCF">
        <w:rPr>
          <w:rStyle w:val="ButtonLabels"/>
        </w:rPr>
        <w:t>Save</w:t>
      </w:r>
      <w:r w:rsidR="00622C8E" w:rsidRPr="00B81896">
        <w:t>.</w:t>
      </w:r>
    </w:p>
    <w:p w:rsidR="00A3743D" w:rsidRDefault="00A3743D" w:rsidP="0024104D">
      <w:pPr>
        <w:pStyle w:val="Heading2"/>
      </w:pPr>
      <w:r w:rsidRPr="000A7B8D">
        <w:t xml:space="preserve">Click the </w:t>
      </w:r>
      <w:r>
        <w:t>Offers</w:t>
      </w:r>
      <w:r w:rsidRPr="000A7B8D">
        <w:t xml:space="preserve"> tab</w:t>
      </w:r>
      <w:r>
        <w:t>.</w:t>
      </w:r>
    </w:p>
    <w:p w:rsidR="00A3743D" w:rsidRDefault="00A3743D" w:rsidP="0024104D">
      <w:pPr>
        <w:pStyle w:val="Heading2"/>
      </w:pPr>
      <w:r>
        <w:t>Open an available offer.</w:t>
      </w:r>
    </w:p>
    <w:p w:rsidR="00A3743D" w:rsidRDefault="00A3743D" w:rsidP="0024104D">
      <w:pPr>
        <w:pStyle w:val="Heading2"/>
      </w:pPr>
      <w:r>
        <w:t>Does the new Offer Quick Edit page appear?</w:t>
      </w:r>
    </w:p>
    <w:p w:rsidR="00A3743D" w:rsidRPr="000A7B8D" w:rsidRDefault="00A3743D" w:rsidP="0014322B">
      <w:pPr>
        <w:pStyle w:val="ReviewLines"/>
        <w:ind w:left="720"/>
        <w:rPr>
          <w:rFonts w:cs="Arial"/>
          <w:sz w:val="22"/>
          <w:szCs w:val="22"/>
        </w:rPr>
      </w:pPr>
    </w:p>
    <w:p w:rsidR="00A3743D" w:rsidRPr="000A7B8D" w:rsidRDefault="00A3743D" w:rsidP="0014322B">
      <w:pPr>
        <w:pStyle w:val="ReviewLines"/>
        <w:ind w:left="720"/>
        <w:rPr>
          <w:rFonts w:cs="Arial"/>
          <w:sz w:val="22"/>
          <w:szCs w:val="22"/>
        </w:rPr>
      </w:pPr>
    </w:p>
    <w:p w:rsidR="00A3743D" w:rsidRPr="000A7B8D" w:rsidRDefault="00A3743D" w:rsidP="0014322B">
      <w:pPr>
        <w:pStyle w:val="ReviewLines"/>
        <w:ind w:left="720"/>
        <w:rPr>
          <w:rFonts w:cs="Arial"/>
          <w:sz w:val="22"/>
          <w:szCs w:val="22"/>
        </w:rPr>
      </w:pPr>
    </w:p>
    <w:p w:rsidR="00A3743D" w:rsidRPr="00471E67" w:rsidRDefault="00A3743D" w:rsidP="0014322B">
      <w:pPr>
        <w:pStyle w:val="ReviewLines"/>
        <w:ind w:left="720"/>
        <w:rPr>
          <w:rFonts w:cs="Arial"/>
          <w:sz w:val="22"/>
          <w:szCs w:val="22"/>
        </w:rPr>
      </w:pPr>
    </w:p>
    <w:p w:rsidR="00A3743D" w:rsidRDefault="00A3743D" w:rsidP="0014322B">
      <w:pPr>
        <w:pStyle w:val="ExerciseTitle"/>
        <w:pageBreakBefore/>
      </w:pPr>
      <w:bookmarkStart w:id="190" w:name="_Toc352076973"/>
      <w:bookmarkStart w:id="191" w:name="_Toc440875433"/>
      <w:r>
        <w:lastRenderedPageBreak/>
        <w:t>1</w:t>
      </w:r>
      <w:r w:rsidR="002262B2">
        <w:t>7</w:t>
      </w:r>
      <w:r>
        <w:t>-4: Find Components and Their Attributes</w:t>
      </w:r>
      <w:bookmarkEnd w:id="190"/>
      <w:bookmarkEnd w:id="191"/>
    </w:p>
    <w:p w:rsidR="00A3743D" w:rsidRDefault="00A3743D" w:rsidP="0014322B">
      <w:pPr>
        <w:pStyle w:val="GoalTskTimeInstr"/>
      </w:pPr>
      <w:r>
        <w:t>Goal:</w:t>
      </w:r>
    </w:p>
    <w:p w:rsidR="00A3743D" w:rsidRDefault="00A3743D" w:rsidP="0014322B">
      <w:pPr>
        <w:pStyle w:val="BodyText"/>
      </w:pPr>
      <w:r>
        <w:t xml:space="preserve">Use the component reference to answer the questions. </w:t>
      </w:r>
    </w:p>
    <w:p w:rsidR="00A3743D" w:rsidRDefault="00A3743D" w:rsidP="0014322B">
      <w:pPr>
        <w:pStyle w:val="GoalTskTimeInstr"/>
      </w:pPr>
      <w:r>
        <w:t>Task:</w:t>
      </w:r>
    </w:p>
    <w:p w:rsidR="00A3743D" w:rsidRDefault="00A3743D">
      <w:pPr>
        <w:pStyle w:val="ListBullet"/>
        <w:numPr>
          <w:ilvl w:val="0"/>
          <w:numId w:val="0"/>
        </w:numPr>
        <w:ind w:left="360" w:hanging="360"/>
      </w:pPr>
      <w:r>
        <w:t>Answer the questions below.</w:t>
      </w:r>
    </w:p>
    <w:p w:rsidR="00A3743D" w:rsidRPr="000A7B8D" w:rsidRDefault="00A3743D" w:rsidP="0014322B">
      <w:pPr>
        <w:pStyle w:val="GoalTskTimeInstr"/>
      </w:pPr>
      <w:r w:rsidRPr="000A7B8D">
        <w:t>Time:</w:t>
      </w:r>
    </w:p>
    <w:p w:rsidR="00A3743D" w:rsidRDefault="00A3743D" w:rsidP="0014322B">
      <w:pPr>
        <w:pStyle w:val="BodyText"/>
      </w:pPr>
      <w:r>
        <w:t>15</w:t>
      </w:r>
      <w:r w:rsidRPr="000A7B8D">
        <w:t xml:space="preserve"> minutes</w:t>
      </w:r>
    </w:p>
    <w:p w:rsidR="00A3743D" w:rsidRDefault="00A3743D" w:rsidP="0014322B">
      <w:pPr>
        <w:pStyle w:val="SingleLine"/>
      </w:pPr>
    </w:p>
    <w:p w:rsidR="00A3743D" w:rsidRPr="000A7B8D" w:rsidRDefault="00A3743D" w:rsidP="0014322B">
      <w:pPr>
        <w:pStyle w:val="GoalTskTimeInstr"/>
      </w:pPr>
      <w:r w:rsidRPr="000A7B8D">
        <w:t>Instructions:</w:t>
      </w:r>
    </w:p>
    <w:p w:rsidR="00A3743D" w:rsidRPr="000A7B8D" w:rsidRDefault="00A3743D" w:rsidP="00FD0DFD">
      <w:pPr>
        <w:pStyle w:val="Heading1"/>
        <w:numPr>
          <w:ilvl w:val="0"/>
          <w:numId w:val="91"/>
        </w:numPr>
      </w:pPr>
      <w:r>
        <w:t>Find the component that can be used to create a new button.</w:t>
      </w:r>
    </w:p>
    <w:p w:rsidR="00A3743D" w:rsidRPr="00411E0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24104D">
      <w:pPr>
        <w:pStyle w:val="Heading1"/>
      </w:pPr>
      <w:r>
        <w:t xml:space="preserve">What attributes are required for the </w:t>
      </w:r>
      <w:r w:rsidRPr="00CC0CB0">
        <w:rPr>
          <w:rStyle w:val="Code"/>
        </w:rPr>
        <w:t>&lt;</w:t>
      </w:r>
      <w:proofErr w:type="spellStart"/>
      <w:proofErr w:type="gramStart"/>
      <w:r w:rsidRPr="00CC0CB0">
        <w:rPr>
          <w:rStyle w:val="Code"/>
        </w:rPr>
        <w:t>chatter:feed</w:t>
      </w:r>
      <w:proofErr w:type="spellEnd"/>
      <w:proofErr w:type="gramEnd"/>
      <w:r w:rsidRPr="00CC0CB0">
        <w:rPr>
          <w:rStyle w:val="Code"/>
        </w:rPr>
        <w:t xml:space="preserve">&gt; </w:t>
      </w:r>
      <w:r>
        <w:t xml:space="preserve">component? </w:t>
      </w:r>
    </w:p>
    <w:p w:rsidR="00A3743D" w:rsidRPr="00411E0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ED316C" w:rsidRDefault="00ED316C" w:rsidP="00ED316C">
      <w:pPr>
        <w:pStyle w:val="Heading1"/>
        <w:keepNext/>
      </w:pPr>
      <w:r>
        <w:t xml:space="preserve">What is the </w:t>
      </w:r>
      <w:r w:rsidRPr="00CC0CB0">
        <w:rPr>
          <w:rStyle w:val="Code"/>
        </w:rPr>
        <w:t>&lt;</w:t>
      </w:r>
      <w:proofErr w:type="spellStart"/>
      <w:proofErr w:type="gramStart"/>
      <w:r w:rsidRPr="00ED316C">
        <w:rPr>
          <w:rStyle w:val="Code"/>
        </w:rPr>
        <w:t>analytics:reportChart</w:t>
      </w:r>
      <w:proofErr w:type="spellEnd"/>
      <w:proofErr w:type="gramEnd"/>
      <w:r w:rsidRPr="00CC0CB0">
        <w:rPr>
          <w:rStyle w:val="Code"/>
        </w:rPr>
        <w:t>&gt;</w:t>
      </w:r>
      <w:r>
        <w:t xml:space="preserve"> component used for? </w:t>
      </w:r>
    </w:p>
    <w:p w:rsidR="00ED316C" w:rsidRPr="00411E0D" w:rsidRDefault="00ED316C" w:rsidP="00ED316C">
      <w:pPr>
        <w:pStyle w:val="ReviewLines"/>
        <w:keepNext/>
        <w:rPr>
          <w:rFonts w:cs="Arial"/>
          <w:b/>
          <w:sz w:val="22"/>
          <w:szCs w:val="22"/>
        </w:rPr>
      </w:pPr>
    </w:p>
    <w:p w:rsidR="00ED316C" w:rsidRPr="00411E0D" w:rsidRDefault="00ED316C" w:rsidP="00ED316C">
      <w:pPr>
        <w:pStyle w:val="ReviewLines"/>
        <w:rPr>
          <w:rFonts w:cs="Arial"/>
          <w:b/>
          <w:sz w:val="22"/>
          <w:szCs w:val="22"/>
        </w:rPr>
      </w:pPr>
    </w:p>
    <w:p w:rsidR="00ED316C" w:rsidRDefault="00ED316C" w:rsidP="00ED316C">
      <w:pPr>
        <w:pStyle w:val="ReviewLines"/>
        <w:rPr>
          <w:rFonts w:cs="Arial"/>
          <w:b/>
          <w:sz w:val="22"/>
          <w:szCs w:val="22"/>
        </w:rPr>
      </w:pPr>
    </w:p>
    <w:p w:rsidR="00ED316C" w:rsidRPr="00411E0D" w:rsidRDefault="00ED316C" w:rsidP="00ED316C">
      <w:pPr>
        <w:pStyle w:val="ReviewLines"/>
        <w:rPr>
          <w:rFonts w:cs="Arial"/>
          <w:b/>
          <w:sz w:val="22"/>
          <w:szCs w:val="22"/>
        </w:rPr>
      </w:pPr>
    </w:p>
    <w:p w:rsidR="00A3743D" w:rsidRDefault="00A3743D" w:rsidP="0024104D">
      <w:pPr>
        <w:pStyle w:val="Heading1"/>
      </w:pPr>
      <w:r>
        <w:t xml:space="preserve">What attribute of the </w:t>
      </w:r>
      <w:r w:rsidRPr="00CC0CB0">
        <w:rPr>
          <w:rStyle w:val="Code"/>
        </w:rPr>
        <w:t>&lt;</w:t>
      </w:r>
      <w:proofErr w:type="spellStart"/>
      <w:proofErr w:type="gramStart"/>
      <w:r w:rsidRPr="00CC0CB0">
        <w:rPr>
          <w:rStyle w:val="Code"/>
        </w:rPr>
        <w:t>apex:detail</w:t>
      </w:r>
      <w:proofErr w:type="spellEnd"/>
      <w:proofErr w:type="gramEnd"/>
      <w:r w:rsidRPr="00CC0CB0">
        <w:rPr>
          <w:rStyle w:val="Code"/>
        </w:rPr>
        <w:t>&gt;</w:t>
      </w:r>
      <w:r>
        <w:t xml:space="preserve"> component can be used to hide the related lists?</w:t>
      </w:r>
    </w:p>
    <w:p w:rsidR="00A3743D" w:rsidRPr="00411E0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EB4536" w:rsidRDefault="00EB4536" w:rsidP="00ED316C">
      <w:pPr>
        <w:pStyle w:val="Heading1"/>
        <w:keepNext/>
      </w:pPr>
      <w:r>
        <w:lastRenderedPageBreak/>
        <w:t xml:space="preserve">What attribute of the </w:t>
      </w:r>
      <w:r w:rsidRPr="00EB4536">
        <w:rPr>
          <w:rStyle w:val="Code"/>
        </w:rPr>
        <w:t>&lt;</w:t>
      </w:r>
      <w:proofErr w:type="spellStart"/>
      <w:proofErr w:type="gramStart"/>
      <w:r w:rsidRPr="00EB4536">
        <w:rPr>
          <w:rStyle w:val="Code"/>
        </w:rPr>
        <w:t>apex:page</w:t>
      </w:r>
      <w:proofErr w:type="spellEnd"/>
      <w:proofErr w:type="gramEnd"/>
      <w:r w:rsidRPr="00EB4536">
        <w:rPr>
          <w:rStyle w:val="Code"/>
        </w:rPr>
        <w:t>&gt;</w:t>
      </w:r>
      <w:r>
        <w:t xml:space="preserve"> component can be used to hide the sidebar? </w:t>
      </w:r>
    </w:p>
    <w:p w:rsidR="00EB4536" w:rsidRPr="00411E0D" w:rsidRDefault="00EB4536" w:rsidP="00EB4536">
      <w:pPr>
        <w:pStyle w:val="ReviewLines"/>
        <w:keepNext/>
        <w:rPr>
          <w:rFonts w:cs="Arial"/>
          <w:b/>
          <w:sz w:val="22"/>
          <w:szCs w:val="22"/>
        </w:rPr>
      </w:pPr>
    </w:p>
    <w:p w:rsidR="00EB4536" w:rsidRPr="00411E0D" w:rsidRDefault="00EB4536" w:rsidP="00EB4536">
      <w:pPr>
        <w:pStyle w:val="ReviewLines"/>
        <w:rPr>
          <w:rFonts w:cs="Arial"/>
          <w:b/>
          <w:sz w:val="22"/>
          <w:szCs w:val="22"/>
        </w:rPr>
      </w:pPr>
    </w:p>
    <w:p w:rsidR="00EB4536" w:rsidRDefault="00EB4536" w:rsidP="00EB4536">
      <w:pPr>
        <w:pStyle w:val="ReviewLines"/>
        <w:rPr>
          <w:rFonts w:cs="Arial"/>
          <w:b/>
          <w:sz w:val="22"/>
          <w:szCs w:val="22"/>
        </w:rPr>
      </w:pPr>
    </w:p>
    <w:p w:rsidR="00EB4536" w:rsidRPr="00411E0D" w:rsidRDefault="00EB4536" w:rsidP="00EB4536">
      <w:pPr>
        <w:pStyle w:val="ReviewLines"/>
        <w:rPr>
          <w:rFonts w:cs="Arial"/>
          <w:b/>
          <w:sz w:val="22"/>
          <w:szCs w:val="22"/>
        </w:rPr>
      </w:pPr>
    </w:p>
    <w:p w:rsidR="00A3743D" w:rsidRDefault="00A3743D" w:rsidP="00EB4536">
      <w:pPr>
        <w:pStyle w:val="Heading1"/>
        <w:keepNext/>
      </w:pPr>
      <w:r>
        <w:t xml:space="preserve">Find two components that should be placed within an </w:t>
      </w:r>
      <w:r w:rsidRPr="00CC0CB0">
        <w:rPr>
          <w:rStyle w:val="Code"/>
        </w:rPr>
        <w:t>&lt;</w:t>
      </w:r>
      <w:proofErr w:type="spellStart"/>
      <w:proofErr w:type="gramStart"/>
      <w:r w:rsidRPr="00CC0CB0">
        <w:rPr>
          <w:rStyle w:val="Code"/>
        </w:rPr>
        <w:t>apex:pageBlock</w:t>
      </w:r>
      <w:proofErr w:type="spellEnd"/>
      <w:proofErr w:type="gramEnd"/>
      <w:r w:rsidRPr="00CC0CB0">
        <w:rPr>
          <w:rStyle w:val="Code"/>
        </w:rPr>
        <w:t>&gt;</w:t>
      </w:r>
      <w:r>
        <w:t xml:space="preserve"> component.</w:t>
      </w:r>
    </w:p>
    <w:p w:rsidR="00A3743D" w:rsidRPr="00411E0D" w:rsidRDefault="00A3743D" w:rsidP="00EB4536">
      <w:pPr>
        <w:pStyle w:val="ReviewLines"/>
        <w:keepNext/>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754C1C">
      <w:pPr>
        <w:pStyle w:val="Heading1"/>
        <w:keepNext/>
      </w:pPr>
      <w:r>
        <w:t xml:space="preserve">What is the </w:t>
      </w:r>
      <w:r w:rsidRPr="00CC0CB0">
        <w:rPr>
          <w:rStyle w:val="Code"/>
        </w:rPr>
        <w:t>&lt;</w:t>
      </w:r>
      <w:proofErr w:type="spellStart"/>
      <w:proofErr w:type="gramStart"/>
      <w:r w:rsidRPr="00CC0CB0">
        <w:rPr>
          <w:rStyle w:val="Code"/>
        </w:rPr>
        <w:t>apex:</w:t>
      </w:r>
      <w:r>
        <w:rPr>
          <w:rStyle w:val="Code"/>
        </w:rPr>
        <w:t>inputField</w:t>
      </w:r>
      <w:proofErr w:type="spellEnd"/>
      <w:proofErr w:type="gramEnd"/>
      <w:r w:rsidRPr="00CC0CB0">
        <w:rPr>
          <w:rStyle w:val="Code"/>
        </w:rPr>
        <w:t>&gt;</w:t>
      </w:r>
      <w:r>
        <w:t xml:space="preserve"> component used for? </w:t>
      </w:r>
    </w:p>
    <w:p w:rsidR="00A3743D" w:rsidRPr="00411E0D" w:rsidRDefault="00A3743D" w:rsidP="0014322B">
      <w:pPr>
        <w:pStyle w:val="ReviewLines"/>
        <w:keepNext/>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Default="00A3743D" w:rsidP="0024104D">
      <w:pPr>
        <w:pStyle w:val="Heading1"/>
      </w:pPr>
      <w:r>
        <w:t xml:space="preserve">What components should be used to create the Offer Quick Edit page? </w:t>
      </w:r>
    </w:p>
    <w:p w:rsidR="00A3743D" w:rsidRPr="00411E0D" w:rsidRDefault="00A3743D" w:rsidP="0014322B">
      <w:pPr>
        <w:pStyle w:val="ReviewLines"/>
        <w:keepNext/>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ReviewLines"/>
        <w:rPr>
          <w:rFonts w:cs="Arial"/>
          <w:b/>
          <w:sz w:val="22"/>
          <w:szCs w:val="22"/>
        </w:rPr>
      </w:pPr>
    </w:p>
    <w:p w:rsidR="00A3743D" w:rsidRPr="00411E0D" w:rsidRDefault="00A3743D" w:rsidP="0014322B">
      <w:pPr>
        <w:pStyle w:val="ReviewLines"/>
        <w:rPr>
          <w:rFonts w:cs="Arial"/>
          <w:b/>
          <w:sz w:val="22"/>
          <w:szCs w:val="22"/>
        </w:rPr>
      </w:pPr>
    </w:p>
    <w:p w:rsidR="00A3743D" w:rsidRDefault="00A3743D" w:rsidP="0014322B">
      <w:pPr>
        <w:pStyle w:val="ExerciseTitle"/>
        <w:pageBreakBefore/>
      </w:pPr>
      <w:bookmarkStart w:id="192" w:name="_Toc352076974"/>
      <w:bookmarkStart w:id="193" w:name="_Toc440875434"/>
      <w:r>
        <w:lastRenderedPageBreak/>
        <w:t>1</w:t>
      </w:r>
      <w:r w:rsidR="002262B2">
        <w:t>7</w:t>
      </w:r>
      <w:r>
        <w:t>-5: Complete the Offer Quick Edit Page</w:t>
      </w:r>
      <w:bookmarkEnd w:id="192"/>
      <w:bookmarkEnd w:id="193"/>
    </w:p>
    <w:p w:rsidR="00FA26FE" w:rsidRPr="000A7B8D" w:rsidRDefault="00FA26FE" w:rsidP="00FA26FE">
      <w:pPr>
        <w:pStyle w:val="GoalTskTimeInstr"/>
        <w:rPr>
          <w:rStyle w:val="FieldLabels"/>
          <w:b/>
          <w:bCs w:val="0"/>
        </w:rPr>
      </w:pPr>
      <w:r w:rsidRPr="000A7B8D">
        <w:rPr>
          <w:rStyle w:val="FieldLabels"/>
          <w:b/>
          <w:bCs w:val="0"/>
        </w:rPr>
        <w:t>Scenario:</w:t>
      </w:r>
    </w:p>
    <w:p w:rsidR="00FA26FE" w:rsidRPr="000A7B8D" w:rsidRDefault="00FA26FE" w:rsidP="00FA26FE">
      <w:pPr>
        <w:pStyle w:val="BodyText"/>
      </w:pPr>
      <w:r>
        <w:t xml:space="preserve">The </w:t>
      </w:r>
      <w:r w:rsidRPr="000A7B8D">
        <w:t xml:space="preserve">Universal Containers </w:t>
      </w:r>
      <w:r>
        <w:t>recruiting team needs a fast w</w:t>
      </w:r>
      <w:r w:rsidR="004A40FB">
        <w:t>ay to update the expiration date</w:t>
      </w:r>
      <w:r>
        <w:t xml:space="preserve"> and status for offers. </w:t>
      </w:r>
    </w:p>
    <w:p w:rsidR="00A3743D" w:rsidRDefault="00A3743D" w:rsidP="0014322B">
      <w:pPr>
        <w:pStyle w:val="GoalTskTimeInstr"/>
      </w:pPr>
      <w:r>
        <w:t>Goal:</w:t>
      </w:r>
    </w:p>
    <w:p w:rsidR="00A3743D" w:rsidRDefault="00A3743D" w:rsidP="0014322B">
      <w:pPr>
        <w:pStyle w:val="BodyText"/>
      </w:pPr>
      <w:r>
        <w:t>Modify the existing Offer Quick Edit page to include all the components needed to complete it.</w:t>
      </w:r>
    </w:p>
    <w:p w:rsidR="00A3743D" w:rsidRDefault="00A3743D" w:rsidP="0014322B">
      <w:pPr>
        <w:pStyle w:val="GoalTskTimeInstr"/>
      </w:pPr>
      <w:r>
        <w:t>Task</w:t>
      </w:r>
      <w:r w:rsidR="007536D3">
        <w:t>s</w:t>
      </w:r>
      <w:r>
        <w:t>:</w:t>
      </w:r>
    </w:p>
    <w:p w:rsidR="00A3743D" w:rsidRDefault="00A3743D" w:rsidP="00FD0DFD">
      <w:pPr>
        <w:pStyle w:val="Heading1"/>
        <w:numPr>
          <w:ilvl w:val="0"/>
          <w:numId w:val="92"/>
        </w:numPr>
      </w:pPr>
      <w:r>
        <w:t>Add the needed components to complete the Quick Edit section.</w:t>
      </w:r>
    </w:p>
    <w:p w:rsidR="00A3743D" w:rsidRDefault="00A3743D" w:rsidP="0024104D">
      <w:pPr>
        <w:pStyle w:val="Heading1"/>
      </w:pPr>
      <w:r>
        <w:t>Hide the related lists on the page.</w:t>
      </w:r>
    </w:p>
    <w:p w:rsidR="00A3743D" w:rsidRDefault="00A3743D" w:rsidP="0024104D">
      <w:pPr>
        <w:pStyle w:val="Heading1"/>
      </w:pPr>
      <w:r>
        <w:t>Test the new page.</w:t>
      </w:r>
    </w:p>
    <w:p w:rsidR="00A3743D" w:rsidRPr="000A7B8D" w:rsidRDefault="00A3743D" w:rsidP="0014322B">
      <w:pPr>
        <w:pStyle w:val="GoalTskTimeInstr"/>
      </w:pPr>
      <w:r w:rsidRPr="000A7B8D">
        <w:t>Time:</w:t>
      </w:r>
    </w:p>
    <w:p w:rsidR="00A3743D" w:rsidRDefault="00A3743D" w:rsidP="0014322B">
      <w:pPr>
        <w:pStyle w:val="BodyText"/>
      </w:pPr>
      <w:r>
        <w:t>15</w:t>
      </w:r>
      <w:r w:rsidRPr="000A7B8D">
        <w:t xml:space="preserve"> minutes</w:t>
      </w:r>
    </w:p>
    <w:p w:rsidR="00A3743D" w:rsidRDefault="00A3743D" w:rsidP="0014322B">
      <w:pPr>
        <w:pStyle w:val="SingleLine"/>
      </w:pPr>
    </w:p>
    <w:p w:rsidR="00A3743D" w:rsidRDefault="00A3743D" w:rsidP="0014322B">
      <w:pPr>
        <w:pStyle w:val="GoalTskTimeInstr"/>
      </w:pPr>
      <w:r w:rsidRPr="000A7B8D">
        <w:t>Instructions:</w:t>
      </w:r>
    </w:p>
    <w:p w:rsidR="00A3743D" w:rsidRPr="008B4222" w:rsidRDefault="00A3743D" w:rsidP="00FD0DFD">
      <w:pPr>
        <w:pStyle w:val="Heading1"/>
        <w:numPr>
          <w:ilvl w:val="0"/>
          <w:numId w:val="93"/>
        </w:numPr>
      </w:pPr>
      <w:r>
        <w:t>Add the needed components to complete the Quick Edit section.</w:t>
      </w:r>
    </w:p>
    <w:p w:rsidR="00A3743D" w:rsidRDefault="00A3743D" w:rsidP="0024104D">
      <w:pPr>
        <w:pStyle w:val="Heading2"/>
      </w:pPr>
      <w:r>
        <w:t xml:space="preserve">Open an Offer record. </w:t>
      </w:r>
    </w:p>
    <w:p w:rsidR="00A3743D" w:rsidRDefault="00A3743D" w:rsidP="0024104D">
      <w:pPr>
        <w:pStyle w:val="Heading2"/>
      </w:pPr>
      <w:r>
        <w:t>Change the Hello message to include the User’s first name and c</w:t>
      </w:r>
      <w:r w:rsidRPr="000A7B8D">
        <w:t xml:space="preserve">lick </w:t>
      </w:r>
      <w:r>
        <w:t>s</w:t>
      </w:r>
      <w:r w:rsidRPr="00F745C6">
        <w:t>ave</w:t>
      </w:r>
      <w:r>
        <w:t xml:space="preserve">: </w:t>
      </w:r>
    </w:p>
    <w:p w:rsidR="00A3743D" w:rsidRPr="00A12535" w:rsidRDefault="00A3743D" w:rsidP="0014322B">
      <w:pPr>
        <w:pStyle w:val="H2bodytext"/>
        <w:rPr>
          <w:rStyle w:val="Code"/>
        </w:rPr>
      </w:pPr>
      <w:r w:rsidRPr="00CC0CB0">
        <w:rPr>
          <w:rStyle w:val="Code"/>
        </w:rPr>
        <w:t xml:space="preserve">&lt;b&gt;Hello </w:t>
      </w:r>
      <w:proofErr w:type="gramStart"/>
      <w:r w:rsidRPr="00CC0CB0">
        <w:rPr>
          <w:rStyle w:val="Code"/>
        </w:rPr>
        <w:t>{!$</w:t>
      </w:r>
      <w:proofErr w:type="spellStart"/>
      <w:r w:rsidRPr="00CC0CB0">
        <w:rPr>
          <w:rStyle w:val="Code"/>
        </w:rPr>
        <w:t>User.FirstName</w:t>
      </w:r>
      <w:proofErr w:type="spellEnd"/>
      <w:proofErr w:type="gramEnd"/>
      <w:r w:rsidRPr="00CC0CB0">
        <w:rPr>
          <w:rStyle w:val="Code"/>
        </w:rPr>
        <w:t>}!&lt;/b&gt; &lt;</w:t>
      </w:r>
      <w:proofErr w:type="spellStart"/>
      <w:r w:rsidRPr="00CC0CB0">
        <w:rPr>
          <w:rStyle w:val="Code"/>
        </w:rPr>
        <w:t>br</w:t>
      </w:r>
      <w:proofErr w:type="spellEnd"/>
      <w:r w:rsidRPr="00CC0CB0">
        <w:rPr>
          <w:rStyle w:val="Code"/>
        </w:rPr>
        <w:t>/&gt; &lt;</w:t>
      </w:r>
      <w:proofErr w:type="spellStart"/>
      <w:r w:rsidRPr="00CC0CB0">
        <w:rPr>
          <w:rStyle w:val="Code"/>
        </w:rPr>
        <w:t>br</w:t>
      </w:r>
      <w:proofErr w:type="spellEnd"/>
      <w:r w:rsidRPr="00CC0CB0">
        <w:rPr>
          <w:rStyle w:val="Code"/>
        </w:rPr>
        <w:t>/&gt;</w:t>
      </w:r>
    </w:p>
    <w:p w:rsidR="00A3743D" w:rsidRDefault="00A3743D" w:rsidP="0024104D">
      <w:pPr>
        <w:pStyle w:val="Heading2"/>
      </w:pPr>
      <w:r>
        <w:t xml:space="preserve">Add the Chatter feed to the page using the </w:t>
      </w:r>
      <w:r w:rsidRPr="00CC0CB0">
        <w:rPr>
          <w:rStyle w:val="Code"/>
        </w:rPr>
        <w:t>&lt;</w:t>
      </w:r>
      <w:proofErr w:type="spellStart"/>
      <w:proofErr w:type="gramStart"/>
      <w:r w:rsidRPr="00CC0CB0">
        <w:rPr>
          <w:rStyle w:val="Code"/>
        </w:rPr>
        <w:t>chatter:feed</w:t>
      </w:r>
      <w:proofErr w:type="spellEnd"/>
      <w:proofErr w:type="gramEnd"/>
      <w:r w:rsidRPr="00CC0CB0">
        <w:rPr>
          <w:rStyle w:val="Code"/>
        </w:rPr>
        <w:t>&gt;</w:t>
      </w:r>
      <w:r>
        <w:t xml:space="preserve"> component and c</w:t>
      </w:r>
      <w:r w:rsidRPr="000A7B8D">
        <w:t xml:space="preserve">lick </w:t>
      </w:r>
      <w:r>
        <w:t>s</w:t>
      </w:r>
      <w:r w:rsidRPr="00F745C6">
        <w:t>ave</w:t>
      </w:r>
      <w:r>
        <w:t>.</w:t>
      </w:r>
    </w:p>
    <w:p w:rsidR="00A3743D" w:rsidRDefault="00A3743D" w:rsidP="0014322B">
      <w:pPr>
        <w:pStyle w:val="H2bodytext"/>
        <w:rPr>
          <w:rStyle w:val="Code"/>
        </w:rPr>
      </w:pPr>
      <w:r w:rsidRPr="006A64CD">
        <w:rPr>
          <w:rStyle w:val="Code"/>
        </w:rPr>
        <w:t>&lt;</w:t>
      </w:r>
      <w:proofErr w:type="spellStart"/>
      <w:proofErr w:type="gramStart"/>
      <w:r w:rsidRPr="006A64CD">
        <w:rPr>
          <w:rStyle w:val="Code"/>
        </w:rPr>
        <w:t>chatter:feed</w:t>
      </w:r>
      <w:proofErr w:type="spellEnd"/>
      <w:proofErr w:type="gramEnd"/>
      <w:r w:rsidRPr="006A64CD">
        <w:rPr>
          <w:rStyle w:val="Code"/>
        </w:rPr>
        <w:t xml:space="preserve"> </w:t>
      </w:r>
      <w:proofErr w:type="spellStart"/>
      <w:r w:rsidRPr="006A64CD">
        <w:rPr>
          <w:rStyle w:val="Code"/>
        </w:rPr>
        <w:t>entityId</w:t>
      </w:r>
      <w:proofErr w:type="spellEnd"/>
      <w:r w:rsidRPr="006A64CD">
        <w:rPr>
          <w:rStyle w:val="Code"/>
        </w:rPr>
        <w:t>="{!Offer__c.id}" rendered="true"/&gt;</w:t>
      </w:r>
    </w:p>
    <w:p w:rsidR="009F5C6F" w:rsidRDefault="009F5C6F" w:rsidP="009F5C6F">
      <w:pPr>
        <w:pStyle w:val="Heading2"/>
      </w:pPr>
      <w:r w:rsidRPr="009F5C6F">
        <w:t>Add</w:t>
      </w:r>
      <w:r>
        <w:t xml:space="preserve"> the </w:t>
      </w:r>
      <w:r w:rsidRPr="009F5C6F">
        <w:rPr>
          <w:rStyle w:val="Code"/>
        </w:rPr>
        <w:t>&lt;</w:t>
      </w:r>
      <w:proofErr w:type="spellStart"/>
      <w:proofErr w:type="gramStart"/>
      <w:r w:rsidRPr="009F5C6F">
        <w:rPr>
          <w:rStyle w:val="Code"/>
        </w:rPr>
        <w:t>apex:pageMessages</w:t>
      </w:r>
      <w:proofErr w:type="spellEnd"/>
      <w:proofErr w:type="gramEnd"/>
      <w:r w:rsidRPr="009F5C6F">
        <w:rPr>
          <w:rStyle w:val="Code"/>
        </w:rPr>
        <w:t>&gt;</w:t>
      </w:r>
      <w:r>
        <w:t xml:space="preserve"> component to display any system messages on the page.</w:t>
      </w:r>
    </w:p>
    <w:p w:rsidR="009F5C6F" w:rsidRPr="006A64CD" w:rsidRDefault="009F5C6F" w:rsidP="009F5C6F">
      <w:pPr>
        <w:pStyle w:val="H2bodytext"/>
        <w:rPr>
          <w:rStyle w:val="Code"/>
        </w:rPr>
      </w:pPr>
      <w:r w:rsidRPr="009F5C6F">
        <w:rPr>
          <w:rStyle w:val="Code"/>
        </w:rPr>
        <w:t>&lt;</w:t>
      </w:r>
      <w:proofErr w:type="spellStart"/>
      <w:proofErr w:type="gramStart"/>
      <w:r w:rsidRPr="009F5C6F">
        <w:rPr>
          <w:rStyle w:val="Code"/>
        </w:rPr>
        <w:t>apex:pageMessages</w:t>
      </w:r>
      <w:proofErr w:type="spellEnd"/>
      <w:proofErr w:type="gramEnd"/>
      <w:r w:rsidRPr="009F5C6F">
        <w:rPr>
          <w:rStyle w:val="Code"/>
        </w:rPr>
        <w:t xml:space="preserve"> /&gt;</w:t>
      </w:r>
    </w:p>
    <w:p w:rsidR="00A3743D" w:rsidRDefault="00A3743D" w:rsidP="0024104D">
      <w:pPr>
        <w:pStyle w:val="Heading2"/>
      </w:pPr>
      <w:r w:rsidRPr="00B0449A">
        <w:t xml:space="preserve">Add the </w:t>
      </w:r>
      <w:r w:rsidRPr="00CC0CB0">
        <w:rPr>
          <w:rStyle w:val="Code"/>
        </w:rPr>
        <w:t>&lt;</w:t>
      </w:r>
      <w:proofErr w:type="spellStart"/>
      <w:proofErr w:type="gramStart"/>
      <w:r w:rsidRPr="00CC0CB0">
        <w:rPr>
          <w:rStyle w:val="Code"/>
        </w:rPr>
        <w:t>apex:form</w:t>
      </w:r>
      <w:proofErr w:type="spellEnd"/>
      <w:proofErr w:type="gramEnd"/>
      <w:r w:rsidRPr="00CC0CB0">
        <w:rPr>
          <w:rStyle w:val="Code"/>
        </w:rPr>
        <w:t>&gt;</w:t>
      </w:r>
      <w:r w:rsidRPr="00B0449A">
        <w:t xml:space="preserve"> component to begin creating the Quick Edit section.</w:t>
      </w:r>
    </w:p>
    <w:p w:rsidR="00A3743D" w:rsidRPr="00B0449A" w:rsidRDefault="00A3743D" w:rsidP="0024104D">
      <w:pPr>
        <w:pStyle w:val="Heading2"/>
      </w:pPr>
      <w:r>
        <w:t xml:space="preserve">Add the page block section using the </w:t>
      </w:r>
      <w:r w:rsidRPr="00CC0CB0">
        <w:rPr>
          <w:rStyle w:val="Code"/>
        </w:rPr>
        <w:t>&lt;</w:t>
      </w:r>
      <w:proofErr w:type="spellStart"/>
      <w:proofErr w:type="gramStart"/>
      <w:r w:rsidRPr="00CC0CB0">
        <w:rPr>
          <w:rStyle w:val="Code"/>
        </w:rPr>
        <w:t>apex:pageBlock</w:t>
      </w:r>
      <w:proofErr w:type="spellEnd"/>
      <w:proofErr w:type="gramEnd"/>
      <w:r w:rsidRPr="00CC0CB0">
        <w:rPr>
          <w:rStyle w:val="Code"/>
        </w:rPr>
        <w:t>&gt;</w:t>
      </w:r>
      <w:r>
        <w:t xml:space="preserve"> component and c</w:t>
      </w:r>
      <w:r w:rsidRPr="000A7B8D">
        <w:t xml:space="preserve">lick </w:t>
      </w:r>
      <w:r>
        <w:t>s</w:t>
      </w:r>
      <w:r w:rsidRPr="00F745C6">
        <w:t>ave</w:t>
      </w:r>
      <w:r>
        <w:t xml:space="preserve">. </w:t>
      </w:r>
    </w:p>
    <w:p w:rsidR="00A3743D" w:rsidRPr="00A12535" w:rsidRDefault="00A3743D" w:rsidP="0014322B">
      <w:pPr>
        <w:pStyle w:val="H2bodytext"/>
        <w:rPr>
          <w:rStyle w:val="Code"/>
        </w:rPr>
      </w:pPr>
      <w:r w:rsidRPr="00CC0CB0">
        <w:rPr>
          <w:rStyle w:val="Code"/>
        </w:rPr>
        <w:t>&lt;</w:t>
      </w:r>
      <w:proofErr w:type="spellStart"/>
      <w:proofErr w:type="gramStart"/>
      <w:r w:rsidRPr="00CC0CB0">
        <w:rPr>
          <w:rStyle w:val="Code"/>
        </w:rPr>
        <w:t>apex:pageBlock</w:t>
      </w:r>
      <w:proofErr w:type="spellEnd"/>
      <w:proofErr w:type="gramEnd"/>
      <w:r w:rsidRPr="00CC0CB0">
        <w:rPr>
          <w:rStyle w:val="Code"/>
        </w:rPr>
        <w:t xml:space="preserve"> title="Quick Edit"&gt;</w:t>
      </w:r>
    </w:p>
    <w:p w:rsidR="00A3743D" w:rsidRDefault="00A3743D" w:rsidP="0024104D">
      <w:pPr>
        <w:pStyle w:val="Heading2"/>
      </w:pPr>
      <w:r w:rsidRPr="00990B6B">
        <w:t>Using the component reference</w:t>
      </w:r>
      <w:r>
        <w:t>,</w:t>
      </w:r>
      <w:r w:rsidRPr="00990B6B">
        <w:t xml:space="preserve"> copy the usage of the </w:t>
      </w:r>
      <w:r w:rsidRPr="00CC0CB0">
        <w:rPr>
          <w:rStyle w:val="Code"/>
        </w:rPr>
        <w:t>&lt;</w:t>
      </w:r>
      <w:proofErr w:type="spellStart"/>
      <w:proofErr w:type="gramStart"/>
      <w:r w:rsidRPr="00CC0CB0">
        <w:rPr>
          <w:rStyle w:val="Code"/>
        </w:rPr>
        <w:t>apex:pageBlockSection</w:t>
      </w:r>
      <w:proofErr w:type="spellEnd"/>
      <w:proofErr w:type="gramEnd"/>
      <w:r w:rsidRPr="00CC0CB0">
        <w:rPr>
          <w:rStyle w:val="Code"/>
        </w:rPr>
        <w:t>&gt;</w:t>
      </w:r>
      <w:r w:rsidRPr="00990B6B">
        <w:t xml:space="preserve"> component and paste it within the </w:t>
      </w:r>
      <w:r w:rsidRPr="00CC0CB0">
        <w:rPr>
          <w:rStyle w:val="Code"/>
        </w:rPr>
        <w:t>&lt;</w:t>
      </w:r>
      <w:proofErr w:type="spellStart"/>
      <w:r w:rsidRPr="00CC0CB0">
        <w:rPr>
          <w:rStyle w:val="Code"/>
        </w:rPr>
        <w:t>apex:pageBlock</w:t>
      </w:r>
      <w:proofErr w:type="spellEnd"/>
      <w:r w:rsidRPr="00CC0CB0">
        <w:rPr>
          <w:rStyle w:val="Code"/>
        </w:rPr>
        <w:t>&gt;</w:t>
      </w:r>
      <w:r w:rsidRPr="00990B6B">
        <w:t xml:space="preserve"> component.</w:t>
      </w:r>
    </w:p>
    <w:p w:rsidR="00A3743D" w:rsidRDefault="00A3743D" w:rsidP="0024104D">
      <w:pPr>
        <w:pStyle w:val="Heading2"/>
      </w:pPr>
      <w:r>
        <w:t xml:space="preserve">Remove the title and change the column number to </w:t>
      </w:r>
      <w:r w:rsidRPr="00CC0CB0">
        <w:rPr>
          <w:rStyle w:val="Data"/>
        </w:rPr>
        <w:t>3</w:t>
      </w:r>
      <w:r>
        <w:t xml:space="preserve"> on the </w:t>
      </w:r>
      <w:r w:rsidRPr="00CC0CB0">
        <w:rPr>
          <w:rStyle w:val="Code"/>
        </w:rPr>
        <w:t>&lt;</w:t>
      </w:r>
      <w:proofErr w:type="spellStart"/>
      <w:proofErr w:type="gramStart"/>
      <w:r w:rsidRPr="00CC0CB0">
        <w:rPr>
          <w:rStyle w:val="Code"/>
        </w:rPr>
        <w:t>apex:pageBlockSection</w:t>
      </w:r>
      <w:proofErr w:type="spellEnd"/>
      <w:proofErr w:type="gramEnd"/>
      <w:r w:rsidRPr="00CC0CB0">
        <w:rPr>
          <w:rStyle w:val="Code"/>
        </w:rPr>
        <w:t xml:space="preserve">&gt; </w:t>
      </w:r>
      <w:r w:rsidRPr="00990B6B">
        <w:t>component.</w:t>
      </w:r>
    </w:p>
    <w:p w:rsidR="00A3743D" w:rsidRDefault="00A3743D" w:rsidP="0024104D">
      <w:pPr>
        <w:pStyle w:val="Heading2"/>
      </w:pPr>
      <w:r>
        <w:t xml:space="preserve">Change the input field components to reference the </w:t>
      </w:r>
      <w:r w:rsidRPr="0026495B">
        <w:rPr>
          <w:rStyle w:val="FieldLabels"/>
        </w:rPr>
        <w:t>Offer Expiration Date</w:t>
      </w:r>
      <w:r>
        <w:t xml:space="preserve"> and </w:t>
      </w:r>
      <w:r w:rsidRPr="0026495B">
        <w:rPr>
          <w:rStyle w:val="FieldLabels"/>
        </w:rPr>
        <w:t>Offer Status</w:t>
      </w:r>
      <w:r>
        <w:t xml:space="preserve"> fields and c</w:t>
      </w:r>
      <w:r w:rsidRPr="000A7B8D">
        <w:t xml:space="preserve">lick </w:t>
      </w:r>
      <w:r w:rsidR="00865168" w:rsidRPr="00204DCF">
        <w:rPr>
          <w:rStyle w:val="ButtonLabels"/>
        </w:rPr>
        <w:t>Save</w:t>
      </w:r>
      <w:r>
        <w:t xml:space="preserve">. </w:t>
      </w:r>
    </w:p>
    <w:p w:rsidR="00A3743D" w:rsidRPr="00F86923" w:rsidRDefault="00A3743D" w:rsidP="0014322B">
      <w:pPr>
        <w:pStyle w:val="H2bodytext"/>
        <w:rPr>
          <w:rStyle w:val="Code"/>
        </w:rPr>
      </w:pPr>
      <w:r w:rsidRPr="00CC0CB0">
        <w:rPr>
          <w:rStyle w:val="Code"/>
        </w:rPr>
        <w:t>&lt;</w:t>
      </w:r>
      <w:proofErr w:type="spellStart"/>
      <w:proofErr w:type="gramStart"/>
      <w:r w:rsidRPr="00CC0CB0">
        <w:rPr>
          <w:rStyle w:val="Code"/>
        </w:rPr>
        <w:t>apex:inputField</w:t>
      </w:r>
      <w:proofErr w:type="spellEnd"/>
      <w:proofErr w:type="gramEnd"/>
      <w:r w:rsidRPr="00CC0CB0">
        <w:rPr>
          <w:rStyle w:val="Code"/>
        </w:rPr>
        <w:t xml:space="preserve"> value="{!</w:t>
      </w:r>
      <w:proofErr w:type="spellStart"/>
      <w:r w:rsidRPr="006A64CD">
        <w:rPr>
          <w:rStyle w:val="Code"/>
        </w:rPr>
        <w:t>Offer__c</w:t>
      </w:r>
      <w:r w:rsidRPr="00CC0CB0">
        <w:rPr>
          <w:rStyle w:val="Code"/>
        </w:rPr>
        <w:t>.Status__c</w:t>
      </w:r>
      <w:proofErr w:type="spellEnd"/>
      <w:r w:rsidRPr="00CC0CB0">
        <w:rPr>
          <w:rStyle w:val="Code"/>
        </w:rPr>
        <w:t>}"/&gt;</w:t>
      </w:r>
      <w:r>
        <w:rPr>
          <w:rStyle w:val="Code"/>
        </w:rPr>
        <w:br/>
      </w:r>
      <w:r w:rsidRPr="00CC0CB0">
        <w:rPr>
          <w:rStyle w:val="Code"/>
        </w:rPr>
        <w:t>&lt;</w:t>
      </w:r>
      <w:proofErr w:type="spellStart"/>
      <w:r w:rsidRPr="00CC0CB0">
        <w:rPr>
          <w:rStyle w:val="Code"/>
        </w:rPr>
        <w:t>apex:inputField</w:t>
      </w:r>
      <w:proofErr w:type="spellEnd"/>
      <w:r w:rsidRPr="00CC0CB0">
        <w:rPr>
          <w:rStyle w:val="Code"/>
        </w:rPr>
        <w:t xml:space="preserve"> value="{!</w:t>
      </w:r>
      <w:proofErr w:type="spellStart"/>
      <w:r w:rsidRPr="006A64CD">
        <w:rPr>
          <w:rStyle w:val="Code"/>
        </w:rPr>
        <w:t>Offer__c</w:t>
      </w:r>
      <w:r w:rsidRPr="00CC0CB0">
        <w:rPr>
          <w:rStyle w:val="Code"/>
        </w:rPr>
        <w:t>.Offer_Expiration_Date__c</w:t>
      </w:r>
      <w:proofErr w:type="spellEnd"/>
      <w:r w:rsidRPr="00CC0CB0">
        <w:rPr>
          <w:rStyle w:val="Code"/>
        </w:rPr>
        <w:t>}"/&gt;</w:t>
      </w:r>
    </w:p>
    <w:p w:rsidR="00A3743D" w:rsidRDefault="00A3743D" w:rsidP="0024104D">
      <w:pPr>
        <w:pStyle w:val="Heading2"/>
      </w:pPr>
      <w:r>
        <w:t xml:space="preserve">Add the </w:t>
      </w:r>
      <w:r w:rsidRPr="00204DCF">
        <w:rPr>
          <w:rStyle w:val="ButtonLabels"/>
        </w:rPr>
        <w:t>Save</w:t>
      </w:r>
      <w:r>
        <w:t xml:space="preserve"> button using the </w:t>
      </w:r>
      <w:r w:rsidRPr="00CC0CB0">
        <w:rPr>
          <w:rStyle w:val="Code"/>
        </w:rPr>
        <w:t>&lt;</w:t>
      </w:r>
      <w:proofErr w:type="spellStart"/>
      <w:proofErr w:type="gramStart"/>
      <w:r w:rsidRPr="00CC0CB0">
        <w:rPr>
          <w:rStyle w:val="Code"/>
        </w:rPr>
        <w:t>apex:commandButton</w:t>
      </w:r>
      <w:proofErr w:type="spellEnd"/>
      <w:proofErr w:type="gramEnd"/>
      <w:r w:rsidRPr="00CC0CB0">
        <w:rPr>
          <w:rStyle w:val="Code"/>
        </w:rPr>
        <w:t>&gt;</w:t>
      </w:r>
      <w:r>
        <w:t xml:space="preserve"> component.</w:t>
      </w:r>
    </w:p>
    <w:p w:rsidR="00A3743D" w:rsidRPr="00F86923" w:rsidRDefault="00A3743D" w:rsidP="0014322B">
      <w:pPr>
        <w:pStyle w:val="H2bodytext"/>
        <w:rPr>
          <w:rStyle w:val="Code"/>
        </w:rPr>
      </w:pPr>
      <w:r w:rsidRPr="00CC0CB0">
        <w:rPr>
          <w:rStyle w:val="Code"/>
        </w:rPr>
        <w:t>&lt;</w:t>
      </w:r>
      <w:proofErr w:type="spellStart"/>
      <w:proofErr w:type="gramStart"/>
      <w:r w:rsidRPr="00CC0CB0">
        <w:rPr>
          <w:rStyle w:val="Code"/>
        </w:rPr>
        <w:t>apex:commandButton</w:t>
      </w:r>
      <w:proofErr w:type="spellEnd"/>
      <w:proofErr w:type="gramEnd"/>
      <w:r w:rsidRPr="00CC0CB0">
        <w:rPr>
          <w:rStyle w:val="Code"/>
        </w:rPr>
        <w:t xml:space="preserve"> action="{!save}" value="Update"/&gt;</w:t>
      </w:r>
    </w:p>
    <w:p w:rsidR="00A3743D" w:rsidRDefault="00A3743D" w:rsidP="0024104D">
      <w:pPr>
        <w:pStyle w:val="Heading2"/>
      </w:pPr>
      <w:r>
        <w:lastRenderedPageBreak/>
        <w:t>Make sure all components have both open and closing components and c</w:t>
      </w:r>
      <w:r w:rsidRPr="000A7B8D">
        <w:t xml:space="preserve">lick </w:t>
      </w:r>
      <w:r w:rsidR="00865168" w:rsidRPr="00204DCF">
        <w:rPr>
          <w:rStyle w:val="ButtonLabels"/>
        </w:rPr>
        <w:t>Save</w:t>
      </w:r>
      <w:r>
        <w:t>.</w:t>
      </w:r>
    </w:p>
    <w:p w:rsidR="00A3743D" w:rsidRDefault="00A3743D" w:rsidP="00754C1C">
      <w:pPr>
        <w:pStyle w:val="Heading1"/>
        <w:keepNext/>
      </w:pPr>
      <w:r>
        <w:t>Hide the related lists on the page.</w:t>
      </w:r>
    </w:p>
    <w:p w:rsidR="00A3743D" w:rsidRDefault="00A3743D" w:rsidP="0024104D">
      <w:pPr>
        <w:pStyle w:val="Heading2"/>
      </w:pPr>
      <w:r>
        <w:t xml:space="preserve">Add the </w:t>
      </w:r>
      <w:r w:rsidRPr="00CC0CB0">
        <w:rPr>
          <w:rStyle w:val="Code"/>
        </w:rPr>
        <w:t>&lt;</w:t>
      </w:r>
      <w:proofErr w:type="spellStart"/>
      <w:proofErr w:type="gramStart"/>
      <w:r w:rsidRPr="00CC0CB0">
        <w:rPr>
          <w:rStyle w:val="Code"/>
        </w:rPr>
        <w:t>apex:detail</w:t>
      </w:r>
      <w:proofErr w:type="spellEnd"/>
      <w:proofErr w:type="gramEnd"/>
      <w:r w:rsidRPr="00CC0CB0">
        <w:rPr>
          <w:rStyle w:val="Code"/>
        </w:rPr>
        <w:t>&gt;</w:t>
      </w:r>
      <w:r>
        <w:t xml:space="preserve"> component after the </w:t>
      </w:r>
      <w:r w:rsidRPr="00FC6D45">
        <w:rPr>
          <w:rFonts w:ascii="Courier New" w:hAnsi="Courier New" w:cs="Courier New"/>
        </w:rPr>
        <w:t>&lt;</w:t>
      </w:r>
      <w:proofErr w:type="spellStart"/>
      <w:r w:rsidRPr="00FC6D45">
        <w:rPr>
          <w:rFonts w:ascii="Courier New" w:hAnsi="Courier New" w:cs="Courier New"/>
        </w:rPr>
        <w:t>apex:form</w:t>
      </w:r>
      <w:proofErr w:type="spellEnd"/>
      <w:r w:rsidRPr="00FC6D45">
        <w:rPr>
          <w:rFonts w:ascii="Courier New" w:hAnsi="Courier New" w:cs="Courier New"/>
        </w:rPr>
        <w:t>&gt;</w:t>
      </w:r>
      <w:r>
        <w:t xml:space="preserve"> component to display the rest of the Detail page. </w:t>
      </w:r>
    </w:p>
    <w:p w:rsidR="00A3743D" w:rsidRDefault="00A3743D" w:rsidP="0024104D">
      <w:pPr>
        <w:pStyle w:val="Heading2"/>
      </w:pPr>
      <w:r>
        <w:t xml:space="preserve">Add the </w:t>
      </w:r>
      <w:proofErr w:type="spellStart"/>
      <w:r w:rsidRPr="00CC0CB0">
        <w:rPr>
          <w:rStyle w:val="Code"/>
        </w:rPr>
        <w:t>relatedList</w:t>
      </w:r>
      <w:proofErr w:type="spellEnd"/>
      <w:r>
        <w:t xml:space="preserve"> attribute to the component and set it to </w:t>
      </w:r>
      <w:r>
        <w:rPr>
          <w:rStyle w:val="PicklistValues"/>
        </w:rPr>
        <w:t>f</w:t>
      </w:r>
      <w:r w:rsidRPr="00CC0CB0">
        <w:rPr>
          <w:rStyle w:val="PicklistValues"/>
        </w:rPr>
        <w:t>alse</w:t>
      </w:r>
      <w:r>
        <w:t>.</w:t>
      </w:r>
    </w:p>
    <w:p w:rsidR="008D5C55" w:rsidRPr="008D5C55" w:rsidRDefault="008D5C55" w:rsidP="008D5C55">
      <w:pPr>
        <w:pStyle w:val="H2bodytext"/>
        <w:rPr>
          <w:rStyle w:val="Code"/>
        </w:rPr>
      </w:pPr>
      <w:r w:rsidRPr="008D5C55">
        <w:rPr>
          <w:rStyle w:val="Code"/>
        </w:rPr>
        <w:t>&lt;</w:t>
      </w:r>
      <w:proofErr w:type="spellStart"/>
      <w:proofErr w:type="gramStart"/>
      <w:r w:rsidRPr="008D5C55">
        <w:rPr>
          <w:rStyle w:val="Code"/>
        </w:rPr>
        <w:t>apex:detail</w:t>
      </w:r>
      <w:proofErr w:type="spellEnd"/>
      <w:proofErr w:type="gramEnd"/>
      <w:r w:rsidRPr="008D5C55">
        <w:rPr>
          <w:rStyle w:val="Code"/>
        </w:rPr>
        <w:t xml:space="preserve"> </w:t>
      </w:r>
      <w:proofErr w:type="spellStart"/>
      <w:r w:rsidRPr="008D5C55">
        <w:rPr>
          <w:rStyle w:val="Code"/>
        </w:rPr>
        <w:t>relatedList</w:t>
      </w:r>
      <w:proofErr w:type="spellEnd"/>
      <w:r w:rsidRPr="008D5C55">
        <w:rPr>
          <w:rStyle w:val="Code"/>
        </w:rPr>
        <w:t>="false"/&gt;</w:t>
      </w:r>
    </w:p>
    <w:p w:rsidR="00A3743D" w:rsidRPr="00990B6B" w:rsidRDefault="00A3743D" w:rsidP="0024104D">
      <w:pPr>
        <w:pStyle w:val="Heading2"/>
      </w:pPr>
      <w:r>
        <w:t xml:space="preserve">Save the page. </w:t>
      </w:r>
    </w:p>
    <w:p w:rsidR="00A3743D" w:rsidRPr="00477866" w:rsidRDefault="00A3743D" w:rsidP="0024104D">
      <w:pPr>
        <w:pStyle w:val="Heading1"/>
      </w:pPr>
      <w:r w:rsidRPr="00477866">
        <w:t xml:space="preserve">Test the </w:t>
      </w:r>
      <w:r>
        <w:t xml:space="preserve">new </w:t>
      </w:r>
      <w:r w:rsidRPr="00477866">
        <w:t>page.</w:t>
      </w:r>
    </w:p>
    <w:p w:rsidR="00A3743D" w:rsidRDefault="00A3743D" w:rsidP="0024104D">
      <w:pPr>
        <w:pStyle w:val="Heading2"/>
      </w:pPr>
      <w:r w:rsidRPr="000A7B8D">
        <w:t xml:space="preserve">Click the </w:t>
      </w:r>
      <w:r>
        <w:t>Offers</w:t>
      </w:r>
      <w:r w:rsidRPr="000A7B8D">
        <w:t xml:space="preserve"> tab</w:t>
      </w:r>
      <w:r>
        <w:t>.</w:t>
      </w:r>
    </w:p>
    <w:p w:rsidR="00A3743D" w:rsidRDefault="00A3743D" w:rsidP="0024104D">
      <w:pPr>
        <w:pStyle w:val="Heading2"/>
      </w:pPr>
      <w:r>
        <w:t>Open an available offer. Does the new Quick Edit section appear?</w:t>
      </w: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24104D">
      <w:pPr>
        <w:pStyle w:val="Heading2"/>
      </w:pPr>
      <w:r>
        <w:t xml:space="preserve">Change the status of an offer and click </w:t>
      </w:r>
      <w:r w:rsidRPr="00204DCF">
        <w:rPr>
          <w:rStyle w:val="ButtonLabels"/>
        </w:rPr>
        <w:t>Update</w:t>
      </w:r>
      <w:r>
        <w:t>. Does the Offer record update?</w:t>
      </w: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7F1E27" w:rsidRDefault="007F1E27" w:rsidP="007F1E27">
      <w:pPr>
        <w:pStyle w:val="ExerciseTitle"/>
        <w:pageBreakBefore/>
      </w:pPr>
      <w:bookmarkStart w:id="194" w:name="_Toc440875435"/>
      <w:bookmarkStart w:id="195" w:name="_Toc352076975"/>
      <w:r>
        <w:lastRenderedPageBreak/>
        <w:t>1</w:t>
      </w:r>
      <w:r w:rsidR="002262B2">
        <w:t>7</w:t>
      </w:r>
      <w:r>
        <w:t>-6: C</w:t>
      </w:r>
      <w:r w:rsidR="00B80AA0">
        <w:t>reate the Candidate Page</w:t>
      </w:r>
      <w:bookmarkEnd w:id="194"/>
    </w:p>
    <w:p w:rsidR="00EE2976" w:rsidRPr="000A7B8D" w:rsidRDefault="00EE2976" w:rsidP="00EE2976">
      <w:pPr>
        <w:pStyle w:val="GoalTskTimeInstr"/>
        <w:rPr>
          <w:rStyle w:val="FieldLabels"/>
          <w:b/>
          <w:bCs w:val="0"/>
        </w:rPr>
      </w:pPr>
      <w:r w:rsidRPr="000A7B8D">
        <w:rPr>
          <w:rStyle w:val="FieldLabels"/>
          <w:b/>
          <w:bCs w:val="0"/>
        </w:rPr>
        <w:t>Scenario:</w:t>
      </w:r>
    </w:p>
    <w:p w:rsidR="00EE2976" w:rsidRPr="000A7B8D" w:rsidRDefault="00EE2976" w:rsidP="00EE2976">
      <w:pPr>
        <w:pStyle w:val="BodyText"/>
      </w:pPr>
      <w:r w:rsidRPr="000A7B8D">
        <w:t xml:space="preserve">Universal Containers </w:t>
      </w:r>
      <w:r>
        <w:t xml:space="preserve">would like the name and picture of the candidate to display at the top of the candidate page. </w:t>
      </w:r>
    </w:p>
    <w:p w:rsidR="00B80AA0" w:rsidRDefault="00B80AA0" w:rsidP="00B80AA0">
      <w:pPr>
        <w:pStyle w:val="GoalTskTimeInstr"/>
      </w:pPr>
      <w:r>
        <w:t>Goal:</w:t>
      </w:r>
    </w:p>
    <w:p w:rsidR="00B80AA0" w:rsidRDefault="006E3C1D" w:rsidP="00B80AA0">
      <w:pPr>
        <w:pStyle w:val="BodyText"/>
      </w:pPr>
      <w:r>
        <w:t>Create the c</w:t>
      </w:r>
      <w:r w:rsidR="00B80AA0">
        <w:t>andidate Visualforce page.</w:t>
      </w:r>
    </w:p>
    <w:p w:rsidR="00B80AA0" w:rsidRDefault="00B80AA0" w:rsidP="00B80AA0">
      <w:pPr>
        <w:pStyle w:val="GoalTskTimeInstr"/>
      </w:pPr>
      <w:r>
        <w:t>Task</w:t>
      </w:r>
      <w:r w:rsidR="007536D3">
        <w:t>s</w:t>
      </w:r>
      <w:r>
        <w:t>:</w:t>
      </w:r>
    </w:p>
    <w:p w:rsidR="00B80AA0" w:rsidRDefault="00AB268A" w:rsidP="00FD0DFD">
      <w:pPr>
        <w:pStyle w:val="Heading1"/>
        <w:numPr>
          <w:ilvl w:val="0"/>
          <w:numId w:val="103"/>
        </w:numPr>
      </w:pPr>
      <w:r>
        <w:t>Create the c</w:t>
      </w:r>
      <w:r w:rsidR="00970A64">
        <w:t>andidate page</w:t>
      </w:r>
      <w:r w:rsidR="00B80AA0">
        <w:t>.</w:t>
      </w:r>
    </w:p>
    <w:p w:rsidR="00B80AA0" w:rsidRDefault="00970A64" w:rsidP="00B80AA0">
      <w:pPr>
        <w:pStyle w:val="Heading1"/>
      </w:pPr>
      <w:r>
        <w:t>Add the needed components to display the candidate's name and picture</w:t>
      </w:r>
      <w:r w:rsidR="00B80AA0">
        <w:t>.</w:t>
      </w:r>
    </w:p>
    <w:p w:rsidR="00970A64" w:rsidRDefault="00970A64" w:rsidP="00B80AA0">
      <w:pPr>
        <w:pStyle w:val="Heading1"/>
      </w:pPr>
      <w:r>
        <w:t>Complete the page.</w:t>
      </w:r>
    </w:p>
    <w:p w:rsidR="00970A64" w:rsidRDefault="00970A64" w:rsidP="00B80AA0">
      <w:pPr>
        <w:pStyle w:val="Heading1"/>
      </w:pPr>
      <w:r>
        <w:t>Override the standard candidate page.</w:t>
      </w:r>
    </w:p>
    <w:p w:rsidR="00B80AA0" w:rsidRDefault="00B80AA0" w:rsidP="00B80AA0">
      <w:pPr>
        <w:pStyle w:val="Heading1"/>
      </w:pPr>
      <w:r>
        <w:t>Test the new page.</w:t>
      </w:r>
    </w:p>
    <w:p w:rsidR="00B80AA0" w:rsidRPr="000A7B8D" w:rsidRDefault="00B80AA0" w:rsidP="00B80AA0">
      <w:pPr>
        <w:pStyle w:val="GoalTskTimeInstr"/>
      </w:pPr>
      <w:r w:rsidRPr="000A7B8D">
        <w:t>Time:</w:t>
      </w:r>
    </w:p>
    <w:p w:rsidR="00B80AA0" w:rsidRDefault="0017749D" w:rsidP="00B80AA0">
      <w:pPr>
        <w:pStyle w:val="BodyText"/>
      </w:pPr>
      <w:r>
        <w:t>20</w:t>
      </w:r>
      <w:r w:rsidR="00B80AA0" w:rsidRPr="000A7B8D">
        <w:t xml:space="preserve"> minutes</w:t>
      </w:r>
    </w:p>
    <w:p w:rsidR="00B80AA0" w:rsidRDefault="00B80AA0" w:rsidP="00B80AA0">
      <w:pPr>
        <w:pStyle w:val="SingleLine"/>
      </w:pPr>
    </w:p>
    <w:p w:rsidR="00B80AA0" w:rsidRDefault="00B80AA0" w:rsidP="00B80AA0">
      <w:pPr>
        <w:pStyle w:val="GoalTskTimeInstr"/>
      </w:pPr>
      <w:r w:rsidRPr="000A7B8D">
        <w:t>Instructions:</w:t>
      </w:r>
    </w:p>
    <w:p w:rsidR="00970A64" w:rsidRDefault="00970A64" w:rsidP="00FD0DFD">
      <w:pPr>
        <w:pStyle w:val="Heading1"/>
        <w:numPr>
          <w:ilvl w:val="0"/>
          <w:numId w:val="104"/>
        </w:numPr>
      </w:pPr>
      <w:r>
        <w:t>Create the candidate page.</w:t>
      </w:r>
    </w:p>
    <w:p w:rsidR="00A03754" w:rsidRDefault="00A03754" w:rsidP="00A03754">
      <w:pPr>
        <w:pStyle w:val="Heading2"/>
      </w:pPr>
      <w:r>
        <w:t xml:space="preserve">Add </w:t>
      </w:r>
      <w:r w:rsidRPr="006E3C1D">
        <w:rPr>
          <w:rStyle w:val="Data"/>
        </w:rPr>
        <w:t>/apex/candidate</w:t>
      </w:r>
      <w:r>
        <w:t xml:space="preserve"> to the URL. </w:t>
      </w:r>
    </w:p>
    <w:p w:rsidR="00A03754" w:rsidRDefault="00A03754" w:rsidP="00A03754">
      <w:pPr>
        <w:pStyle w:val="Heading2"/>
      </w:pPr>
      <w:r>
        <w:t xml:space="preserve">Click the </w:t>
      </w:r>
      <w:r w:rsidR="006E3C1D" w:rsidRPr="00204DCF">
        <w:rPr>
          <w:rStyle w:val="ButtonLabels"/>
        </w:rPr>
        <w:t>Create Page C</w:t>
      </w:r>
      <w:r w:rsidR="00281262" w:rsidRPr="00204DCF">
        <w:rPr>
          <w:rStyle w:val="ButtonLabels"/>
        </w:rPr>
        <w:t>andidate</w:t>
      </w:r>
      <w:r w:rsidR="00281262">
        <w:t xml:space="preserve"> link.</w:t>
      </w:r>
    </w:p>
    <w:p w:rsidR="00281262" w:rsidRDefault="00281262" w:rsidP="00A03754">
      <w:pPr>
        <w:pStyle w:val="Heading2"/>
      </w:pPr>
      <w:r>
        <w:t xml:space="preserve">Add the Candidate standard controller to the </w:t>
      </w:r>
      <w:r w:rsidRPr="00865168">
        <w:rPr>
          <w:rStyle w:val="Code"/>
        </w:rPr>
        <w:t>&lt;</w:t>
      </w:r>
      <w:proofErr w:type="spellStart"/>
      <w:proofErr w:type="gramStart"/>
      <w:r w:rsidRPr="00865168">
        <w:rPr>
          <w:rStyle w:val="Code"/>
        </w:rPr>
        <w:t>apex:page</w:t>
      </w:r>
      <w:proofErr w:type="spellEnd"/>
      <w:proofErr w:type="gramEnd"/>
      <w:r w:rsidRPr="00865168">
        <w:rPr>
          <w:rStyle w:val="Code"/>
        </w:rPr>
        <w:t>&gt;</w:t>
      </w:r>
      <w:r>
        <w:t xml:space="preserve"> component.</w:t>
      </w:r>
    </w:p>
    <w:p w:rsidR="00281262" w:rsidRPr="005E0F4C" w:rsidRDefault="00281262" w:rsidP="00281262">
      <w:pPr>
        <w:pStyle w:val="H2bodytext"/>
        <w:rPr>
          <w:rStyle w:val="Code"/>
          <w:lang w:val="fr-FR"/>
        </w:rPr>
      </w:pPr>
      <w:r w:rsidRPr="005E0F4C">
        <w:rPr>
          <w:rStyle w:val="Code"/>
          <w:lang w:val="fr-FR"/>
        </w:rPr>
        <w:t>&lt;</w:t>
      </w:r>
      <w:proofErr w:type="spellStart"/>
      <w:proofErr w:type="gramStart"/>
      <w:r w:rsidRPr="005E0F4C">
        <w:rPr>
          <w:rStyle w:val="Code"/>
          <w:lang w:val="fr-FR"/>
        </w:rPr>
        <w:t>apex:page</w:t>
      </w:r>
      <w:proofErr w:type="spellEnd"/>
      <w:proofErr w:type="gramEnd"/>
      <w:r w:rsidRPr="005E0F4C">
        <w:rPr>
          <w:rStyle w:val="Code"/>
          <w:lang w:val="fr-FR"/>
        </w:rPr>
        <w:t xml:space="preserve"> </w:t>
      </w:r>
      <w:proofErr w:type="spellStart"/>
      <w:r w:rsidRPr="005E0F4C">
        <w:rPr>
          <w:rStyle w:val="Code"/>
          <w:lang w:val="fr-FR"/>
        </w:rPr>
        <w:t>standardController</w:t>
      </w:r>
      <w:proofErr w:type="spellEnd"/>
      <w:r w:rsidRPr="005E0F4C">
        <w:rPr>
          <w:rStyle w:val="Code"/>
          <w:lang w:val="fr-FR"/>
        </w:rPr>
        <w:t>="</w:t>
      </w:r>
      <w:proofErr w:type="spellStart"/>
      <w:r w:rsidRPr="005E0F4C">
        <w:rPr>
          <w:rStyle w:val="Code"/>
          <w:lang w:val="fr-FR"/>
        </w:rPr>
        <w:t>Candidate__c</w:t>
      </w:r>
      <w:proofErr w:type="spellEnd"/>
      <w:r w:rsidRPr="005E0F4C">
        <w:rPr>
          <w:rStyle w:val="Code"/>
          <w:lang w:val="fr-FR"/>
        </w:rPr>
        <w:t>"&gt;</w:t>
      </w:r>
    </w:p>
    <w:p w:rsidR="00281262" w:rsidRPr="00522FCD" w:rsidRDefault="00281262" w:rsidP="00A03754">
      <w:pPr>
        <w:pStyle w:val="Heading2"/>
      </w:pPr>
      <w:r>
        <w:t>Save the page.</w:t>
      </w:r>
    </w:p>
    <w:p w:rsidR="00970A64" w:rsidRDefault="00970A64" w:rsidP="00970A64">
      <w:pPr>
        <w:pStyle w:val="Heading1"/>
      </w:pPr>
      <w:r>
        <w:t>Add the needed components to display the candidate's name and picture.</w:t>
      </w:r>
    </w:p>
    <w:p w:rsidR="00F72252" w:rsidRDefault="006D5461" w:rsidP="0092388F">
      <w:pPr>
        <w:pStyle w:val="Heading2"/>
      </w:pPr>
      <w:r>
        <w:t xml:space="preserve">Add the </w:t>
      </w:r>
      <w:r w:rsidRPr="00865168">
        <w:rPr>
          <w:rStyle w:val="Code"/>
        </w:rPr>
        <w:t>&lt;</w:t>
      </w:r>
      <w:proofErr w:type="spellStart"/>
      <w:proofErr w:type="gramStart"/>
      <w:r w:rsidRPr="00865168">
        <w:rPr>
          <w:rStyle w:val="Code"/>
        </w:rPr>
        <w:t>apex:pageMessage</w:t>
      </w:r>
      <w:r w:rsidR="0048536B">
        <w:rPr>
          <w:rStyle w:val="Code"/>
        </w:rPr>
        <w:t>s</w:t>
      </w:r>
      <w:proofErr w:type="spellEnd"/>
      <w:proofErr w:type="gramEnd"/>
      <w:r w:rsidRPr="00865168">
        <w:rPr>
          <w:rStyle w:val="Code"/>
        </w:rPr>
        <w:t>&gt;</w:t>
      </w:r>
      <w:r>
        <w:t xml:space="preserve"> component to display any error message on the page.</w:t>
      </w:r>
    </w:p>
    <w:p w:rsidR="006D5461" w:rsidRPr="006D5461" w:rsidRDefault="006D5461" w:rsidP="006D5461">
      <w:pPr>
        <w:pStyle w:val="H2bodytext"/>
        <w:rPr>
          <w:rStyle w:val="Code"/>
        </w:rPr>
      </w:pPr>
      <w:r w:rsidRPr="006D5461">
        <w:rPr>
          <w:rStyle w:val="Code"/>
        </w:rPr>
        <w:t>&lt;</w:t>
      </w:r>
      <w:proofErr w:type="spellStart"/>
      <w:proofErr w:type="gramStart"/>
      <w:r w:rsidRPr="006D5461">
        <w:rPr>
          <w:rStyle w:val="Code"/>
        </w:rPr>
        <w:t>apex:pageMessages</w:t>
      </w:r>
      <w:proofErr w:type="spellEnd"/>
      <w:proofErr w:type="gramEnd"/>
      <w:r w:rsidRPr="006D5461">
        <w:rPr>
          <w:rStyle w:val="Code"/>
        </w:rPr>
        <w:t xml:space="preserve"> /&gt;</w:t>
      </w:r>
    </w:p>
    <w:p w:rsidR="006D5461" w:rsidRDefault="006D5461" w:rsidP="0092388F">
      <w:pPr>
        <w:pStyle w:val="Heading2"/>
      </w:pPr>
      <w:r>
        <w:t>Add the needed components to create the page section to display the candidate</w:t>
      </w:r>
      <w:r w:rsidR="006E3C1D">
        <w:t>’</w:t>
      </w:r>
      <w:r>
        <w:t>s name and picture.</w:t>
      </w:r>
    </w:p>
    <w:p w:rsidR="006D5461" w:rsidRPr="005E0F4C" w:rsidRDefault="006D5461" w:rsidP="006D5461">
      <w:pPr>
        <w:pStyle w:val="H2bodytext"/>
        <w:contextualSpacing/>
        <w:rPr>
          <w:lang w:val="fr-FR"/>
        </w:rPr>
      </w:pPr>
      <w:r w:rsidRPr="005E0F4C">
        <w:rPr>
          <w:rStyle w:val="Code"/>
          <w:lang w:val="fr-FR"/>
        </w:rPr>
        <w:t>&lt;</w:t>
      </w:r>
      <w:proofErr w:type="spellStart"/>
      <w:proofErr w:type="gramStart"/>
      <w:r w:rsidRPr="005E0F4C">
        <w:rPr>
          <w:rStyle w:val="Code"/>
          <w:lang w:val="fr-FR"/>
        </w:rPr>
        <w:t>apex:pageBlock</w:t>
      </w:r>
      <w:proofErr w:type="spellEnd"/>
      <w:proofErr w:type="gramEnd"/>
      <w:r w:rsidRPr="005E0F4C">
        <w:rPr>
          <w:rStyle w:val="Code"/>
          <w:lang w:val="fr-FR"/>
        </w:rPr>
        <w:t xml:space="preserve"> &gt;</w:t>
      </w:r>
    </w:p>
    <w:p w:rsidR="006D5461" w:rsidRPr="005E0F4C" w:rsidRDefault="006D5461" w:rsidP="006D5461">
      <w:pPr>
        <w:pStyle w:val="H2bodytext"/>
        <w:contextualSpacing/>
        <w:rPr>
          <w:lang w:val="fr-FR"/>
        </w:rPr>
      </w:pPr>
      <w:r w:rsidRPr="005E0F4C">
        <w:rPr>
          <w:rStyle w:val="Code"/>
          <w:lang w:val="fr-FR"/>
        </w:rPr>
        <w:t xml:space="preserve"> </w:t>
      </w:r>
      <w:r w:rsidRPr="005E0F4C">
        <w:rPr>
          <w:rStyle w:val="Code"/>
          <w:lang w:val="fr-FR"/>
        </w:rPr>
        <w:tab/>
        <w:t>&lt;</w:t>
      </w:r>
      <w:proofErr w:type="spellStart"/>
      <w:proofErr w:type="gramStart"/>
      <w:r w:rsidRPr="005E0F4C">
        <w:rPr>
          <w:rStyle w:val="Code"/>
          <w:lang w:val="fr-FR"/>
        </w:rPr>
        <w:t>apex:pageBlockSection</w:t>
      </w:r>
      <w:proofErr w:type="spellEnd"/>
      <w:proofErr w:type="gramEnd"/>
      <w:r w:rsidRPr="005E0F4C">
        <w:rPr>
          <w:rStyle w:val="Code"/>
          <w:lang w:val="fr-FR"/>
        </w:rPr>
        <w:t xml:space="preserve"> &gt;</w:t>
      </w:r>
    </w:p>
    <w:p w:rsidR="006D5461" w:rsidRPr="005E0F4C" w:rsidRDefault="006D5461" w:rsidP="00745AE1">
      <w:pPr>
        <w:pStyle w:val="H2bodytext"/>
        <w:rPr>
          <w:lang w:val="fr-FR"/>
        </w:rPr>
      </w:pPr>
    </w:p>
    <w:p w:rsidR="006D5461" w:rsidRPr="005E0F4C" w:rsidRDefault="006D5461" w:rsidP="006D5461">
      <w:pPr>
        <w:pStyle w:val="H2bodytext"/>
        <w:contextualSpacing/>
        <w:rPr>
          <w:lang w:val="fr-FR"/>
        </w:rPr>
      </w:pPr>
      <w:r w:rsidRPr="005E0F4C">
        <w:rPr>
          <w:rStyle w:val="Code"/>
          <w:lang w:val="fr-FR"/>
        </w:rPr>
        <w:t xml:space="preserve"> </w:t>
      </w:r>
      <w:r w:rsidRPr="005E0F4C">
        <w:rPr>
          <w:rStyle w:val="Code"/>
          <w:lang w:val="fr-FR"/>
        </w:rPr>
        <w:tab/>
        <w:t>&lt;/</w:t>
      </w:r>
      <w:proofErr w:type="spellStart"/>
      <w:proofErr w:type="gramStart"/>
      <w:r w:rsidRPr="005E0F4C">
        <w:rPr>
          <w:rStyle w:val="Code"/>
          <w:lang w:val="fr-FR"/>
        </w:rPr>
        <w:t>apex:pageBlockSection</w:t>
      </w:r>
      <w:proofErr w:type="spellEnd"/>
      <w:proofErr w:type="gramEnd"/>
      <w:r w:rsidRPr="005E0F4C">
        <w:rPr>
          <w:rStyle w:val="Code"/>
          <w:lang w:val="fr-FR"/>
        </w:rPr>
        <w:t>&gt;</w:t>
      </w:r>
    </w:p>
    <w:p w:rsidR="006D5461" w:rsidRPr="00B936BC" w:rsidRDefault="006D5461" w:rsidP="00B936BC">
      <w:pPr>
        <w:pStyle w:val="H2bodytext"/>
        <w:contextualSpacing/>
        <w:rPr>
          <w:rStyle w:val="Code"/>
        </w:rPr>
      </w:pPr>
      <w:r w:rsidRPr="006D5461">
        <w:rPr>
          <w:rStyle w:val="Code"/>
        </w:rPr>
        <w:t>&lt;/</w:t>
      </w:r>
      <w:proofErr w:type="spellStart"/>
      <w:proofErr w:type="gramStart"/>
      <w:r w:rsidRPr="006D5461">
        <w:rPr>
          <w:rStyle w:val="Code"/>
        </w:rPr>
        <w:t>apex:pageBlock</w:t>
      </w:r>
      <w:proofErr w:type="spellEnd"/>
      <w:proofErr w:type="gramEnd"/>
      <w:r w:rsidRPr="006D5461">
        <w:rPr>
          <w:rStyle w:val="Code"/>
        </w:rPr>
        <w:t>&gt;</w:t>
      </w:r>
    </w:p>
    <w:p w:rsidR="006D5461" w:rsidRDefault="006D5461" w:rsidP="0092388F">
      <w:pPr>
        <w:pStyle w:val="Heading2"/>
      </w:pPr>
      <w:r>
        <w:t>Insert the candidate's name in the page using HTML tags.</w:t>
      </w:r>
    </w:p>
    <w:p w:rsidR="006D5461" w:rsidRPr="006D5461" w:rsidRDefault="006D5461" w:rsidP="006D5461">
      <w:pPr>
        <w:pStyle w:val="H2bodytext"/>
        <w:rPr>
          <w:rStyle w:val="Code"/>
        </w:rPr>
      </w:pPr>
      <w:r w:rsidRPr="006D5461">
        <w:rPr>
          <w:rStyle w:val="Code"/>
        </w:rPr>
        <w:t>&lt;b&gt;</w:t>
      </w:r>
      <w:proofErr w:type="gramStart"/>
      <w:r w:rsidRPr="006D5461">
        <w:rPr>
          <w:rStyle w:val="Code"/>
        </w:rPr>
        <w:t>{!</w:t>
      </w:r>
      <w:proofErr w:type="spellStart"/>
      <w:r w:rsidRPr="006D5461">
        <w:rPr>
          <w:rStyle w:val="Code"/>
        </w:rPr>
        <w:t>Candidate</w:t>
      </w:r>
      <w:proofErr w:type="gramEnd"/>
      <w:r w:rsidRPr="006D5461">
        <w:rPr>
          <w:rStyle w:val="Code"/>
        </w:rPr>
        <w:t>__c.First_Name__c</w:t>
      </w:r>
      <w:proofErr w:type="spellEnd"/>
      <w:r w:rsidRPr="006D5461">
        <w:rPr>
          <w:rStyle w:val="Code"/>
        </w:rPr>
        <w:t>} {!</w:t>
      </w:r>
      <w:proofErr w:type="spellStart"/>
      <w:r w:rsidRPr="006D5461">
        <w:rPr>
          <w:rStyle w:val="Code"/>
        </w:rPr>
        <w:t>Candidate__c.Last_Name__c</w:t>
      </w:r>
      <w:proofErr w:type="spellEnd"/>
      <w:r w:rsidRPr="006D5461">
        <w:rPr>
          <w:rStyle w:val="Code"/>
        </w:rPr>
        <w:t>}&lt;/b&gt;</w:t>
      </w:r>
    </w:p>
    <w:p w:rsidR="006D5461" w:rsidRDefault="006D5461" w:rsidP="00745AE1">
      <w:pPr>
        <w:pStyle w:val="Heading2"/>
        <w:keepNext/>
      </w:pPr>
      <w:r>
        <w:lastRenderedPageBreak/>
        <w:t xml:space="preserve">Display the candidate's picture using the </w:t>
      </w:r>
      <w:r w:rsidRPr="00865168">
        <w:rPr>
          <w:rStyle w:val="Code"/>
        </w:rPr>
        <w:t>&lt;</w:t>
      </w:r>
      <w:proofErr w:type="spellStart"/>
      <w:proofErr w:type="gramStart"/>
      <w:r w:rsidRPr="00865168">
        <w:rPr>
          <w:rStyle w:val="Code"/>
        </w:rPr>
        <w:t>apex:outputField</w:t>
      </w:r>
      <w:proofErr w:type="spellEnd"/>
      <w:proofErr w:type="gramEnd"/>
      <w:r w:rsidRPr="00865168">
        <w:rPr>
          <w:rStyle w:val="Code"/>
        </w:rPr>
        <w:t>&gt;</w:t>
      </w:r>
      <w:r>
        <w:t xml:space="preserve"> component.</w:t>
      </w:r>
    </w:p>
    <w:p w:rsidR="006D5461" w:rsidRDefault="006D5461" w:rsidP="006D5461">
      <w:pPr>
        <w:pStyle w:val="H2bodytext"/>
        <w:rPr>
          <w:rStyle w:val="Code"/>
        </w:rPr>
      </w:pPr>
      <w:r w:rsidRPr="006D5461">
        <w:rPr>
          <w:rStyle w:val="Code"/>
        </w:rPr>
        <w:t>&lt;</w:t>
      </w:r>
      <w:proofErr w:type="spellStart"/>
      <w:proofErr w:type="gramStart"/>
      <w:r w:rsidRPr="006D5461">
        <w:rPr>
          <w:rStyle w:val="Code"/>
        </w:rPr>
        <w:t>apex:outputField</w:t>
      </w:r>
      <w:proofErr w:type="spellEnd"/>
      <w:proofErr w:type="gramEnd"/>
      <w:r w:rsidRPr="006D5461">
        <w:rPr>
          <w:rStyle w:val="Code"/>
        </w:rPr>
        <w:t xml:space="preserve"> value="{!</w:t>
      </w:r>
      <w:proofErr w:type="spellStart"/>
      <w:r w:rsidRPr="006D5461">
        <w:rPr>
          <w:rStyle w:val="Code"/>
        </w:rPr>
        <w:t>Candidate__c.Picture__c</w:t>
      </w:r>
      <w:proofErr w:type="spellEnd"/>
      <w:r w:rsidRPr="006D5461">
        <w:rPr>
          <w:rStyle w:val="Code"/>
        </w:rPr>
        <w:t>}" label=" "/&gt;</w:t>
      </w:r>
    </w:p>
    <w:p w:rsidR="004F0D9C" w:rsidRPr="00522FCD" w:rsidRDefault="004F0D9C" w:rsidP="004F0D9C">
      <w:pPr>
        <w:pStyle w:val="Heading2"/>
      </w:pPr>
      <w:r>
        <w:t>Save the page.</w:t>
      </w:r>
    </w:p>
    <w:p w:rsidR="00970A64" w:rsidRDefault="00970A64" w:rsidP="00970A64">
      <w:pPr>
        <w:pStyle w:val="Heading1"/>
      </w:pPr>
      <w:r>
        <w:t>Complete the page.</w:t>
      </w:r>
    </w:p>
    <w:p w:rsidR="00A03754" w:rsidRDefault="00A03754" w:rsidP="00A03754">
      <w:pPr>
        <w:pStyle w:val="Heading2"/>
      </w:pPr>
      <w:r>
        <w:t>Add the ne</w:t>
      </w:r>
      <w:r w:rsidR="006E3C1D">
        <w:t>eded components to display the C</w:t>
      </w:r>
      <w:r>
        <w:t>hatter feed.</w:t>
      </w:r>
    </w:p>
    <w:p w:rsidR="00A03754" w:rsidRPr="00745AE1" w:rsidRDefault="00A03754" w:rsidP="00A03754">
      <w:pPr>
        <w:pStyle w:val="H2bodytext"/>
      </w:pPr>
      <w:r w:rsidRPr="009B3250">
        <w:rPr>
          <w:rStyle w:val="Code"/>
        </w:rPr>
        <w:t>&lt;</w:t>
      </w:r>
      <w:proofErr w:type="spellStart"/>
      <w:proofErr w:type="gramStart"/>
      <w:r w:rsidRPr="009B3250">
        <w:rPr>
          <w:rStyle w:val="Code"/>
        </w:rPr>
        <w:t>chatter:feed</w:t>
      </w:r>
      <w:proofErr w:type="spellEnd"/>
      <w:proofErr w:type="gramEnd"/>
      <w:r w:rsidRPr="009B3250">
        <w:rPr>
          <w:rStyle w:val="Code"/>
        </w:rPr>
        <w:t xml:space="preserve"> </w:t>
      </w:r>
      <w:proofErr w:type="spellStart"/>
      <w:r w:rsidRPr="009B3250">
        <w:rPr>
          <w:rStyle w:val="Code"/>
        </w:rPr>
        <w:t>entityId</w:t>
      </w:r>
      <w:proofErr w:type="spellEnd"/>
      <w:r w:rsidRPr="009B3250">
        <w:rPr>
          <w:rStyle w:val="Code"/>
        </w:rPr>
        <w:t>="{!Candidate__c.id}" rendered="true"/&gt;</w:t>
      </w:r>
    </w:p>
    <w:p w:rsidR="00A03754" w:rsidRDefault="00A03754" w:rsidP="00A03754">
      <w:pPr>
        <w:pStyle w:val="Heading2"/>
      </w:pPr>
      <w:r>
        <w:t>Add the components to display the rest of the fields.</w:t>
      </w:r>
    </w:p>
    <w:p w:rsidR="00A03754" w:rsidRPr="009B3250" w:rsidRDefault="00A03754" w:rsidP="00A03754">
      <w:pPr>
        <w:pStyle w:val="H2bodytext"/>
        <w:rPr>
          <w:rStyle w:val="Code"/>
        </w:rPr>
      </w:pPr>
      <w:r w:rsidRPr="009B3250">
        <w:rPr>
          <w:rStyle w:val="Code"/>
        </w:rPr>
        <w:t>&lt;</w:t>
      </w:r>
      <w:proofErr w:type="spellStart"/>
      <w:proofErr w:type="gramStart"/>
      <w:r w:rsidRPr="009B3250">
        <w:rPr>
          <w:rStyle w:val="Code"/>
        </w:rPr>
        <w:t>apex:detail</w:t>
      </w:r>
      <w:proofErr w:type="spellEnd"/>
      <w:proofErr w:type="gramEnd"/>
      <w:r w:rsidRPr="009B3250">
        <w:rPr>
          <w:rStyle w:val="Code"/>
        </w:rPr>
        <w:t xml:space="preserve"> /&gt;</w:t>
      </w:r>
    </w:p>
    <w:p w:rsidR="00A03754" w:rsidRDefault="00A03754" w:rsidP="00A03754">
      <w:pPr>
        <w:pStyle w:val="Heading2"/>
      </w:pPr>
      <w:r>
        <w:t>Make sure all component</w:t>
      </w:r>
      <w:r w:rsidR="00281262">
        <w:t>s</w:t>
      </w:r>
      <w:r>
        <w:t xml:space="preserve"> have the needed closing components.</w:t>
      </w:r>
    </w:p>
    <w:p w:rsidR="004F0D9C" w:rsidRPr="00522FCD" w:rsidRDefault="004F0D9C" w:rsidP="004F0D9C">
      <w:pPr>
        <w:pStyle w:val="Heading2"/>
      </w:pPr>
      <w:r>
        <w:t>Save the page.</w:t>
      </w:r>
    </w:p>
    <w:p w:rsidR="00970A64" w:rsidRDefault="00970A64" w:rsidP="00970A64">
      <w:pPr>
        <w:pStyle w:val="Heading1"/>
      </w:pPr>
      <w:r>
        <w:t>Override the standard candidate page.</w:t>
      </w:r>
    </w:p>
    <w:p w:rsidR="00281262" w:rsidRPr="000A7B8D" w:rsidRDefault="00281262" w:rsidP="00281262">
      <w:pPr>
        <w:pStyle w:val="Heading2"/>
      </w:pPr>
      <w:r w:rsidRPr="000A7B8D">
        <w:t xml:space="preserve">Navigate to </w:t>
      </w:r>
      <w:r w:rsidRPr="008446F8">
        <w:rPr>
          <w:rStyle w:val="ClickPaths"/>
        </w:rPr>
        <w:t xml:space="preserve">Setup | Create | Objects | </w:t>
      </w:r>
      <w:r>
        <w:rPr>
          <w:rStyle w:val="ClickPaths"/>
        </w:rPr>
        <w:t>Candidate</w:t>
      </w:r>
      <w:r w:rsidRPr="00453C0C">
        <w:rPr>
          <w:rStyle w:val="ClickPaths"/>
          <w:b w:val="0"/>
        </w:rPr>
        <w:t>.</w:t>
      </w:r>
    </w:p>
    <w:p w:rsidR="00281262" w:rsidRPr="000A7B8D" w:rsidRDefault="00281262" w:rsidP="00281262">
      <w:pPr>
        <w:pStyle w:val="Heading2"/>
      </w:pPr>
      <w:r w:rsidRPr="000A7B8D">
        <w:t xml:space="preserve">In the </w:t>
      </w:r>
      <w:r w:rsidR="009F4E2D">
        <w:t>Buttons, Links, and Actions</w:t>
      </w:r>
      <w:r w:rsidRPr="008446F8">
        <w:t xml:space="preserve"> related</w:t>
      </w:r>
      <w:r>
        <w:t xml:space="preserve"> list</w:t>
      </w:r>
      <w:r w:rsidRPr="000A7B8D">
        <w:t>, click</w:t>
      </w:r>
      <w:r>
        <w:t xml:space="preserve"> the</w:t>
      </w:r>
      <w:r w:rsidRPr="000A7B8D">
        <w:t xml:space="preserve"> </w:t>
      </w:r>
      <w:r w:rsidRPr="008446F8">
        <w:rPr>
          <w:rStyle w:val="ClickPaths"/>
        </w:rPr>
        <w:t>Edit</w:t>
      </w:r>
      <w:r w:rsidRPr="000A7B8D">
        <w:t xml:space="preserve"> </w:t>
      </w:r>
      <w:r>
        <w:t xml:space="preserve">link </w:t>
      </w:r>
      <w:r w:rsidRPr="000A7B8D">
        <w:t xml:space="preserve">next to </w:t>
      </w:r>
      <w:r w:rsidRPr="00CC0CB0">
        <w:rPr>
          <w:rStyle w:val="FieldLabels"/>
        </w:rPr>
        <w:t>View</w:t>
      </w:r>
      <w:r w:rsidRPr="00F5350A">
        <w:rPr>
          <w:rStyle w:val="code1"/>
          <w:rFonts w:cs="Arial"/>
          <w:szCs w:val="22"/>
        </w:rPr>
        <w:t>.</w:t>
      </w:r>
    </w:p>
    <w:p w:rsidR="00281262" w:rsidRPr="008446F8" w:rsidRDefault="00281262" w:rsidP="00281262">
      <w:pPr>
        <w:pStyle w:val="Heading2"/>
      </w:pPr>
      <w:r w:rsidRPr="000A7B8D">
        <w:t xml:space="preserve">Select the </w:t>
      </w:r>
      <w:r w:rsidRPr="008446F8">
        <w:rPr>
          <w:rStyle w:val="IndividualRadioButton"/>
        </w:rPr>
        <w:t>Visualforce Page</w:t>
      </w:r>
      <w:r w:rsidRPr="000A7B8D">
        <w:t xml:space="preserve"> </w:t>
      </w:r>
      <w:r>
        <w:t>radio button</w:t>
      </w:r>
      <w:r w:rsidRPr="000A7B8D">
        <w:t xml:space="preserve"> </w:t>
      </w:r>
      <w:r>
        <w:t>and select</w:t>
      </w:r>
      <w:r w:rsidRPr="000A7B8D">
        <w:t xml:space="preserve"> </w:t>
      </w:r>
      <w:r>
        <w:rPr>
          <w:rStyle w:val="PicklistValues"/>
        </w:rPr>
        <w:t>Candidate</w:t>
      </w:r>
      <w:r w:rsidRPr="008446F8">
        <w:rPr>
          <w:rStyle w:val="PicklistValues"/>
        </w:rPr>
        <w:t xml:space="preserve"> [</w:t>
      </w:r>
      <w:r>
        <w:rPr>
          <w:rStyle w:val="PicklistValues"/>
        </w:rPr>
        <w:t>Candidate</w:t>
      </w:r>
      <w:r w:rsidRPr="008446F8">
        <w:rPr>
          <w:rStyle w:val="PicklistValues"/>
        </w:rPr>
        <w:t>]</w:t>
      </w:r>
      <w:r w:rsidRPr="00477866">
        <w:t xml:space="preserve"> from the picklist, t</w:t>
      </w:r>
      <w:r>
        <w:t>hen</w:t>
      </w:r>
      <w:r w:rsidRPr="000A7B8D">
        <w:t xml:space="preserve"> click </w:t>
      </w:r>
      <w:r w:rsidRPr="00204DCF">
        <w:rPr>
          <w:rStyle w:val="ButtonLabels"/>
        </w:rPr>
        <w:t>Save</w:t>
      </w:r>
      <w:r w:rsidR="00622C8E" w:rsidRPr="00B81896">
        <w:t>.</w:t>
      </w:r>
    </w:p>
    <w:p w:rsidR="00970A64" w:rsidRDefault="00970A64" w:rsidP="00970A64">
      <w:pPr>
        <w:pStyle w:val="Heading1"/>
      </w:pPr>
      <w:r>
        <w:t>Test the new page.</w:t>
      </w:r>
    </w:p>
    <w:p w:rsidR="00A31FBD" w:rsidRDefault="00A31FBD" w:rsidP="00A31FBD">
      <w:pPr>
        <w:pStyle w:val="Heading2"/>
      </w:pPr>
      <w:r w:rsidRPr="000A7B8D">
        <w:t xml:space="preserve">Click the </w:t>
      </w:r>
      <w:r>
        <w:t>Candidates</w:t>
      </w:r>
      <w:r w:rsidRPr="000A7B8D">
        <w:t xml:space="preserve"> tab</w:t>
      </w:r>
      <w:r>
        <w:t>.</w:t>
      </w:r>
    </w:p>
    <w:p w:rsidR="00A31FBD" w:rsidRDefault="00A31FBD" w:rsidP="00A31FBD">
      <w:pPr>
        <w:pStyle w:val="Heading2"/>
      </w:pPr>
      <w:r>
        <w:t>Open an existing candidate. Does the candidate's name and picture appear at the top?</w:t>
      </w:r>
    </w:p>
    <w:p w:rsidR="00A31FBD" w:rsidRDefault="00A31FBD" w:rsidP="00A31FBD">
      <w:pPr>
        <w:pStyle w:val="ReviewLines"/>
        <w:ind w:left="720"/>
      </w:pPr>
    </w:p>
    <w:p w:rsidR="00A31FBD" w:rsidRDefault="00A31FBD" w:rsidP="00A31FBD">
      <w:pPr>
        <w:pStyle w:val="ReviewLines"/>
        <w:ind w:left="720"/>
      </w:pPr>
    </w:p>
    <w:p w:rsidR="00A31FBD" w:rsidRDefault="00A31FBD" w:rsidP="00A31FBD">
      <w:pPr>
        <w:pStyle w:val="ReviewLines"/>
        <w:ind w:left="720"/>
      </w:pPr>
    </w:p>
    <w:p w:rsidR="00A31FBD" w:rsidRDefault="00A31FBD" w:rsidP="00A31FBD">
      <w:pPr>
        <w:pStyle w:val="ReviewLines"/>
        <w:ind w:left="720"/>
      </w:pPr>
    </w:p>
    <w:p w:rsidR="00970A64" w:rsidRDefault="00970A64" w:rsidP="00970A64">
      <w:pPr>
        <w:pStyle w:val="ExerciseTitle"/>
        <w:pageBreakBefore/>
      </w:pPr>
      <w:bookmarkStart w:id="196" w:name="_Toc440875436"/>
      <w:r>
        <w:lastRenderedPageBreak/>
        <w:t>1</w:t>
      </w:r>
      <w:r w:rsidR="002262B2">
        <w:t>7</w:t>
      </w:r>
      <w:r>
        <w:t>-7: Create the Review Page (Optional)</w:t>
      </w:r>
      <w:bookmarkEnd w:id="196"/>
    </w:p>
    <w:p w:rsidR="00683977" w:rsidRPr="000A7B8D" w:rsidRDefault="00683977" w:rsidP="00683977">
      <w:pPr>
        <w:pStyle w:val="GoalTskTimeInstr"/>
        <w:rPr>
          <w:rStyle w:val="FieldLabels"/>
          <w:b/>
          <w:bCs w:val="0"/>
        </w:rPr>
      </w:pPr>
      <w:r w:rsidRPr="000A7B8D">
        <w:rPr>
          <w:rStyle w:val="FieldLabels"/>
          <w:b/>
          <w:bCs w:val="0"/>
        </w:rPr>
        <w:t>Scenario:</w:t>
      </w:r>
    </w:p>
    <w:p w:rsidR="00683977" w:rsidRDefault="00683977" w:rsidP="00683977">
      <w:pPr>
        <w:pStyle w:val="BodyText"/>
      </w:pPr>
      <w:r w:rsidRPr="000A7B8D">
        <w:t xml:space="preserve">Universal Containers </w:t>
      </w:r>
      <w:r>
        <w:t xml:space="preserve">would like the Review </w:t>
      </w:r>
      <w:proofErr w:type="gramStart"/>
      <w:r>
        <w:t>object's</w:t>
      </w:r>
      <w:proofErr w:type="gramEnd"/>
      <w:r>
        <w:t xml:space="preserve"> Edit page to provide more guidance about what score should be entered. They would like the score fields to be replaced with radio buttons that match this:</w:t>
      </w:r>
    </w:p>
    <w:p w:rsidR="00683977" w:rsidRDefault="00683977" w:rsidP="00683977">
      <w:pPr>
        <w:pStyle w:val="ListBullet"/>
        <w:tabs>
          <w:tab w:val="clear" w:pos="360"/>
          <w:tab w:val="num" w:pos="720"/>
        </w:tabs>
        <w:ind w:left="720"/>
      </w:pPr>
      <w:r>
        <w:t>Excellent = 5.0</w:t>
      </w:r>
    </w:p>
    <w:p w:rsidR="00683977" w:rsidRDefault="00683977" w:rsidP="00683977">
      <w:pPr>
        <w:pStyle w:val="ListBullet"/>
        <w:tabs>
          <w:tab w:val="clear" w:pos="360"/>
          <w:tab w:val="num" w:pos="720"/>
        </w:tabs>
        <w:ind w:left="720"/>
      </w:pPr>
      <w:r>
        <w:t>Good = 4.0</w:t>
      </w:r>
    </w:p>
    <w:p w:rsidR="00683977" w:rsidRDefault="00683977" w:rsidP="00683977">
      <w:pPr>
        <w:pStyle w:val="ListBullet"/>
        <w:tabs>
          <w:tab w:val="clear" w:pos="360"/>
          <w:tab w:val="num" w:pos="720"/>
        </w:tabs>
        <w:ind w:left="720"/>
      </w:pPr>
      <w:r>
        <w:t>Average = 3.0</w:t>
      </w:r>
    </w:p>
    <w:p w:rsidR="00683977" w:rsidRDefault="00683977" w:rsidP="00683977">
      <w:pPr>
        <w:pStyle w:val="ListBullet"/>
        <w:tabs>
          <w:tab w:val="clear" w:pos="360"/>
          <w:tab w:val="num" w:pos="720"/>
        </w:tabs>
        <w:ind w:left="720"/>
      </w:pPr>
      <w:r>
        <w:t>Fair = 2.0</w:t>
      </w:r>
    </w:p>
    <w:p w:rsidR="00683977" w:rsidRPr="000A7B8D" w:rsidRDefault="00683977" w:rsidP="00683977">
      <w:pPr>
        <w:pStyle w:val="ListBullet"/>
        <w:tabs>
          <w:tab w:val="clear" w:pos="360"/>
          <w:tab w:val="num" w:pos="720"/>
        </w:tabs>
        <w:ind w:left="720"/>
      </w:pPr>
      <w:r>
        <w:t>Poor = 1.0</w:t>
      </w:r>
    </w:p>
    <w:p w:rsidR="00970A64" w:rsidRDefault="00970A64" w:rsidP="00970A64">
      <w:pPr>
        <w:pStyle w:val="GoalTskTimeInstr"/>
      </w:pPr>
      <w:r>
        <w:t>Goal:</w:t>
      </w:r>
    </w:p>
    <w:p w:rsidR="00970A64" w:rsidRDefault="00970A64" w:rsidP="00970A64">
      <w:pPr>
        <w:pStyle w:val="BodyText"/>
      </w:pPr>
      <w:r>
        <w:t xml:space="preserve">Create </w:t>
      </w:r>
      <w:r w:rsidR="008D5C55">
        <w:t xml:space="preserve">a </w:t>
      </w:r>
      <w:r>
        <w:t>Visualforce page</w:t>
      </w:r>
      <w:r w:rsidR="008D5C55">
        <w:t xml:space="preserve"> for the Review object that </w:t>
      </w:r>
      <w:r w:rsidR="00745AE1">
        <w:t>displays</w:t>
      </w:r>
      <w:r w:rsidR="008D5C55">
        <w:t xml:space="preserve"> the score fields as radio buttons</w:t>
      </w:r>
      <w:r>
        <w:t>.</w:t>
      </w:r>
    </w:p>
    <w:p w:rsidR="00970A64" w:rsidRDefault="00970A64" w:rsidP="00970A64">
      <w:pPr>
        <w:pStyle w:val="GoalTskTimeInstr"/>
      </w:pPr>
      <w:r>
        <w:t>Task</w:t>
      </w:r>
      <w:r w:rsidR="007536D3">
        <w:t>s</w:t>
      </w:r>
      <w:r>
        <w:t>:</w:t>
      </w:r>
    </w:p>
    <w:p w:rsidR="00970A64" w:rsidRPr="00787BD8" w:rsidRDefault="00970A64" w:rsidP="00FD0DFD">
      <w:pPr>
        <w:pStyle w:val="Heading1"/>
        <w:numPr>
          <w:ilvl w:val="0"/>
          <w:numId w:val="105"/>
        </w:numPr>
      </w:pPr>
      <w:r w:rsidRPr="00787BD8">
        <w:t xml:space="preserve">Create the </w:t>
      </w:r>
      <w:r w:rsidR="001F1C1C" w:rsidRPr="00787BD8">
        <w:t>review</w:t>
      </w:r>
      <w:r w:rsidRPr="00787BD8">
        <w:t xml:space="preserve"> page.</w:t>
      </w:r>
    </w:p>
    <w:p w:rsidR="001F1C1C" w:rsidRPr="00787BD8" w:rsidRDefault="001F1C1C" w:rsidP="00787BD8">
      <w:pPr>
        <w:pStyle w:val="Heading1"/>
      </w:pPr>
      <w:r w:rsidRPr="00787BD8">
        <w:t xml:space="preserve">Add the components to display the </w:t>
      </w:r>
      <w:r w:rsidR="00787BD8" w:rsidRPr="00AB268A">
        <w:rPr>
          <w:rStyle w:val="Boldonly"/>
        </w:rPr>
        <w:t>Save</w:t>
      </w:r>
      <w:r w:rsidR="00787BD8" w:rsidRPr="00787BD8">
        <w:t xml:space="preserve"> and </w:t>
      </w:r>
      <w:r w:rsidR="00787BD8" w:rsidRPr="00AB268A">
        <w:rPr>
          <w:rStyle w:val="Boldonly"/>
        </w:rPr>
        <w:t>Cancel</w:t>
      </w:r>
      <w:r w:rsidR="00787BD8" w:rsidRPr="00787BD8">
        <w:t xml:space="preserve"> </w:t>
      </w:r>
      <w:r w:rsidR="000F5902" w:rsidRPr="00787BD8">
        <w:t>buttons.</w:t>
      </w:r>
    </w:p>
    <w:p w:rsidR="000F5902" w:rsidRPr="00787BD8" w:rsidRDefault="000F5902" w:rsidP="00787BD8">
      <w:pPr>
        <w:pStyle w:val="Heading1"/>
      </w:pPr>
      <w:r w:rsidRPr="00787BD8">
        <w:t>Add the components to</w:t>
      </w:r>
      <w:r w:rsidR="00783DB2">
        <w:t xml:space="preserve"> display</w:t>
      </w:r>
      <w:r w:rsidRPr="00787BD8">
        <w:t xml:space="preserve"> </w:t>
      </w:r>
      <w:r w:rsidR="00787BD8" w:rsidRPr="00787BD8">
        <w:t>the fields in the information section</w:t>
      </w:r>
      <w:r w:rsidRPr="00787BD8">
        <w:t>.</w:t>
      </w:r>
    </w:p>
    <w:p w:rsidR="00970A64" w:rsidRDefault="00970A64" w:rsidP="00787BD8">
      <w:pPr>
        <w:pStyle w:val="Heading1"/>
      </w:pPr>
      <w:r w:rsidRPr="00787BD8">
        <w:t xml:space="preserve">Add the needed components to display </w:t>
      </w:r>
      <w:r w:rsidR="001F1C1C" w:rsidRPr="00787BD8">
        <w:t>radio buttons for the score fields</w:t>
      </w:r>
      <w:r w:rsidRPr="00787BD8">
        <w:t>.</w:t>
      </w:r>
    </w:p>
    <w:p w:rsidR="00783DB2" w:rsidRPr="00787BD8" w:rsidRDefault="00783DB2" w:rsidP="00783DB2">
      <w:pPr>
        <w:pStyle w:val="Heading1"/>
      </w:pPr>
      <w:r>
        <w:t>Override the review edit page.</w:t>
      </w:r>
    </w:p>
    <w:p w:rsidR="00970A64" w:rsidRPr="00787BD8" w:rsidRDefault="00970A64" w:rsidP="00787BD8">
      <w:pPr>
        <w:pStyle w:val="Heading1"/>
      </w:pPr>
      <w:r w:rsidRPr="00787BD8">
        <w:t>Test the new page.</w:t>
      </w:r>
    </w:p>
    <w:p w:rsidR="00970A64" w:rsidRPr="000A7B8D" w:rsidRDefault="00970A64" w:rsidP="00970A64">
      <w:pPr>
        <w:pStyle w:val="GoalTskTimeInstr"/>
      </w:pPr>
      <w:r w:rsidRPr="000A7B8D">
        <w:t>Time:</w:t>
      </w:r>
    </w:p>
    <w:p w:rsidR="00970A64" w:rsidRDefault="00970A64" w:rsidP="00970A64">
      <w:pPr>
        <w:pStyle w:val="BodyText"/>
      </w:pPr>
      <w:r>
        <w:t>15</w:t>
      </w:r>
      <w:r w:rsidRPr="000A7B8D">
        <w:t xml:space="preserve"> minutes</w:t>
      </w:r>
    </w:p>
    <w:p w:rsidR="00970A64" w:rsidRDefault="00970A64" w:rsidP="00970A64">
      <w:pPr>
        <w:pStyle w:val="SingleLine"/>
      </w:pPr>
    </w:p>
    <w:p w:rsidR="00970A64" w:rsidRDefault="00970A64" w:rsidP="00970A64">
      <w:pPr>
        <w:pStyle w:val="GoalTskTimeInstr"/>
      </w:pPr>
      <w:r w:rsidRPr="000A7B8D">
        <w:t>Instructions:</w:t>
      </w:r>
    </w:p>
    <w:p w:rsidR="00787BD8" w:rsidRDefault="00787BD8" w:rsidP="00FD0DFD">
      <w:pPr>
        <w:pStyle w:val="Heading1"/>
      </w:pPr>
      <w:r w:rsidRPr="00787BD8">
        <w:t>Create the review page.</w:t>
      </w:r>
    </w:p>
    <w:p w:rsidR="00E26933" w:rsidRDefault="00787BD8" w:rsidP="00E26933">
      <w:pPr>
        <w:pStyle w:val="Heading2"/>
      </w:pPr>
      <w:r>
        <w:t>Create a new Visualforce page with the nam</w:t>
      </w:r>
      <w:r w:rsidR="00E26933">
        <w:t xml:space="preserve">e </w:t>
      </w:r>
      <w:proofErr w:type="spellStart"/>
      <w:r w:rsidR="00E26933" w:rsidRPr="00E26933">
        <w:rPr>
          <w:rStyle w:val="InputText0"/>
        </w:rPr>
        <w:t>reviewscore</w:t>
      </w:r>
      <w:proofErr w:type="spellEnd"/>
      <w:r w:rsidR="00E26933">
        <w:t>.</w:t>
      </w:r>
    </w:p>
    <w:p w:rsidR="00E26933" w:rsidRDefault="00E26933" w:rsidP="00E26933">
      <w:pPr>
        <w:pStyle w:val="Heading2"/>
      </w:pPr>
      <w:r>
        <w:t xml:space="preserve">Add the Review standard controller to the </w:t>
      </w:r>
      <w:r w:rsidRPr="00865168">
        <w:rPr>
          <w:rStyle w:val="Code"/>
        </w:rPr>
        <w:t>&lt;</w:t>
      </w:r>
      <w:proofErr w:type="spellStart"/>
      <w:proofErr w:type="gramStart"/>
      <w:r w:rsidRPr="00865168">
        <w:rPr>
          <w:rStyle w:val="Code"/>
        </w:rPr>
        <w:t>apex:page</w:t>
      </w:r>
      <w:proofErr w:type="spellEnd"/>
      <w:proofErr w:type="gramEnd"/>
      <w:r w:rsidRPr="00865168">
        <w:rPr>
          <w:rStyle w:val="Code"/>
        </w:rPr>
        <w:t>&gt;</w:t>
      </w:r>
      <w:r>
        <w:t xml:space="preserve"> component. </w:t>
      </w:r>
      <w:r w:rsidRPr="00281262">
        <w:rPr>
          <w:rStyle w:val="Code"/>
        </w:rPr>
        <w:t>&lt;</w:t>
      </w:r>
      <w:proofErr w:type="spellStart"/>
      <w:proofErr w:type="gramStart"/>
      <w:r w:rsidRPr="00281262">
        <w:rPr>
          <w:rStyle w:val="Code"/>
        </w:rPr>
        <w:t>apex:page</w:t>
      </w:r>
      <w:proofErr w:type="spellEnd"/>
      <w:proofErr w:type="gramEnd"/>
      <w:r w:rsidRPr="00281262">
        <w:rPr>
          <w:rStyle w:val="Code"/>
        </w:rPr>
        <w:t xml:space="preserve"> </w:t>
      </w:r>
      <w:proofErr w:type="spellStart"/>
      <w:r w:rsidRPr="00281262">
        <w:rPr>
          <w:rStyle w:val="Code"/>
        </w:rPr>
        <w:t>standardController</w:t>
      </w:r>
      <w:proofErr w:type="spellEnd"/>
      <w:r w:rsidRPr="00281262">
        <w:rPr>
          <w:rStyle w:val="Code"/>
        </w:rPr>
        <w:t>="</w:t>
      </w:r>
      <w:proofErr w:type="spellStart"/>
      <w:r>
        <w:rPr>
          <w:rStyle w:val="Code"/>
        </w:rPr>
        <w:t>Review</w:t>
      </w:r>
      <w:r w:rsidRPr="00281262">
        <w:rPr>
          <w:rStyle w:val="Code"/>
        </w:rPr>
        <w:t>__c</w:t>
      </w:r>
      <w:proofErr w:type="spellEnd"/>
      <w:r w:rsidRPr="00281262">
        <w:rPr>
          <w:rStyle w:val="Code"/>
        </w:rPr>
        <w:t>"</w:t>
      </w:r>
      <w:r>
        <w:rPr>
          <w:rStyle w:val="Code"/>
        </w:rPr>
        <w:t>&gt;</w:t>
      </w:r>
    </w:p>
    <w:p w:rsidR="00E26933" w:rsidRPr="00E26933" w:rsidRDefault="00E26933" w:rsidP="00E26933">
      <w:pPr>
        <w:pStyle w:val="Heading2"/>
        <w:numPr>
          <w:ilvl w:val="1"/>
          <w:numId w:val="67"/>
        </w:numPr>
        <w:rPr>
          <w:rStyle w:val="Code"/>
          <w:rFonts w:ascii="Arial" w:hAnsi="Arial"/>
          <w:bCs w:val="0"/>
        </w:rPr>
      </w:pPr>
      <w:r>
        <w:t xml:space="preserve">Below the line you just updated, add the </w:t>
      </w:r>
      <w:proofErr w:type="spellStart"/>
      <w:r>
        <w:t>pageMessages</w:t>
      </w:r>
      <w:proofErr w:type="spellEnd"/>
      <w:r>
        <w:t xml:space="preserve"> tag to display errors.</w:t>
      </w:r>
    </w:p>
    <w:p w:rsidR="00C10942" w:rsidRPr="00281262" w:rsidRDefault="00C10942" w:rsidP="00787BD8">
      <w:pPr>
        <w:pStyle w:val="H2bodytext"/>
        <w:rPr>
          <w:rStyle w:val="Code"/>
        </w:rPr>
      </w:pPr>
      <w:r w:rsidRPr="00C10942">
        <w:rPr>
          <w:rStyle w:val="Code"/>
        </w:rPr>
        <w:t>&lt;</w:t>
      </w:r>
      <w:proofErr w:type="spellStart"/>
      <w:proofErr w:type="gramStart"/>
      <w:r w:rsidRPr="00C10942">
        <w:rPr>
          <w:rStyle w:val="Code"/>
        </w:rPr>
        <w:t>apex:pageMessages</w:t>
      </w:r>
      <w:proofErr w:type="spellEnd"/>
      <w:proofErr w:type="gramEnd"/>
      <w:r w:rsidRPr="00C10942">
        <w:rPr>
          <w:rStyle w:val="Code"/>
        </w:rPr>
        <w:t>/&gt;</w:t>
      </w:r>
    </w:p>
    <w:p w:rsidR="00787BD8" w:rsidRPr="00787BD8" w:rsidRDefault="00787BD8" w:rsidP="0045134E">
      <w:pPr>
        <w:pStyle w:val="Heading2"/>
      </w:pPr>
      <w:r>
        <w:t>Save the page.</w:t>
      </w:r>
    </w:p>
    <w:p w:rsidR="00787BD8" w:rsidRDefault="00787BD8" w:rsidP="00787BD8">
      <w:pPr>
        <w:pStyle w:val="Heading1"/>
      </w:pPr>
      <w:r w:rsidRPr="00787BD8">
        <w:t xml:space="preserve">Add the components to display the </w:t>
      </w:r>
      <w:r w:rsidRPr="00204DCF">
        <w:rPr>
          <w:rStyle w:val="ButtonLabels"/>
        </w:rPr>
        <w:t>Save</w:t>
      </w:r>
      <w:r w:rsidRPr="00787BD8">
        <w:t xml:space="preserve"> and </w:t>
      </w:r>
      <w:r w:rsidRPr="00204DCF">
        <w:rPr>
          <w:rStyle w:val="ButtonLabels"/>
        </w:rPr>
        <w:t>Cancel</w:t>
      </w:r>
      <w:r w:rsidRPr="00787BD8">
        <w:t xml:space="preserve"> buttons.</w:t>
      </w:r>
    </w:p>
    <w:p w:rsidR="0045134E" w:rsidRDefault="000542C2" w:rsidP="000542C2">
      <w:pPr>
        <w:pStyle w:val="Heading2"/>
      </w:pPr>
      <w:r>
        <w:t xml:space="preserve">Create the structure of the page by adding the needed </w:t>
      </w:r>
      <w:r w:rsidRPr="00865168">
        <w:rPr>
          <w:rStyle w:val="Code"/>
        </w:rPr>
        <w:t>&lt;</w:t>
      </w:r>
      <w:proofErr w:type="spellStart"/>
      <w:proofErr w:type="gramStart"/>
      <w:r w:rsidRPr="00865168">
        <w:rPr>
          <w:rStyle w:val="Code"/>
        </w:rPr>
        <w:t>apex:form</w:t>
      </w:r>
      <w:proofErr w:type="spellEnd"/>
      <w:proofErr w:type="gramEnd"/>
      <w:r w:rsidRPr="00865168">
        <w:rPr>
          <w:rStyle w:val="Code"/>
        </w:rPr>
        <w:t>&gt;</w:t>
      </w:r>
      <w:r>
        <w:t xml:space="preserve">, </w:t>
      </w:r>
      <w:r w:rsidRPr="00320536">
        <w:rPr>
          <w:rStyle w:val="Code"/>
        </w:rPr>
        <w:t>&lt;</w:t>
      </w:r>
      <w:proofErr w:type="spellStart"/>
      <w:r w:rsidRPr="00320536">
        <w:rPr>
          <w:rStyle w:val="Code"/>
        </w:rPr>
        <w:t>apex:sectionHeader</w:t>
      </w:r>
      <w:proofErr w:type="spellEnd"/>
      <w:r w:rsidRPr="00320536">
        <w:rPr>
          <w:rStyle w:val="Code"/>
        </w:rPr>
        <w:t>&gt;</w:t>
      </w:r>
      <w:r w:rsidR="0044478C">
        <w:rPr>
          <w:rStyle w:val="Code"/>
          <w:rFonts w:ascii="Arial" w:hAnsi="Arial" w:cs="Arial"/>
        </w:rPr>
        <w:t>,</w:t>
      </w:r>
      <w:r>
        <w:t xml:space="preserve"> and </w:t>
      </w:r>
      <w:r w:rsidRPr="00320536">
        <w:rPr>
          <w:rStyle w:val="Code"/>
        </w:rPr>
        <w:t>&lt;</w:t>
      </w:r>
      <w:proofErr w:type="spellStart"/>
      <w:r w:rsidRPr="00320536">
        <w:rPr>
          <w:rStyle w:val="Code"/>
        </w:rPr>
        <w:t>apex:pageBlock</w:t>
      </w:r>
      <w:proofErr w:type="spellEnd"/>
      <w:r w:rsidRPr="00320536">
        <w:rPr>
          <w:rStyle w:val="Code"/>
        </w:rPr>
        <w:t>&gt;</w:t>
      </w:r>
      <w:r>
        <w:t xml:space="preserve"> components</w:t>
      </w:r>
      <w:r w:rsidR="0044478C">
        <w:t>.</w:t>
      </w:r>
    </w:p>
    <w:p w:rsidR="000542C2" w:rsidRPr="0044478C" w:rsidRDefault="000542C2" w:rsidP="00320536">
      <w:pPr>
        <w:pStyle w:val="H2bodytext"/>
        <w:ind w:right="-630"/>
        <w:rPr>
          <w:rStyle w:val="Code"/>
        </w:rPr>
      </w:pPr>
      <w:r w:rsidRPr="0044478C">
        <w:rPr>
          <w:rStyle w:val="Code"/>
        </w:rPr>
        <w:t>&lt;</w:t>
      </w:r>
      <w:proofErr w:type="spellStart"/>
      <w:proofErr w:type="gramStart"/>
      <w:r w:rsidRPr="0044478C">
        <w:rPr>
          <w:rStyle w:val="Code"/>
        </w:rPr>
        <w:t>apex:form</w:t>
      </w:r>
      <w:proofErr w:type="spellEnd"/>
      <w:proofErr w:type="gramEnd"/>
      <w:r w:rsidRPr="0044478C">
        <w:rPr>
          <w:rStyle w:val="Code"/>
        </w:rPr>
        <w:t xml:space="preserve"> &gt;</w:t>
      </w:r>
      <w:r w:rsidR="00320536" w:rsidRPr="0044478C">
        <w:rPr>
          <w:rStyle w:val="Code"/>
        </w:rPr>
        <w:br/>
        <w:t xml:space="preserve"> </w:t>
      </w:r>
      <w:r w:rsidR="00320536" w:rsidRPr="0044478C">
        <w:rPr>
          <w:rStyle w:val="Code"/>
        </w:rPr>
        <w:tab/>
      </w:r>
      <w:r w:rsidRPr="0044478C">
        <w:rPr>
          <w:rStyle w:val="Code"/>
        </w:rPr>
        <w:t>&lt;</w:t>
      </w:r>
      <w:proofErr w:type="spellStart"/>
      <w:r w:rsidRPr="0044478C">
        <w:rPr>
          <w:rStyle w:val="Code"/>
        </w:rPr>
        <w:t>apex:sectionHeader</w:t>
      </w:r>
      <w:proofErr w:type="spellEnd"/>
      <w:r w:rsidRPr="0044478C">
        <w:rPr>
          <w:rStyle w:val="Code"/>
        </w:rPr>
        <w:t xml:space="preserve"> title="Review Edit" subtitle="New Review"/&gt;</w:t>
      </w:r>
      <w:r w:rsidR="00320536" w:rsidRPr="0044478C">
        <w:rPr>
          <w:rStyle w:val="Code"/>
        </w:rPr>
        <w:br/>
        <w:t xml:space="preserve"> </w:t>
      </w:r>
      <w:r w:rsidR="00320536" w:rsidRPr="0044478C">
        <w:rPr>
          <w:rStyle w:val="Code"/>
        </w:rPr>
        <w:tab/>
      </w:r>
      <w:r w:rsidR="00320536" w:rsidRPr="0044478C">
        <w:rPr>
          <w:rStyle w:val="Code"/>
        </w:rPr>
        <w:tab/>
      </w:r>
      <w:r w:rsidRPr="0044478C">
        <w:rPr>
          <w:rStyle w:val="Code"/>
        </w:rPr>
        <w:t>&lt;</w:t>
      </w:r>
      <w:proofErr w:type="spellStart"/>
      <w:r w:rsidRPr="0044478C">
        <w:rPr>
          <w:rStyle w:val="Code"/>
        </w:rPr>
        <w:t>apex:pageBlock</w:t>
      </w:r>
      <w:proofErr w:type="spellEnd"/>
      <w:r w:rsidRPr="0044478C">
        <w:rPr>
          <w:rStyle w:val="Code"/>
        </w:rPr>
        <w:t xml:space="preserve"> title="Main Detail" mode="edit"&gt;</w:t>
      </w:r>
    </w:p>
    <w:p w:rsidR="000542C2" w:rsidRDefault="000542C2" w:rsidP="000542C2">
      <w:pPr>
        <w:pStyle w:val="Heading2"/>
      </w:pPr>
      <w:r>
        <w:t xml:space="preserve">Add the </w:t>
      </w:r>
      <w:r w:rsidRPr="00204DCF">
        <w:rPr>
          <w:rStyle w:val="ButtonLabels"/>
        </w:rPr>
        <w:t>Save</w:t>
      </w:r>
      <w:r>
        <w:t xml:space="preserve"> and </w:t>
      </w:r>
      <w:r w:rsidRPr="00204DCF">
        <w:rPr>
          <w:rStyle w:val="ButtonLabels"/>
        </w:rPr>
        <w:t>Cancel</w:t>
      </w:r>
      <w:r>
        <w:t xml:space="preserve"> buttons using the </w:t>
      </w:r>
      <w:r w:rsidRPr="00320536">
        <w:rPr>
          <w:rStyle w:val="Code"/>
        </w:rPr>
        <w:t>&lt;</w:t>
      </w:r>
      <w:proofErr w:type="spellStart"/>
      <w:proofErr w:type="gramStart"/>
      <w:r w:rsidRPr="00320536">
        <w:rPr>
          <w:rStyle w:val="Code"/>
        </w:rPr>
        <w:t>apex:pageBlockButton</w:t>
      </w:r>
      <w:proofErr w:type="spellEnd"/>
      <w:proofErr w:type="gramEnd"/>
      <w:r w:rsidRPr="00320536">
        <w:rPr>
          <w:rStyle w:val="Code"/>
        </w:rPr>
        <w:t>&gt;</w:t>
      </w:r>
      <w:r>
        <w:t xml:space="preserve"> and </w:t>
      </w:r>
      <w:r w:rsidRPr="00320536">
        <w:rPr>
          <w:rStyle w:val="Code"/>
        </w:rPr>
        <w:t>&lt;</w:t>
      </w:r>
      <w:proofErr w:type="spellStart"/>
      <w:r w:rsidRPr="00320536">
        <w:rPr>
          <w:rStyle w:val="Code"/>
        </w:rPr>
        <w:t>apex:commandButton</w:t>
      </w:r>
      <w:proofErr w:type="spellEnd"/>
      <w:r w:rsidRPr="00320536">
        <w:rPr>
          <w:rStyle w:val="Code"/>
        </w:rPr>
        <w:t>&gt;</w:t>
      </w:r>
      <w:r>
        <w:t xml:space="preserve"> components.</w:t>
      </w:r>
    </w:p>
    <w:p w:rsidR="000542C2" w:rsidRDefault="000542C2" w:rsidP="000542C2">
      <w:pPr>
        <w:pStyle w:val="H2bodytext"/>
        <w:rPr>
          <w:rStyle w:val="Code"/>
        </w:rPr>
      </w:pPr>
      <w:r w:rsidRPr="000542C2">
        <w:rPr>
          <w:rStyle w:val="Code"/>
        </w:rPr>
        <w:lastRenderedPageBreak/>
        <w:t>&lt;</w:t>
      </w:r>
      <w:proofErr w:type="spellStart"/>
      <w:proofErr w:type="gramStart"/>
      <w:r w:rsidRPr="000542C2">
        <w:rPr>
          <w:rStyle w:val="Code"/>
        </w:rPr>
        <w:t>apex:pageblockButtons</w:t>
      </w:r>
      <w:proofErr w:type="spellEnd"/>
      <w:proofErr w:type="gramEnd"/>
      <w:r w:rsidRPr="000542C2">
        <w:rPr>
          <w:rStyle w:val="Code"/>
        </w:rPr>
        <w:t xml:space="preserve"> &gt;</w:t>
      </w:r>
      <w:r w:rsidR="006839B2">
        <w:rPr>
          <w:rStyle w:val="Code"/>
        </w:rPr>
        <w:br/>
        <w:t xml:space="preserve"> </w:t>
      </w:r>
      <w:r w:rsidR="006839B2">
        <w:rPr>
          <w:rStyle w:val="Code"/>
        </w:rPr>
        <w:tab/>
      </w:r>
      <w:r w:rsidRPr="000542C2">
        <w:rPr>
          <w:rStyle w:val="Code"/>
        </w:rPr>
        <w:t>&lt;</w:t>
      </w:r>
      <w:proofErr w:type="spellStart"/>
      <w:r w:rsidRPr="000542C2">
        <w:rPr>
          <w:rStyle w:val="Code"/>
        </w:rPr>
        <w:t>apex:commandButton</w:t>
      </w:r>
      <w:proofErr w:type="spellEnd"/>
      <w:r w:rsidRPr="000542C2">
        <w:rPr>
          <w:rStyle w:val="Code"/>
        </w:rPr>
        <w:t xml:space="preserve"> action="{!save}" value="Save"/&gt;</w:t>
      </w:r>
      <w:r w:rsidR="006839B2">
        <w:rPr>
          <w:rStyle w:val="Code"/>
        </w:rPr>
        <w:br/>
        <w:t xml:space="preserve"> </w:t>
      </w:r>
      <w:r w:rsidR="006839B2">
        <w:rPr>
          <w:rStyle w:val="Code"/>
        </w:rPr>
        <w:tab/>
      </w:r>
      <w:r w:rsidRPr="000542C2">
        <w:rPr>
          <w:rStyle w:val="Code"/>
        </w:rPr>
        <w:t>&lt;</w:t>
      </w:r>
      <w:proofErr w:type="spellStart"/>
      <w:r w:rsidRPr="000542C2">
        <w:rPr>
          <w:rStyle w:val="Code"/>
        </w:rPr>
        <w:t>apex:commandButton</w:t>
      </w:r>
      <w:proofErr w:type="spellEnd"/>
      <w:r w:rsidRPr="000542C2">
        <w:rPr>
          <w:rStyle w:val="Code"/>
        </w:rPr>
        <w:t xml:space="preserve"> action="{!cancel}" value="Cancel"/&gt;</w:t>
      </w:r>
      <w:r w:rsidR="006839B2">
        <w:rPr>
          <w:rStyle w:val="Code"/>
        </w:rPr>
        <w:br/>
      </w:r>
      <w:r w:rsidRPr="000542C2">
        <w:rPr>
          <w:rStyle w:val="Code"/>
        </w:rPr>
        <w:t>&lt;/</w:t>
      </w:r>
      <w:proofErr w:type="spellStart"/>
      <w:r w:rsidRPr="000542C2">
        <w:rPr>
          <w:rStyle w:val="Code"/>
        </w:rPr>
        <w:t>apex:pageblockButtons</w:t>
      </w:r>
      <w:proofErr w:type="spellEnd"/>
      <w:r w:rsidRPr="000542C2">
        <w:rPr>
          <w:rStyle w:val="Code"/>
        </w:rPr>
        <w:t>&gt;</w:t>
      </w:r>
    </w:p>
    <w:p w:rsidR="003B22B5" w:rsidRPr="00787BD8" w:rsidRDefault="003B22B5" w:rsidP="003B22B5">
      <w:pPr>
        <w:pStyle w:val="Heading2"/>
      </w:pPr>
      <w:r>
        <w:t>Save the page.</w:t>
      </w:r>
    </w:p>
    <w:p w:rsidR="00787BD8" w:rsidRDefault="00787BD8" w:rsidP="00787BD8">
      <w:pPr>
        <w:pStyle w:val="Heading1"/>
      </w:pPr>
      <w:r w:rsidRPr="00787BD8">
        <w:t xml:space="preserve">Add the components to </w:t>
      </w:r>
      <w:r w:rsidR="000542C2">
        <w:t xml:space="preserve">display </w:t>
      </w:r>
      <w:r w:rsidRPr="00787BD8">
        <w:t>the fields in the information section.</w:t>
      </w:r>
    </w:p>
    <w:p w:rsidR="000542C2" w:rsidRDefault="000542C2" w:rsidP="00377AA6">
      <w:pPr>
        <w:pStyle w:val="Heading2"/>
      </w:pPr>
      <w:r>
        <w:t>Create a secti</w:t>
      </w:r>
      <w:r w:rsidR="00320536">
        <w:t>on named I</w:t>
      </w:r>
      <w:r>
        <w:t xml:space="preserve">nformation using the </w:t>
      </w:r>
      <w:r w:rsidRPr="00320536">
        <w:rPr>
          <w:rStyle w:val="Code"/>
        </w:rPr>
        <w:t>&lt;</w:t>
      </w:r>
      <w:proofErr w:type="spellStart"/>
      <w:proofErr w:type="gramStart"/>
      <w:r w:rsidRPr="00320536">
        <w:rPr>
          <w:rStyle w:val="Code"/>
        </w:rPr>
        <w:t>apex:pageBlockSection</w:t>
      </w:r>
      <w:proofErr w:type="spellEnd"/>
      <w:proofErr w:type="gramEnd"/>
      <w:r w:rsidRPr="00320536">
        <w:rPr>
          <w:rStyle w:val="Code"/>
        </w:rPr>
        <w:t>&gt;</w:t>
      </w:r>
      <w:r>
        <w:t xml:space="preserve"> component.</w:t>
      </w:r>
    </w:p>
    <w:p w:rsidR="00320536" w:rsidRPr="00320536" w:rsidRDefault="00320536" w:rsidP="00320536">
      <w:pPr>
        <w:pStyle w:val="H2bodytext"/>
        <w:rPr>
          <w:rStyle w:val="Code"/>
        </w:rPr>
      </w:pPr>
      <w:r w:rsidRPr="00320536">
        <w:rPr>
          <w:rStyle w:val="Code"/>
        </w:rPr>
        <w:t>&lt;</w:t>
      </w:r>
      <w:proofErr w:type="spellStart"/>
      <w:proofErr w:type="gramStart"/>
      <w:r w:rsidRPr="00320536">
        <w:rPr>
          <w:rStyle w:val="Code"/>
        </w:rPr>
        <w:t>apex:pageBlockSection</w:t>
      </w:r>
      <w:proofErr w:type="spellEnd"/>
      <w:proofErr w:type="gramEnd"/>
      <w:r w:rsidRPr="00320536">
        <w:rPr>
          <w:rStyle w:val="Code"/>
        </w:rPr>
        <w:t xml:space="preserve"> columns="2" Title="Information"&gt;</w:t>
      </w:r>
    </w:p>
    <w:p w:rsidR="000542C2" w:rsidRDefault="000542C2" w:rsidP="00377AA6">
      <w:pPr>
        <w:pStyle w:val="Heading2"/>
      </w:pPr>
      <w:r>
        <w:t xml:space="preserve">Display the </w:t>
      </w:r>
      <w:r w:rsidR="00320536" w:rsidRPr="0044478C">
        <w:rPr>
          <w:rStyle w:val="FieldLabels"/>
        </w:rPr>
        <w:t>Interviewer</w:t>
      </w:r>
      <w:r w:rsidR="00320536">
        <w:t xml:space="preserve">, </w:t>
      </w:r>
      <w:r w:rsidR="00320536" w:rsidRPr="0044478C">
        <w:rPr>
          <w:rStyle w:val="FieldLabels"/>
        </w:rPr>
        <w:t>Recommend for Hire</w:t>
      </w:r>
      <w:r w:rsidR="00320536">
        <w:t xml:space="preserve">, </w:t>
      </w:r>
      <w:r w:rsidR="00320536" w:rsidRPr="0044478C">
        <w:rPr>
          <w:rStyle w:val="FieldLabels"/>
        </w:rPr>
        <w:t>Job Application</w:t>
      </w:r>
      <w:r w:rsidR="00320536">
        <w:t xml:space="preserve">, </w:t>
      </w:r>
      <w:r w:rsidR="00320536" w:rsidRPr="0044478C">
        <w:rPr>
          <w:rStyle w:val="FieldLabels"/>
        </w:rPr>
        <w:t>Reason Recommended</w:t>
      </w:r>
      <w:r w:rsidR="00320536">
        <w:t xml:space="preserve">, and </w:t>
      </w:r>
      <w:r w:rsidR="00320536" w:rsidRPr="0044478C">
        <w:rPr>
          <w:rStyle w:val="FieldLabels"/>
        </w:rPr>
        <w:t>Legacy Review Number</w:t>
      </w:r>
      <w:r w:rsidR="00320536">
        <w:t xml:space="preserve"> </w:t>
      </w:r>
      <w:r>
        <w:t>field</w:t>
      </w:r>
      <w:r w:rsidR="00320536">
        <w:t>s</w:t>
      </w:r>
      <w:r>
        <w:t xml:space="preserve"> in the information section using the </w:t>
      </w:r>
      <w:r w:rsidRPr="00320536">
        <w:rPr>
          <w:rStyle w:val="Code"/>
        </w:rPr>
        <w:t>&lt;</w:t>
      </w:r>
      <w:proofErr w:type="spellStart"/>
      <w:proofErr w:type="gramStart"/>
      <w:r w:rsidRPr="00320536">
        <w:rPr>
          <w:rStyle w:val="Code"/>
        </w:rPr>
        <w:t>apex:inputField</w:t>
      </w:r>
      <w:proofErr w:type="spellEnd"/>
      <w:proofErr w:type="gramEnd"/>
      <w:r w:rsidRPr="00320536">
        <w:rPr>
          <w:rStyle w:val="Code"/>
        </w:rPr>
        <w:t>&gt;</w:t>
      </w:r>
      <w:r>
        <w:t xml:space="preserve"> component.</w:t>
      </w:r>
    </w:p>
    <w:p w:rsidR="000542C2" w:rsidRDefault="000542C2" w:rsidP="005E3812">
      <w:pPr>
        <w:pStyle w:val="H2bodytext"/>
        <w:ind w:right="-720"/>
        <w:rPr>
          <w:rStyle w:val="Code"/>
        </w:rPr>
      </w:pPr>
      <w:r w:rsidRPr="00377AA6">
        <w:rPr>
          <w:rStyle w:val="Code"/>
        </w:rPr>
        <w:t>&lt;</w:t>
      </w:r>
      <w:proofErr w:type="spellStart"/>
      <w:proofErr w:type="gramStart"/>
      <w:r w:rsidRPr="00377AA6">
        <w:rPr>
          <w:rStyle w:val="Code"/>
        </w:rPr>
        <w:t>apex:pageBlockSection</w:t>
      </w:r>
      <w:proofErr w:type="spellEnd"/>
      <w:proofErr w:type="gramEnd"/>
      <w:r w:rsidRPr="00377AA6">
        <w:rPr>
          <w:rStyle w:val="Code"/>
        </w:rPr>
        <w:t xml:space="preserve"> columns="2" Title="Information"&gt;</w:t>
      </w:r>
      <w:r w:rsidR="006839B2">
        <w:rPr>
          <w:rStyle w:val="Code"/>
        </w:rPr>
        <w:br/>
        <w:t xml:space="preserve"> </w:t>
      </w:r>
      <w:r w:rsidR="006839B2">
        <w:rPr>
          <w:rStyle w:val="Code"/>
        </w:rPr>
        <w:tab/>
      </w:r>
      <w:r w:rsidRPr="00377AA6">
        <w:rPr>
          <w:rStyle w:val="Code"/>
        </w:rPr>
        <w:t>&lt;</w:t>
      </w:r>
      <w:proofErr w:type="spellStart"/>
      <w:r w:rsidRPr="00377AA6">
        <w:rPr>
          <w:rStyle w:val="Code"/>
        </w:rPr>
        <w:t>apex:inputField</w:t>
      </w:r>
      <w:proofErr w:type="spellEnd"/>
      <w:r w:rsidRPr="00377AA6">
        <w:rPr>
          <w:rStyle w:val="Code"/>
        </w:rPr>
        <w:t xml:space="preserve"> value="{!</w:t>
      </w:r>
      <w:proofErr w:type="spellStart"/>
      <w:r w:rsidRPr="00377AA6">
        <w:rPr>
          <w:rStyle w:val="Code"/>
        </w:rPr>
        <w:t>Review__c.Interviewer__c</w:t>
      </w:r>
      <w:proofErr w:type="spellEnd"/>
      <w:r w:rsidRPr="00377AA6">
        <w:rPr>
          <w:rStyle w:val="Code"/>
        </w:rPr>
        <w:t xml:space="preserve">}"/&gt; </w:t>
      </w:r>
      <w:r w:rsidR="005E3812">
        <w:rPr>
          <w:rStyle w:val="Code"/>
        </w:rPr>
        <w:br/>
      </w:r>
      <w:r w:rsidR="005E3812">
        <w:rPr>
          <w:rStyle w:val="Code"/>
        </w:rPr>
        <w:tab/>
      </w:r>
      <w:r w:rsidRPr="00377AA6">
        <w:rPr>
          <w:rStyle w:val="Code"/>
        </w:rPr>
        <w:t>&lt;</w:t>
      </w:r>
      <w:proofErr w:type="spellStart"/>
      <w:r w:rsidRPr="00377AA6">
        <w:rPr>
          <w:rStyle w:val="Code"/>
        </w:rPr>
        <w:t>apex:inputField</w:t>
      </w:r>
      <w:proofErr w:type="spellEnd"/>
      <w:r w:rsidRPr="00377AA6">
        <w:rPr>
          <w:rStyle w:val="Code"/>
        </w:rPr>
        <w:t xml:space="preserve"> value="{!</w:t>
      </w:r>
      <w:proofErr w:type="spellStart"/>
      <w:r w:rsidRPr="00377AA6">
        <w:rPr>
          <w:rStyle w:val="Code"/>
        </w:rPr>
        <w:t>Review__c.Recommend_for_Hire__c</w:t>
      </w:r>
      <w:proofErr w:type="spellEnd"/>
      <w:r w:rsidRPr="00377AA6">
        <w:rPr>
          <w:rStyle w:val="Code"/>
        </w:rPr>
        <w:t xml:space="preserve">}"/&gt; </w:t>
      </w:r>
      <w:r w:rsidR="005E3812">
        <w:rPr>
          <w:rStyle w:val="Code"/>
        </w:rPr>
        <w:br/>
      </w:r>
      <w:r w:rsidR="005E3812">
        <w:rPr>
          <w:rStyle w:val="Code"/>
        </w:rPr>
        <w:tab/>
      </w:r>
      <w:r w:rsidRPr="00377AA6">
        <w:rPr>
          <w:rStyle w:val="Code"/>
        </w:rPr>
        <w:t>&lt;</w:t>
      </w:r>
      <w:proofErr w:type="spellStart"/>
      <w:r w:rsidRPr="00377AA6">
        <w:rPr>
          <w:rStyle w:val="Code"/>
        </w:rPr>
        <w:t>apex:inputField</w:t>
      </w:r>
      <w:proofErr w:type="spellEnd"/>
      <w:r w:rsidRPr="00377AA6">
        <w:rPr>
          <w:rStyle w:val="Code"/>
        </w:rPr>
        <w:t xml:space="preserve"> value="{!</w:t>
      </w:r>
      <w:proofErr w:type="spellStart"/>
      <w:r w:rsidRPr="00377AA6">
        <w:rPr>
          <w:rStyle w:val="Code"/>
        </w:rPr>
        <w:t>Review__c.Job_Application__c</w:t>
      </w:r>
      <w:proofErr w:type="spellEnd"/>
      <w:r w:rsidRPr="00377AA6">
        <w:rPr>
          <w:rStyle w:val="Code"/>
        </w:rPr>
        <w:t>}"/&gt;</w:t>
      </w:r>
      <w:r w:rsidR="005E3812">
        <w:rPr>
          <w:rStyle w:val="Code"/>
        </w:rPr>
        <w:br/>
      </w:r>
      <w:r w:rsidR="005E3812">
        <w:rPr>
          <w:rStyle w:val="Code"/>
        </w:rPr>
        <w:tab/>
      </w:r>
      <w:r w:rsidRPr="00377AA6">
        <w:rPr>
          <w:rStyle w:val="Code"/>
        </w:rPr>
        <w:t>&lt;</w:t>
      </w:r>
      <w:proofErr w:type="spellStart"/>
      <w:r w:rsidRPr="00377AA6">
        <w:rPr>
          <w:rStyle w:val="Code"/>
        </w:rPr>
        <w:t>apex:inputField</w:t>
      </w:r>
      <w:proofErr w:type="spellEnd"/>
      <w:r w:rsidRPr="00377AA6">
        <w:rPr>
          <w:rStyle w:val="Code"/>
        </w:rPr>
        <w:t xml:space="preserve"> value="{!</w:t>
      </w:r>
      <w:proofErr w:type="spellStart"/>
      <w:r w:rsidRPr="00377AA6">
        <w:rPr>
          <w:rStyle w:val="Code"/>
        </w:rPr>
        <w:t>Review__c.Reason_Recommended__c</w:t>
      </w:r>
      <w:proofErr w:type="spellEnd"/>
      <w:r w:rsidRPr="00377AA6">
        <w:rPr>
          <w:rStyle w:val="Code"/>
        </w:rPr>
        <w:t xml:space="preserve">}"/&gt; </w:t>
      </w:r>
      <w:r w:rsidR="005E3812">
        <w:rPr>
          <w:rStyle w:val="Code"/>
        </w:rPr>
        <w:br/>
      </w:r>
      <w:r w:rsidR="005E3812">
        <w:rPr>
          <w:rStyle w:val="Code"/>
        </w:rPr>
        <w:tab/>
      </w:r>
      <w:r w:rsidRPr="00377AA6">
        <w:rPr>
          <w:rStyle w:val="Code"/>
        </w:rPr>
        <w:t>&lt;</w:t>
      </w:r>
      <w:proofErr w:type="spellStart"/>
      <w:r w:rsidRPr="00377AA6">
        <w:rPr>
          <w:rStyle w:val="Code"/>
        </w:rPr>
        <w:t>apex:inputField</w:t>
      </w:r>
      <w:proofErr w:type="spellEnd"/>
      <w:r w:rsidRPr="00377AA6">
        <w:rPr>
          <w:rStyle w:val="Code"/>
        </w:rPr>
        <w:t xml:space="preserve"> value="{!</w:t>
      </w:r>
      <w:proofErr w:type="spellStart"/>
      <w:r w:rsidRPr="00377AA6">
        <w:rPr>
          <w:rStyle w:val="Code"/>
        </w:rPr>
        <w:t>Review__c.Legacy_Review_Number__c</w:t>
      </w:r>
      <w:proofErr w:type="spellEnd"/>
      <w:r w:rsidRPr="00377AA6">
        <w:rPr>
          <w:rStyle w:val="Code"/>
        </w:rPr>
        <w:t>}"/&gt;</w:t>
      </w:r>
      <w:r w:rsidR="005E3812">
        <w:rPr>
          <w:rStyle w:val="Code"/>
        </w:rPr>
        <w:br/>
      </w:r>
      <w:r w:rsidRPr="00377AA6">
        <w:rPr>
          <w:rStyle w:val="Code"/>
        </w:rPr>
        <w:t>&lt;/</w:t>
      </w:r>
      <w:proofErr w:type="spellStart"/>
      <w:r w:rsidRPr="00377AA6">
        <w:rPr>
          <w:rStyle w:val="Code"/>
        </w:rPr>
        <w:t>apex:pageBlockSection</w:t>
      </w:r>
      <w:proofErr w:type="spellEnd"/>
      <w:r w:rsidRPr="00377AA6">
        <w:rPr>
          <w:rStyle w:val="Code"/>
        </w:rPr>
        <w:t>&gt;</w:t>
      </w:r>
    </w:p>
    <w:p w:rsidR="003B22B5" w:rsidRPr="00787BD8" w:rsidRDefault="003B22B5" w:rsidP="003B22B5">
      <w:pPr>
        <w:pStyle w:val="Heading2"/>
      </w:pPr>
      <w:r>
        <w:t>Save the page.</w:t>
      </w:r>
    </w:p>
    <w:p w:rsidR="00787BD8" w:rsidRDefault="00787BD8" w:rsidP="00787BD8">
      <w:pPr>
        <w:pStyle w:val="Heading1"/>
      </w:pPr>
      <w:r w:rsidRPr="00787BD8">
        <w:t>Add the needed components to display radio buttons for the score fields.</w:t>
      </w:r>
    </w:p>
    <w:p w:rsidR="003B22B5" w:rsidRDefault="003B22B5" w:rsidP="00787BD8">
      <w:pPr>
        <w:pStyle w:val="Heading2"/>
      </w:pPr>
      <w:r>
        <w:t xml:space="preserve">Create a section named </w:t>
      </w:r>
      <w:r w:rsidR="00320536">
        <w:t>Score</w:t>
      </w:r>
      <w:r>
        <w:t xml:space="preserve"> using the </w:t>
      </w:r>
      <w:r w:rsidRPr="00320536">
        <w:rPr>
          <w:rStyle w:val="Code"/>
        </w:rPr>
        <w:t>&lt;</w:t>
      </w:r>
      <w:proofErr w:type="spellStart"/>
      <w:proofErr w:type="gramStart"/>
      <w:r w:rsidRPr="00320536">
        <w:rPr>
          <w:rStyle w:val="Code"/>
        </w:rPr>
        <w:t>apex:pageBlockSection</w:t>
      </w:r>
      <w:proofErr w:type="spellEnd"/>
      <w:proofErr w:type="gramEnd"/>
      <w:r w:rsidRPr="00320536">
        <w:rPr>
          <w:rStyle w:val="Code"/>
        </w:rPr>
        <w:t>&gt;</w:t>
      </w:r>
      <w:r>
        <w:t xml:space="preserve"> component.</w:t>
      </w:r>
    </w:p>
    <w:p w:rsidR="003B22B5" w:rsidRPr="0044478C" w:rsidRDefault="003B22B5" w:rsidP="003B22B5">
      <w:pPr>
        <w:pStyle w:val="H2bodytext"/>
        <w:rPr>
          <w:rStyle w:val="Code"/>
        </w:rPr>
      </w:pPr>
      <w:r w:rsidRPr="0044478C">
        <w:rPr>
          <w:rStyle w:val="Code"/>
        </w:rPr>
        <w:t>&lt;</w:t>
      </w:r>
      <w:proofErr w:type="spellStart"/>
      <w:proofErr w:type="gramStart"/>
      <w:r w:rsidRPr="0044478C">
        <w:rPr>
          <w:rStyle w:val="Code"/>
        </w:rPr>
        <w:t>apex:pageBlockSection</w:t>
      </w:r>
      <w:proofErr w:type="spellEnd"/>
      <w:proofErr w:type="gramEnd"/>
      <w:r w:rsidRPr="0044478C">
        <w:rPr>
          <w:rStyle w:val="Code"/>
        </w:rPr>
        <w:t xml:space="preserve"> columns="1" Title="Scores"&gt;</w:t>
      </w:r>
    </w:p>
    <w:p w:rsidR="003B22B5" w:rsidRDefault="003B22B5" w:rsidP="00787BD8">
      <w:pPr>
        <w:pStyle w:val="Heading2"/>
      </w:pPr>
      <w:bookmarkStart w:id="197" w:name="_Ref352759458"/>
      <w:r w:rsidRPr="00522FCD">
        <w:t>Copy the contents of the file</w:t>
      </w:r>
      <w:r w:rsidRPr="00521801">
        <w:t xml:space="preserve"> </w:t>
      </w:r>
      <w:r w:rsidRPr="003B22B5">
        <w:rPr>
          <w:rStyle w:val="Data"/>
        </w:rPr>
        <w:t>1</w:t>
      </w:r>
      <w:r w:rsidR="00DA4BAE">
        <w:rPr>
          <w:rStyle w:val="Data"/>
        </w:rPr>
        <w:t>7</w:t>
      </w:r>
      <w:r w:rsidRPr="003B22B5">
        <w:rPr>
          <w:rStyle w:val="Data"/>
        </w:rPr>
        <w:t>-7--CreatetheReviewPage.txt</w:t>
      </w:r>
      <w:r w:rsidRPr="00C17407">
        <w:t xml:space="preserve"> </w:t>
      </w:r>
      <w:r w:rsidRPr="00725E63">
        <w:t>found in the</w:t>
      </w:r>
      <w:r w:rsidRPr="00522FCD">
        <w:rPr>
          <w:rStyle w:val="code1"/>
          <w:rFonts w:cs="Arial"/>
          <w:szCs w:val="22"/>
        </w:rPr>
        <w:t xml:space="preserve"> </w:t>
      </w:r>
      <w:r w:rsidR="00C20D24">
        <w:rPr>
          <w:rStyle w:val="FileFolderNames"/>
        </w:rPr>
        <w:t>M17</w:t>
      </w:r>
      <w:r w:rsidR="00796D1C" w:rsidRPr="00796D1C">
        <w:rPr>
          <w:rStyle w:val="FileFolderNames"/>
        </w:rPr>
        <w:t>_IntroVisualforcePagesExerciseFiles</w:t>
      </w:r>
      <w:r w:rsidRPr="00C17407">
        <w:rPr>
          <w:rStyle w:val="FileFolderNames"/>
        </w:rPr>
        <w:t>\Exercises</w:t>
      </w:r>
      <w:r w:rsidRPr="000244D2">
        <w:t xml:space="preserve"> folder into the editor</w:t>
      </w:r>
      <w:r>
        <w:t xml:space="preserve"> within the </w:t>
      </w:r>
      <w:r w:rsidRPr="00320536">
        <w:rPr>
          <w:rStyle w:val="Code"/>
        </w:rPr>
        <w:t>&lt;</w:t>
      </w:r>
      <w:proofErr w:type="spellStart"/>
      <w:proofErr w:type="gramStart"/>
      <w:r w:rsidRPr="00320536">
        <w:rPr>
          <w:rStyle w:val="Code"/>
        </w:rPr>
        <w:t>apex:pageBlockSection</w:t>
      </w:r>
      <w:proofErr w:type="spellEnd"/>
      <w:proofErr w:type="gramEnd"/>
      <w:r w:rsidRPr="00320536">
        <w:rPr>
          <w:rStyle w:val="Code"/>
        </w:rPr>
        <w:t>&gt;</w:t>
      </w:r>
      <w:r>
        <w:t xml:space="preserve"> component</w:t>
      </w:r>
      <w:r w:rsidRPr="000244D2">
        <w:t>.</w:t>
      </w:r>
      <w:bookmarkEnd w:id="197"/>
    </w:p>
    <w:p w:rsidR="003B22B5" w:rsidRPr="00787BD8" w:rsidRDefault="003B22B5" w:rsidP="003B22B5">
      <w:pPr>
        <w:pStyle w:val="Heading2"/>
      </w:pPr>
      <w:r>
        <w:t>Save the page.</w:t>
      </w:r>
    </w:p>
    <w:p w:rsidR="003B22B5" w:rsidRDefault="003B22B5" w:rsidP="00787BD8">
      <w:pPr>
        <w:pStyle w:val="Heading2"/>
      </w:pPr>
      <w:r>
        <w:t xml:space="preserve">Display the </w:t>
      </w:r>
      <w:r w:rsidRPr="0044478C">
        <w:rPr>
          <w:rStyle w:val="FieldLabels"/>
        </w:rPr>
        <w:t>Cultural Comments</w:t>
      </w:r>
      <w:r>
        <w:t xml:space="preserve"> field using the </w:t>
      </w:r>
      <w:r w:rsidRPr="00320536">
        <w:rPr>
          <w:rStyle w:val="Code"/>
        </w:rPr>
        <w:t>&lt;</w:t>
      </w:r>
      <w:proofErr w:type="spellStart"/>
      <w:proofErr w:type="gramStart"/>
      <w:r w:rsidRPr="00320536">
        <w:rPr>
          <w:rStyle w:val="Code"/>
        </w:rPr>
        <w:t>apex:inputField</w:t>
      </w:r>
      <w:proofErr w:type="spellEnd"/>
      <w:proofErr w:type="gramEnd"/>
      <w:r w:rsidRPr="00320536">
        <w:rPr>
          <w:rStyle w:val="Code"/>
        </w:rPr>
        <w:t>&gt;</w:t>
      </w:r>
      <w:r>
        <w:t xml:space="preserve"> component.</w:t>
      </w:r>
    </w:p>
    <w:p w:rsidR="006765C3" w:rsidRPr="0044478C" w:rsidRDefault="006765C3" w:rsidP="006765C3">
      <w:pPr>
        <w:pStyle w:val="H2bodytext"/>
        <w:rPr>
          <w:rStyle w:val="Code"/>
        </w:rPr>
      </w:pPr>
      <w:r w:rsidRPr="0044478C">
        <w:rPr>
          <w:rStyle w:val="Code"/>
        </w:rPr>
        <w:t>&lt;</w:t>
      </w:r>
      <w:proofErr w:type="spellStart"/>
      <w:proofErr w:type="gramStart"/>
      <w:r w:rsidRPr="0044478C">
        <w:rPr>
          <w:rStyle w:val="Code"/>
        </w:rPr>
        <w:t>apex:inputField</w:t>
      </w:r>
      <w:proofErr w:type="spellEnd"/>
      <w:proofErr w:type="gramEnd"/>
      <w:r w:rsidRPr="0044478C">
        <w:rPr>
          <w:rStyle w:val="Code"/>
        </w:rPr>
        <w:t xml:space="preserve"> value="{!</w:t>
      </w:r>
      <w:proofErr w:type="spellStart"/>
      <w:r w:rsidRPr="0044478C">
        <w:rPr>
          <w:rStyle w:val="Code"/>
        </w:rPr>
        <w:t>Review__c.Cultural_Comments__c</w:t>
      </w:r>
      <w:proofErr w:type="spellEnd"/>
      <w:r w:rsidRPr="0044478C">
        <w:rPr>
          <w:rStyle w:val="Code"/>
        </w:rPr>
        <w:t>}"/&gt;</w:t>
      </w:r>
    </w:p>
    <w:p w:rsidR="003B22B5" w:rsidRDefault="001C6787" w:rsidP="001C6787">
      <w:pPr>
        <w:pStyle w:val="Heading2"/>
      </w:pPr>
      <w:r>
        <w:t xml:space="preserve">Change the </w:t>
      </w:r>
      <w:r w:rsidRPr="0044478C">
        <w:rPr>
          <w:rStyle w:val="FieldLabels"/>
        </w:rPr>
        <w:t>Experience</w:t>
      </w:r>
      <w:r>
        <w:t xml:space="preserve"> field to display as radio buttons using the </w:t>
      </w:r>
      <w:r w:rsidRPr="006765C3">
        <w:rPr>
          <w:rStyle w:val="Code"/>
        </w:rPr>
        <w:t>&lt;</w:t>
      </w:r>
      <w:proofErr w:type="spellStart"/>
      <w:proofErr w:type="gramStart"/>
      <w:r w:rsidRPr="006765C3">
        <w:rPr>
          <w:rStyle w:val="Code"/>
        </w:rPr>
        <w:t>apex:selectRadio</w:t>
      </w:r>
      <w:proofErr w:type="spellEnd"/>
      <w:proofErr w:type="gramEnd"/>
      <w:r w:rsidRPr="006765C3">
        <w:rPr>
          <w:rStyle w:val="Code"/>
        </w:rPr>
        <w:t>&gt;</w:t>
      </w:r>
      <w:r>
        <w:t xml:space="preserve"> and </w:t>
      </w:r>
      <w:r w:rsidRPr="006765C3">
        <w:rPr>
          <w:rStyle w:val="Code"/>
        </w:rPr>
        <w:t>&lt;</w:t>
      </w:r>
      <w:proofErr w:type="spellStart"/>
      <w:r w:rsidRPr="006765C3">
        <w:rPr>
          <w:rStyle w:val="Code"/>
        </w:rPr>
        <w:t>apex:selectOption</w:t>
      </w:r>
      <w:proofErr w:type="spellEnd"/>
      <w:r w:rsidRPr="006765C3">
        <w:rPr>
          <w:rStyle w:val="Code"/>
        </w:rPr>
        <w:t>&gt;</w:t>
      </w:r>
      <w:r>
        <w:t xml:space="preserve"> components. The contents copied in Step </w:t>
      </w:r>
      <w:r w:rsidR="00622C8E">
        <w:fldChar w:fldCharType="begin"/>
      </w:r>
      <w:r>
        <w:instrText xml:space="preserve"> REF _Ref352759458 \r \h </w:instrText>
      </w:r>
      <w:r w:rsidR="00622C8E">
        <w:fldChar w:fldCharType="separate"/>
      </w:r>
      <w:r w:rsidR="008A2523">
        <w:t>B</w:t>
      </w:r>
      <w:r w:rsidR="00622C8E">
        <w:fldChar w:fldCharType="end"/>
      </w:r>
      <w:r>
        <w:t xml:space="preserve"> can be used as a starting point. </w:t>
      </w:r>
    </w:p>
    <w:p w:rsidR="00F9230C" w:rsidRPr="00F9230C" w:rsidRDefault="00F9230C" w:rsidP="00F9230C">
      <w:pPr>
        <w:pStyle w:val="H2bodytext"/>
        <w:ind w:right="-360"/>
        <w:rPr>
          <w:rStyle w:val="Code"/>
        </w:rPr>
      </w:pPr>
      <w:r w:rsidRPr="00F9230C">
        <w:rPr>
          <w:rStyle w:val="Code"/>
        </w:rPr>
        <w:t>&lt;</w:t>
      </w:r>
      <w:proofErr w:type="spellStart"/>
      <w:proofErr w:type="gramStart"/>
      <w:r w:rsidRPr="00F9230C">
        <w:rPr>
          <w:rStyle w:val="Code"/>
        </w:rPr>
        <w:t>apex:selectRadio</w:t>
      </w:r>
      <w:proofErr w:type="spellEnd"/>
      <w:proofErr w:type="gramEnd"/>
      <w:r w:rsidRPr="00F9230C">
        <w:rPr>
          <w:rStyle w:val="Code"/>
        </w:rPr>
        <w:t xml:space="preserve"> label="Experience" value="{!</w:t>
      </w:r>
      <w:proofErr w:type="spellStart"/>
      <w:r w:rsidRPr="00F9230C">
        <w:rPr>
          <w:rStyle w:val="Code"/>
        </w:rPr>
        <w:t>Review__c.Experience__c</w:t>
      </w:r>
      <w:proofErr w:type="spellEnd"/>
      <w:r w:rsidRPr="00F9230C">
        <w:rPr>
          <w:rStyle w:val="Code"/>
        </w:rPr>
        <w:t>}"&gt;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="Excellent" </w:t>
      </w:r>
      <w:proofErr w:type="spellStart"/>
      <w:r w:rsidRPr="00F9230C">
        <w:rPr>
          <w:rStyle w:val="Code"/>
        </w:rPr>
        <w:t>itemValue</w:t>
      </w:r>
      <w:proofErr w:type="spellEnd"/>
      <w:r w:rsidRPr="00F9230C">
        <w:rPr>
          <w:rStyle w:val="Code"/>
        </w:rPr>
        <w:t>="5.0"/&gt;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="Good" </w:t>
      </w:r>
      <w:proofErr w:type="spellStart"/>
      <w:r w:rsidRPr="00F9230C">
        <w:rPr>
          <w:rStyle w:val="Code"/>
        </w:rPr>
        <w:t>itemValue</w:t>
      </w:r>
      <w:proofErr w:type="spellEnd"/>
      <w:r w:rsidRPr="00F9230C">
        <w:rPr>
          <w:rStyle w:val="Code"/>
        </w:rPr>
        <w:t>="4.0"/&gt;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="Average" </w:t>
      </w:r>
      <w:proofErr w:type="spellStart"/>
      <w:r w:rsidRPr="00F9230C">
        <w:rPr>
          <w:rStyle w:val="Code"/>
        </w:rPr>
        <w:t>itemValue</w:t>
      </w:r>
      <w:proofErr w:type="spellEnd"/>
      <w:r w:rsidRPr="00F9230C">
        <w:rPr>
          <w:rStyle w:val="Code"/>
        </w:rPr>
        <w:t>="3.0"/&gt;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="Fair" </w:t>
      </w:r>
      <w:proofErr w:type="spellStart"/>
      <w:r w:rsidRPr="00F9230C">
        <w:rPr>
          <w:rStyle w:val="Code"/>
        </w:rPr>
        <w:t>itemValue</w:t>
      </w:r>
      <w:proofErr w:type="spellEnd"/>
      <w:r w:rsidRPr="00F9230C">
        <w:rPr>
          <w:rStyle w:val="Code"/>
        </w:rPr>
        <w:t>="2.0"/&gt;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="Poor" </w:t>
      </w:r>
      <w:proofErr w:type="spellStart"/>
      <w:r w:rsidRPr="00F9230C">
        <w:rPr>
          <w:rStyle w:val="Code"/>
        </w:rPr>
        <w:t>itemValue</w:t>
      </w:r>
      <w:proofErr w:type="spellEnd"/>
      <w:r w:rsidRPr="00F9230C">
        <w:rPr>
          <w:rStyle w:val="Code"/>
        </w:rPr>
        <w:t>="1.0"/&gt;</w:t>
      </w:r>
      <w:r w:rsidRPr="00F9230C">
        <w:rPr>
          <w:rStyle w:val="Code"/>
        </w:rPr>
        <w:br/>
        <w:t>&lt;/</w:t>
      </w:r>
      <w:proofErr w:type="spellStart"/>
      <w:r w:rsidRPr="00F9230C">
        <w:rPr>
          <w:rStyle w:val="Code"/>
        </w:rPr>
        <w:t>apex:selectRadio</w:t>
      </w:r>
      <w:proofErr w:type="spellEnd"/>
      <w:r w:rsidRPr="00F9230C">
        <w:rPr>
          <w:rStyle w:val="Code"/>
        </w:rPr>
        <w:t>&gt;</w:t>
      </w:r>
    </w:p>
    <w:p w:rsidR="001C6787" w:rsidRDefault="001C6787" w:rsidP="001C6787">
      <w:pPr>
        <w:pStyle w:val="Heading2"/>
      </w:pPr>
      <w:r>
        <w:t xml:space="preserve">Display the </w:t>
      </w:r>
      <w:r w:rsidRPr="0044478C">
        <w:rPr>
          <w:rStyle w:val="FieldLabels"/>
        </w:rPr>
        <w:t>Experience Comments</w:t>
      </w:r>
      <w:r>
        <w:t xml:space="preserve"> field using the </w:t>
      </w:r>
      <w:r w:rsidRPr="00F9230C">
        <w:rPr>
          <w:rStyle w:val="Code"/>
        </w:rPr>
        <w:t>&lt;</w:t>
      </w:r>
      <w:proofErr w:type="spellStart"/>
      <w:proofErr w:type="gramStart"/>
      <w:r w:rsidRPr="00F9230C">
        <w:rPr>
          <w:rStyle w:val="Code"/>
        </w:rPr>
        <w:t>apex:inputField</w:t>
      </w:r>
      <w:proofErr w:type="spellEnd"/>
      <w:proofErr w:type="gramEnd"/>
      <w:r w:rsidRPr="00F9230C">
        <w:rPr>
          <w:rStyle w:val="Code"/>
        </w:rPr>
        <w:t>&gt;</w:t>
      </w:r>
      <w:r>
        <w:t xml:space="preserve"> component.</w:t>
      </w:r>
    </w:p>
    <w:p w:rsidR="00F9230C" w:rsidRPr="0044478C" w:rsidRDefault="00F9230C" w:rsidP="00F9230C">
      <w:pPr>
        <w:pStyle w:val="H2bodytext"/>
        <w:rPr>
          <w:rStyle w:val="Code"/>
        </w:rPr>
      </w:pPr>
      <w:r w:rsidRPr="0044478C">
        <w:rPr>
          <w:rStyle w:val="Code"/>
        </w:rPr>
        <w:lastRenderedPageBreak/>
        <w:t>&lt;</w:t>
      </w:r>
      <w:proofErr w:type="spellStart"/>
      <w:proofErr w:type="gramStart"/>
      <w:r w:rsidRPr="0044478C">
        <w:rPr>
          <w:rStyle w:val="Code"/>
        </w:rPr>
        <w:t>apex:inputField</w:t>
      </w:r>
      <w:proofErr w:type="spellEnd"/>
      <w:proofErr w:type="gramEnd"/>
      <w:r w:rsidRPr="0044478C">
        <w:rPr>
          <w:rStyle w:val="Code"/>
        </w:rPr>
        <w:t xml:space="preserve"> value="{!</w:t>
      </w:r>
      <w:proofErr w:type="spellStart"/>
      <w:r w:rsidRPr="0044478C">
        <w:rPr>
          <w:rStyle w:val="Code"/>
        </w:rPr>
        <w:t>Review__c.Experience_Comments__c</w:t>
      </w:r>
      <w:proofErr w:type="spellEnd"/>
      <w:r w:rsidRPr="0044478C">
        <w:rPr>
          <w:rStyle w:val="Code"/>
        </w:rPr>
        <w:t>}"/&gt;</w:t>
      </w:r>
    </w:p>
    <w:p w:rsidR="001C6787" w:rsidRDefault="001C6787" w:rsidP="001C6787">
      <w:pPr>
        <w:pStyle w:val="Heading2"/>
      </w:pPr>
      <w:r>
        <w:t xml:space="preserve">Change the </w:t>
      </w:r>
      <w:r w:rsidRPr="0044478C">
        <w:rPr>
          <w:rStyle w:val="FieldLabels"/>
        </w:rPr>
        <w:t>Leadership Skills</w:t>
      </w:r>
      <w:r>
        <w:t xml:space="preserve"> field to display as radio buttons using the </w:t>
      </w:r>
      <w:r w:rsidRPr="00F9230C">
        <w:rPr>
          <w:rStyle w:val="Code"/>
        </w:rPr>
        <w:t>&lt;</w:t>
      </w:r>
      <w:proofErr w:type="spellStart"/>
      <w:proofErr w:type="gramStart"/>
      <w:r w:rsidRPr="00F9230C">
        <w:rPr>
          <w:rStyle w:val="Code"/>
        </w:rPr>
        <w:t>apex:selectRadio</w:t>
      </w:r>
      <w:proofErr w:type="spellEnd"/>
      <w:proofErr w:type="gramEnd"/>
      <w:r w:rsidRPr="00F9230C">
        <w:rPr>
          <w:rStyle w:val="Code"/>
        </w:rPr>
        <w:t>&gt;</w:t>
      </w:r>
      <w:r>
        <w:t xml:space="preserve"> and </w:t>
      </w:r>
      <w:r w:rsidRPr="00F9230C">
        <w:rPr>
          <w:rStyle w:val="Code"/>
        </w:rPr>
        <w:t>&lt;</w:t>
      </w:r>
      <w:proofErr w:type="spellStart"/>
      <w:r w:rsidRPr="00F9230C">
        <w:rPr>
          <w:rStyle w:val="Code"/>
        </w:rPr>
        <w:t>apex:selectOption</w:t>
      </w:r>
      <w:proofErr w:type="spellEnd"/>
      <w:r w:rsidRPr="00F9230C">
        <w:rPr>
          <w:rStyle w:val="Code"/>
        </w:rPr>
        <w:t>&gt;</w:t>
      </w:r>
      <w:r>
        <w:t xml:space="preserve"> components. The contents copied in Step </w:t>
      </w:r>
      <w:r w:rsidR="00622C8E">
        <w:fldChar w:fldCharType="begin"/>
      </w:r>
      <w:r>
        <w:instrText xml:space="preserve"> REF _Ref352759458 \r \h </w:instrText>
      </w:r>
      <w:r w:rsidR="00622C8E">
        <w:fldChar w:fldCharType="separate"/>
      </w:r>
      <w:r w:rsidR="008A2523">
        <w:t>B</w:t>
      </w:r>
      <w:r w:rsidR="00622C8E">
        <w:fldChar w:fldCharType="end"/>
      </w:r>
      <w:r>
        <w:t xml:space="preserve"> can be used as a starting point. </w:t>
      </w:r>
    </w:p>
    <w:p w:rsidR="00F9230C" w:rsidRPr="00F9230C" w:rsidRDefault="00F9230C" w:rsidP="00F9230C">
      <w:pPr>
        <w:pStyle w:val="H2bodytext"/>
        <w:ind w:right="-360"/>
        <w:rPr>
          <w:rStyle w:val="Code"/>
        </w:rPr>
      </w:pPr>
      <w:r w:rsidRPr="00F9230C">
        <w:rPr>
          <w:rStyle w:val="Code"/>
        </w:rPr>
        <w:t>&lt;</w:t>
      </w:r>
      <w:proofErr w:type="spellStart"/>
      <w:proofErr w:type="gramStart"/>
      <w:r w:rsidRPr="00F9230C">
        <w:rPr>
          <w:rStyle w:val="Code"/>
        </w:rPr>
        <w:t>apex:selectRadio</w:t>
      </w:r>
      <w:proofErr w:type="spellEnd"/>
      <w:proofErr w:type="gramEnd"/>
      <w:r w:rsidRPr="00F9230C">
        <w:rPr>
          <w:rStyle w:val="Code"/>
        </w:rPr>
        <w:t xml:space="preserve"> label="Leadership Skills" value="{!</w:t>
      </w:r>
      <w:proofErr w:type="spellStart"/>
      <w:r w:rsidRPr="00F9230C">
        <w:rPr>
          <w:rStyle w:val="Code"/>
        </w:rPr>
        <w:t>Review__c.Leadership_Skills__c</w:t>
      </w:r>
      <w:proofErr w:type="spellEnd"/>
      <w:r w:rsidRPr="00F9230C">
        <w:rPr>
          <w:rStyle w:val="Code"/>
        </w:rPr>
        <w:t>}"&gt;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="Excellent" </w:t>
      </w:r>
      <w:proofErr w:type="spellStart"/>
      <w:r w:rsidRPr="00F9230C">
        <w:rPr>
          <w:rStyle w:val="Code"/>
        </w:rPr>
        <w:t>itemValue</w:t>
      </w:r>
      <w:proofErr w:type="spellEnd"/>
      <w:r w:rsidRPr="00F9230C">
        <w:rPr>
          <w:rStyle w:val="Code"/>
        </w:rPr>
        <w:t>="5.0"/&gt;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="Good" </w:t>
      </w:r>
      <w:proofErr w:type="spellStart"/>
      <w:r w:rsidRPr="00F9230C">
        <w:rPr>
          <w:rStyle w:val="Code"/>
        </w:rPr>
        <w:t>itemValue</w:t>
      </w:r>
      <w:proofErr w:type="spellEnd"/>
      <w:r w:rsidRPr="00F9230C">
        <w:rPr>
          <w:rStyle w:val="Code"/>
        </w:rPr>
        <w:t>="4.0"/&gt;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="Average" </w:t>
      </w:r>
      <w:proofErr w:type="spellStart"/>
      <w:r w:rsidRPr="00F9230C">
        <w:rPr>
          <w:rStyle w:val="Code"/>
        </w:rPr>
        <w:t>itemValue</w:t>
      </w:r>
      <w:proofErr w:type="spellEnd"/>
      <w:r w:rsidRPr="00F9230C">
        <w:rPr>
          <w:rStyle w:val="Code"/>
        </w:rPr>
        <w:t>="3.0"/&gt;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="Fair" </w:t>
      </w:r>
      <w:proofErr w:type="spellStart"/>
      <w:r w:rsidRPr="00F9230C">
        <w:rPr>
          <w:rStyle w:val="Code"/>
        </w:rPr>
        <w:t>itemValue</w:t>
      </w:r>
      <w:proofErr w:type="spellEnd"/>
      <w:r w:rsidRPr="00F9230C">
        <w:rPr>
          <w:rStyle w:val="Code"/>
        </w:rPr>
        <w:t>="2.0"/&gt;</w:t>
      </w:r>
      <w:r w:rsidRPr="00F9230C">
        <w:rPr>
          <w:rStyle w:val="Code"/>
        </w:rPr>
        <w:br/>
        <w:t xml:space="preserve"> </w:t>
      </w:r>
      <w:r w:rsidRPr="00F9230C">
        <w:rPr>
          <w:rStyle w:val="Code"/>
        </w:rPr>
        <w:tab/>
        <w:t>&lt;</w:t>
      </w:r>
      <w:proofErr w:type="spellStart"/>
      <w:r w:rsidRPr="00F9230C">
        <w:rPr>
          <w:rStyle w:val="Code"/>
        </w:rPr>
        <w:t>apex:selectOption</w:t>
      </w:r>
      <w:proofErr w:type="spellEnd"/>
      <w:r w:rsidRPr="00F9230C">
        <w:rPr>
          <w:rStyle w:val="Code"/>
        </w:rPr>
        <w:t xml:space="preserve"> </w:t>
      </w:r>
      <w:proofErr w:type="spellStart"/>
      <w:r w:rsidRPr="00F9230C">
        <w:rPr>
          <w:rStyle w:val="Code"/>
        </w:rPr>
        <w:t>itemLabel</w:t>
      </w:r>
      <w:proofErr w:type="spellEnd"/>
      <w:r w:rsidRPr="00F9230C">
        <w:rPr>
          <w:rStyle w:val="Code"/>
        </w:rPr>
        <w:t xml:space="preserve">="Poor" </w:t>
      </w:r>
      <w:proofErr w:type="spellStart"/>
      <w:r w:rsidRPr="00F9230C">
        <w:rPr>
          <w:rStyle w:val="Code"/>
        </w:rPr>
        <w:t>itemValue</w:t>
      </w:r>
      <w:proofErr w:type="spellEnd"/>
      <w:r w:rsidRPr="00F9230C">
        <w:rPr>
          <w:rStyle w:val="Code"/>
        </w:rPr>
        <w:t>="1.0"/&gt;</w:t>
      </w:r>
      <w:r w:rsidRPr="00F9230C">
        <w:rPr>
          <w:rStyle w:val="Code"/>
        </w:rPr>
        <w:br/>
        <w:t>&lt;/</w:t>
      </w:r>
      <w:proofErr w:type="spellStart"/>
      <w:r w:rsidRPr="00F9230C">
        <w:rPr>
          <w:rStyle w:val="Code"/>
        </w:rPr>
        <w:t>apex:selectRadio</w:t>
      </w:r>
      <w:proofErr w:type="spellEnd"/>
      <w:r w:rsidRPr="00F9230C">
        <w:rPr>
          <w:rStyle w:val="Code"/>
        </w:rPr>
        <w:t>&gt;</w:t>
      </w:r>
    </w:p>
    <w:p w:rsidR="001C6787" w:rsidRDefault="001C6787" w:rsidP="001C6787">
      <w:pPr>
        <w:pStyle w:val="Heading2"/>
      </w:pPr>
      <w:r>
        <w:t xml:space="preserve">Display the </w:t>
      </w:r>
      <w:r w:rsidRPr="0044478C">
        <w:rPr>
          <w:rStyle w:val="FieldLabels"/>
        </w:rPr>
        <w:t>Leadership Comments</w:t>
      </w:r>
      <w:r>
        <w:t xml:space="preserve"> field using the </w:t>
      </w:r>
      <w:r w:rsidRPr="00F9230C">
        <w:rPr>
          <w:rStyle w:val="Code"/>
        </w:rPr>
        <w:t>&lt;</w:t>
      </w:r>
      <w:proofErr w:type="spellStart"/>
      <w:proofErr w:type="gramStart"/>
      <w:r w:rsidRPr="00F9230C">
        <w:rPr>
          <w:rStyle w:val="Code"/>
        </w:rPr>
        <w:t>apex:inputField</w:t>
      </w:r>
      <w:proofErr w:type="spellEnd"/>
      <w:proofErr w:type="gramEnd"/>
      <w:r w:rsidRPr="00F9230C">
        <w:rPr>
          <w:rStyle w:val="Code"/>
        </w:rPr>
        <w:t>&gt;</w:t>
      </w:r>
      <w:r>
        <w:t xml:space="preserve"> component.</w:t>
      </w:r>
    </w:p>
    <w:p w:rsidR="00F9230C" w:rsidRPr="00F9230C" w:rsidRDefault="00F9230C" w:rsidP="00F9230C">
      <w:pPr>
        <w:pStyle w:val="H2bodytext"/>
        <w:ind w:right="-360"/>
        <w:rPr>
          <w:rStyle w:val="Code"/>
        </w:rPr>
      </w:pPr>
      <w:r w:rsidRPr="00F9230C">
        <w:rPr>
          <w:rStyle w:val="Code"/>
        </w:rPr>
        <w:t>&lt;</w:t>
      </w:r>
      <w:proofErr w:type="spellStart"/>
      <w:proofErr w:type="gramStart"/>
      <w:r w:rsidRPr="00F9230C">
        <w:rPr>
          <w:rStyle w:val="Code"/>
        </w:rPr>
        <w:t>apex:inputField</w:t>
      </w:r>
      <w:proofErr w:type="spellEnd"/>
      <w:proofErr w:type="gramEnd"/>
      <w:r w:rsidRPr="00F9230C">
        <w:rPr>
          <w:rStyle w:val="Code"/>
        </w:rPr>
        <w:t xml:space="preserve"> value="{!</w:t>
      </w:r>
      <w:proofErr w:type="spellStart"/>
      <w:r w:rsidRPr="00F9230C">
        <w:rPr>
          <w:rStyle w:val="Code"/>
        </w:rPr>
        <w:t>Review__c.Leadership_Comments__c</w:t>
      </w:r>
      <w:proofErr w:type="spellEnd"/>
      <w:r w:rsidRPr="00F9230C">
        <w:rPr>
          <w:rStyle w:val="Code"/>
        </w:rPr>
        <w:t>}"/&gt;</w:t>
      </w:r>
    </w:p>
    <w:p w:rsidR="001C6787" w:rsidRDefault="001C6787" w:rsidP="001C6787">
      <w:pPr>
        <w:pStyle w:val="Heading2"/>
      </w:pPr>
      <w:r>
        <w:t>Save the page.</w:t>
      </w:r>
    </w:p>
    <w:p w:rsidR="001C6787" w:rsidRDefault="001C6787" w:rsidP="001C6787">
      <w:pPr>
        <w:pStyle w:val="Heading2"/>
      </w:pPr>
      <w:r>
        <w:t>Make sure all components have the needed closing components.</w:t>
      </w:r>
    </w:p>
    <w:p w:rsidR="001C6787" w:rsidRDefault="001C6787" w:rsidP="001C6787">
      <w:pPr>
        <w:pStyle w:val="Heading2"/>
      </w:pPr>
      <w:r>
        <w:t>Save the page.</w:t>
      </w:r>
    </w:p>
    <w:p w:rsidR="001C6787" w:rsidRDefault="001C6787" w:rsidP="001C6787">
      <w:pPr>
        <w:pStyle w:val="Heading1"/>
      </w:pPr>
      <w:r>
        <w:t xml:space="preserve">Override the review </w:t>
      </w:r>
      <w:r w:rsidR="00BB17B1">
        <w:t>new</w:t>
      </w:r>
      <w:r>
        <w:t xml:space="preserve"> page.</w:t>
      </w:r>
    </w:p>
    <w:p w:rsidR="001C6787" w:rsidRPr="000A7B8D" w:rsidRDefault="001C6787" w:rsidP="001C6787">
      <w:pPr>
        <w:pStyle w:val="Heading2"/>
      </w:pPr>
      <w:r w:rsidRPr="000A7B8D">
        <w:t xml:space="preserve">Navigate to </w:t>
      </w:r>
      <w:r w:rsidRPr="008446F8">
        <w:rPr>
          <w:rStyle w:val="ClickPaths"/>
        </w:rPr>
        <w:t xml:space="preserve">Setup | Create | Objects | </w:t>
      </w:r>
      <w:r>
        <w:rPr>
          <w:rStyle w:val="ClickPaths"/>
        </w:rPr>
        <w:t>Review</w:t>
      </w:r>
      <w:r w:rsidRPr="00453C0C">
        <w:rPr>
          <w:rStyle w:val="ClickPaths"/>
          <w:b w:val="0"/>
        </w:rPr>
        <w:t>.</w:t>
      </w:r>
    </w:p>
    <w:p w:rsidR="001C6787" w:rsidRPr="000A7B8D" w:rsidRDefault="001C6787" w:rsidP="001C6787">
      <w:pPr>
        <w:pStyle w:val="Heading2"/>
      </w:pPr>
      <w:r w:rsidRPr="000A7B8D">
        <w:t xml:space="preserve">In the </w:t>
      </w:r>
      <w:r w:rsidR="009F4E2D">
        <w:t>Buttons, Links, and Actions</w:t>
      </w:r>
      <w:r w:rsidRPr="008446F8">
        <w:t xml:space="preserve"> related</w:t>
      </w:r>
      <w:r>
        <w:t xml:space="preserve"> list</w:t>
      </w:r>
      <w:r w:rsidRPr="000A7B8D">
        <w:t>, click</w:t>
      </w:r>
      <w:r>
        <w:t xml:space="preserve"> the</w:t>
      </w:r>
      <w:r w:rsidRPr="000A7B8D">
        <w:t xml:space="preserve"> </w:t>
      </w:r>
      <w:r w:rsidRPr="008446F8">
        <w:rPr>
          <w:rStyle w:val="ClickPaths"/>
        </w:rPr>
        <w:t>Edit</w:t>
      </w:r>
      <w:r w:rsidRPr="000A7B8D">
        <w:t xml:space="preserve"> </w:t>
      </w:r>
      <w:r>
        <w:t xml:space="preserve">link </w:t>
      </w:r>
      <w:r w:rsidRPr="000A7B8D">
        <w:t xml:space="preserve">next to </w:t>
      </w:r>
      <w:r>
        <w:rPr>
          <w:rStyle w:val="FieldLabels"/>
        </w:rPr>
        <w:t>New</w:t>
      </w:r>
      <w:r w:rsidR="00622C8E" w:rsidRPr="00B81896">
        <w:t>.</w:t>
      </w:r>
    </w:p>
    <w:p w:rsidR="001C6787" w:rsidRPr="008446F8" w:rsidRDefault="001C6787" w:rsidP="001C6787">
      <w:pPr>
        <w:pStyle w:val="Heading2"/>
      </w:pPr>
      <w:r w:rsidRPr="000A7B8D">
        <w:t xml:space="preserve">Select the </w:t>
      </w:r>
      <w:r w:rsidRPr="008446F8">
        <w:rPr>
          <w:rStyle w:val="IndividualRadioButton"/>
        </w:rPr>
        <w:t>Visualforce Page</w:t>
      </w:r>
      <w:r w:rsidRPr="000A7B8D">
        <w:t xml:space="preserve"> </w:t>
      </w:r>
      <w:r>
        <w:t>radio button</w:t>
      </w:r>
      <w:r w:rsidRPr="000A7B8D">
        <w:t xml:space="preserve"> </w:t>
      </w:r>
      <w:r>
        <w:t>and select</w:t>
      </w:r>
      <w:r w:rsidRPr="000A7B8D">
        <w:t xml:space="preserve"> </w:t>
      </w:r>
      <w:proofErr w:type="spellStart"/>
      <w:r>
        <w:rPr>
          <w:rStyle w:val="PicklistValues"/>
        </w:rPr>
        <w:t>reviewscore</w:t>
      </w:r>
      <w:proofErr w:type="spellEnd"/>
      <w:r w:rsidRPr="008446F8">
        <w:rPr>
          <w:rStyle w:val="PicklistValues"/>
        </w:rPr>
        <w:t xml:space="preserve"> [</w:t>
      </w:r>
      <w:proofErr w:type="spellStart"/>
      <w:r>
        <w:rPr>
          <w:rStyle w:val="PicklistValues"/>
        </w:rPr>
        <w:t>reviewscore</w:t>
      </w:r>
      <w:proofErr w:type="spellEnd"/>
      <w:r w:rsidRPr="008446F8">
        <w:rPr>
          <w:rStyle w:val="PicklistValues"/>
        </w:rPr>
        <w:t>]</w:t>
      </w:r>
      <w:r w:rsidRPr="00477866">
        <w:t xml:space="preserve"> from the picklist, t</w:t>
      </w:r>
      <w:r>
        <w:t>hen</w:t>
      </w:r>
      <w:r w:rsidRPr="000A7B8D">
        <w:t xml:space="preserve"> click </w:t>
      </w:r>
      <w:r w:rsidRPr="00204DCF">
        <w:rPr>
          <w:rStyle w:val="ButtonLabels"/>
        </w:rPr>
        <w:t>Save</w:t>
      </w:r>
      <w:r w:rsidR="00622C8E" w:rsidRPr="00B81896">
        <w:t>.</w:t>
      </w:r>
    </w:p>
    <w:p w:rsidR="00787BD8" w:rsidRPr="00787BD8" w:rsidRDefault="00787BD8" w:rsidP="00787BD8">
      <w:pPr>
        <w:pStyle w:val="Heading1"/>
      </w:pPr>
      <w:r w:rsidRPr="00787BD8">
        <w:t>Test the new page.</w:t>
      </w:r>
    </w:p>
    <w:p w:rsidR="001C6787" w:rsidRDefault="001C6787" w:rsidP="001C6787">
      <w:pPr>
        <w:pStyle w:val="Heading2"/>
      </w:pPr>
      <w:r w:rsidRPr="000A7B8D">
        <w:t xml:space="preserve">Click the </w:t>
      </w:r>
      <w:r>
        <w:t>Reviews</w:t>
      </w:r>
      <w:r w:rsidRPr="000A7B8D">
        <w:t xml:space="preserve"> tab</w:t>
      </w:r>
      <w:r>
        <w:t>.</w:t>
      </w:r>
    </w:p>
    <w:p w:rsidR="001C6787" w:rsidRDefault="001C6787" w:rsidP="001C6787">
      <w:pPr>
        <w:pStyle w:val="Heading2"/>
      </w:pPr>
      <w:r>
        <w:t xml:space="preserve">Click </w:t>
      </w:r>
      <w:r w:rsidRPr="00204DCF">
        <w:rPr>
          <w:rStyle w:val="ButtonLabels"/>
        </w:rPr>
        <w:t>New</w:t>
      </w:r>
      <w:r>
        <w:t>.</w:t>
      </w:r>
      <w:r w:rsidR="006B1953">
        <w:t xml:space="preserve"> Do the </w:t>
      </w:r>
      <w:r w:rsidR="006B1953" w:rsidRPr="00204DCF">
        <w:rPr>
          <w:rStyle w:val="ButtonLabels"/>
        </w:rPr>
        <w:t>Cultural Fit</w:t>
      </w:r>
      <w:r w:rsidR="006B1953" w:rsidRPr="006B1953">
        <w:t xml:space="preserve">, </w:t>
      </w:r>
      <w:r w:rsidR="006B1953" w:rsidRPr="00204DCF">
        <w:rPr>
          <w:rStyle w:val="ButtonLabels"/>
        </w:rPr>
        <w:t>Experience</w:t>
      </w:r>
      <w:r w:rsidR="006B1953" w:rsidRPr="006B1953">
        <w:t xml:space="preserve">, and </w:t>
      </w:r>
      <w:r w:rsidR="006B1953" w:rsidRPr="00204DCF">
        <w:rPr>
          <w:rStyle w:val="ButtonLabels"/>
        </w:rPr>
        <w:t>Leadership Skills</w:t>
      </w:r>
      <w:r w:rsidR="006B1953">
        <w:t xml:space="preserve"> fields </w:t>
      </w:r>
      <w:r>
        <w:t xml:space="preserve">appear </w:t>
      </w:r>
      <w:r w:rsidR="006B1953">
        <w:t>as radio buttons</w:t>
      </w:r>
      <w:r>
        <w:t>?</w:t>
      </w:r>
    </w:p>
    <w:p w:rsidR="001C6787" w:rsidRDefault="001C6787" w:rsidP="001C6787">
      <w:pPr>
        <w:pStyle w:val="ReviewLines"/>
        <w:ind w:left="720"/>
      </w:pPr>
    </w:p>
    <w:p w:rsidR="001C6787" w:rsidRDefault="001C6787" w:rsidP="001C6787">
      <w:pPr>
        <w:pStyle w:val="ReviewLines"/>
        <w:ind w:left="720"/>
      </w:pPr>
    </w:p>
    <w:p w:rsidR="001C6787" w:rsidRDefault="001C6787" w:rsidP="001C6787">
      <w:pPr>
        <w:pStyle w:val="ReviewLines"/>
        <w:ind w:left="720"/>
      </w:pPr>
    </w:p>
    <w:p w:rsidR="001C6787" w:rsidRDefault="001C6787" w:rsidP="001C6787">
      <w:pPr>
        <w:pStyle w:val="ReviewLines"/>
        <w:ind w:left="720"/>
      </w:pPr>
    </w:p>
    <w:p w:rsidR="00A3743D" w:rsidRDefault="00A3743D" w:rsidP="0014322B">
      <w:pPr>
        <w:pStyle w:val="ExerciseTitle"/>
        <w:pageBreakBefore/>
      </w:pPr>
      <w:bookmarkStart w:id="198" w:name="_Toc440875437"/>
      <w:r>
        <w:lastRenderedPageBreak/>
        <w:t>1</w:t>
      </w:r>
      <w:r w:rsidR="002262B2">
        <w:t>7</w:t>
      </w:r>
      <w:r>
        <w:t>-</w:t>
      </w:r>
      <w:r w:rsidR="00235FB8">
        <w:t>8</w:t>
      </w:r>
      <w:r>
        <w:t>: Create the Console Page Template and Job Application Console Page</w:t>
      </w:r>
      <w:bookmarkEnd w:id="195"/>
      <w:bookmarkEnd w:id="198"/>
    </w:p>
    <w:p w:rsidR="009C740C" w:rsidRPr="00522FCD" w:rsidRDefault="009C740C" w:rsidP="009C740C">
      <w:pPr>
        <w:pStyle w:val="GoalTskTimeInstr"/>
      </w:pPr>
      <w:r w:rsidRPr="00522FCD">
        <w:t>Scenario:</w:t>
      </w:r>
    </w:p>
    <w:p w:rsidR="009C740C" w:rsidRPr="00522FCD" w:rsidRDefault="009C740C" w:rsidP="009C740C">
      <w:pPr>
        <w:pStyle w:val="BodyText"/>
      </w:pPr>
      <w:r w:rsidRPr="00522FCD">
        <w:t xml:space="preserve">The Universal Containers recruiting team would like a console page that pulls in information from Job Application, Position, and Candidate. Instead of building a one-off Job Application console page, a </w:t>
      </w:r>
      <w:r>
        <w:t xml:space="preserve">template should be </w:t>
      </w:r>
      <w:r w:rsidRPr="00522FCD">
        <w:t xml:space="preserve">built </w:t>
      </w:r>
      <w:r>
        <w:t xml:space="preserve">so it </w:t>
      </w:r>
      <w:r w:rsidRPr="00522FCD">
        <w:t>can be used for sev</w:t>
      </w:r>
      <w:r>
        <w:t>eral different console pages.</w:t>
      </w:r>
    </w:p>
    <w:p w:rsidR="00A3743D" w:rsidRPr="00522FCD" w:rsidRDefault="00A3743D" w:rsidP="0014322B">
      <w:pPr>
        <w:pStyle w:val="GoalTskTimeInstr"/>
      </w:pPr>
      <w:r w:rsidRPr="00522FCD">
        <w:t>Goal:</w:t>
      </w:r>
    </w:p>
    <w:p w:rsidR="00A3743D" w:rsidRPr="00522FCD" w:rsidRDefault="00A3743D" w:rsidP="0014322B">
      <w:pPr>
        <w:pStyle w:val="BodyText"/>
      </w:pPr>
      <w:r w:rsidRPr="001240A5">
        <w:t>Create a console page made up of a Visualforce template and a Visualforce page to replace the Job Application page.</w:t>
      </w:r>
    </w:p>
    <w:p w:rsidR="00A3743D" w:rsidRPr="00522FCD" w:rsidRDefault="00A3743D" w:rsidP="0014322B">
      <w:pPr>
        <w:pStyle w:val="GoalTskTimeInstr"/>
      </w:pPr>
      <w:r w:rsidRPr="00522FCD">
        <w:t>Tasks:</w:t>
      </w:r>
    </w:p>
    <w:p w:rsidR="008161DF" w:rsidRDefault="008161DF" w:rsidP="00FD0DFD">
      <w:pPr>
        <w:pStyle w:val="Heading1"/>
        <w:numPr>
          <w:ilvl w:val="0"/>
          <w:numId w:val="94"/>
        </w:numPr>
      </w:pPr>
      <w:r>
        <w:t xml:space="preserve">Download </w:t>
      </w:r>
      <w:r w:rsidRPr="00CE01C7">
        <w:t xml:space="preserve">the </w:t>
      </w:r>
      <w:r>
        <w:t>needed exercise files.</w:t>
      </w:r>
    </w:p>
    <w:p w:rsidR="00A3743D" w:rsidRDefault="00A3743D" w:rsidP="00FD0DFD">
      <w:pPr>
        <w:pStyle w:val="Heading1"/>
        <w:numPr>
          <w:ilvl w:val="0"/>
          <w:numId w:val="94"/>
        </w:numPr>
      </w:pPr>
      <w:r>
        <w:t>Create the custom console template page.</w:t>
      </w:r>
    </w:p>
    <w:p w:rsidR="00A3743D" w:rsidRDefault="00A3743D" w:rsidP="0024104D">
      <w:pPr>
        <w:pStyle w:val="Heading1"/>
      </w:pPr>
      <w:r>
        <w:t>Create the Job Application console page.</w:t>
      </w:r>
    </w:p>
    <w:p w:rsidR="00A3743D" w:rsidRDefault="00A3743D" w:rsidP="0024104D">
      <w:pPr>
        <w:pStyle w:val="Heading1"/>
      </w:pPr>
      <w:r>
        <w:t>Override the Job Application view to use the new console page.</w:t>
      </w:r>
    </w:p>
    <w:p w:rsidR="00A3743D" w:rsidRPr="00927013" w:rsidRDefault="00A3743D" w:rsidP="0024104D">
      <w:pPr>
        <w:pStyle w:val="Heading1"/>
      </w:pPr>
      <w:r w:rsidRPr="00927013">
        <w:t>Give the recruiting team access to the new console page.</w:t>
      </w:r>
    </w:p>
    <w:p w:rsidR="00A3743D" w:rsidRPr="00522FCD" w:rsidRDefault="00A3743D" w:rsidP="0024104D">
      <w:pPr>
        <w:pStyle w:val="Heading1"/>
      </w:pPr>
      <w:r>
        <w:t>Test the new functionality.</w:t>
      </w:r>
    </w:p>
    <w:p w:rsidR="00A3743D" w:rsidRPr="00522FCD" w:rsidRDefault="00A3743D" w:rsidP="0014322B">
      <w:pPr>
        <w:pStyle w:val="GoalTskTimeInstr"/>
      </w:pPr>
      <w:r w:rsidRPr="00522FCD">
        <w:t>Time:</w:t>
      </w:r>
    </w:p>
    <w:p w:rsidR="00A3743D" w:rsidRPr="00522FCD" w:rsidRDefault="00A3743D" w:rsidP="0014322B">
      <w:pPr>
        <w:pStyle w:val="BodyText"/>
      </w:pPr>
      <w:r>
        <w:t xml:space="preserve">25 </w:t>
      </w:r>
      <w:r w:rsidRPr="00522FCD">
        <w:t>minutes</w:t>
      </w:r>
    </w:p>
    <w:p w:rsidR="00A3743D" w:rsidRPr="00500386" w:rsidRDefault="00A3743D" w:rsidP="0014322B">
      <w:pPr>
        <w:pStyle w:val="SingleLine"/>
      </w:pPr>
    </w:p>
    <w:p w:rsidR="00A3743D" w:rsidRPr="00522FCD" w:rsidRDefault="00A3743D" w:rsidP="0014322B">
      <w:pPr>
        <w:pStyle w:val="GoalTskTimeInstr"/>
      </w:pPr>
      <w:r w:rsidRPr="00522FCD">
        <w:t>Instructions</w:t>
      </w:r>
      <w:r>
        <w:t>:</w:t>
      </w:r>
    </w:p>
    <w:p w:rsidR="00D0703F" w:rsidRPr="00D0703F" w:rsidRDefault="00D0703F" w:rsidP="00FD0DFD">
      <w:pPr>
        <w:pStyle w:val="Heading1"/>
        <w:numPr>
          <w:ilvl w:val="0"/>
          <w:numId w:val="124"/>
        </w:numPr>
        <w:rPr>
          <w:rFonts w:eastAsia="Times New Roman"/>
        </w:rPr>
      </w:pPr>
      <w:r>
        <w:t xml:space="preserve">Download </w:t>
      </w:r>
      <w:r w:rsidRPr="00CE01C7">
        <w:t xml:space="preserve">the </w:t>
      </w:r>
      <w:r w:rsidR="008161DF">
        <w:t>needed exercise files.</w:t>
      </w:r>
      <w:r w:rsidRPr="00D0703F">
        <w:rPr>
          <w:rFonts w:eastAsia="Times New Roman"/>
        </w:rPr>
        <w:t xml:space="preserve"> </w:t>
      </w:r>
    </w:p>
    <w:p w:rsidR="00D0703F" w:rsidRDefault="00D0703F" w:rsidP="00D0703F">
      <w:pPr>
        <w:pStyle w:val="H1bodytext"/>
      </w:pPr>
      <w:r>
        <w:t xml:space="preserve">If you completed "Exercise </w:t>
      </w:r>
      <w:r w:rsidRPr="006F7D39">
        <w:t>1</w:t>
      </w:r>
      <w:r>
        <w:t>3</w:t>
      </w:r>
      <w:r w:rsidRPr="006F7D39">
        <w:t>-</w:t>
      </w:r>
      <w:r>
        <w:t>2</w:t>
      </w:r>
      <w:r w:rsidRPr="006F7D39">
        <w:t>: Creating Dynamic Approval Processes (Optional)</w:t>
      </w:r>
      <w:r>
        <w:t xml:space="preserve">" you already downloaded the needed exercise files and do not need to complete this step. </w:t>
      </w:r>
    </w:p>
    <w:p w:rsidR="00D0703F" w:rsidRDefault="00D0703F" w:rsidP="00D0703F">
      <w:pPr>
        <w:pStyle w:val="Heading2"/>
      </w:pPr>
      <w:r w:rsidRPr="002B1CBA">
        <w:t xml:space="preserve">Click the </w:t>
      </w:r>
      <w:r>
        <w:rPr>
          <w:bCs/>
        </w:rPr>
        <w:t>Documents</w:t>
      </w:r>
      <w:r w:rsidRPr="002B1CBA">
        <w:t xml:space="preserve"> tab.</w:t>
      </w:r>
    </w:p>
    <w:p w:rsidR="00D0703F" w:rsidRDefault="00D0703F" w:rsidP="00D0703F">
      <w:pPr>
        <w:pStyle w:val="Heading2"/>
      </w:pPr>
      <w:r>
        <w:t xml:space="preserve">Select </w:t>
      </w:r>
      <w:r w:rsidR="00622C8E" w:rsidRPr="00B81896">
        <w:rPr>
          <w:rStyle w:val="PicklistValues"/>
        </w:rPr>
        <w:t>Shared Documents</w:t>
      </w:r>
      <w:r>
        <w:rPr>
          <w:rStyle w:val="ClickPaths"/>
          <w:bCs w:val="0"/>
        </w:rPr>
        <w:t xml:space="preserve"> </w:t>
      </w:r>
      <w:r>
        <w:rPr>
          <w:rStyle w:val="ClickPaths"/>
          <w:b w:val="0"/>
          <w:bCs w:val="0"/>
        </w:rPr>
        <w:t xml:space="preserve">from the </w:t>
      </w:r>
      <w:r w:rsidRPr="00443AE9">
        <w:rPr>
          <w:rStyle w:val="ClickPaths"/>
          <w:bCs w:val="0"/>
        </w:rPr>
        <w:t>Folder</w:t>
      </w:r>
      <w:r>
        <w:rPr>
          <w:rStyle w:val="ClickPaths"/>
          <w:b w:val="0"/>
          <w:bCs w:val="0"/>
        </w:rPr>
        <w:t xml:space="preserve"> picklist</w:t>
      </w:r>
      <w:r w:rsidRPr="00631819">
        <w:rPr>
          <w:rStyle w:val="ClickPaths"/>
          <w:b w:val="0"/>
          <w:bCs w:val="0"/>
        </w:rPr>
        <w:t>.</w:t>
      </w:r>
    </w:p>
    <w:p w:rsidR="00D0703F" w:rsidRDefault="00D0703F" w:rsidP="00D0703F">
      <w:pPr>
        <w:pStyle w:val="Heading2"/>
      </w:pPr>
      <w:r w:rsidRPr="00CE01C7">
        <w:t xml:space="preserve">Click the </w:t>
      </w:r>
      <w:r>
        <w:rPr>
          <w:rStyle w:val="ClickPaths"/>
        </w:rPr>
        <w:t>DEV4</w:t>
      </w:r>
      <w:r w:rsidRPr="001D7A9F">
        <w:rPr>
          <w:rStyle w:val="ClickPaths"/>
        </w:rPr>
        <w:t>.zip</w:t>
      </w:r>
      <w:r w:rsidRPr="00CE01C7">
        <w:t xml:space="preserve"> file</w:t>
      </w:r>
      <w:r w:rsidRPr="00F86B64">
        <w:t>.</w:t>
      </w:r>
    </w:p>
    <w:p w:rsidR="00D0703F" w:rsidRDefault="00D0703F" w:rsidP="00D0703F">
      <w:pPr>
        <w:pStyle w:val="Heading2"/>
      </w:pPr>
      <w:r>
        <w:t xml:space="preserve">Click </w:t>
      </w:r>
      <w:r>
        <w:rPr>
          <w:rStyle w:val="ClickPaths"/>
          <w:bCs w:val="0"/>
        </w:rPr>
        <w:t>View File</w:t>
      </w:r>
      <w:r w:rsidRPr="00631819">
        <w:rPr>
          <w:rStyle w:val="ClickPaths"/>
          <w:b w:val="0"/>
          <w:bCs w:val="0"/>
        </w:rPr>
        <w:t>.</w:t>
      </w:r>
    </w:p>
    <w:p w:rsidR="00D0703F" w:rsidRDefault="00D0703F" w:rsidP="00D0703F">
      <w:pPr>
        <w:pStyle w:val="Heading2"/>
      </w:pPr>
      <w:r w:rsidRPr="00CE01C7">
        <w:t xml:space="preserve">In the File Download dialog box, click </w:t>
      </w:r>
      <w:r w:rsidRPr="00204DCF">
        <w:rPr>
          <w:rStyle w:val="ButtonLabels"/>
        </w:rPr>
        <w:t>Save</w:t>
      </w:r>
      <w:r w:rsidR="00622C8E" w:rsidRPr="00B81896">
        <w:t>.</w:t>
      </w:r>
    </w:p>
    <w:p w:rsidR="00D0703F" w:rsidRDefault="00D0703F" w:rsidP="00D0703F">
      <w:pPr>
        <w:pStyle w:val="Heading2"/>
      </w:pPr>
      <w:r w:rsidRPr="00CE01C7">
        <w:t xml:space="preserve">In the Save As dialog box, </w:t>
      </w:r>
      <w:r>
        <w:t>select to save the file to the d</w:t>
      </w:r>
      <w:r w:rsidRPr="00CE01C7">
        <w:t xml:space="preserve">esktop, and click </w:t>
      </w:r>
      <w:r w:rsidRPr="00204DCF">
        <w:rPr>
          <w:rStyle w:val="ButtonLabels"/>
        </w:rPr>
        <w:t>Save</w:t>
      </w:r>
      <w:r w:rsidR="00622C8E" w:rsidRPr="00B81896">
        <w:t>.</w:t>
      </w:r>
    </w:p>
    <w:p w:rsidR="00D0703F" w:rsidRPr="007F7AC9" w:rsidRDefault="00D0703F" w:rsidP="00D0703F">
      <w:pPr>
        <w:pStyle w:val="Heading2"/>
      </w:pPr>
      <w:r>
        <w:t xml:space="preserve">Right-click the downloaded .zip file and select </w:t>
      </w:r>
      <w:r w:rsidRPr="00631819">
        <w:rPr>
          <w:rStyle w:val="ClickPaths"/>
        </w:rPr>
        <w:t>Extract All</w:t>
      </w:r>
      <w:r w:rsidRPr="007F7AC9">
        <w:t>.</w:t>
      </w:r>
    </w:p>
    <w:p w:rsidR="00A3743D" w:rsidRPr="00847392" w:rsidRDefault="00A3743D" w:rsidP="00D0703F">
      <w:pPr>
        <w:pStyle w:val="Heading1"/>
      </w:pPr>
      <w:r w:rsidRPr="00847392">
        <w:t>Create the custom console template page.</w:t>
      </w:r>
    </w:p>
    <w:p w:rsidR="00A3743D" w:rsidRPr="00522FCD" w:rsidRDefault="00A3743D" w:rsidP="0024104D">
      <w:pPr>
        <w:pStyle w:val="Heading2"/>
      </w:pPr>
      <w:r>
        <w:t xml:space="preserve">Create the console template using </w:t>
      </w:r>
      <w:proofErr w:type="spellStart"/>
      <w:r w:rsidRPr="00CC0CB0">
        <w:rPr>
          <w:rStyle w:val="Data"/>
        </w:rPr>
        <w:t>ConsoleTemplate</w:t>
      </w:r>
      <w:proofErr w:type="spellEnd"/>
      <w:r>
        <w:t xml:space="preserve"> as the name. </w:t>
      </w:r>
    </w:p>
    <w:p w:rsidR="00A3743D" w:rsidRDefault="00A3743D" w:rsidP="0024104D">
      <w:pPr>
        <w:pStyle w:val="Heading2"/>
      </w:pPr>
      <w:r w:rsidRPr="00522FCD">
        <w:t>Copy the entire contents of the file</w:t>
      </w:r>
      <w:r w:rsidRPr="00521801">
        <w:t xml:space="preserve"> </w:t>
      </w:r>
      <w:r w:rsidR="00521801" w:rsidRPr="00521801">
        <w:rPr>
          <w:rStyle w:val="Data"/>
        </w:rPr>
        <w:t>1</w:t>
      </w:r>
      <w:r w:rsidR="00D0703F">
        <w:rPr>
          <w:rStyle w:val="Data"/>
        </w:rPr>
        <w:t>7</w:t>
      </w:r>
      <w:r w:rsidR="00521801" w:rsidRPr="00521801">
        <w:rPr>
          <w:rStyle w:val="Data"/>
        </w:rPr>
        <w:t>-8--CreatetheConsolePageTemplate.txt</w:t>
      </w:r>
      <w:r w:rsidRPr="00C17407">
        <w:t xml:space="preserve"> </w:t>
      </w:r>
      <w:r w:rsidRPr="00725E63">
        <w:t xml:space="preserve">found </w:t>
      </w:r>
      <w:r w:rsidR="00D0703F">
        <w:rPr>
          <w:rFonts w:eastAsia="Times New Roman"/>
        </w:rPr>
        <w:t xml:space="preserve">in the </w:t>
      </w:r>
      <w:r w:rsidR="00D0703F" w:rsidRPr="00796D1C">
        <w:rPr>
          <w:rStyle w:val="FileFolderNames"/>
        </w:rPr>
        <w:t>M1</w:t>
      </w:r>
      <w:r w:rsidR="00D0703F">
        <w:rPr>
          <w:rStyle w:val="FileFolderNames"/>
        </w:rPr>
        <w:t>7</w:t>
      </w:r>
      <w:r w:rsidR="00D0703F" w:rsidRPr="00796D1C">
        <w:rPr>
          <w:rStyle w:val="FileFolderNames"/>
        </w:rPr>
        <w:t>_IntroVisualforcePagesExerciseFiles</w:t>
      </w:r>
      <w:r w:rsidR="00D0703F" w:rsidRPr="00D0703F">
        <w:t xml:space="preserve"> fo</w:t>
      </w:r>
      <w:r w:rsidR="00D0703F" w:rsidRPr="00515B8A">
        <w:t xml:space="preserve">lder of the </w:t>
      </w:r>
      <w:r w:rsidR="00D0703F">
        <w:rPr>
          <w:rStyle w:val="FieldLabels"/>
        </w:rPr>
        <w:t xml:space="preserve">DEV401.zip </w:t>
      </w:r>
      <w:r w:rsidR="00D0703F" w:rsidRPr="00515B8A">
        <w:t>file</w:t>
      </w:r>
      <w:bookmarkStart w:id="199" w:name="_Hlk344732436"/>
      <w:r w:rsidRPr="000244D2">
        <w:t xml:space="preserve"> </w:t>
      </w:r>
      <w:bookmarkEnd w:id="199"/>
      <w:r w:rsidRPr="000244D2">
        <w:t>into the editor.</w:t>
      </w:r>
    </w:p>
    <w:p w:rsidR="00A3743D" w:rsidRPr="00522FCD" w:rsidRDefault="00A3743D" w:rsidP="0024104D">
      <w:pPr>
        <w:pStyle w:val="Heading2"/>
      </w:pPr>
      <w:r w:rsidRPr="00522FCD">
        <w:t xml:space="preserve">Complete </w:t>
      </w:r>
      <w:r>
        <w:t>the three sections of the code marked</w:t>
      </w:r>
      <w:r w:rsidRPr="00522FCD">
        <w:t xml:space="preserve"> </w:t>
      </w:r>
      <w:r w:rsidRPr="00FC7766">
        <w:rPr>
          <w:rStyle w:val="Code"/>
        </w:rPr>
        <w:t>TODO</w:t>
      </w:r>
      <w:r w:rsidR="007413D8">
        <w:rPr>
          <w:rStyle w:val="Code"/>
        </w:rPr>
        <w:t xml:space="preserve"> </w:t>
      </w:r>
      <w:r w:rsidR="007413D8" w:rsidRPr="007413D8">
        <w:t xml:space="preserve">using the </w:t>
      </w:r>
      <w:r w:rsidR="007413D8" w:rsidRPr="00F9230C">
        <w:rPr>
          <w:rStyle w:val="Code"/>
        </w:rPr>
        <w:t>&lt;</w:t>
      </w:r>
      <w:proofErr w:type="spellStart"/>
      <w:proofErr w:type="gramStart"/>
      <w:r w:rsidR="007413D8" w:rsidRPr="00F9230C">
        <w:rPr>
          <w:rStyle w:val="Code"/>
        </w:rPr>
        <w:t>apex:insert</w:t>
      </w:r>
      <w:proofErr w:type="spellEnd"/>
      <w:proofErr w:type="gramEnd"/>
      <w:r w:rsidR="007413D8" w:rsidRPr="00F9230C">
        <w:rPr>
          <w:rStyle w:val="Code"/>
        </w:rPr>
        <w:t>&gt;</w:t>
      </w:r>
      <w:r w:rsidR="007413D8" w:rsidRPr="007413D8">
        <w:t xml:space="preserve"> component and the needed attributes.</w:t>
      </w:r>
      <w:r w:rsidRPr="007413D8">
        <w:t xml:space="preserve"> Be su</w:t>
      </w:r>
      <w:r w:rsidRPr="00522FCD">
        <w:t xml:space="preserve">re to save as you </w:t>
      </w:r>
      <w:r>
        <w:t>work</w:t>
      </w:r>
      <w:r w:rsidRPr="00522FCD">
        <w:t>.</w:t>
      </w:r>
    </w:p>
    <w:p w:rsidR="00A3743D" w:rsidRPr="00847392" w:rsidRDefault="00A3743D" w:rsidP="00847392">
      <w:pPr>
        <w:pStyle w:val="Heading1"/>
      </w:pPr>
      <w:r w:rsidRPr="00847392">
        <w:t>Create the Job Application console page.</w:t>
      </w:r>
    </w:p>
    <w:p w:rsidR="00A3743D" w:rsidRDefault="00A3743D" w:rsidP="0024104D">
      <w:pPr>
        <w:pStyle w:val="Heading2"/>
      </w:pPr>
      <w:r>
        <w:t xml:space="preserve">Create the Job Application console page with the name </w:t>
      </w:r>
      <w:proofErr w:type="spellStart"/>
      <w:r w:rsidRPr="00CC0CB0">
        <w:rPr>
          <w:rStyle w:val="Data"/>
        </w:rPr>
        <w:t>JobApplicationConsole</w:t>
      </w:r>
      <w:proofErr w:type="spellEnd"/>
      <w:r>
        <w:t xml:space="preserve">. </w:t>
      </w:r>
    </w:p>
    <w:p w:rsidR="00FB21E5" w:rsidRDefault="00FB21E5" w:rsidP="00FB21E5">
      <w:pPr>
        <w:pStyle w:val="Heading2"/>
      </w:pPr>
      <w:r>
        <w:t xml:space="preserve">Open a Job Application record in a new tab. </w:t>
      </w:r>
    </w:p>
    <w:p w:rsidR="00FB21E5" w:rsidRDefault="00FB21E5" w:rsidP="00FB21E5">
      <w:pPr>
        <w:pStyle w:val="Heading2"/>
      </w:pPr>
      <w:bookmarkStart w:id="200" w:name="_Ref345684985"/>
      <w:r>
        <w:t>Copy the Salesforce record ID from the end of the URL:</w:t>
      </w:r>
      <w:bookmarkEnd w:id="200"/>
    </w:p>
    <w:p w:rsidR="00FB21E5" w:rsidRPr="00FB21E5" w:rsidRDefault="00FB21E5" w:rsidP="00FB21E5">
      <w:pPr>
        <w:pStyle w:val="H2bodytext"/>
        <w:rPr>
          <w:rFonts w:ascii="Courier New" w:hAnsi="Courier New" w:cs="Courier New"/>
        </w:rPr>
      </w:pPr>
      <w:r w:rsidRPr="00A052FA">
        <w:rPr>
          <w:rFonts w:ascii="Courier New" w:hAnsi="Courier New" w:cs="Courier New"/>
        </w:rPr>
        <w:lastRenderedPageBreak/>
        <w:t>https://</w:t>
      </w:r>
      <w:r w:rsidRPr="00A052FA">
        <w:rPr>
          <w:rFonts w:ascii="Courier New" w:hAnsi="Courier New" w:cs="Courier New"/>
          <w:i/>
        </w:rPr>
        <w:t>salesforceserver</w:t>
      </w:r>
      <w:r w:rsidRPr="00A052FA">
        <w:rPr>
          <w:rFonts w:ascii="Courier New" w:hAnsi="Courier New" w:cs="Courier New"/>
        </w:rPr>
        <w:t>.salesforce.com/</w:t>
      </w:r>
      <w:r w:rsidRPr="00A052FA">
        <w:rPr>
          <w:rFonts w:ascii="Courier New" w:hAnsi="Courier New" w:cs="Courier New"/>
          <w:i/>
        </w:rPr>
        <w:t>RecordID</w:t>
      </w:r>
    </w:p>
    <w:p w:rsidR="00A3743D" w:rsidRPr="00522FCD" w:rsidRDefault="00FB21E5" w:rsidP="0024104D">
      <w:pPr>
        <w:pStyle w:val="Heading2"/>
      </w:pPr>
      <w:r>
        <w:t xml:space="preserve">Return to the tab where you created the </w:t>
      </w:r>
      <w:proofErr w:type="spellStart"/>
      <w:r w:rsidRPr="00CC0CB0">
        <w:rPr>
          <w:rStyle w:val="Data"/>
        </w:rPr>
        <w:t>JobApplicationConsole</w:t>
      </w:r>
      <w:proofErr w:type="spellEnd"/>
      <w:r>
        <w:t xml:space="preserve"> Visualforce page and </w:t>
      </w:r>
      <w:proofErr w:type="gramStart"/>
      <w:r>
        <w:t>a</w:t>
      </w:r>
      <w:r w:rsidR="00A3743D">
        <w:t xml:space="preserve">dd </w:t>
      </w:r>
      <w:r w:rsidR="00A3743D" w:rsidRPr="00A052FA">
        <w:rPr>
          <w:rFonts w:ascii="Courier New" w:hAnsi="Courier New" w:cs="Courier New"/>
        </w:rPr>
        <w:t>?id</w:t>
      </w:r>
      <w:proofErr w:type="gramEnd"/>
      <w:r w:rsidR="00A3743D" w:rsidRPr="00A052FA">
        <w:rPr>
          <w:rFonts w:ascii="Courier New" w:hAnsi="Courier New" w:cs="Courier New"/>
        </w:rPr>
        <w:t>=</w:t>
      </w:r>
      <w:proofErr w:type="spellStart"/>
      <w:r w:rsidR="00A3743D" w:rsidRPr="00A052FA">
        <w:rPr>
          <w:rFonts w:ascii="Courier New" w:hAnsi="Courier New" w:cs="Courier New"/>
          <w:i/>
        </w:rPr>
        <w:t>RecordID</w:t>
      </w:r>
      <w:proofErr w:type="spellEnd"/>
      <w:r w:rsidR="00A3743D">
        <w:t xml:space="preserve"> to the end of the URL and press </w:t>
      </w:r>
      <w:r w:rsidR="00A3743D" w:rsidRPr="00204DCF">
        <w:rPr>
          <w:rStyle w:val="ButtonLabels"/>
        </w:rPr>
        <w:t>ENTER</w:t>
      </w:r>
      <w:r w:rsidR="00A3743D">
        <w:t xml:space="preserve">. Use the record ID copied in Step </w:t>
      </w:r>
      <w:r>
        <w:t>C</w:t>
      </w:r>
      <w:r w:rsidR="00A3743D">
        <w:t xml:space="preserve"> as </w:t>
      </w:r>
      <w:proofErr w:type="spellStart"/>
      <w:r w:rsidR="00A3743D">
        <w:t>RecordID</w:t>
      </w:r>
      <w:proofErr w:type="spellEnd"/>
      <w:r w:rsidR="00A3743D">
        <w:t>.</w:t>
      </w:r>
    </w:p>
    <w:p w:rsidR="00A3743D" w:rsidRPr="00522FCD" w:rsidRDefault="00A3743D" w:rsidP="0024104D">
      <w:pPr>
        <w:pStyle w:val="Heading2"/>
      </w:pPr>
      <w:r w:rsidRPr="00522FCD">
        <w:t xml:space="preserve">Copy the entire contents of the file </w:t>
      </w:r>
      <w:r w:rsidR="00521801" w:rsidRPr="00521801">
        <w:rPr>
          <w:rStyle w:val="Data"/>
        </w:rPr>
        <w:t>1</w:t>
      </w:r>
      <w:r w:rsidR="008161DF">
        <w:rPr>
          <w:rStyle w:val="Data"/>
        </w:rPr>
        <w:t>7</w:t>
      </w:r>
      <w:r w:rsidR="00521801" w:rsidRPr="00521801">
        <w:rPr>
          <w:rStyle w:val="Data"/>
        </w:rPr>
        <w:t>-8--JobApplicationConsole.txt</w:t>
      </w:r>
      <w:r w:rsidR="00521801" w:rsidRPr="00521801">
        <w:t xml:space="preserve"> </w:t>
      </w:r>
      <w:r w:rsidR="008161DF" w:rsidRPr="00725E63">
        <w:t xml:space="preserve">found </w:t>
      </w:r>
      <w:r w:rsidR="008161DF">
        <w:rPr>
          <w:rFonts w:eastAsia="Times New Roman"/>
        </w:rPr>
        <w:t xml:space="preserve">in the </w:t>
      </w:r>
      <w:r w:rsidR="008161DF" w:rsidRPr="00796D1C">
        <w:rPr>
          <w:rStyle w:val="FileFolderNames"/>
        </w:rPr>
        <w:t>M1</w:t>
      </w:r>
      <w:r w:rsidR="008161DF">
        <w:rPr>
          <w:rStyle w:val="FileFolderNames"/>
        </w:rPr>
        <w:t>7</w:t>
      </w:r>
      <w:r w:rsidR="008161DF" w:rsidRPr="00796D1C">
        <w:rPr>
          <w:rStyle w:val="FileFolderNames"/>
        </w:rPr>
        <w:t>_IntroVisualforcePagesExerciseFiles</w:t>
      </w:r>
      <w:r w:rsidR="008161DF" w:rsidRPr="00D0703F">
        <w:t xml:space="preserve"> fo</w:t>
      </w:r>
      <w:r w:rsidR="008161DF" w:rsidRPr="00515B8A">
        <w:t xml:space="preserve">lder of the </w:t>
      </w:r>
      <w:r w:rsidR="008161DF">
        <w:rPr>
          <w:rStyle w:val="FieldLabels"/>
        </w:rPr>
        <w:t xml:space="preserve">DEV401.zip </w:t>
      </w:r>
      <w:r w:rsidR="008161DF" w:rsidRPr="00515B8A">
        <w:t>file</w:t>
      </w:r>
      <w:r w:rsidR="008161DF" w:rsidRPr="000244D2">
        <w:t xml:space="preserve"> into the editor.</w:t>
      </w:r>
    </w:p>
    <w:p w:rsidR="00A3743D" w:rsidRPr="00522FCD" w:rsidRDefault="00A3743D" w:rsidP="0024104D">
      <w:pPr>
        <w:pStyle w:val="Heading2"/>
      </w:pPr>
      <w:r w:rsidRPr="00522FCD">
        <w:t xml:space="preserve">Complete </w:t>
      </w:r>
      <w:r>
        <w:t>the four sections of the code marked</w:t>
      </w:r>
      <w:r w:rsidRPr="00522FCD">
        <w:t xml:space="preserve"> </w:t>
      </w:r>
      <w:r w:rsidRPr="00FC7766">
        <w:rPr>
          <w:rStyle w:val="Code"/>
        </w:rPr>
        <w:t>TODO</w:t>
      </w:r>
      <w:r w:rsidR="007413D8">
        <w:rPr>
          <w:rStyle w:val="Code"/>
        </w:rPr>
        <w:t xml:space="preserve"> </w:t>
      </w:r>
      <w:r w:rsidR="007413D8" w:rsidRPr="007413D8">
        <w:t xml:space="preserve">using the </w:t>
      </w:r>
      <w:r w:rsidR="007413D8" w:rsidRPr="00F9230C">
        <w:rPr>
          <w:rStyle w:val="Code"/>
        </w:rPr>
        <w:t>&lt;</w:t>
      </w:r>
      <w:proofErr w:type="spellStart"/>
      <w:proofErr w:type="gramStart"/>
      <w:r w:rsidR="007413D8" w:rsidRPr="00F9230C">
        <w:rPr>
          <w:rStyle w:val="Code"/>
        </w:rPr>
        <w:t>apex:composition</w:t>
      </w:r>
      <w:proofErr w:type="spellEnd"/>
      <w:proofErr w:type="gramEnd"/>
      <w:r w:rsidR="007413D8" w:rsidRPr="00F9230C">
        <w:rPr>
          <w:rStyle w:val="Code"/>
        </w:rPr>
        <w:t>&gt;</w:t>
      </w:r>
      <w:r w:rsidR="007413D8" w:rsidRPr="007413D8">
        <w:t xml:space="preserve"> and </w:t>
      </w:r>
      <w:r w:rsidR="007413D8" w:rsidRPr="00F9230C">
        <w:rPr>
          <w:rStyle w:val="Code"/>
        </w:rPr>
        <w:t>&lt;</w:t>
      </w:r>
      <w:proofErr w:type="spellStart"/>
      <w:r w:rsidR="007413D8" w:rsidRPr="00F9230C">
        <w:rPr>
          <w:rStyle w:val="Code"/>
        </w:rPr>
        <w:t>apex:define</w:t>
      </w:r>
      <w:proofErr w:type="spellEnd"/>
      <w:r w:rsidR="007413D8" w:rsidRPr="00F9230C">
        <w:rPr>
          <w:rStyle w:val="Code"/>
        </w:rPr>
        <w:t>&gt;</w:t>
      </w:r>
      <w:r w:rsidR="007413D8" w:rsidRPr="007413D8">
        <w:t xml:space="preserve"> components</w:t>
      </w:r>
      <w:r w:rsidRPr="007413D8">
        <w:t>.</w:t>
      </w:r>
      <w:r w:rsidRPr="008333EF">
        <w:t xml:space="preserve"> </w:t>
      </w:r>
      <w:r w:rsidRPr="00522FCD">
        <w:t xml:space="preserve">Be sure to save as you </w:t>
      </w:r>
      <w:r>
        <w:t>work</w:t>
      </w:r>
      <w:r w:rsidRPr="00522FCD">
        <w:t>.</w:t>
      </w:r>
    </w:p>
    <w:p w:rsidR="00A3743D" w:rsidRPr="00847392" w:rsidRDefault="00A3743D" w:rsidP="00847392">
      <w:pPr>
        <w:pStyle w:val="Heading1"/>
      </w:pPr>
      <w:r w:rsidRPr="00847392">
        <w:t>Override the Job Application view to use the new console page.</w:t>
      </w:r>
    </w:p>
    <w:p w:rsidR="00A3743D" w:rsidRPr="00522FCD" w:rsidRDefault="00A3743D" w:rsidP="0024104D">
      <w:pPr>
        <w:pStyle w:val="Heading2"/>
      </w:pPr>
      <w:r w:rsidRPr="00522FCD">
        <w:t xml:space="preserve">Navigate to </w:t>
      </w:r>
      <w:r w:rsidRPr="001171B0">
        <w:rPr>
          <w:rStyle w:val="ClickPaths"/>
        </w:rPr>
        <w:t>Setup | Create | Objects | Job Application</w:t>
      </w:r>
      <w:r w:rsidRPr="00FC6D45">
        <w:rPr>
          <w:rStyle w:val="ClickPaths"/>
          <w:b w:val="0"/>
        </w:rPr>
        <w:t>.</w:t>
      </w:r>
      <w:r w:rsidRPr="008D2352">
        <w:t xml:space="preserve"> </w:t>
      </w:r>
    </w:p>
    <w:p w:rsidR="00A3743D" w:rsidRPr="00522FCD" w:rsidRDefault="00A3743D" w:rsidP="0024104D">
      <w:pPr>
        <w:pStyle w:val="Heading2"/>
      </w:pPr>
      <w:r w:rsidRPr="00522FCD">
        <w:t xml:space="preserve">In the </w:t>
      </w:r>
      <w:r w:rsidR="009F4E2D">
        <w:t>Buttons, Links, and Actions</w:t>
      </w:r>
      <w:r w:rsidRPr="00522FCD">
        <w:t xml:space="preserve"> </w:t>
      </w:r>
      <w:r>
        <w:t xml:space="preserve">related list, </w:t>
      </w:r>
      <w:r w:rsidRPr="00522FCD">
        <w:t xml:space="preserve">click the </w:t>
      </w:r>
      <w:r w:rsidRPr="001171B0">
        <w:rPr>
          <w:rStyle w:val="ClickPaths"/>
        </w:rPr>
        <w:t>Edit</w:t>
      </w:r>
      <w:r w:rsidRPr="00522FCD">
        <w:t xml:space="preserve"> link next to </w:t>
      </w:r>
      <w:r w:rsidRPr="00CC0CB0">
        <w:rPr>
          <w:rStyle w:val="FieldLabels"/>
        </w:rPr>
        <w:t>View</w:t>
      </w:r>
      <w:r w:rsidRPr="00522FCD">
        <w:t>.</w:t>
      </w:r>
    </w:p>
    <w:p w:rsidR="00A3743D" w:rsidRPr="007F496B" w:rsidRDefault="00A3743D" w:rsidP="0024104D">
      <w:pPr>
        <w:pStyle w:val="Heading2"/>
      </w:pPr>
      <w:r w:rsidRPr="00A95932">
        <w:t xml:space="preserve">Select the </w:t>
      </w:r>
      <w:r w:rsidRPr="00021BD2">
        <w:rPr>
          <w:rStyle w:val="IndividualRadioButton"/>
        </w:rPr>
        <w:t>Visualforce Page</w:t>
      </w:r>
      <w:r w:rsidRPr="00A95932">
        <w:t xml:space="preserve"> </w:t>
      </w:r>
      <w:r>
        <w:t>radio button and select</w:t>
      </w:r>
      <w:r w:rsidRPr="00A95932">
        <w:t xml:space="preserve"> </w:t>
      </w:r>
      <w:proofErr w:type="spellStart"/>
      <w:r w:rsidRPr="00DD5CA7">
        <w:rPr>
          <w:rStyle w:val="PicklistValues"/>
        </w:rPr>
        <w:t>JobApplicationConsole</w:t>
      </w:r>
      <w:proofErr w:type="spellEnd"/>
      <w:r w:rsidRPr="00DD5CA7">
        <w:rPr>
          <w:rStyle w:val="PicklistValues"/>
        </w:rPr>
        <w:t xml:space="preserve"> [</w:t>
      </w:r>
      <w:proofErr w:type="spellStart"/>
      <w:r w:rsidRPr="00DD5CA7">
        <w:rPr>
          <w:rStyle w:val="PicklistValues"/>
        </w:rPr>
        <w:t>JobApplicationConsole</w:t>
      </w:r>
      <w:proofErr w:type="spellEnd"/>
      <w:r w:rsidRPr="00DD5CA7">
        <w:rPr>
          <w:rStyle w:val="PicklistValues"/>
        </w:rPr>
        <w:t>]</w:t>
      </w:r>
      <w:r w:rsidRPr="00725E63">
        <w:t xml:space="preserve"> from the picklist,</w:t>
      </w:r>
      <w:r w:rsidRPr="00A95932">
        <w:t xml:space="preserve"> </w:t>
      </w:r>
      <w:r>
        <w:t>then</w:t>
      </w:r>
      <w:r w:rsidRPr="00A95932">
        <w:t xml:space="preserve"> </w:t>
      </w:r>
      <w:r>
        <w:t>c</w:t>
      </w:r>
      <w:r w:rsidRPr="000A7B8D">
        <w:t xml:space="preserve">lick </w:t>
      </w:r>
      <w:r w:rsidR="00622C8E" w:rsidRPr="00B81896">
        <w:rPr>
          <w:rStyle w:val="ButtonLabels"/>
        </w:rPr>
        <w:t>Save</w:t>
      </w:r>
      <w:r w:rsidRPr="007F496B">
        <w:t>.</w:t>
      </w:r>
    </w:p>
    <w:p w:rsidR="00A3743D" w:rsidRPr="00847392" w:rsidRDefault="00A3743D" w:rsidP="00847392">
      <w:pPr>
        <w:pStyle w:val="Heading1"/>
      </w:pPr>
      <w:r w:rsidRPr="00847392">
        <w:t>Give the recruiting team access to the new console page.</w:t>
      </w:r>
    </w:p>
    <w:p w:rsidR="00A3743D" w:rsidRPr="00927013" w:rsidRDefault="00A3743D" w:rsidP="0024104D">
      <w:pPr>
        <w:pStyle w:val="Heading2"/>
      </w:pPr>
      <w:r w:rsidRPr="00927013">
        <w:t xml:space="preserve">Navigate to </w:t>
      </w:r>
      <w:r w:rsidRPr="00927013">
        <w:rPr>
          <w:rStyle w:val="ClickPaths"/>
        </w:rPr>
        <w:t xml:space="preserve">Setup | </w:t>
      </w:r>
      <w:r>
        <w:rPr>
          <w:rStyle w:val="ClickPaths"/>
        </w:rPr>
        <w:t>Manage Users</w:t>
      </w:r>
      <w:r w:rsidRPr="00927013">
        <w:rPr>
          <w:rStyle w:val="ClickPaths"/>
        </w:rPr>
        <w:t xml:space="preserve"> | Profiles | Custom – Recruiter</w:t>
      </w:r>
      <w:r w:rsidRPr="00927013">
        <w:t>.</w:t>
      </w:r>
    </w:p>
    <w:p w:rsidR="00A3743D" w:rsidRPr="00927013" w:rsidRDefault="00A3743D" w:rsidP="0024104D">
      <w:pPr>
        <w:pStyle w:val="Heading2"/>
      </w:pPr>
      <w:r>
        <w:t xml:space="preserve">Select </w:t>
      </w:r>
      <w:r w:rsidR="00622C8E" w:rsidRPr="00B81896">
        <w:rPr>
          <w:rStyle w:val="PicklistValues"/>
        </w:rPr>
        <w:t>Visualforce Page Access</w:t>
      </w:r>
      <w:r>
        <w:t xml:space="preserve"> and c</w:t>
      </w:r>
      <w:r w:rsidRPr="00927013">
        <w:t xml:space="preserve">lick </w:t>
      </w:r>
      <w:r w:rsidRPr="00204DCF">
        <w:rPr>
          <w:rStyle w:val="ButtonLabels"/>
        </w:rPr>
        <w:t>Edit</w:t>
      </w:r>
      <w:r w:rsidRPr="00927013">
        <w:t>.</w:t>
      </w:r>
    </w:p>
    <w:p w:rsidR="00A3743D" w:rsidRPr="00927013" w:rsidRDefault="00A3743D" w:rsidP="0024104D">
      <w:pPr>
        <w:pStyle w:val="Heading2"/>
      </w:pPr>
      <w:r w:rsidRPr="00927013">
        <w:t xml:space="preserve">Select </w:t>
      </w:r>
      <w:proofErr w:type="spellStart"/>
      <w:r w:rsidRPr="00927013">
        <w:rPr>
          <w:rStyle w:val="PicklistValues"/>
        </w:rPr>
        <w:t>JobApplicationConsole</w:t>
      </w:r>
      <w:proofErr w:type="spellEnd"/>
      <w:r w:rsidRPr="00927013">
        <w:t xml:space="preserve"> and move it to </w:t>
      </w:r>
      <w:r w:rsidRPr="00927013">
        <w:rPr>
          <w:rStyle w:val="FieldLabels"/>
        </w:rPr>
        <w:t>Enabled Visualforce Pages</w:t>
      </w:r>
      <w:r w:rsidRPr="00927013">
        <w:t xml:space="preserve"> and </w:t>
      </w:r>
      <w:r>
        <w:t>c</w:t>
      </w:r>
      <w:r w:rsidRPr="000A7B8D">
        <w:t xml:space="preserve">lick </w:t>
      </w:r>
      <w:r w:rsidR="00622C8E" w:rsidRPr="00B81896">
        <w:rPr>
          <w:rStyle w:val="ButtonLabels"/>
        </w:rPr>
        <w:t>Save</w:t>
      </w:r>
      <w:r w:rsidRPr="00927013">
        <w:t xml:space="preserve">. </w:t>
      </w:r>
    </w:p>
    <w:p w:rsidR="00A3743D" w:rsidRPr="00847392" w:rsidRDefault="00A3743D" w:rsidP="00847392">
      <w:pPr>
        <w:pStyle w:val="Heading1"/>
      </w:pPr>
      <w:r w:rsidRPr="00847392">
        <w:t>Test the new functionality.</w:t>
      </w:r>
    </w:p>
    <w:p w:rsidR="00A3743D" w:rsidRPr="00522FCD" w:rsidRDefault="00A3743D" w:rsidP="0024104D">
      <w:pPr>
        <w:pStyle w:val="Heading2"/>
      </w:pPr>
      <w:r w:rsidRPr="00522FCD">
        <w:t xml:space="preserve">Click </w:t>
      </w:r>
      <w:r w:rsidRPr="00A60CA4">
        <w:t>the Job Applications</w:t>
      </w:r>
      <w:r w:rsidRPr="00522FCD">
        <w:t xml:space="preserve"> tab.</w:t>
      </w:r>
    </w:p>
    <w:p w:rsidR="00A3743D" w:rsidRDefault="00A3743D" w:rsidP="0024104D">
      <w:pPr>
        <w:pStyle w:val="Heading2"/>
      </w:pPr>
      <w:r>
        <w:t>Open a Job Application record. Is the new Job Application console displayed?</w:t>
      </w: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Pr="00522FCD" w:rsidRDefault="00A3743D" w:rsidP="0024104D">
      <w:pPr>
        <w:pStyle w:val="Heading2"/>
      </w:pPr>
      <w:r>
        <w:t xml:space="preserve">Can you edit all three of the objects using the respective </w:t>
      </w:r>
      <w:r w:rsidRPr="00204DCF">
        <w:rPr>
          <w:rStyle w:val="ButtonLabels"/>
        </w:rPr>
        <w:t>Edit</w:t>
      </w:r>
      <w:r>
        <w:t xml:space="preserve"> buttons?</w:t>
      </w: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Pr="008D2352" w:rsidRDefault="00A3743D" w:rsidP="0014322B"/>
    <w:p w:rsidR="00A3743D" w:rsidRDefault="00A3743D" w:rsidP="0014322B">
      <w:pPr>
        <w:spacing w:after="200" w:line="276" w:lineRule="auto"/>
        <w:rPr>
          <w:rFonts w:cs="Arial"/>
        </w:rPr>
      </w:pPr>
      <w:r>
        <w:rPr>
          <w:rFonts w:cs="Arial"/>
        </w:rPr>
        <w:br w:type="page"/>
      </w:r>
    </w:p>
    <w:p w:rsidR="00A3743D" w:rsidRDefault="00A3743D" w:rsidP="0014322B">
      <w:pPr>
        <w:pStyle w:val="ExerciseTitle"/>
        <w:pageBreakBefore/>
      </w:pPr>
      <w:bookmarkStart w:id="201" w:name="_Toc352076976"/>
      <w:bookmarkStart w:id="202" w:name="_Toc440875438"/>
      <w:r>
        <w:lastRenderedPageBreak/>
        <w:t>1</w:t>
      </w:r>
      <w:r w:rsidR="002554DA">
        <w:t>7</w:t>
      </w:r>
      <w:r>
        <w:t>-</w:t>
      </w:r>
      <w:r w:rsidR="00235FB8">
        <w:t>9</w:t>
      </w:r>
      <w:r>
        <w:t>: Add the Confidential Image to the Job Application Console</w:t>
      </w:r>
      <w:bookmarkEnd w:id="201"/>
      <w:bookmarkEnd w:id="202"/>
    </w:p>
    <w:p w:rsidR="00AB2FC0" w:rsidRPr="00522FCD" w:rsidRDefault="00AB2FC0" w:rsidP="00AB2FC0">
      <w:pPr>
        <w:pStyle w:val="GoalTskTimeInstr"/>
      </w:pPr>
      <w:r w:rsidRPr="00522FCD">
        <w:t>Scenario:</w:t>
      </w:r>
    </w:p>
    <w:p w:rsidR="00AB2FC0" w:rsidRPr="00522FCD" w:rsidRDefault="00AB2FC0" w:rsidP="00AB2FC0">
      <w:pPr>
        <w:pStyle w:val="BodyText"/>
      </w:pPr>
      <w:r w:rsidRPr="00522FCD">
        <w:t>The Universal Containers recruiting team w</w:t>
      </w:r>
      <w:r>
        <w:t xml:space="preserve">ants to highlight that the job application information is confidential. They would </w:t>
      </w:r>
      <w:r w:rsidRPr="00522FCD">
        <w:t xml:space="preserve">like </w:t>
      </w:r>
      <w:r>
        <w:t xml:space="preserve">the Confidential graphic to display on the </w:t>
      </w:r>
      <w:r w:rsidRPr="00522FCD">
        <w:t>console page</w:t>
      </w:r>
      <w:r>
        <w:t>.</w:t>
      </w:r>
    </w:p>
    <w:p w:rsidR="00A3743D" w:rsidRDefault="00A3743D" w:rsidP="0014322B">
      <w:pPr>
        <w:pStyle w:val="GoalTskTimeInstr"/>
      </w:pPr>
      <w:r>
        <w:t>Goal:</w:t>
      </w:r>
    </w:p>
    <w:p w:rsidR="00A3743D" w:rsidRDefault="00A3743D" w:rsidP="0014322B">
      <w:pPr>
        <w:pStyle w:val="BodyText"/>
      </w:pPr>
      <w:r>
        <w:t xml:space="preserve">Add the Confidential graphic to the Job Application console page. </w:t>
      </w:r>
    </w:p>
    <w:p w:rsidR="00A3743D" w:rsidRDefault="00A3743D" w:rsidP="0014322B">
      <w:pPr>
        <w:pStyle w:val="GoalTskTimeInstr"/>
      </w:pPr>
      <w:r>
        <w:t>Tasks:</w:t>
      </w:r>
    </w:p>
    <w:p w:rsidR="00A3743D" w:rsidRDefault="00A3743D" w:rsidP="00FD0DFD">
      <w:pPr>
        <w:pStyle w:val="Heading1"/>
        <w:numPr>
          <w:ilvl w:val="0"/>
          <w:numId w:val="95"/>
        </w:numPr>
      </w:pPr>
      <w:r>
        <w:t>Upload the Confidential graphic as a static resource.</w:t>
      </w:r>
    </w:p>
    <w:p w:rsidR="00A3743D" w:rsidRPr="00B238B8" w:rsidRDefault="00A3743D" w:rsidP="0024104D">
      <w:pPr>
        <w:pStyle w:val="Heading1"/>
      </w:pPr>
      <w:r>
        <w:t>Add the image to the console page.</w:t>
      </w:r>
    </w:p>
    <w:p w:rsidR="00A3743D" w:rsidRPr="00522FCD" w:rsidRDefault="00A3743D" w:rsidP="0014322B">
      <w:pPr>
        <w:pStyle w:val="GoalTskTimeInstr"/>
      </w:pPr>
      <w:r w:rsidRPr="00522FCD">
        <w:t>Time:</w:t>
      </w:r>
    </w:p>
    <w:p w:rsidR="00A3743D" w:rsidRPr="00522FCD" w:rsidRDefault="00A3743D" w:rsidP="0014322B">
      <w:pPr>
        <w:pStyle w:val="BodyText"/>
      </w:pPr>
      <w:r>
        <w:t>10</w:t>
      </w:r>
      <w:r w:rsidRPr="00522FCD">
        <w:t xml:space="preserve"> minutes</w:t>
      </w:r>
    </w:p>
    <w:p w:rsidR="00A3743D" w:rsidRPr="00500386" w:rsidRDefault="00A3743D" w:rsidP="0014322B">
      <w:pPr>
        <w:pStyle w:val="SingleLine"/>
      </w:pPr>
    </w:p>
    <w:p w:rsidR="00A3743D" w:rsidRPr="00522FCD" w:rsidRDefault="00A3743D" w:rsidP="0014322B">
      <w:pPr>
        <w:pStyle w:val="GoalTskTimeInstr"/>
      </w:pPr>
      <w:r w:rsidRPr="00522FCD">
        <w:t>Instructions</w:t>
      </w:r>
      <w:r>
        <w:t>:</w:t>
      </w:r>
    </w:p>
    <w:p w:rsidR="00A3743D" w:rsidRDefault="00A3743D" w:rsidP="00FD0DFD">
      <w:pPr>
        <w:pStyle w:val="Heading1"/>
        <w:numPr>
          <w:ilvl w:val="0"/>
          <w:numId w:val="96"/>
        </w:numPr>
      </w:pPr>
      <w:r>
        <w:t>Upload the Confidential graphic as a static resource.</w:t>
      </w:r>
    </w:p>
    <w:p w:rsidR="00A3743D" w:rsidRPr="001B1BBD" w:rsidRDefault="00A3743D" w:rsidP="0024104D">
      <w:pPr>
        <w:pStyle w:val="Heading2"/>
      </w:pPr>
      <w:r>
        <w:t xml:space="preserve">Navigate to </w:t>
      </w:r>
      <w:r w:rsidRPr="001B1BBD">
        <w:rPr>
          <w:rStyle w:val="ClickPaths"/>
        </w:rPr>
        <w:t>Setup</w:t>
      </w:r>
      <w:r w:rsidRPr="001B1BBD">
        <w:t xml:space="preserve"> | </w:t>
      </w:r>
      <w:r w:rsidRPr="001B1BBD">
        <w:rPr>
          <w:rStyle w:val="ClickPaths"/>
        </w:rPr>
        <w:t>Develop</w:t>
      </w:r>
      <w:r w:rsidRPr="001B1BBD">
        <w:t xml:space="preserve"> | </w:t>
      </w:r>
      <w:r w:rsidRPr="001B1BBD">
        <w:rPr>
          <w:rStyle w:val="ClickPaths"/>
        </w:rPr>
        <w:t>Static Resources</w:t>
      </w:r>
      <w:r w:rsidRPr="001B1BBD">
        <w:t>.</w:t>
      </w:r>
    </w:p>
    <w:p w:rsidR="00A3743D" w:rsidRDefault="00A3743D" w:rsidP="0024104D">
      <w:pPr>
        <w:pStyle w:val="Heading2"/>
      </w:pPr>
      <w:r>
        <w:t xml:space="preserve">Click </w:t>
      </w:r>
      <w:r w:rsidRPr="00204DCF">
        <w:rPr>
          <w:rStyle w:val="ButtonLabels"/>
        </w:rPr>
        <w:t>New</w:t>
      </w:r>
      <w:r>
        <w:t>.</w:t>
      </w:r>
    </w:p>
    <w:p w:rsidR="00A3743D" w:rsidRDefault="00A3743D" w:rsidP="0024104D">
      <w:pPr>
        <w:pStyle w:val="Heading2"/>
      </w:pPr>
      <w:r>
        <w:t>Enter the following information about the Confidential graphic:</w:t>
      </w:r>
    </w:p>
    <w:p w:rsidR="00A3743D" w:rsidRDefault="00A3743D" w:rsidP="00AB2FC0">
      <w:pPr>
        <w:pStyle w:val="Heading3"/>
        <w:ind w:hanging="270"/>
      </w:pPr>
      <w:r w:rsidRPr="000244D2">
        <w:rPr>
          <w:rStyle w:val="FieldLabels"/>
        </w:rPr>
        <w:t>Name</w:t>
      </w:r>
      <w:r w:rsidRPr="00CC0CB0">
        <w:t>:</w:t>
      </w:r>
      <w:r>
        <w:t xml:space="preserve"> </w:t>
      </w:r>
      <w:r w:rsidRPr="00CC0CB0">
        <w:rPr>
          <w:rStyle w:val="Data"/>
        </w:rPr>
        <w:t>confidential</w:t>
      </w:r>
    </w:p>
    <w:p w:rsidR="00A3743D" w:rsidRDefault="00A3743D" w:rsidP="00AB2FC0">
      <w:pPr>
        <w:pStyle w:val="Heading3"/>
        <w:ind w:hanging="270"/>
      </w:pPr>
      <w:r w:rsidRPr="000244D2">
        <w:rPr>
          <w:rStyle w:val="FieldLabels"/>
        </w:rPr>
        <w:t>Description</w:t>
      </w:r>
      <w:r w:rsidRPr="00CC0CB0">
        <w:t>:</w:t>
      </w:r>
      <w:r>
        <w:t xml:space="preserve"> </w:t>
      </w:r>
      <w:r w:rsidRPr="00CC0CB0">
        <w:rPr>
          <w:rStyle w:val="Data"/>
        </w:rPr>
        <w:t xml:space="preserve">The </w:t>
      </w:r>
      <w:r>
        <w:rPr>
          <w:rStyle w:val="Data"/>
        </w:rPr>
        <w:t>C</w:t>
      </w:r>
      <w:r w:rsidRPr="00CC0CB0">
        <w:rPr>
          <w:rStyle w:val="Data"/>
        </w:rPr>
        <w:t>onfidential graphic for the Job Application console page</w:t>
      </w:r>
      <w:r w:rsidR="00622C8E" w:rsidRPr="00B81896">
        <w:t>.</w:t>
      </w:r>
    </w:p>
    <w:p w:rsidR="00A3743D" w:rsidRDefault="00A3743D" w:rsidP="00AB2FC0">
      <w:pPr>
        <w:pStyle w:val="Heading3"/>
        <w:ind w:hanging="270"/>
      </w:pPr>
      <w:r w:rsidRPr="000244D2">
        <w:rPr>
          <w:rStyle w:val="FieldLabels"/>
        </w:rPr>
        <w:t>File</w:t>
      </w:r>
      <w:r w:rsidRPr="00CC0CB0">
        <w:t>:</w:t>
      </w:r>
      <w:r>
        <w:t xml:space="preserve"> Locate the </w:t>
      </w:r>
      <w:r w:rsidRPr="00CC0CB0">
        <w:rPr>
          <w:rStyle w:val="Data"/>
        </w:rPr>
        <w:t>confidential.png</w:t>
      </w:r>
      <w:r>
        <w:t xml:space="preserve"> file </w:t>
      </w:r>
      <w:r w:rsidR="008161DF" w:rsidRPr="00725E63">
        <w:t xml:space="preserve">found </w:t>
      </w:r>
      <w:r w:rsidR="008161DF">
        <w:rPr>
          <w:rFonts w:eastAsia="Times New Roman"/>
        </w:rPr>
        <w:t xml:space="preserve">in the </w:t>
      </w:r>
      <w:r w:rsidR="008161DF" w:rsidRPr="00796D1C">
        <w:rPr>
          <w:rStyle w:val="FileFolderNames"/>
        </w:rPr>
        <w:t>M1</w:t>
      </w:r>
      <w:r w:rsidR="008161DF">
        <w:rPr>
          <w:rStyle w:val="FileFolderNames"/>
        </w:rPr>
        <w:t>7</w:t>
      </w:r>
      <w:r w:rsidR="008161DF" w:rsidRPr="00796D1C">
        <w:rPr>
          <w:rStyle w:val="FileFolderNames"/>
        </w:rPr>
        <w:t>_IntroVisualforcePagesExerciseFiles</w:t>
      </w:r>
      <w:r w:rsidR="008161DF" w:rsidRPr="00D0703F">
        <w:t xml:space="preserve"> fo</w:t>
      </w:r>
      <w:r w:rsidR="008161DF" w:rsidRPr="00515B8A">
        <w:t xml:space="preserve">lder of the </w:t>
      </w:r>
      <w:r w:rsidR="008161DF">
        <w:rPr>
          <w:rStyle w:val="FieldLabels"/>
        </w:rPr>
        <w:t xml:space="preserve">DEV401.zip </w:t>
      </w:r>
      <w:r w:rsidR="008161DF" w:rsidRPr="00515B8A">
        <w:t>file</w:t>
      </w:r>
      <w:r>
        <w:t>.</w:t>
      </w:r>
    </w:p>
    <w:p w:rsidR="00A3743D" w:rsidRDefault="00A3743D" w:rsidP="00AB2FC0">
      <w:pPr>
        <w:pStyle w:val="Heading3"/>
        <w:ind w:hanging="270"/>
      </w:pPr>
      <w:r w:rsidRPr="000244D2">
        <w:rPr>
          <w:rStyle w:val="FieldLabels"/>
        </w:rPr>
        <w:t>Cache Control</w:t>
      </w:r>
      <w:r w:rsidRPr="00CC0CB0">
        <w:t>:</w:t>
      </w:r>
      <w:r>
        <w:t xml:space="preserve"> </w:t>
      </w:r>
      <w:r w:rsidRPr="00CC0CB0">
        <w:rPr>
          <w:rStyle w:val="PicklistValues"/>
        </w:rPr>
        <w:t>Public</w:t>
      </w:r>
    </w:p>
    <w:p w:rsidR="00A3743D" w:rsidRDefault="00A3743D" w:rsidP="0024104D">
      <w:pPr>
        <w:pStyle w:val="Heading2"/>
      </w:pPr>
      <w:r w:rsidRPr="000244D2">
        <w:t xml:space="preserve">Click </w:t>
      </w:r>
      <w:r w:rsidRPr="00204DCF">
        <w:rPr>
          <w:rStyle w:val="ButtonLabels"/>
        </w:rPr>
        <w:t>Save</w:t>
      </w:r>
      <w:r w:rsidRPr="000244D2">
        <w:t xml:space="preserve">. </w:t>
      </w:r>
    </w:p>
    <w:p w:rsidR="00A3743D" w:rsidRDefault="00A3743D" w:rsidP="0024104D">
      <w:pPr>
        <w:pStyle w:val="Heading1"/>
      </w:pPr>
      <w:r>
        <w:t>Add the image to the console page.</w:t>
      </w:r>
    </w:p>
    <w:p w:rsidR="00A3743D" w:rsidRDefault="00A3743D" w:rsidP="0024104D">
      <w:pPr>
        <w:pStyle w:val="Heading2"/>
      </w:pPr>
      <w:r>
        <w:t xml:space="preserve">Open a Job Application record. </w:t>
      </w:r>
    </w:p>
    <w:p w:rsidR="00A3743D" w:rsidRDefault="00A3743D" w:rsidP="0024104D">
      <w:pPr>
        <w:pStyle w:val="Heading2"/>
      </w:pPr>
      <w:r>
        <w:t xml:space="preserve">Using the inline editor, add the image after the </w:t>
      </w:r>
      <w:r w:rsidRPr="006A64CD">
        <w:rPr>
          <w:rStyle w:val="Code"/>
        </w:rPr>
        <w:t>&lt;</w:t>
      </w:r>
      <w:proofErr w:type="spellStart"/>
      <w:proofErr w:type="gramStart"/>
      <w:r w:rsidRPr="006A64CD">
        <w:rPr>
          <w:rStyle w:val="Code"/>
        </w:rPr>
        <w:t>apex:sectionHeader</w:t>
      </w:r>
      <w:proofErr w:type="spellEnd"/>
      <w:proofErr w:type="gramEnd"/>
      <w:r w:rsidRPr="006A64CD">
        <w:rPr>
          <w:rStyle w:val="Code"/>
        </w:rPr>
        <w:t>&gt;</w:t>
      </w:r>
      <w:r>
        <w:t xml:space="preserve"> component.</w:t>
      </w:r>
    </w:p>
    <w:p w:rsidR="00A3743D" w:rsidRPr="00284516" w:rsidRDefault="00A3743D" w:rsidP="0014322B">
      <w:pPr>
        <w:pStyle w:val="H2bodytext"/>
        <w:rPr>
          <w:rStyle w:val="Code"/>
        </w:rPr>
      </w:pPr>
      <w:r w:rsidRPr="00CC0CB0">
        <w:rPr>
          <w:rStyle w:val="Code"/>
        </w:rPr>
        <w:t>&lt;</w:t>
      </w:r>
      <w:proofErr w:type="spellStart"/>
      <w:proofErr w:type="gramStart"/>
      <w:r w:rsidRPr="00CC0CB0">
        <w:rPr>
          <w:rStyle w:val="Code"/>
        </w:rPr>
        <w:t>apex:image</w:t>
      </w:r>
      <w:proofErr w:type="spellEnd"/>
      <w:proofErr w:type="gramEnd"/>
      <w:r w:rsidRPr="00CC0CB0">
        <w:rPr>
          <w:rStyle w:val="Code"/>
        </w:rPr>
        <w:t xml:space="preserve"> id="Confidential" value="{!$</w:t>
      </w:r>
      <w:proofErr w:type="spellStart"/>
      <w:r w:rsidRPr="00CC0CB0">
        <w:rPr>
          <w:rStyle w:val="Code"/>
        </w:rPr>
        <w:t>Resource.confidential</w:t>
      </w:r>
      <w:proofErr w:type="spellEnd"/>
      <w:r w:rsidRPr="00CC0CB0">
        <w:rPr>
          <w:rStyle w:val="Code"/>
        </w:rPr>
        <w:t>}" width="200px"/&gt;</w:t>
      </w:r>
    </w:p>
    <w:p w:rsidR="00A3743D" w:rsidRDefault="00A3743D" w:rsidP="0024104D">
      <w:pPr>
        <w:pStyle w:val="Heading2"/>
      </w:pPr>
      <w:r>
        <w:t xml:space="preserve">Save the page. </w:t>
      </w:r>
    </w:p>
    <w:p w:rsidR="00A3743D" w:rsidRDefault="00A3743D" w:rsidP="0024104D">
      <w:pPr>
        <w:pStyle w:val="Heading2"/>
      </w:pPr>
      <w:r>
        <w:t xml:space="preserve">Test the page by opening a different Job Application record. </w:t>
      </w:r>
    </w:p>
    <w:p w:rsidR="00A3743D" w:rsidRPr="00B238B8" w:rsidRDefault="00847392" w:rsidP="0014322B">
      <w:pPr>
        <w:pStyle w:val="ExerciseTitle"/>
        <w:pageBreakBefore/>
      </w:pPr>
      <w:bookmarkStart w:id="203" w:name="_Toc352076977"/>
      <w:bookmarkStart w:id="204" w:name="_Toc440875439"/>
      <w:r>
        <w:lastRenderedPageBreak/>
        <w:t>1</w:t>
      </w:r>
      <w:r w:rsidR="002554DA">
        <w:t>8</w:t>
      </w:r>
      <w:r w:rsidR="00A3743D">
        <w:t>-</w:t>
      </w:r>
      <w:r w:rsidR="00235FB8">
        <w:t>1</w:t>
      </w:r>
      <w:r w:rsidR="00A3743D">
        <w:t xml:space="preserve">: </w:t>
      </w:r>
      <w:r w:rsidR="00A3743D" w:rsidRPr="00B238B8">
        <w:t>Add Web Content to a Visualforce Page</w:t>
      </w:r>
      <w:bookmarkEnd w:id="203"/>
      <w:bookmarkEnd w:id="204"/>
    </w:p>
    <w:p w:rsidR="00DE4FA1" w:rsidRPr="00522FCD" w:rsidRDefault="00DE4FA1" w:rsidP="00DE4FA1">
      <w:pPr>
        <w:pStyle w:val="GoalTskTimeInstr"/>
      </w:pPr>
      <w:r w:rsidRPr="00522FCD">
        <w:t>Scenario:</w:t>
      </w:r>
    </w:p>
    <w:p w:rsidR="00DE4FA1" w:rsidRDefault="00DE4FA1" w:rsidP="00DE4FA1">
      <w:pPr>
        <w:pStyle w:val="BodyText"/>
      </w:pPr>
      <w:r w:rsidRPr="00522FCD">
        <w:t>Universal Containers w</w:t>
      </w:r>
      <w:r>
        <w:t>ants to display the Employee Referral page at the bottom of the Candidate list view page, so employees can easily refer people to the company.</w:t>
      </w:r>
    </w:p>
    <w:p w:rsidR="00DE4FA1" w:rsidRPr="00522FCD" w:rsidRDefault="00DE4FA1" w:rsidP="00DE4FA1">
      <w:pPr>
        <w:pStyle w:val="BodyText"/>
      </w:pPr>
      <w:r>
        <w:t xml:space="preserve">The employee referral page is still under development, so just use the Salesforce page as a placeholder and do not override the standard Candidate page. </w:t>
      </w:r>
    </w:p>
    <w:p w:rsidR="00A3743D" w:rsidRDefault="00A3743D" w:rsidP="0014322B">
      <w:pPr>
        <w:pStyle w:val="GoalTskTimeInstr"/>
      </w:pPr>
      <w:r>
        <w:t>Goal:</w:t>
      </w:r>
    </w:p>
    <w:p w:rsidR="00A3743D" w:rsidRDefault="00A3743D" w:rsidP="0014322B">
      <w:pPr>
        <w:pStyle w:val="BodyText"/>
      </w:pPr>
      <w:r>
        <w:t>Create a Visualforce page that displays a list of candidates and a website.</w:t>
      </w:r>
    </w:p>
    <w:p w:rsidR="00A3743D" w:rsidRDefault="00A3743D" w:rsidP="0014322B">
      <w:pPr>
        <w:pStyle w:val="GoalTskTimeInstr"/>
      </w:pPr>
      <w:r>
        <w:t>Tasks:</w:t>
      </w:r>
    </w:p>
    <w:p w:rsidR="00A3743D" w:rsidRDefault="00A3743D" w:rsidP="00FD0DFD">
      <w:pPr>
        <w:pStyle w:val="Heading1"/>
        <w:numPr>
          <w:ilvl w:val="0"/>
          <w:numId w:val="97"/>
        </w:numPr>
      </w:pPr>
      <w:r>
        <w:t>Create a Visualforce page that displays the recent candidates.</w:t>
      </w:r>
    </w:p>
    <w:p w:rsidR="00A3743D" w:rsidRDefault="00A3743D" w:rsidP="0024104D">
      <w:pPr>
        <w:pStyle w:val="Heading1"/>
      </w:pPr>
      <w:r>
        <w:t>Add a website to the page.</w:t>
      </w:r>
    </w:p>
    <w:p w:rsidR="00A3743D" w:rsidRPr="00522FCD" w:rsidRDefault="00A3743D" w:rsidP="0014322B">
      <w:pPr>
        <w:pStyle w:val="GoalTskTimeInstr"/>
      </w:pPr>
      <w:r w:rsidRPr="00522FCD">
        <w:t>Time:</w:t>
      </w:r>
    </w:p>
    <w:p w:rsidR="00A3743D" w:rsidRPr="00522FCD" w:rsidRDefault="00A3743D" w:rsidP="0014322B">
      <w:pPr>
        <w:pStyle w:val="BodyText"/>
      </w:pPr>
      <w:r>
        <w:t>15</w:t>
      </w:r>
      <w:r w:rsidRPr="00522FCD">
        <w:t xml:space="preserve"> minutes</w:t>
      </w:r>
    </w:p>
    <w:p w:rsidR="00A3743D" w:rsidRPr="00500386" w:rsidRDefault="00A3743D" w:rsidP="0014322B">
      <w:pPr>
        <w:pStyle w:val="SingleLine"/>
      </w:pPr>
    </w:p>
    <w:p w:rsidR="00A3743D" w:rsidRPr="00522FCD" w:rsidRDefault="00A3743D" w:rsidP="0014322B">
      <w:pPr>
        <w:pStyle w:val="GoalTskTimeInstr"/>
      </w:pPr>
      <w:r w:rsidRPr="00522FCD">
        <w:t>Instructions</w:t>
      </w:r>
      <w:r>
        <w:t>:</w:t>
      </w:r>
    </w:p>
    <w:p w:rsidR="00A3743D" w:rsidRDefault="00A3743D" w:rsidP="00FD0DFD">
      <w:pPr>
        <w:pStyle w:val="Heading1"/>
        <w:numPr>
          <w:ilvl w:val="0"/>
          <w:numId w:val="98"/>
        </w:numPr>
      </w:pPr>
      <w:r>
        <w:t>Create a Visualforce page that displays the recent candidates.</w:t>
      </w:r>
    </w:p>
    <w:p w:rsidR="00A3743D" w:rsidRDefault="00A3743D" w:rsidP="0024104D">
      <w:pPr>
        <w:pStyle w:val="Heading2"/>
      </w:pPr>
      <w:r>
        <w:t xml:space="preserve">Create a page with the name </w:t>
      </w:r>
      <w:proofErr w:type="spellStart"/>
      <w:r w:rsidRPr="00CC0CB0">
        <w:rPr>
          <w:rStyle w:val="Data"/>
        </w:rPr>
        <w:t>CandidateListViewWebpage</w:t>
      </w:r>
      <w:proofErr w:type="spellEnd"/>
      <w:r w:rsidRPr="00284516">
        <w:t>.</w:t>
      </w:r>
    </w:p>
    <w:p w:rsidR="00A3743D" w:rsidRDefault="00A3743D" w:rsidP="0024104D">
      <w:pPr>
        <w:pStyle w:val="Heading2"/>
      </w:pPr>
      <w:r>
        <w:t xml:space="preserve">Add the Candidate standard controller to the page. </w:t>
      </w:r>
    </w:p>
    <w:p w:rsidR="00A3743D" w:rsidRDefault="00A3743D" w:rsidP="0024104D">
      <w:pPr>
        <w:pStyle w:val="Heading2"/>
      </w:pPr>
      <w:r>
        <w:t xml:space="preserve">Use the </w:t>
      </w:r>
      <w:r w:rsidRPr="00CC0CB0">
        <w:rPr>
          <w:rStyle w:val="Code"/>
        </w:rPr>
        <w:t>&lt;</w:t>
      </w:r>
      <w:proofErr w:type="spellStart"/>
      <w:proofErr w:type="gramStart"/>
      <w:r w:rsidRPr="00CC0CB0">
        <w:rPr>
          <w:rStyle w:val="Code"/>
        </w:rPr>
        <w:t>apex:enhancedList</w:t>
      </w:r>
      <w:proofErr w:type="spellEnd"/>
      <w:proofErr w:type="gramEnd"/>
      <w:r w:rsidRPr="00CC0CB0">
        <w:rPr>
          <w:rStyle w:val="Code"/>
        </w:rPr>
        <w:t>&gt;</w:t>
      </w:r>
      <w:r>
        <w:t xml:space="preserve"> component and its attributes to display a list of ten candidates 400 </w:t>
      </w:r>
      <w:proofErr w:type="spellStart"/>
      <w:r>
        <w:t>px</w:t>
      </w:r>
      <w:proofErr w:type="spellEnd"/>
      <w:r>
        <w:t xml:space="preserve"> high and c</w:t>
      </w:r>
      <w:r w:rsidRPr="000A7B8D">
        <w:t xml:space="preserve">lick </w:t>
      </w:r>
      <w:r>
        <w:t>s</w:t>
      </w:r>
      <w:r w:rsidRPr="00F745C6">
        <w:t>ave</w:t>
      </w:r>
      <w:r>
        <w:t>.</w:t>
      </w:r>
    </w:p>
    <w:p w:rsidR="00A3743D" w:rsidRPr="009222DA" w:rsidRDefault="00A3743D" w:rsidP="0014322B">
      <w:pPr>
        <w:pStyle w:val="H2bodytext"/>
        <w:rPr>
          <w:rStyle w:val="Code"/>
        </w:rPr>
      </w:pPr>
      <w:r w:rsidRPr="009222DA">
        <w:rPr>
          <w:rStyle w:val="Code"/>
        </w:rPr>
        <w:t>&lt;</w:t>
      </w:r>
      <w:proofErr w:type="spellStart"/>
      <w:proofErr w:type="gramStart"/>
      <w:r w:rsidRPr="009222DA">
        <w:rPr>
          <w:rStyle w:val="Code"/>
        </w:rPr>
        <w:t>apex:enhancedList</w:t>
      </w:r>
      <w:proofErr w:type="spellEnd"/>
      <w:proofErr w:type="gramEnd"/>
      <w:r w:rsidRPr="009222DA">
        <w:rPr>
          <w:rStyle w:val="Code"/>
        </w:rPr>
        <w:t xml:space="preserve"> height="400" type="</w:t>
      </w:r>
      <w:proofErr w:type="spellStart"/>
      <w:r w:rsidRPr="009222DA">
        <w:rPr>
          <w:rStyle w:val="Code"/>
        </w:rPr>
        <w:t>Candidate__c</w:t>
      </w:r>
      <w:proofErr w:type="spellEnd"/>
      <w:r w:rsidRPr="009222DA">
        <w:rPr>
          <w:rStyle w:val="Code"/>
        </w:rPr>
        <w:t xml:space="preserve">" </w:t>
      </w:r>
      <w:proofErr w:type="spellStart"/>
      <w:r w:rsidRPr="009222DA">
        <w:rPr>
          <w:rStyle w:val="Code"/>
        </w:rPr>
        <w:t>rowsPerPage</w:t>
      </w:r>
      <w:proofErr w:type="spellEnd"/>
      <w:r w:rsidRPr="009222DA">
        <w:rPr>
          <w:rStyle w:val="Code"/>
        </w:rPr>
        <w:t>="10"/&gt;</w:t>
      </w:r>
    </w:p>
    <w:p w:rsidR="00A3743D" w:rsidRDefault="00A3743D" w:rsidP="0024104D">
      <w:pPr>
        <w:pStyle w:val="Heading1"/>
      </w:pPr>
      <w:r>
        <w:t>Add the Employee Referral website to the page.</w:t>
      </w:r>
    </w:p>
    <w:p w:rsidR="00A3743D" w:rsidRDefault="00A3743D" w:rsidP="0024104D">
      <w:pPr>
        <w:pStyle w:val="Heading2"/>
      </w:pPr>
      <w:r>
        <w:t xml:space="preserve">Add the website to the page using the </w:t>
      </w:r>
      <w:r w:rsidRPr="00CC0CB0">
        <w:rPr>
          <w:rStyle w:val="Code"/>
        </w:rPr>
        <w:t>&lt;</w:t>
      </w:r>
      <w:proofErr w:type="spellStart"/>
      <w:proofErr w:type="gramStart"/>
      <w:r w:rsidRPr="00CC0CB0">
        <w:rPr>
          <w:rStyle w:val="Code"/>
        </w:rPr>
        <w:t>apex:iframe</w:t>
      </w:r>
      <w:proofErr w:type="spellEnd"/>
      <w:proofErr w:type="gramEnd"/>
      <w:r w:rsidRPr="00CC0CB0">
        <w:rPr>
          <w:rStyle w:val="Code"/>
        </w:rPr>
        <w:t>&gt;</w:t>
      </w:r>
      <w:r>
        <w:t xml:space="preserve"> component.</w:t>
      </w:r>
    </w:p>
    <w:p w:rsidR="00A3743D" w:rsidRPr="00284516" w:rsidRDefault="00A3743D" w:rsidP="0014322B">
      <w:pPr>
        <w:pStyle w:val="H2bodytext"/>
        <w:rPr>
          <w:rStyle w:val="Code"/>
        </w:rPr>
      </w:pPr>
      <w:r w:rsidRPr="00CC0CB0">
        <w:rPr>
          <w:rStyle w:val="Code"/>
        </w:rPr>
        <w:t>&lt;</w:t>
      </w:r>
      <w:proofErr w:type="spellStart"/>
      <w:proofErr w:type="gramStart"/>
      <w:r w:rsidRPr="00CC0CB0">
        <w:rPr>
          <w:rStyle w:val="Code"/>
        </w:rPr>
        <w:t>apex:iframe</w:t>
      </w:r>
      <w:proofErr w:type="spellEnd"/>
      <w:proofErr w:type="gramEnd"/>
      <w:r w:rsidRPr="00CC0CB0">
        <w:rPr>
          <w:rStyle w:val="Code"/>
        </w:rPr>
        <w:t xml:space="preserve"> </w:t>
      </w:r>
      <w:proofErr w:type="spellStart"/>
      <w:r w:rsidRPr="00CC0CB0">
        <w:rPr>
          <w:rStyle w:val="Code"/>
        </w:rPr>
        <w:t>frameborder</w:t>
      </w:r>
      <w:proofErr w:type="spellEnd"/>
      <w:r w:rsidRPr="00CC0CB0">
        <w:rPr>
          <w:rStyle w:val="Code"/>
        </w:rPr>
        <w:t xml:space="preserve">="true" height="400px" </w:t>
      </w:r>
      <w:proofErr w:type="spellStart"/>
      <w:r w:rsidRPr="00CC0CB0">
        <w:rPr>
          <w:rStyle w:val="Code"/>
        </w:rPr>
        <w:t>src</w:t>
      </w:r>
      <w:proofErr w:type="spellEnd"/>
      <w:r w:rsidRPr="00CC0CB0">
        <w:rPr>
          <w:rStyle w:val="Code"/>
        </w:rPr>
        <w:t>="http</w:t>
      </w:r>
      <w:r w:rsidR="00DE6398">
        <w:rPr>
          <w:rStyle w:val="Code"/>
        </w:rPr>
        <w:t>s</w:t>
      </w:r>
      <w:r w:rsidRPr="00CC0CB0">
        <w:rPr>
          <w:rStyle w:val="Code"/>
        </w:rPr>
        <w:t>://www.salesforce.com" scrolling="true" id="</w:t>
      </w:r>
      <w:proofErr w:type="spellStart"/>
      <w:r w:rsidRPr="00CC0CB0">
        <w:rPr>
          <w:rStyle w:val="Code"/>
        </w:rPr>
        <w:t>Employe</w:t>
      </w:r>
      <w:r>
        <w:rPr>
          <w:rStyle w:val="Code"/>
        </w:rPr>
        <w:t>e</w:t>
      </w:r>
      <w:r w:rsidRPr="00CC0CB0">
        <w:rPr>
          <w:rStyle w:val="Code"/>
        </w:rPr>
        <w:t>Refer</w:t>
      </w:r>
      <w:proofErr w:type="spellEnd"/>
      <w:r w:rsidRPr="00CC0CB0">
        <w:rPr>
          <w:rStyle w:val="Code"/>
        </w:rPr>
        <w:t>"/&gt;</w:t>
      </w:r>
    </w:p>
    <w:p w:rsidR="00A3743D" w:rsidRPr="008E5913" w:rsidRDefault="00A3743D" w:rsidP="0024104D">
      <w:pPr>
        <w:pStyle w:val="Heading2"/>
      </w:pPr>
      <w:r>
        <w:t>Save the page.</w:t>
      </w:r>
    </w:p>
    <w:p w:rsidR="005E3812" w:rsidRDefault="005E3812" w:rsidP="005E3812">
      <w:pPr>
        <w:pStyle w:val="ExerciseTitle"/>
        <w:pageBreakBefore/>
      </w:pPr>
      <w:bookmarkStart w:id="205" w:name="_Toc440875440"/>
      <w:bookmarkStart w:id="206" w:name="_Toc352076978"/>
      <w:r w:rsidRPr="005E3812">
        <w:lastRenderedPageBreak/>
        <w:t>1</w:t>
      </w:r>
      <w:r w:rsidR="002554DA">
        <w:t>8</w:t>
      </w:r>
      <w:r w:rsidRPr="005E3812">
        <w:t>-</w:t>
      </w:r>
      <w:r w:rsidR="008E5C69">
        <w:t>2</w:t>
      </w:r>
      <w:r w:rsidRPr="005E3812">
        <w:t>: Creat</w:t>
      </w:r>
      <w:r w:rsidR="000763BB">
        <w:t>e</w:t>
      </w:r>
      <w:r w:rsidRPr="005E3812">
        <w:t xml:space="preserve"> a Mass Edit List Page (Optional)</w:t>
      </w:r>
      <w:bookmarkEnd w:id="205"/>
    </w:p>
    <w:p w:rsidR="00C767A8" w:rsidRPr="005E3812" w:rsidRDefault="00C767A8" w:rsidP="00C767A8">
      <w:pPr>
        <w:pStyle w:val="GoalTskTimeInstr"/>
      </w:pPr>
      <w:r w:rsidRPr="005E3812">
        <w:t>Scenario:</w:t>
      </w:r>
    </w:p>
    <w:p w:rsidR="00C767A8" w:rsidRPr="005E3812" w:rsidRDefault="00C767A8" w:rsidP="00C767A8">
      <w:r w:rsidRPr="005E3812">
        <w:t>The Recruiting team would like a page that displays a</w:t>
      </w:r>
      <w:r>
        <w:t xml:space="preserve">ll the available positions </w:t>
      </w:r>
      <w:r w:rsidRPr="005E3812">
        <w:t>where they can edit the status of multiple positions.</w:t>
      </w:r>
    </w:p>
    <w:p w:rsidR="005E3812" w:rsidRPr="005E3812" w:rsidRDefault="005E3812" w:rsidP="005E3812">
      <w:pPr>
        <w:pStyle w:val="GoalTskTimeInstr"/>
      </w:pPr>
      <w:r w:rsidRPr="005E3812">
        <w:t>Goal:</w:t>
      </w:r>
    </w:p>
    <w:p w:rsidR="005E3812" w:rsidRPr="005E3812" w:rsidRDefault="005E3812" w:rsidP="005E3812">
      <w:r w:rsidRPr="005E3812">
        <w:t>Create a page that lists a set of records that can be edited.</w:t>
      </w:r>
    </w:p>
    <w:p w:rsidR="005E3812" w:rsidRPr="005E3812" w:rsidRDefault="005E3812" w:rsidP="005E3812">
      <w:pPr>
        <w:pStyle w:val="GoalTskTimeInstr"/>
      </w:pPr>
      <w:r w:rsidRPr="005E3812">
        <w:t>Tasks:</w:t>
      </w:r>
    </w:p>
    <w:p w:rsidR="005E3812" w:rsidRPr="005E3812" w:rsidRDefault="005E3812" w:rsidP="00FD0DFD">
      <w:pPr>
        <w:pStyle w:val="Heading1"/>
        <w:numPr>
          <w:ilvl w:val="0"/>
          <w:numId w:val="110"/>
        </w:numPr>
      </w:pPr>
      <w:r w:rsidRPr="005E3812">
        <w:t>Create a Visualforce page that displays a list of positions.</w:t>
      </w:r>
    </w:p>
    <w:p w:rsidR="005E3812" w:rsidRPr="005E3812" w:rsidRDefault="005E3812" w:rsidP="005E3812">
      <w:pPr>
        <w:pStyle w:val="Heading1"/>
      </w:pPr>
      <w:r w:rsidRPr="005E3812">
        <w:t xml:space="preserve">Add the </w:t>
      </w:r>
      <w:r w:rsidRPr="00204DCF">
        <w:rPr>
          <w:rStyle w:val="ButtonLabels"/>
        </w:rPr>
        <w:t>Save</w:t>
      </w:r>
      <w:r w:rsidRPr="005E3812">
        <w:t xml:space="preserve"> and </w:t>
      </w:r>
      <w:r w:rsidRPr="00204DCF">
        <w:rPr>
          <w:rStyle w:val="ButtonLabels"/>
        </w:rPr>
        <w:t>Cancel</w:t>
      </w:r>
      <w:r w:rsidRPr="005E3812">
        <w:t xml:space="preserve"> buttons.</w:t>
      </w:r>
    </w:p>
    <w:p w:rsidR="005E3812" w:rsidRPr="005E3812" w:rsidRDefault="005E3812" w:rsidP="005E3812">
      <w:pPr>
        <w:pStyle w:val="Heading1"/>
      </w:pPr>
      <w:r w:rsidRPr="005E3812">
        <w:t>Add the needed columns.</w:t>
      </w:r>
    </w:p>
    <w:p w:rsidR="005E3812" w:rsidRDefault="005E3812" w:rsidP="005E3812">
      <w:pPr>
        <w:pStyle w:val="Heading1"/>
      </w:pPr>
      <w:r w:rsidRPr="005E3812">
        <w:t>Test the page.</w:t>
      </w:r>
    </w:p>
    <w:p w:rsidR="005E3812" w:rsidRPr="00522FCD" w:rsidRDefault="005E3812" w:rsidP="005E3812">
      <w:pPr>
        <w:pStyle w:val="GoalTskTimeInstr"/>
      </w:pPr>
      <w:r w:rsidRPr="00522FCD">
        <w:t>Time:</w:t>
      </w:r>
    </w:p>
    <w:p w:rsidR="005E3812" w:rsidRPr="00522FCD" w:rsidRDefault="005E3812" w:rsidP="005E3812">
      <w:pPr>
        <w:pStyle w:val="BodyText"/>
      </w:pPr>
      <w:r>
        <w:t>15</w:t>
      </w:r>
      <w:r w:rsidRPr="00522FCD">
        <w:t xml:space="preserve"> minutes</w:t>
      </w:r>
    </w:p>
    <w:p w:rsidR="005E3812" w:rsidRPr="00500386" w:rsidRDefault="005E3812" w:rsidP="005E3812">
      <w:pPr>
        <w:pStyle w:val="SingleLine"/>
      </w:pPr>
    </w:p>
    <w:p w:rsidR="005E3812" w:rsidRPr="00522FCD" w:rsidRDefault="005E3812" w:rsidP="005E3812">
      <w:pPr>
        <w:pStyle w:val="GoalTskTimeInstr"/>
      </w:pPr>
      <w:r w:rsidRPr="00522FCD">
        <w:t>Instructions</w:t>
      </w:r>
      <w:r>
        <w:t>:</w:t>
      </w:r>
    </w:p>
    <w:p w:rsidR="005E3812" w:rsidRDefault="005E3812" w:rsidP="00FD0DFD">
      <w:pPr>
        <w:pStyle w:val="Heading1"/>
        <w:numPr>
          <w:ilvl w:val="0"/>
          <w:numId w:val="111"/>
        </w:numPr>
      </w:pPr>
      <w:r w:rsidRPr="005E3812">
        <w:t>Create a Visualforce page that displays a list of positions.</w:t>
      </w:r>
    </w:p>
    <w:p w:rsidR="00FA6772" w:rsidRPr="00522FCD" w:rsidRDefault="00FA6772" w:rsidP="00FA6772">
      <w:pPr>
        <w:pStyle w:val="Heading2"/>
      </w:pPr>
      <w:r>
        <w:t xml:space="preserve">Create a Visualforce page with </w:t>
      </w:r>
      <w:proofErr w:type="spellStart"/>
      <w:r w:rsidRPr="001B3F0D">
        <w:rPr>
          <w:rStyle w:val="Data"/>
        </w:rPr>
        <w:t>PositionMassEdit</w:t>
      </w:r>
      <w:proofErr w:type="spellEnd"/>
      <w:r>
        <w:t xml:space="preserve"> as the name. </w:t>
      </w:r>
    </w:p>
    <w:p w:rsidR="00FA6772" w:rsidRDefault="00FA6772" w:rsidP="00FA6772">
      <w:pPr>
        <w:pStyle w:val="Heading2"/>
      </w:pPr>
      <w:r w:rsidRPr="00522FCD">
        <w:t>Copy the entire contents of the file</w:t>
      </w:r>
      <w:r w:rsidRPr="00521801">
        <w:t xml:space="preserve"> </w:t>
      </w:r>
      <w:r w:rsidRPr="00FA6772">
        <w:rPr>
          <w:rStyle w:val="Data"/>
        </w:rPr>
        <w:t>1</w:t>
      </w:r>
      <w:r w:rsidR="008161DF">
        <w:rPr>
          <w:rStyle w:val="Data"/>
        </w:rPr>
        <w:t>8</w:t>
      </w:r>
      <w:r w:rsidRPr="00FA6772">
        <w:rPr>
          <w:rStyle w:val="Data"/>
        </w:rPr>
        <w:t>-</w:t>
      </w:r>
      <w:r w:rsidR="00796D1C">
        <w:rPr>
          <w:rStyle w:val="Data"/>
        </w:rPr>
        <w:t>2</w:t>
      </w:r>
      <w:r w:rsidRPr="00FA6772">
        <w:rPr>
          <w:rStyle w:val="Data"/>
        </w:rPr>
        <w:t>--CreatingaMassEditListPage</w:t>
      </w:r>
      <w:r w:rsidRPr="00521801">
        <w:rPr>
          <w:rStyle w:val="Data"/>
        </w:rPr>
        <w:t>.txt</w:t>
      </w:r>
      <w:r w:rsidRPr="00C17407">
        <w:t xml:space="preserve"> </w:t>
      </w:r>
      <w:r w:rsidRPr="00725E63">
        <w:t>found in the</w:t>
      </w:r>
      <w:r w:rsidRPr="00522FCD">
        <w:rPr>
          <w:rStyle w:val="code1"/>
          <w:rFonts w:cs="Arial"/>
          <w:szCs w:val="22"/>
        </w:rPr>
        <w:t xml:space="preserve"> </w:t>
      </w:r>
      <w:r w:rsidR="00796D1C" w:rsidRPr="00796D1C">
        <w:rPr>
          <w:rStyle w:val="FileFolderNames"/>
        </w:rPr>
        <w:t>M1</w:t>
      </w:r>
      <w:r w:rsidR="008161DF">
        <w:rPr>
          <w:rStyle w:val="FileFolderNames"/>
        </w:rPr>
        <w:t>8</w:t>
      </w:r>
      <w:r w:rsidR="00796D1C" w:rsidRPr="00796D1C">
        <w:rPr>
          <w:rStyle w:val="FileFolderNames"/>
        </w:rPr>
        <w:t>_AdditionalVisualforcePagesExerciseFiles</w:t>
      </w:r>
      <w:r w:rsidRPr="000244D2">
        <w:t xml:space="preserve"> folder </w:t>
      </w:r>
      <w:r w:rsidR="008161DF" w:rsidRPr="00515B8A">
        <w:t xml:space="preserve">of the </w:t>
      </w:r>
      <w:r w:rsidR="008161DF">
        <w:rPr>
          <w:rStyle w:val="FieldLabels"/>
        </w:rPr>
        <w:t xml:space="preserve">DEV401.zip </w:t>
      </w:r>
      <w:r w:rsidR="008161DF" w:rsidRPr="00515B8A">
        <w:t>file</w:t>
      </w:r>
      <w:r w:rsidR="008161DF" w:rsidRPr="000244D2">
        <w:t xml:space="preserve"> into the editor.</w:t>
      </w:r>
    </w:p>
    <w:p w:rsidR="001D3FC6" w:rsidRDefault="001D3FC6" w:rsidP="00FA6772">
      <w:pPr>
        <w:pStyle w:val="Heading2"/>
      </w:pPr>
      <w:r>
        <w:t xml:space="preserve">Complete the first </w:t>
      </w:r>
      <w:r w:rsidRPr="001B3F0D">
        <w:rPr>
          <w:rStyle w:val="Code"/>
        </w:rPr>
        <w:t>TODO</w:t>
      </w:r>
      <w:r>
        <w:t xml:space="preserve"> task by adding the needed </w:t>
      </w:r>
      <w:proofErr w:type="spellStart"/>
      <w:r w:rsidRPr="00F9230C">
        <w:rPr>
          <w:rStyle w:val="Code"/>
        </w:rPr>
        <w:t>recordSetVar</w:t>
      </w:r>
      <w:proofErr w:type="spellEnd"/>
      <w:r>
        <w:t xml:space="preserve"> attribute to the </w:t>
      </w:r>
      <w:r w:rsidRPr="00F9230C">
        <w:rPr>
          <w:rStyle w:val="Code"/>
        </w:rPr>
        <w:t>&lt;</w:t>
      </w:r>
      <w:proofErr w:type="spellStart"/>
      <w:proofErr w:type="gramStart"/>
      <w:r w:rsidRPr="00F9230C">
        <w:rPr>
          <w:rStyle w:val="Code"/>
        </w:rPr>
        <w:t>apex:page</w:t>
      </w:r>
      <w:proofErr w:type="spellEnd"/>
      <w:proofErr w:type="gramEnd"/>
      <w:r w:rsidRPr="00F9230C">
        <w:rPr>
          <w:rStyle w:val="Code"/>
        </w:rPr>
        <w:t>&gt;</w:t>
      </w:r>
      <w:r>
        <w:t xml:space="preserve"> component. </w:t>
      </w:r>
    </w:p>
    <w:p w:rsidR="00B11311" w:rsidRDefault="00B11311" w:rsidP="00B11311">
      <w:pPr>
        <w:pStyle w:val="Heading2"/>
      </w:pPr>
      <w:r>
        <w:t>Save the file.</w:t>
      </w:r>
    </w:p>
    <w:p w:rsidR="005E3812" w:rsidRDefault="005E3812" w:rsidP="005E3812">
      <w:pPr>
        <w:pStyle w:val="Heading1"/>
      </w:pPr>
      <w:r w:rsidRPr="005E3812">
        <w:t xml:space="preserve">Add the </w:t>
      </w:r>
      <w:r w:rsidRPr="001B3F0D">
        <w:rPr>
          <w:rStyle w:val="FieldLabels"/>
        </w:rPr>
        <w:t>Save</w:t>
      </w:r>
      <w:r w:rsidRPr="005E3812">
        <w:t xml:space="preserve"> and </w:t>
      </w:r>
      <w:r w:rsidRPr="00204DCF">
        <w:rPr>
          <w:rStyle w:val="ButtonLabels"/>
        </w:rPr>
        <w:t>Cancel</w:t>
      </w:r>
      <w:r w:rsidRPr="005E3812">
        <w:t xml:space="preserve"> buttons.</w:t>
      </w:r>
    </w:p>
    <w:p w:rsidR="001D3FC6" w:rsidRDefault="001D3FC6" w:rsidP="001D3FC6">
      <w:pPr>
        <w:pStyle w:val="Heading2"/>
      </w:pPr>
      <w:r>
        <w:t xml:space="preserve">Complete the second </w:t>
      </w:r>
      <w:r w:rsidRPr="001B3F0D">
        <w:rPr>
          <w:rStyle w:val="Code"/>
        </w:rPr>
        <w:t>TODO</w:t>
      </w:r>
      <w:r>
        <w:t xml:space="preserve"> task using the </w:t>
      </w:r>
      <w:r w:rsidRPr="00F9230C">
        <w:rPr>
          <w:rStyle w:val="Code"/>
        </w:rPr>
        <w:t>&lt;</w:t>
      </w:r>
      <w:proofErr w:type="spellStart"/>
      <w:proofErr w:type="gramStart"/>
      <w:r w:rsidRPr="00F9230C">
        <w:rPr>
          <w:rStyle w:val="Code"/>
        </w:rPr>
        <w:t>apex:pageBlockButtons</w:t>
      </w:r>
      <w:proofErr w:type="spellEnd"/>
      <w:proofErr w:type="gramEnd"/>
      <w:r w:rsidRPr="00F9230C">
        <w:rPr>
          <w:rStyle w:val="Code"/>
        </w:rPr>
        <w:t>&gt;</w:t>
      </w:r>
      <w:r>
        <w:t xml:space="preserve"> and </w:t>
      </w:r>
      <w:r w:rsidRPr="00F9230C">
        <w:rPr>
          <w:rStyle w:val="Code"/>
        </w:rPr>
        <w:t>&lt;</w:t>
      </w:r>
      <w:proofErr w:type="spellStart"/>
      <w:r w:rsidRPr="00F9230C">
        <w:rPr>
          <w:rStyle w:val="Code"/>
        </w:rPr>
        <w:t>apex:commandButton</w:t>
      </w:r>
      <w:proofErr w:type="spellEnd"/>
      <w:r w:rsidRPr="00F9230C">
        <w:rPr>
          <w:rStyle w:val="Code"/>
        </w:rPr>
        <w:t>&gt;</w:t>
      </w:r>
      <w:r>
        <w:t xml:space="preserve"> components. </w:t>
      </w:r>
    </w:p>
    <w:p w:rsidR="001D3FC6" w:rsidRDefault="001D3FC6" w:rsidP="001D3FC6">
      <w:pPr>
        <w:pStyle w:val="Heading2"/>
      </w:pPr>
      <w:r>
        <w:t>Save the file.</w:t>
      </w:r>
    </w:p>
    <w:p w:rsidR="005E3812" w:rsidRDefault="005E3812" w:rsidP="005E3812">
      <w:pPr>
        <w:pStyle w:val="Heading1"/>
      </w:pPr>
      <w:r w:rsidRPr="005E3812">
        <w:t>Add the needed columns.</w:t>
      </w:r>
    </w:p>
    <w:p w:rsidR="001D3FC6" w:rsidRDefault="001D3FC6" w:rsidP="001D3FC6">
      <w:pPr>
        <w:pStyle w:val="Heading2"/>
      </w:pPr>
      <w:r>
        <w:t xml:space="preserve">Complete the third </w:t>
      </w:r>
      <w:r w:rsidRPr="001B3F0D">
        <w:rPr>
          <w:rStyle w:val="Code"/>
        </w:rPr>
        <w:t>TODO</w:t>
      </w:r>
      <w:r>
        <w:t xml:space="preserve"> task using the </w:t>
      </w:r>
      <w:r w:rsidRPr="00F9230C">
        <w:rPr>
          <w:rStyle w:val="Code"/>
        </w:rPr>
        <w:t>&lt;</w:t>
      </w:r>
      <w:proofErr w:type="spellStart"/>
      <w:proofErr w:type="gramStart"/>
      <w:r w:rsidRPr="00F9230C">
        <w:rPr>
          <w:rStyle w:val="Code"/>
        </w:rPr>
        <w:t>apex:column</w:t>
      </w:r>
      <w:proofErr w:type="spellEnd"/>
      <w:proofErr w:type="gramEnd"/>
      <w:r w:rsidRPr="00F9230C">
        <w:rPr>
          <w:rStyle w:val="Code"/>
        </w:rPr>
        <w:t>&gt;</w:t>
      </w:r>
      <w:r>
        <w:t xml:space="preserve"> component. </w:t>
      </w:r>
    </w:p>
    <w:p w:rsidR="001D3FC6" w:rsidRDefault="001D3FC6" w:rsidP="001D3FC6">
      <w:pPr>
        <w:pStyle w:val="Heading2"/>
      </w:pPr>
      <w:r>
        <w:t>Save the file.</w:t>
      </w:r>
    </w:p>
    <w:p w:rsidR="005E3812" w:rsidRDefault="005E3812" w:rsidP="005E3812">
      <w:pPr>
        <w:pStyle w:val="Heading1"/>
      </w:pPr>
      <w:r w:rsidRPr="005E3812">
        <w:t>Test the page.</w:t>
      </w:r>
    </w:p>
    <w:p w:rsidR="00A4626E" w:rsidRDefault="00A4626E" w:rsidP="00A4626E">
      <w:pPr>
        <w:pStyle w:val="Heading2"/>
      </w:pPr>
      <w:r>
        <w:t xml:space="preserve">Change the status of two different positions and click </w:t>
      </w:r>
      <w:r w:rsidRPr="00204DCF">
        <w:rPr>
          <w:rStyle w:val="ButtonLabels"/>
        </w:rPr>
        <w:t>Save</w:t>
      </w:r>
      <w:r>
        <w:t xml:space="preserve">. </w:t>
      </w:r>
    </w:p>
    <w:p w:rsidR="00A4626E" w:rsidRDefault="00810B69" w:rsidP="00A4626E">
      <w:pPr>
        <w:pStyle w:val="Heading2"/>
      </w:pPr>
      <w:r>
        <w:t>Do the updates display</w:t>
      </w:r>
      <w:r w:rsidR="00A4626E">
        <w:t>?</w:t>
      </w:r>
    </w:p>
    <w:p w:rsidR="00A4626E" w:rsidRPr="00522FCD" w:rsidRDefault="00A4626E" w:rsidP="00810B69">
      <w:pPr>
        <w:pStyle w:val="ReviewLines"/>
        <w:ind w:left="720"/>
        <w:rPr>
          <w:rFonts w:cs="Arial"/>
          <w:sz w:val="22"/>
          <w:szCs w:val="22"/>
        </w:rPr>
      </w:pPr>
    </w:p>
    <w:p w:rsidR="00A4626E" w:rsidRPr="00522FCD" w:rsidRDefault="00A4626E" w:rsidP="00810B69">
      <w:pPr>
        <w:pStyle w:val="ReviewLines"/>
        <w:ind w:left="720"/>
        <w:rPr>
          <w:rFonts w:cs="Arial"/>
          <w:sz w:val="22"/>
          <w:szCs w:val="22"/>
        </w:rPr>
      </w:pPr>
    </w:p>
    <w:p w:rsidR="00A4626E" w:rsidRPr="00522FCD" w:rsidRDefault="00A4626E" w:rsidP="00810B69">
      <w:pPr>
        <w:pStyle w:val="ReviewLines"/>
        <w:ind w:left="720"/>
        <w:rPr>
          <w:rFonts w:cs="Arial"/>
          <w:sz w:val="22"/>
          <w:szCs w:val="22"/>
        </w:rPr>
      </w:pPr>
    </w:p>
    <w:p w:rsidR="00746E9C" w:rsidRPr="00B238B8" w:rsidRDefault="008E5C69" w:rsidP="00746E9C">
      <w:pPr>
        <w:pStyle w:val="ExerciseTitle"/>
        <w:pageBreakBefore/>
      </w:pPr>
      <w:bookmarkStart w:id="207" w:name="_Toc440875441"/>
      <w:r>
        <w:lastRenderedPageBreak/>
        <w:t>1</w:t>
      </w:r>
      <w:r w:rsidR="002554DA">
        <w:t>8</w:t>
      </w:r>
      <w:r w:rsidR="00746E9C">
        <w:t>-</w:t>
      </w:r>
      <w:r>
        <w:t>3</w:t>
      </w:r>
      <w:r w:rsidR="00746E9C">
        <w:t xml:space="preserve">: </w:t>
      </w:r>
      <w:r w:rsidR="00746E9C" w:rsidRPr="00746E9C">
        <w:t>Deploy a Flow using Visualforce</w:t>
      </w:r>
      <w:bookmarkEnd w:id="207"/>
    </w:p>
    <w:p w:rsidR="003B4B4B" w:rsidRPr="00522FCD" w:rsidRDefault="003B4B4B" w:rsidP="003B4B4B">
      <w:pPr>
        <w:pStyle w:val="GoalTskTimeInstr"/>
      </w:pPr>
      <w:r w:rsidRPr="00522FCD">
        <w:t>Scenario:</w:t>
      </w:r>
    </w:p>
    <w:p w:rsidR="003B4B4B" w:rsidRDefault="003B4B4B" w:rsidP="003B4B4B">
      <w:pPr>
        <w:pStyle w:val="BodyText"/>
      </w:pPr>
      <w:r>
        <w:t xml:space="preserve">The Recruiting team wants to use the Candidate flow when inputting information for all new candidates.  </w:t>
      </w:r>
    </w:p>
    <w:p w:rsidR="00746E9C" w:rsidRDefault="00746E9C" w:rsidP="00746E9C">
      <w:pPr>
        <w:pStyle w:val="GoalTskTimeInstr"/>
      </w:pPr>
      <w:r>
        <w:t>Goal:</w:t>
      </w:r>
    </w:p>
    <w:p w:rsidR="00746E9C" w:rsidRDefault="00746E9C" w:rsidP="00746E9C">
      <w:pPr>
        <w:pStyle w:val="BodyText"/>
      </w:pPr>
      <w:r>
        <w:t xml:space="preserve">Create a Visualforce page that displays </w:t>
      </w:r>
      <w:r w:rsidR="00D0235E">
        <w:t>the Candidate flow</w:t>
      </w:r>
      <w:r>
        <w:t>.</w:t>
      </w:r>
    </w:p>
    <w:p w:rsidR="00746E9C" w:rsidRDefault="00746E9C" w:rsidP="00746E9C">
      <w:pPr>
        <w:pStyle w:val="GoalTskTimeInstr"/>
      </w:pPr>
      <w:r>
        <w:t>Tasks:</w:t>
      </w:r>
    </w:p>
    <w:p w:rsidR="00746E9C" w:rsidRDefault="00746E9C" w:rsidP="00FD0DFD">
      <w:pPr>
        <w:pStyle w:val="Heading1"/>
        <w:numPr>
          <w:ilvl w:val="0"/>
          <w:numId w:val="107"/>
        </w:numPr>
      </w:pPr>
      <w:r>
        <w:t xml:space="preserve">Create a Visualforce page that displays the </w:t>
      </w:r>
      <w:r w:rsidR="00CE250F">
        <w:t>Candidate flow</w:t>
      </w:r>
      <w:r>
        <w:t>.</w:t>
      </w:r>
    </w:p>
    <w:p w:rsidR="00746E9C" w:rsidRDefault="00CE250F" w:rsidP="00746E9C">
      <w:pPr>
        <w:pStyle w:val="Heading1"/>
      </w:pPr>
      <w:r>
        <w:t xml:space="preserve">Override the standard New view on the Candidate object. </w:t>
      </w:r>
    </w:p>
    <w:p w:rsidR="00CE250F" w:rsidRDefault="00CE250F" w:rsidP="00746E9C">
      <w:pPr>
        <w:pStyle w:val="Heading1"/>
      </w:pPr>
      <w:r>
        <w:t>Modify the recruiting profile to give them access to the page.</w:t>
      </w:r>
    </w:p>
    <w:p w:rsidR="00746E9C" w:rsidRPr="00522FCD" w:rsidRDefault="00746E9C" w:rsidP="00746E9C">
      <w:pPr>
        <w:pStyle w:val="GoalTskTimeInstr"/>
      </w:pPr>
      <w:r w:rsidRPr="00522FCD">
        <w:t>Time:</w:t>
      </w:r>
    </w:p>
    <w:p w:rsidR="00746E9C" w:rsidRPr="00522FCD" w:rsidRDefault="00746E9C" w:rsidP="00746E9C">
      <w:pPr>
        <w:pStyle w:val="BodyText"/>
      </w:pPr>
      <w:r>
        <w:t>1</w:t>
      </w:r>
      <w:r w:rsidR="004923A9">
        <w:t>0</w:t>
      </w:r>
      <w:r w:rsidRPr="00522FCD">
        <w:t xml:space="preserve"> minutes</w:t>
      </w:r>
    </w:p>
    <w:p w:rsidR="00746E9C" w:rsidRPr="00500386" w:rsidRDefault="00746E9C" w:rsidP="00746E9C">
      <w:pPr>
        <w:pStyle w:val="SingleLine"/>
      </w:pPr>
    </w:p>
    <w:p w:rsidR="00746E9C" w:rsidRPr="00522FCD" w:rsidRDefault="00746E9C" w:rsidP="00746E9C">
      <w:pPr>
        <w:pStyle w:val="GoalTskTimeInstr"/>
      </w:pPr>
      <w:r w:rsidRPr="00522FCD">
        <w:t>Instructions</w:t>
      </w:r>
      <w:r>
        <w:t>:</w:t>
      </w:r>
    </w:p>
    <w:p w:rsidR="00746E9C" w:rsidRDefault="00CE250F" w:rsidP="00FD0DFD">
      <w:pPr>
        <w:pStyle w:val="Heading1"/>
        <w:numPr>
          <w:ilvl w:val="0"/>
          <w:numId w:val="108"/>
        </w:numPr>
      </w:pPr>
      <w:r>
        <w:t>Create a Visualforce page that displays the Candidate flow.</w:t>
      </w:r>
    </w:p>
    <w:p w:rsidR="00746E9C" w:rsidRDefault="00746E9C" w:rsidP="00746E9C">
      <w:pPr>
        <w:pStyle w:val="Heading2"/>
      </w:pPr>
      <w:r>
        <w:t xml:space="preserve">Create a page with the name </w:t>
      </w:r>
      <w:proofErr w:type="spellStart"/>
      <w:r w:rsidR="00CE250F">
        <w:rPr>
          <w:rStyle w:val="Data"/>
        </w:rPr>
        <w:t>CandidateFlow</w:t>
      </w:r>
      <w:proofErr w:type="spellEnd"/>
      <w:r w:rsidRPr="00284516">
        <w:t>.</w:t>
      </w:r>
    </w:p>
    <w:p w:rsidR="00746E9C" w:rsidRDefault="00746E9C" w:rsidP="00746E9C">
      <w:pPr>
        <w:pStyle w:val="Heading2"/>
      </w:pPr>
      <w:r>
        <w:t xml:space="preserve">Add the Candidate standard controller to the page. </w:t>
      </w:r>
    </w:p>
    <w:p w:rsidR="00DA481D" w:rsidRDefault="00DA481D" w:rsidP="00746E9C">
      <w:pPr>
        <w:pStyle w:val="Heading2"/>
      </w:pPr>
      <w:r>
        <w:t xml:space="preserve">Hide the side bar on the page using the sidebar attribute of the </w:t>
      </w:r>
      <w:r w:rsidRPr="001B3F0D">
        <w:rPr>
          <w:rStyle w:val="Code"/>
        </w:rPr>
        <w:t>&lt;</w:t>
      </w:r>
      <w:proofErr w:type="spellStart"/>
      <w:proofErr w:type="gramStart"/>
      <w:r w:rsidRPr="001B3F0D">
        <w:rPr>
          <w:rStyle w:val="Code"/>
        </w:rPr>
        <w:t>apex:page</w:t>
      </w:r>
      <w:proofErr w:type="spellEnd"/>
      <w:proofErr w:type="gramEnd"/>
      <w:r w:rsidRPr="001B3F0D">
        <w:rPr>
          <w:rStyle w:val="Code"/>
        </w:rPr>
        <w:t>&gt;</w:t>
      </w:r>
      <w:r>
        <w:t xml:space="preserve"> component.</w:t>
      </w:r>
    </w:p>
    <w:p w:rsidR="00746E9C" w:rsidRDefault="00746E9C" w:rsidP="00746E9C">
      <w:pPr>
        <w:pStyle w:val="Heading2"/>
      </w:pPr>
      <w:r>
        <w:t xml:space="preserve">Use the </w:t>
      </w:r>
      <w:r w:rsidRPr="00CC0CB0">
        <w:rPr>
          <w:rStyle w:val="Code"/>
        </w:rPr>
        <w:t>&lt;</w:t>
      </w:r>
      <w:proofErr w:type="spellStart"/>
      <w:proofErr w:type="gramStart"/>
      <w:r w:rsidR="00DA481D">
        <w:rPr>
          <w:rStyle w:val="Code"/>
        </w:rPr>
        <w:t>flow:interview</w:t>
      </w:r>
      <w:proofErr w:type="spellEnd"/>
      <w:proofErr w:type="gramEnd"/>
      <w:r w:rsidRPr="00CC0CB0">
        <w:rPr>
          <w:rStyle w:val="Code"/>
        </w:rPr>
        <w:t>&gt;</w:t>
      </w:r>
      <w:r>
        <w:t xml:space="preserve"> component to display </w:t>
      </w:r>
      <w:r w:rsidR="00DA481D">
        <w:t>the Candidate flow.</w:t>
      </w:r>
    </w:p>
    <w:p w:rsidR="00746E9C" w:rsidRDefault="00EA07B5" w:rsidP="00746E9C">
      <w:pPr>
        <w:pStyle w:val="H2bodytext"/>
        <w:rPr>
          <w:rStyle w:val="Code"/>
        </w:rPr>
      </w:pPr>
      <w:r w:rsidRPr="00EA07B5">
        <w:rPr>
          <w:rStyle w:val="Code"/>
        </w:rPr>
        <w:t>&lt;</w:t>
      </w:r>
      <w:proofErr w:type="spellStart"/>
      <w:proofErr w:type="gramStart"/>
      <w:r w:rsidRPr="00EA07B5">
        <w:rPr>
          <w:rStyle w:val="Code"/>
        </w:rPr>
        <w:t>flow:interview</w:t>
      </w:r>
      <w:proofErr w:type="spellEnd"/>
      <w:proofErr w:type="gramEnd"/>
      <w:r w:rsidRPr="00EA07B5">
        <w:rPr>
          <w:rStyle w:val="Code"/>
        </w:rPr>
        <w:t xml:space="preserve"> name="</w:t>
      </w:r>
      <w:proofErr w:type="spellStart"/>
      <w:r w:rsidRPr="00EA07B5">
        <w:rPr>
          <w:rStyle w:val="Code"/>
        </w:rPr>
        <w:t>Candidate_Wizard</w:t>
      </w:r>
      <w:proofErr w:type="spellEnd"/>
      <w:r w:rsidRPr="00EA07B5">
        <w:rPr>
          <w:rStyle w:val="Code"/>
        </w:rPr>
        <w:t xml:space="preserve">" </w:t>
      </w:r>
      <w:proofErr w:type="spellStart"/>
      <w:r w:rsidRPr="00EA07B5">
        <w:rPr>
          <w:rStyle w:val="Code"/>
        </w:rPr>
        <w:t>finishLocation</w:t>
      </w:r>
      <w:proofErr w:type="spellEnd"/>
      <w:r w:rsidRPr="00EA07B5">
        <w:rPr>
          <w:rStyle w:val="Code"/>
        </w:rPr>
        <w:t>="{!URLFOR('/home/</w:t>
      </w:r>
      <w:proofErr w:type="spellStart"/>
      <w:r w:rsidRPr="00EA07B5">
        <w:rPr>
          <w:rStyle w:val="Code"/>
        </w:rPr>
        <w:t>home.jsp</w:t>
      </w:r>
      <w:proofErr w:type="spellEnd"/>
      <w:r w:rsidRPr="00EA07B5">
        <w:rPr>
          <w:rStyle w:val="Code"/>
        </w:rPr>
        <w:t>')}"/</w:t>
      </w:r>
      <w:r>
        <w:rPr>
          <w:rStyle w:val="Code"/>
        </w:rPr>
        <w:t>&gt;</w:t>
      </w:r>
    </w:p>
    <w:p w:rsidR="00BA14DC" w:rsidRDefault="00BA14DC" w:rsidP="00BA14DC">
      <w:pPr>
        <w:pStyle w:val="Heading2"/>
      </w:pPr>
      <w:r>
        <w:t>Save the file.</w:t>
      </w:r>
    </w:p>
    <w:p w:rsidR="00746E9C" w:rsidRDefault="00CE250F" w:rsidP="00746E9C">
      <w:pPr>
        <w:pStyle w:val="Heading1"/>
      </w:pPr>
      <w:r>
        <w:t xml:space="preserve">Override the standard </w:t>
      </w:r>
      <w:r w:rsidRPr="001B3F0D">
        <w:rPr>
          <w:rStyle w:val="FieldLabels"/>
        </w:rPr>
        <w:t>New</w:t>
      </w:r>
      <w:r>
        <w:t xml:space="preserve"> view on the Candidate object.</w:t>
      </w:r>
    </w:p>
    <w:p w:rsidR="00CE250F" w:rsidRPr="00522FCD" w:rsidRDefault="00CE250F" w:rsidP="00CE250F">
      <w:pPr>
        <w:pStyle w:val="Heading2"/>
      </w:pPr>
      <w:r w:rsidRPr="00522FCD">
        <w:t xml:space="preserve">Navigate to </w:t>
      </w:r>
      <w:r w:rsidRPr="001B3F0D">
        <w:rPr>
          <w:rStyle w:val="ClickPaths"/>
        </w:rPr>
        <w:t>Setup | Create | Objects | Candidate</w:t>
      </w:r>
      <w:r w:rsidRPr="00FC6D45">
        <w:rPr>
          <w:rStyle w:val="ClickPaths"/>
          <w:b w:val="0"/>
        </w:rPr>
        <w:t>.</w:t>
      </w:r>
      <w:r w:rsidRPr="008D2352">
        <w:t xml:space="preserve"> </w:t>
      </w:r>
    </w:p>
    <w:p w:rsidR="00CE250F" w:rsidRPr="00522FCD" w:rsidRDefault="00CE250F" w:rsidP="00CE250F">
      <w:pPr>
        <w:pStyle w:val="Heading2"/>
      </w:pPr>
      <w:r w:rsidRPr="00522FCD">
        <w:t xml:space="preserve">In the </w:t>
      </w:r>
      <w:r w:rsidR="009F4E2D">
        <w:t>Buttons, Links, and Actions</w:t>
      </w:r>
      <w:r w:rsidRPr="00522FCD">
        <w:t xml:space="preserve"> </w:t>
      </w:r>
      <w:r>
        <w:t xml:space="preserve">related list, </w:t>
      </w:r>
      <w:r w:rsidRPr="00522FCD">
        <w:t xml:space="preserve">click the </w:t>
      </w:r>
      <w:r w:rsidRPr="001171B0">
        <w:rPr>
          <w:rStyle w:val="ClickPaths"/>
        </w:rPr>
        <w:t>Edit</w:t>
      </w:r>
      <w:r w:rsidRPr="00522FCD">
        <w:t xml:space="preserve"> link next to </w:t>
      </w:r>
      <w:r>
        <w:rPr>
          <w:rStyle w:val="FieldLabels"/>
        </w:rPr>
        <w:t>New</w:t>
      </w:r>
      <w:r w:rsidRPr="00522FCD">
        <w:t>.</w:t>
      </w:r>
    </w:p>
    <w:p w:rsidR="00CE250F" w:rsidRPr="007F496B" w:rsidRDefault="00CE250F" w:rsidP="00CE250F">
      <w:pPr>
        <w:pStyle w:val="Heading2"/>
      </w:pPr>
      <w:r w:rsidRPr="00A95932">
        <w:t xml:space="preserve">Select the </w:t>
      </w:r>
      <w:r w:rsidRPr="00021BD2">
        <w:rPr>
          <w:rStyle w:val="IndividualRadioButton"/>
        </w:rPr>
        <w:t>Visualforce Page</w:t>
      </w:r>
      <w:r w:rsidRPr="00A95932">
        <w:t xml:space="preserve"> </w:t>
      </w:r>
      <w:r>
        <w:t>radio button and select</w:t>
      </w:r>
      <w:r w:rsidRPr="00A95932">
        <w:t xml:space="preserve"> </w:t>
      </w:r>
      <w:proofErr w:type="spellStart"/>
      <w:r w:rsidRPr="001B3F0D">
        <w:rPr>
          <w:rStyle w:val="PicklistValues"/>
        </w:rPr>
        <w:t>CandidateFlow</w:t>
      </w:r>
      <w:proofErr w:type="spellEnd"/>
      <w:r w:rsidRPr="001B3F0D">
        <w:rPr>
          <w:rStyle w:val="PicklistValues"/>
        </w:rPr>
        <w:t xml:space="preserve"> [</w:t>
      </w:r>
      <w:proofErr w:type="spellStart"/>
      <w:r w:rsidRPr="001B3F0D">
        <w:rPr>
          <w:rStyle w:val="PicklistValues"/>
        </w:rPr>
        <w:t>CandidateFlow</w:t>
      </w:r>
      <w:proofErr w:type="spellEnd"/>
      <w:r w:rsidRPr="001B3F0D">
        <w:rPr>
          <w:rStyle w:val="PicklistValues"/>
        </w:rPr>
        <w:t>]</w:t>
      </w:r>
      <w:r w:rsidRPr="001B3F0D">
        <w:rPr>
          <w:rStyle w:val="PicklistValues"/>
          <w:rFonts w:ascii="Arial" w:hAnsi="Arial" w:cs="Arial"/>
        </w:rPr>
        <w:t xml:space="preserve"> </w:t>
      </w:r>
      <w:r w:rsidRPr="00725E63">
        <w:t>from the picklist,</w:t>
      </w:r>
      <w:r w:rsidRPr="00A95932">
        <w:t xml:space="preserve"> </w:t>
      </w:r>
      <w:r>
        <w:t>then</w:t>
      </w:r>
      <w:r w:rsidRPr="00A95932">
        <w:t xml:space="preserve"> </w:t>
      </w:r>
      <w:r>
        <w:t>c</w:t>
      </w:r>
      <w:r w:rsidRPr="000A7B8D">
        <w:t xml:space="preserve">lick </w:t>
      </w:r>
      <w:r w:rsidR="001B3F0D" w:rsidRPr="00204DCF">
        <w:rPr>
          <w:rStyle w:val="ButtonLabels"/>
        </w:rPr>
        <w:t>S</w:t>
      </w:r>
      <w:r w:rsidRPr="00204DCF">
        <w:rPr>
          <w:rStyle w:val="ButtonLabels"/>
        </w:rPr>
        <w:t>ave</w:t>
      </w:r>
      <w:r w:rsidRPr="007F496B">
        <w:t>.</w:t>
      </w:r>
    </w:p>
    <w:p w:rsidR="00CE250F" w:rsidRDefault="00DA481D" w:rsidP="00CE250F">
      <w:pPr>
        <w:pStyle w:val="Heading1"/>
      </w:pPr>
      <w:r>
        <w:t>Modify the R</w:t>
      </w:r>
      <w:r w:rsidR="00CE250F">
        <w:t>ecruit</w:t>
      </w:r>
      <w:r>
        <w:t>er</w:t>
      </w:r>
      <w:r w:rsidR="00CE250F">
        <w:t xml:space="preserve"> profile to give them access to the page.</w:t>
      </w:r>
    </w:p>
    <w:p w:rsidR="00CE250F" w:rsidRPr="00927013" w:rsidRDefault="00CE250F" w:rsidP="00CE250F">
      <w:pPr>
        <w:pStyle w:val="Heading2"/>
      </w:pPr>
      <w:r w:rsidRPr="00927013">
        <w:t xml:space="preserve">Navigate to </w:t>
      </w:r>
      <w:r w:rsidRPr="00927013">
        <w:rPr>
          <w:rStyle w:val="ClickPaths"/>
        </w:rPr>
        <w:t xml:space="preserve">Setup | </w:t>
      </w:r>
      <w:r>
        <w:rPr>
          <w:rStyle w:val="ClickPaths"/>
        </w:rPr>
        <w:t>Manage Users</w:t>
      </w:r>
      <w:r w:rsidRPr="00927013">
        <w:rPr>
          <w:rStyle w:val="ClickPaths"/>
        </w:rPr>
        <w:t xml:space="preserve"> | Profiles | Custom – Recruiter</w:t>
      </w:r>
      <w:r w:rsidRPr="00927013">
        <w:t>.</w:t>
      </w:r>
    </w:p>
    <w:p w:rsidR="00CE250F" w:rsidRPr="00927013" w:rsidRDefault="00CE250F" w:rsidP="00CE250F">
      <w:pPr>
        <w:pStyle w:val="Heading2"/>
      </w:pPr>
      <w:r>
        <w:t xml:space="preserve">Select </w:t>
      </w:r>
      <w:r w:rsidR="00622C8E" w:rsidRPr="00B81896">
        <w:rPr>
          <w:rStyle w:val="PicklistValues"/>
        </w:rPr>
        <w:t>Visualforce Page Access</w:t>
      </w:r>
      <w:r>
        <w:t xml:space="preserve"> and c</w:t>
      </w:r>
      <w:r w:rsidRPr="00927013">
        <w:t xml:space="preserve">lick </w:t>
      </w:r>
      <w:r w:rsidRPr="00204DCF">
        <w:rPr>
          <w:rStyle w:val="ButtonLabels"/>
        </w:rPr>
        <w:t>Edit</w:t>
      </w:r>
      <w:r w:rsidRPr="00927013">
        <w:t>.</w:t>
      </w:r>
    </w:p>
    <w:p w:rsidR="00CE250F" w:rsidRPr="008E5913" w:rsidRDefault="00CE250F" w:rsidP="00746E9C">
      <w:pPr>
        <w:pStyle w:val="Heading2"/>
      </w:pPr>
      <w:r w:rsidRPr="00927013">
        <w:t xml:space="preserve">Select </w:t>
      </w:r>
      <w:proofErr w:type="spellStart"/>
      <w:r w:rsidRPr="001B3F0D">
        <w:rPr>
          <w:rStyle w:val="PicklistValues"/>
        </w:rPr>
        <w:t>CandidateFlow</w:t>
      </w:r>
      <w:proofErr w:type="spellEnd"/>
      <w:r w:rsidRPr="00927013">
        <w:t xml:space="preserve"> and move it to </w:t>
      </w:r>
      <w:r w:rsidRPr="00927013">
        <w:rPr>
          <w:rStyle w:val="FieldLabels"/>
        </w:rPr>
        <w:t>Enabled Visualforce Pages</w:t>
      </w:r>
      <w:r w:rsidR="001B3F0D">
        <w:rPr>
          <w:rStyle w:val="FieldLabels"/>
          <w:b w:val="0"/>
        </w:rPr>
        <w:t>,</w:t>
      </w:r>
      <w:r w:rsidRPr="00927013">
        <w:t xml:space="preserve"> and </w:t>
      </w:r>
      <w:r>
        <w:t>c</w:t>
      </w:r>
      <w:r w:rsidRPr="000A7B8D">
        <w:t xml:space="preserve">lick </w:t>
      </w:r>
      <w:r w:rsidR="001B3F0D" w:rsidRPr="00204DCF">
        <w:rPr>
          <w:rStyle w:val="ButtonLabels"/>
        </w:rPr>
        <w:t>S</w:t>
      </w:r>
      <w:r w:rsidRPr="00204DCF">
        <w:rPr>
          <w:rStyle w:val="ButtonLabels"/>
        </w:rPr>
        <w:t>ave</w:t>
      </w:r>
      <w:r w:rsidRPr="00927013">
        <w:t xml:space="preserve">. </w:t>
      </w:r>
    </w:p>
    <w:p w:rsidR="00A3743D" w:rsidRDefault="008E5C69" w:rsidP="0014322B">
      <w:pPr>
        <w:pStyle w:val="ExerciseTitle"/>
        <w:pageBreakBefore/>
      </w:pPr>
      <w:bookmarkStart w:id="208" w:name="_Toc440875442"/>
      <w:r>
        <w:lastRenderedPageBreak/>
        <w:t>1</w:t>
      </w:r>
      <w:r w:rsidR="002554DA">
        <w:t>8</w:t>
      </w:r>
      <w:r w:rsidR="00A3743D" w:rsidRPr="00B238B8">
        <w:t>-</w:t>
      </w:r>
      <w:r>
        <w:t>4</w:t>
      </w:r>
      <w:r w:rsidR="00A3743D" w:rsidRPr="00B238B8">
        <w:t xml:space="preserve">: </w:t>
      </w:r>
      <w:r w:rsidR="00A3743D" w:rsidRPr="00037AD3">
        <w:t>Display the Job Site</w:t>
      </w:r>
      <w:bookmarkEnd w:id="206"/>
      <w:bookmarkEnd w:id="208"/>
    </w:p>
    <w:p w:rsidR="003B4B4B" w:rsidRPr="00522FCD" w:rsidRDefault="003B4B4B" w:rsidP="003B4B4B">
      <w:pPr>
        <w:pStyle w:val="GoalTskTimeInstr"/>
      </w:pPr>
      <w:r w:rsidRPr="00522FCD">
        <w:t>Scenario:</w:t>
      </w:r>
    </w:p>
    <w:p w:rsidR="003B4B4B" w:rsidRPr="00B81896" w:rsidRDefault="00C5409A" w:rsidP="003B4B4B">
      <w:pPr>
        <w:pStyle w:val="GoalTskTimeInstr"/>
        <w:rPr>
          <w:b w:val="0"/>
        </w:rPr>
      </w:pPr>
      <w:r w:rsidRPr="00C5409A">
        <w:rPr>
          <w:b w:val="0"/>
        </w:rPr>
        <w:t>Universal Containers wants to display the website listed in the Job Posting site record below the record details</w:t>
      </w:r>
      <w:r w:rsidR="003B4B4B">
        <w:rPr>
          <w:b w:val="0"/>
        </w:rPr>
        <w:t>.</w:t>
      </w:r>
    </w:p>
    <w:p w:rsidR="00A3743D" w:rsidRDefault="00A3743D" w:rsidP="003B4B4B">
      <w:pPr>
        <w:pStyle w:val="GoalTskTimeInstr"/>
      </w:pPr>
      <w:r>
        <w:t>Goal:</w:t>
      </w:r>
    </w:p>
    <w:p w:rsidR="00A3743D" w:rsidRDefault="00A3743D" w:rsidP="0014322B">
      <w:pPr>
        <w:pStyle w:val="BodyText"/>
      </w:pPr>
      <w:r>
        <w:t>Create a Visualforce page that displays the Job Posting site and add it to a page layout.</w:t>
      </w:r>
    </w:p>
    <w:p w:rsidR="00A3743D" w:rsidRDefault="00A3743D" w:rsidP="0014322B">
      <w:pPr>
        <w:pStyle w:val="GoalTskTimeInstr"/>
      </w:pPr>
      <w:r>
        <w:t>Tasks:</w:t>
      </w:r>
    </w:p>
    <w:p w:rsidR="00A3743D" w:rsidRDefault="00A3743D" w:rsidP="00FD0DFD">
      <w:pPr>
        <w:pStyle w:val="Heading1"/>
        <w:numPr>
          <w:ilvl w:val="0"/>
          <w:numId w:val="99"/>
        </w:numPr>
      </w:pPr>
      <w:r>
        <w:t xml:space="preserve">Create a Visualforce page that displays the website based on the information in the record. </w:t>
      </w:r>
    </w:p>
    <w:p w:rsidR="00A3743D" w:rsidRDefault="00A3743D" w:rsidP="0024104D">
      <w:pPr>
        <w:pStyle w:val="Heading1"/>
      </w:pPr>
      <w:r>
        <w:t>Insert the page into the Job Posting site page layout.</w:t>
      </w:r>
    </w:p>
    <w:p w:rsidR="00A3743D" w:rsidRPr="00522FCD" w:rsidRDefault="00A3743D" w:rsidP="0014322B">
      <w:pPr>
        <w:pStyle w:val="GoalTskTimeInstr"/>
      </w:pPr>
      <w:r w:rsidRPr="00522FCD">
        <w:t>Time:</w:t>
      </w:r>
    </w:p>
    <w:p w:rsidR="00A3743D" w:rsidRPr="00522FCD" w:rsidRDefault="00A3743D" w:rsidP="0014322B">
      <w:pPr>
        <w:pStyle w:val="BodyText"/>
      </w:pPr>
      <w:r>
        <w:t>15</w:t>
      </w:r>
      <w:r w:rsidRPr="00522FCD">
        <w:t xml:space="preserve"> minutes</w:t>
      </w:r>
    </w:p>
    <w:p w:rsidR="00A3743D" w:rsidRPr="00500386" w:rsidRDefault="00A3743D" w:rsidP="0014322B">
      <w:pPr>
        <w:pStyle w:val="SingleLine"/>
      </w:pPr>
    </w:p>
    <w:p w:rsidR="00A3743D" w:rsidRPr="00522FCD" w:rsidRDefault="00A3743D" w:rsidP="0014322B">
      <w:pPr>
        <w:pStyle w:val="GoalTskTimeInstr"/>
      </w:pPr>
      <w:r w:rsidRPr="00522FCD">
        <w:t>Instructions</w:t>
      </w:r>
      <w:r>
        <w:t>:</w:t>
      </w:r>
    </w:p>
    <w:bookmarkEnd w:id="185"/>
    <w:bookmarkEnd w:id="186"/>
    <w:bookmarkEnd w:id="187"/>
    <w:p w:rsidR="00A3743D" w:rsidRDefault="00A3743D" w:rsidP="00FD0DFD">
      <w:pPr>
        <w:pStyle w:val="Heading1"/>
        <w:numPr>
          <w:ilvl w:val="0"/>
          <w:numId w:val="100"/>
        </w:numPr>
      </w:pPr>
      <w:r>
        <w:t>Create a Visualforce page that displays the website based on the information in the record.</w:t>
      </w:r>
    </w:p>
    <w:p w:rsidR="00A3743D" w:rsidRDefault="00A3743D" w:rsidP="0024104D">
      <w:pPr>
        <w:pStyle w:val="Heading2"/>
      </w:pPr>
      <w:r>
        <w:t xml:space="preserve">Create a page with the name </w:t>
      </w:r>
      <w:proofErr w:type="spellStart"/>
      <w:r w:rsidRPr="00CC0CB0">
        <w:rPr>
          <w:rStyle w:val="Data"/>
        </w:rPr>
        <w:t>JobSite</w:t>
      </w:r>
      <w:proofErr w:type="spellEnd"/>
      <w:r w:rsidRPr="0091017A">
        <w:t>.</w:t>
      </w:r>
    </w:p>
    <w:p w:rsidR="00A3743D" w:rsidRDefault="00A3743D" w:rsidP="0024104D">
      <w:pPr>
        <w:pStyle w:val="Heading2"/>
      </w:pPr>
      <w:r>
        <w:t xml:space="preserve">Add the Job Posting Site standard controller to the page. </w:t>
      </w:r>
    </w:p>
    <w:p w:rsidR="00A3743D" w:rsidRDefault="00A3743D" w:rsidP="0024104D">
      <w:pPr>
        <w:pStyle w:val="Heading2"/>
      </w:pPr>
      <w:r>
        <w:t xml:space="preserve">Add an </w:t>
      </w:r>
      <w:proofErr w:type="spellStart"/>
      <w:r>
        <w:t>iFrame</w:t>
      </w:r>
      <w:proofErr w:type="spellEnd"/>
      <w:r>
        <w:t xml:space="preserve"> to the page with the following attributes:</w:t>
      </w:r>
    </w:p>
    <w:p w:rsidR="00A3743D" w:rsidRDefault="00A3743D" w:rsidP="003B4B4B">
      <w:pPr>
        <w:pStyle w:val="Heading3"/>
        <w:ind w:hanging="270"/>
      </w:pPr>
      <w:proofErr w:type="spellStart"/>
      <w:r w:rsidRPr="00CC0CB0">
        <w:rPr>
          <w:rStyle w:val="FieldLabels"/>
        </w:rPr>
        <w:t>Src</w:t>
      </w:r>
      <w:proofErr w:type="spellEnd"/>
      <w:r w:rsidRPr="00CC0CB0">
        <w:t>:</w:t>
      </w:r>
      <w:r>
        <w:t xml:space="preserve"> </w:t>
      </w:r>
      <w:proofErr w:type="gramStart"/>
      <w:r w:rsidR="00BA14DC" w:rsidRPr="00BA14DC">
        <w:rPr>
          <w:rStyle w:val="Data"/>
        </w:rPr>
        <w:t>{!</w:t>
      </w:r>
      <w:proofErr w:type="spellStart"/>
      <w:r w:rsidR="00BA14DC" w:rsidRPr="00BA14DC">
        <w:rPr>
          <w:rStyle w:val="Data"/>
        </w:rPr>
        <w:t>Job</w:t>
      </w:r>
      <w:proofErr w:type="gramEnd"/>
      <w:r w:rsidR="00BA14DC" w:rsidRPr="00BA14DC">
        <w:rPr>
          <w:rStyle w:val="Data"/>
        </w:rPr>
        <w:t>_Posting_Site__c.Job_Site_Name__c</w:t>
      </w:r>
      <w:proofErr w:type="spellEnd"/>
      <w:r w:rsidR="00BA14DC" w:rsidRPr="00BA14DC">
        <w:rPr>
          <w:rStyle w:val="Data"/>
        </w:rPr>
        <w:t>}</w:t>
      </w:r>
    </w:p>
    <w:p w:rsidR="00A3743D" w:rsidRDefault="00A3743D" w:rsidP="003B4B4B">
      <w:pPr>
        <w:pStyle w:val="Heading3"/>
        <w:ind w:hanging="270"/>
      </w:pPr>
      <w:proofErr w:type="spellStart"/>
      <w:r w:rsidRPr="00CC0CB0">
        <w:rPr>
          <w:rStyle w:val="FieldLabels"/>
        </w:rPr>
        <w:t>Frameborder</w:t>
      </w:r>
      <w:proofErr w:type="spellEnd"/>
      <w:r w:rsidRPr="00CC0CB0">
        <w:t>:</w:t>
      </w:r>
      <w:r>
        <w:t xml:space="preserve"> </w:t>
      </w:r>
      <w:r>
        <w:rPr>
          <w:rStyle w:val="PicklistValues"/>
        </w:rPr>
        <w:t>t</w:t>
      </w:r>
      <w:r w:rsidRPr="00CC0CB0">
        <w:rPr>
          <w:rStyle w:val="PicklistValues"/>
        </w:rPr>
        <w:t>rue</w:t>
      </w:r>
    </w:p>
    <w:p w:rsidR="00A3743D" w:rsidRDefault="00A3743D" w:rsidP="003B4B4B">
      <w:pPr>
        <w:pStyle w:val="Heading3"/>
        <w:ind w:hanging="270"/>
      </w:pPr>
      <w:r w:rsidRPr="00CC0CB0">
        <w:rPr>
          <w:rStyle w:val="FieldLabels"/>
        </w:rPr>
        <w:t>Height</w:t>
      </w:r>
      <w:r w:rsidRPr="00CC0CB0">
        <w:t>:</w:t>
      </w:r>
      <w:r>
        <w:t xml:space="preserve"> </w:t>
      </w:r>
      <w:r>
        <w:rPr>
          <w:rStyle w:val="Data"/>
        </w:rPr>
        <w:t>2</w:t>
      </w:r>
      <w:r w:rsidRPr="00CC0CB0">
        <w:rPr>
          <w:rStyle w:val="Data"/>
        </w:rPr>
        <w:t>00</w:t>
      </w:r>
      <w:r>
        <w:rPr>
          <w:rStyle w:val="Data"/>
        </w:rPr>
        <w:t>px</w:t>
      </w:r>
    </w:p>
    <w:p w:rsidR="00A3743D" w:rsidRDefault="00A3743D" w:rsidP="003B4B4B">
      <w:pPr>
        <w:pStyle w:val="Heading3"/>
        <w:ind w:hanging="270"/>
      </w:pPr>
      <w:r w:rsidRPr="00CC0CB0">
        <w:rPr>
          <w:rStyle w:val="FieldLabels"/>
        </w:rPr>
        <w:t>Scrolling</w:t>
      </w:r>
      <w:r w:rsidRPr="00CC0CB0">
        <w:t>:</w:t>
      </w:r>
      <w:r>
        <w:t xml:space="preserve"> </w:t>
      </w:r>
      <w:r>
        <w:rPr>
          <w:rStyle w:val="PicklistValues"/>
        </w:rPr>
        <w:t>tr</w:t>
      </w:r>
      <w:r w:rsidRPr="00CC0CB0">
        <w:rPr>
          <w:rStyle w:val="PicklistValues"/>
        </w:rPr>
        <w:t>ue</w:t>
      </w:r>
    </w:p>
    <w:p w:rsidR="00A3743D" w:rsidRDefault="00A3743D" w:rsidP="003B4B4B">
      <w:pPr>
        <w:pStyle w:val="Heading3"/>
        <w:ind w:hanging="270"/>
      </w:pPr>
      <w:r w:rsidRPr="00CC0CB0">
        <w:rPr>
          <w:rStyle w:val="FieldLabels"/>
        </w:rPr>
        <w:t>ID</w:t>
      </w:r>
      <w:r w:rsidRPr="00CC0CB0">
        <w:t>:</w:t>
      </w:r>
      <w:r>
        <w:t xml:space="preserve"> </w:t>
      </w:r>
      <w:proofErr w:type="spellStart"/>
      <w:r w:rsidRPr="00CC0CB0">
        <w:rPr>
          <w:rStyle w:val="Data"/>
        </w:rPr>
        <w:t>JobSite</w:t>
      </w:r>
      <w:proofErr w:type="spellEnd"/>
    </w:p>
    <w:p w:rsidR="00A3743D" w:rsidRDefault="00A3743D" w:rsidP="0024104D">
      <w:pPr>
        <w:pStyle w:val="Heading2"/>
      </w:pPr>
      <w:r>
        <w:t>Save the page.</w:t>
      </w:r>
    </w:p>
    <w:p w:rsidR="00A3743D" w:rsidRDefault="00A3743D" w:rsidP="0024104D">
      <w:pPr>
        <w:pStyle w:val="Heading1"/>
      </w:pPr>
      <w:r>
        <w:t>Insert the page into the Job Posting Site page layout.</w:t>
      </w:r>
    </w:p>
    <w:p w:rsidR="00A3743D" w:rsidRDefault="00A3743D" w:rsidP="0024104D">
      <w:pPr>
        <w:pStyle w:val="Heading2"/>
      </w:pPr>
      <w:r>
        <w:t xml:space="preserve">Click </w:t>
      </w:r>
      <w:r w:rsidRPr="0093356D">
        <w:rPr>
          <w:rStyle w:val="ClickPaths"/>
        </w:rPr>
        <w:t>Setup</w:t>
      </w:r>
      <w:r w:rsidRPr="00A569D6">
        <w:rPr>
          <w:rStyle w:val="ClickPaths"/>
        </w:rPr>
        <w:t xml:space="preserve"> | </w:t>
      </w:r>
      <w:r w:rsidRPr="0093356D">
        <w:rPr>
          <w:rStyle w:val="ClickPaths"/>
        </w:rPr>
        <w:t>Create</w:t>
      </w:r>
      <w:r w:rsidRPr="00A569D6">
        <w:rPr>
          <w:rStyle w:val="ClickPaths"/>
        </w:rPr>
        <w:t xml:space="preserve"> | </w:t>
      </w:r>
      <w:r w:rsidRPr="0093356D">
        <w:rPr>
          <w:rStyle w:val="ClickPaths"/>
        </w:rPr>
        <w:t>Objects</w:t>
      </w:r>
      <w:r w:rsidRPr="00A569D6">
        <w:rPr>
          <w:rStyle w:val="ClickPaths"/>
        </w:rPr>
        <w:t xml:space="preserve"> | </w:t>
      </w:r>
      <w:r>
        <w:rPr>
          <w:rStyle w:val="ClickPaths"/>
        </w:rPr>
        <w:t>Job Posting Site</w:t>
      </w:r>
      <w:r>
        <w:rPr>
          <w:rStyle w:val="ClickPaths"/>
          <w:b w:val="0"/>
        </w:rPr>
        <w:t>.</w:t>
      </w:r>
    </w:p>
    <w:p w:rsidR="00A3743D" w:rsidRPr="003A6348" w:rsidRDefault="00A3743D" w:rsidP="0024104D">
      <w:pPr>
        <w:pStyle w:val="Heading2"/>
      </w:pPr>
      <w:r>
        <w:t xml:space="preserve">In the Page Layouts related list, click </w:t>
      </w:r>
      <w:r w:rsidRPr="00204DCF">
        <w:rPr>
          <w:rStyle w:val="ButtonLabels"/>
        </w:rPr>
        <w:t xml:space="preserve">Edit </w:t>
      </w:r>
      <w:r w:rsidR="00622C8E" w:rsidRPr="00B81896">
        <w:t>on the Job Posting Site layout.</w:t>
      </w:r>
    </w:p>
    <w:p w:rsidR="00A3743D" w:rsidRDefault="00A3743D" w:rsidP="0024104D">
      <w:pPr>
        <w:pStyle w:val="Heading2"/>
      </w:pPr>
      <w:r>
        <w:t xml:space="preserve">Drag a new section from the palette to below the System Information section. </w:t>
      </w:r>
    </w:p>
    <w:p w:rsidR="00A3743D" w:rsidRDefault="00A3743D" w:rsidP="003B4B4B">
      <w:pPr>
        <w:pStyle w:val="Heading3"/>
        <w:ind w:hanging="270"/>
      </w:pPr>
      <w:r w:rsidRPr="00E3701E">
        <w:rPr>
          <w:rStyle w:val="FieldLabels"/>
        </w:rPr>
        <w:t>Name</w:t>
      </w:r>
      <w:r w:rsidRPr="00E3701E">
        <w:rPr>
          <w:rStyle w:val="FieldLabels"/>
          <w:b w:val="0"/>
        </w:rPr>
        <w:t>:</w:t>
      </w:r>
      <w:r w:rsidRPr="00F620C0">
        <w:t xml:space="preserve"> </w:t>
      </w:r>
      <w:r>
        <w:rPr>
          <w:rStyle w:val="Data"/>
        </w:rPr>
        <w:t>Job Site</w:t>
      </w:r>
    </w:p>
    <w:p w:rsidR="00A3743D" w:rsidRDefault="00A3743D" w:rsidP="003B4B4B">
      <w:pPr>
        <w:pStyle w:val="Heading3"/>
        <w:ind w:hanging="270"/>
      </w:pPr>
      <w:r w:rsidRPr="00E3701E">
        <w:rPr>
          <w:rStyle w:val="FieldLabels"/>
        </w:rPr>
        <w:t>Layout</w:t>
      </w:r>
      <w:r w:rsidRPr="00E3701E">
        <w:rPr>
          <w:rStyle w:val="FieldLabels"/>
          <w:b w:val="0"/>
        </w:rPr>
        <w:t>:</w:t>
      </w:r>
      <w:r w:rsidRPr="00F620C0">
        <w:t xml:space="preserve"> </w:t>
      </w:r>
      <w:r w:rsidRPr="00E3701E">
        <w:rPr>
          <w:rStyle w:val="IndividualRadioButton"/>
        </w:rPr>
        <w:t>1-Column</w:t>
      </w:r>
    </w:p>
    <w:p w:rsidR="00A3743D" w:rsidRDefault="00A3743D" w:rsidP="0024104D">
      <w:pPr>
        <w:pStyle w:val="Heading2"/>
      </w:pPr>
      <w:r>
        <w:t xml:space="preserve">Click </w:t>
      </w:r>
      <w:r w:rsidRPr="00204DCF">
        <w:rPr>
          <w:rStyle w:val="ButtonLabels"/>
        </w:rPr>
        <w:t>OK</w:t>
      </w:r>
      <w:r w:rsidR="00622C8E" w:rsidRPr="00B81896">
        <w:t>.</w:t>
      </w:r>
    </w:p>
    <w:p w:rsidR="00A3743D" w:rsidRDefault="00A3743D" w:rsidP="0024104D">
      <w:pPr>
        <w:pStyle w:val="Heading2"/>
      </w:pPr>
      <w:r>
        <w:t xml:space="preserve">Click </w:t>
      </w:r>
      <w:r w:rsidRPr="003A6348">
        <w:rPr>
          <w:rStyle w:val="ClickPaths"/>
        </w:rPr>
        <w:t>Visualforce Page</w:t>
      </w:r>
      <w:r>
        <w:rPr>
          <w:rStyle w:val="ClickPaths"/>
        </w:rPr>
        <w:t>s</w:t>
      </w:r>
      <w:r>
        <w:t xml:space="preserve"> from the palette.</w:t>
      </w:r>
    </w:p>
    <w:p w:rsidR="00A3743D" w:rsidRDefault="00A3743D" w:rsidP="0024104D">
      <w:pPr>
        <w:pStyle w:val="Heading2"/>
      </w:pPr>
      <w:r>
        <w:t xml:space="preserve">Drag the </w:t>
      </w:r>
      <w:proofErr w:type="spellStart"/>
      <w:r>
        <w:t>JobSite</w:t>
      </w:r>
      <w:proofErr w:type="spellEnd"/>
      <w:r>
        <w:t xml:space="preserve"> page to the Job Site section.</w:t>
      </w:r>
    </w:p>
    <w:p w:rsidR="00A3743D" w:rsidRPr="007F496B" w:rsidRDefault="00A3743D" w:rsidP="0024104D">
      <w:pPr>
        <w:pStyle w:val="Heading2"/>
      </w:pPr>
      <w:r>
        <w:t xml:space="preserve">Click </w:t>
      </w:r>
      <w:r w:rsidRPr="00204DCF">
        <w:rPr>
          <w:rStyle w:val="ButtonLabels"/>
        </w:rPr>
        <w:t>Save</w:t>
      </w:r>
      <w:r w:rsidRPr="007F496B">
        <w:t>.</w:t>
      </w:r>
    </w:p>
    <w:p w:rsidR="00A3743D" w:rsidRPr="007F496B" w:rsidRDefault="00A3743D" w:rsidP="007F496B">
      <w:pPr>
        <w:pStyle w:val="Heading2"/>
        <w:rPr>
          <w:rStyle w:val="ButtonLabels"/>
          <w:b w:val="0"/>
          <w:bCs w:val="0"/>
        </w:rPr>
      </w:pPr>
      <w:r w:rsidRPr="007F496B">
        <w:rPr>
          <w:rStyle w:val="ButtonLabels"/>
          <w:b w:val="0"/>
          <w:bCs w:val="0"/>
        </w:rPr>
        <w:t>Create a new Job Post Site record.</w:t>
      </w:r>
    </w:p>
    <w:p w:rsidR="00A3743D" w:rsidRPr="007F496B" w:rsidRDefault="00A3743D" w:rsidP="00F51813">
      <w:pPr>
        <w:pStyle w:val="Heading3"/>
        <w:keepNext/>
      </w:pPr>
      <w:r w:rsidRPr="007F496B">
        <w:lastRenderedPageBreak/>
        <w:t>Click</w:t>
      </w:r>
      <w:r w:rsidRPr="00204DCF">
        <w:rPr>
          <w:rStyle w:val="ButtonLabels"/>
        </w:rPr>
        <w:t xml:space="preserve"> </w:t>
      </w:r>
      <w:r w:rsidRPr="00323F2E">
        <w:rPr>
          <w:rStyle w:val="ClickPaths"/>
        </w:rPr>
        <w:t xml:space="preserve">Job Posting Sites </w:t>
      </w:r>
      <w:r w:rsidRPr="00A569D6">
        <w:rPr>
          <w:rStyle w:val="ClickPaths"/>
        </w:rPr>
        <w:t xml:space="preserve">| </w:t>
      </w:r>
      <w:r>
        <w:rPr>
          <w:rStyle w:val="ClickPaths"/>
        </w:rPr>
        <w:t>New</w:t>
      </w:r>
      <w:r w:rsidRPr="007F496B">
        <w:t>.</w:t>
      </w:r>
    </w:p>
    <w:p w:rsidR="00A3743D" w:rsidRDefault="00A3743D" w:rsidP="00F51813">
      <w:pPr>
        <w:pStyle w:val="Heading4"/>
        <w:keepNext/>
      </w:pPr>
      <w:r w:rsidRPr="00CC0CB0">
        <w:rPr>
          <w:rStyle w:val="FieldLabels"/>
        </w:rPr>
        <w:t>Description</w:t>
      </w:r>
      <w:r w:rsidRPr="00CC0CB0">
        <w:t>:</w:t>
      </w:r>
      <w:r w:rsidRPr="00323F2E">
        <w:t xml:space="preserve"> </w:t>
      </w:r>
      <w:r w:rsidRPr="00CC0CB0">
        <w:rPr>
          <w:rStyle w:val="Data"/>
        </w:rPr>
        <w:t xml:space="preserve">Testing the new Visualforce </w:t>
      </w:r>
      <w:r>
        <w:rPr>
          <w:rStyle w:val="Data"/>
        </w:rPr>
        <w:t>p</w:t>
      </w:r>
      <w:r w:rsidRPr="00CC0CB0">
        <w:rPr>
          <w:rStyle w:val="Data"/>
        </w:rPr>
        <w:t>age.</w:t>
      </w:r>
    </w:p>
    <w:p w:rsidR="00A3743D" w:rsidRDefault="00A3743D" w:rsidP="00F51813">
      <w:pPr>
        <w:pStyle w:val="Heading4"/>
        <w:keepNext/>
      </w:pPr>
      <w:r w:rsidRPr="00CC0CB0">
        <w:rPr>
          <w:rStyle w:val="FieldLabels"/>
        </w:rPr>
        <w:t>Job Site Name</w:t>
      </w:r>
      <w:r w:rsidRPr="00CC0CB0">
        <w:t>:</w:t>
      </w:r>
      <w:r w:rsidRPr="00323F2E">
        <w:t xml:space="preserve"> </w:t>
      </w:r>
      <w:r w:rsidRPr="00CC0CB0">
        <w:rPr>
          <w:rStyle w:val="Data"/>
        </w:rPr>
        <w:t>http</w:t>
      </w:r>
      <w:r w:rsidR="005766E2">
        <w:rPr>
          <w:rStyle w:val="Data"/>
        </w:rPr>
        <w:t>s</w:t>
      </w:r>
      <w:r w:rsidRPr="00CC0CB0">
        <w:rPr>
          <w:rStyle w:val="Data"/>
        </w:rPr>
        <w:t>://www.careerbuilder.com</w:t>
      </w:r>
    </w:p>
    <w:p w:rsidR="00A3743D" w:rsidRDefault="00A3743D" w:rsidP="00F51813">
      <w:pPr>
        <w:pStyle w:val="Heading4"/>
        <w:keepNext/>
      </w:pPr>
      <w:r w:rsidRPr="00CC0CB0">
        <w:rPr>
          <w:rStyle w:val="FieldLabels"/>
        </w:rPr>
        <w:t>Status</w:t>
      </w:r>
      <w:r w:rsidRPr="00CC0CB0">
        <w:t>:</w:t>
      </w:r>
      <w:r w:rsidRPr="00A45C00">
        <w:t xml:space="preserve"> </w:t>
      </w:r>
      <w:r w:rsidRPr="00CC0CB0">
        <w:rPr>
          <w:rStyle w:val="PicklistValues"/>
        </w:rPr>
        <w:t>Active</w:t>
      </w:r>
    </w:p>
    <w:p w:rsidR="00A3743D" w:rsidRPr="007F496B" w:rsidRDefault="00A3743D" w:rsidP="007F496B">
      <w:pPr>
        <w:pStyle w:val="Heading3"/>
        <w:rPr>
          <w:rStyle w:val="ButtonLabels"/>
          <w:b w:val="0"/>
          <w:bCs/>
        </w:rPr>
      </w:pPr>
      <w:r w:rsidRPr="007F496B">
        <w:rPr>
          <w:rStyle w:val="ButtonLabels"/>
          <w:b w:val="0"/>
          <w:bCs/>
        </w:rPr>
        <w:t xml:space="preserve">Click </w:t>
      </w:r>
      <w:r w:rsidRPr="007F496B">
        <w:rPr>
          <w:rStyle w:val="ButtonLabels"/>
        </w:rPr>
        <w:t>Save</w:t>
      </w:r>
      <w:r w:rsidRPr="007F496B">
        <w:rPr>
          <w:rStyle w:val="ButtonLabels"/>
          <w:b w:val="0"/>
          <w:bCs/>
        </w:rPr>
        <w:t>.</w:t>
      </w:r>
    </w:p>
    <w:p w:rsidR="00A3743D" w:rsidRDefault="00A3743D" w:rsidP="0024104D">
      <w:pPr>
        <w:pStyle w:val="Heading2"/>
      </w:pPr>
      <w:r w:rsidRPr="00323F2E">
        <w:t>Does the website display below the record details?</w:t>
      </w: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Default="00A3743D" w:rsidP="0014322B">
      <w:pPr>
        <w:pStyle w:val="ReviewLines"/>
        <w:ind w:left="720"/>
      </w:pPr>
    </w:p>
    <w:p w:rsidR="00A3743D" w:rsidRPr="007B6C40" w:rsidRDefault="008E5C69" w:rsidP="0014322B">
      <w:pPr>
        <w:pStyle w:val="ExerciseTitle"/>
        <w:pageBreakBefore/>
      </w:pPr>
      <w:bookmarkStart w:id="209" w:name="_Toc352076979"/>
      <w:bookmarkStart w:id="210" w:name="_Toc440875443"/>
      <w:r>
        <w:lastRenderedPageBreak/>
        <w:t>1</w:t>
      </w:r>
      <w:r w:rsidR="002554DA">
        <w:t>8</w:t>
      </w:r>
      <w:r w:rsidR="00A3743D" w:rsidRPr="00B238B8">
        <w:t>-</w:t>
      </w:r>
      <w:r w:rsidR="000763BB">
        <w:t>5</w:t>
      </w:r>
      <w:r w:rsidR="00A3743D" w:rsidRPr="00B238B8">
        <w:t>: Create a Partial Page Update for Conditional Fields</w:t>
      </w:r>
      <w:r w:rsidR="00A3743D">
        <w:t xml:space="preserve"> (Optional)</w:t>
      </w:r>
      <w:bookmarkEnd w:id="209"/>
      <w:bookmarkEnd w:id="210"/>
    </w:p>
    <w:p w:rsidR="00454DE7" w:rsidRPr="00522FCD" w:rsidRDefault="00454DE7" w:rsidP="00454DE7">
      <w:pPr>
        <w:pStyle w:val="GoalTskTimeInstr"/>
      </w:pPr>
      <w:r w:rsidRPr="00522FCD">
        <w:t>Scenario:</w:t>
      </w:r>
    </w:p>
    <w:p w:rsidR="00454DE7" w:rsidRDefault="00454DE7" w:rsidP="00454DE7">
      <w:pPr>
        <w:pStyle w:val="BodyText"/>
      </w:pPr>
      <w:r w:rsidRPr="00522FCD">
        <w:t>Universal Containers w</w:t>
      </w:r>
      <w:r>
        <w:t>ants the fields specific to a technical position to appear only when the department is set to either Engineering or IT.</w:t>
      </w:r>
    </w:p>
    <w:p w:rsidR="00A3743D" w:rsidRPr="007B6C40" w:rsidRDefault="00A3743D" w:rsidP="0014322B">
      <w:pPr>
        <w:pStyle w:val="GoalTskTimeInstr"/>
      </w:pPr>
      <w:r w:rsidRPr="007B6C40">
        <w:t>Goal:</w:t>
      </w:r>
    </w:p>
    <w:p w:rsidR="00A3743D" w:rsidRDefault="00A3743D" w:rsidP="0014322B">
      <w:pPr>
        <w:pStyle w:val="BodyText"/>
      </w:pPr>
      <w:r w:rsidRPr="007B6C40">
        <w:t xml:space="preserve">Override the </w:t>
      </w:r>
      <w:r>
        <w:t>P</w:t>
      </w:r>
      <w:r w:rsidRPr="007B6C40">
        <w:t xml:space="preserve">osition </w:t>
      </w:r>
      <w:r>
        <w:t>N</w:t>
      </w:r>
      <w:r w:rsidRPr="007B6C40">
        <w:t>ew page to only display certain fields based on the values of others, and refresh only the part of the page that is required.</w:t>
      </w:r>
    </w:p>
    <w:p w:rsidR="00A3743D" w:rsidRPr="007B6C40" w:rsidRDefault="00A3743D" w:rsidP="0014322B">
      <w:pPr>
        <w:pStyle w:val="GoalTskTimeInstr"/>
      </w:pPr>
      <w:r w:rsidRPr="007B6C40">
        <w:t>Tasks:</w:t>
      </w:r>
    </w:p>
    <w:p w:rsidR="00A3743D" w:rsidRDefault="00A3743D" w:rsidP="00FD0DFD">
      <w:pPr>
        <w:pStyle w:val="Heading1"/>
        <w:numPr>
          <w:ilvl w:val="0"/>
          <w:numId w:val="101"/>
        </w:numPr>
      </w:pPr>
      <w:r>
        <w:t>Create a Visualforce page based on the Position page.</w:t>
      </w:r>
    </w:p>
    <w:p w:rsidR="00A3743D" w:rsidRDefault="00A3743D" w:rsidP="0024104D">
      <w:pPr>
        <w:pStyle w:val="Heading1"/>
      </w:pPr>
      <w:r>
        <w:t>Add the partial page update to the page.</w:t>
      </w:r>
    </w:p>
    <w:p w:rsidR="00A3743D" w:rsidRDefault="00A3743D" w:rsidP="0024104D">
      <w:pPr>
        <w:pStyle w:val="Heading1"/>
      </w:pPr>
      <w:r>
        <w:t xml:space="preserve">Override the </w:t>
      </w:r>
      <w:r w:rsidRPr="00204DCF">
        <w:rPr>
          <w:rStyle w:val="ButtonLabels"/>
        </w:rPr>
        <w:t>Position New</w:t>
      </w:r>
      <w:r>
        <w:t xml:space="preserve"> button.</w:t>
      </w:r>
    </w:p>
    <w:p w:rsidR="00A3743D" w:rsidRPr="007B6C40" w:rsidRDefault="00A3743D" w:rsidP="0024104D">
      <w:pPr>
        <w:pStyle w:val="Heading1"/>
      </w:pPr>
      <w:r>
        <w:t>Test the page.</w:t>
      </w:r>
    </w:p>
    <w:p w:rsidR="00A3743D" w:rsidRPr="007B6C40" w:rsidRDefault="00A3743D" w:rsidP="0014322B">
      <w:pPr>
        <w:pStyle w:val="GoalTskTimeInstr"/>
      </w:pPr>
      <w:r w:rsidRPr="007B6C40">
        <w:t>Time:</w:t>
      </w:r>
    </w:p>
    <w:p w:rsidR="00A3743D" w:rsidRPr="007B6C40" w:rsidRDefault="00A3743D" w:rsidP="0014322B">
      <w:pPr>
        <w:pStyle w:val="BodyText"/>
      </w:pPr>
      <w:r>
        <w:t>20</w:t>
      </w:r>
      <w:r w:rsidRPr="007B6C40">
        <w:t xml:space="preserve"> minutes</w:t>
      </w:r>
    </w:p>
    <w:p w:rsidR="00A3743D" w:rsidRPr="00C773A4" w:rsidRDefault="00A3743D" w:rsidP="0014322B">
      <w:pPr>
        <w:pStyle w:val="SingleLine"/>
      </w:pPr>
    </w:p>
    <w:p w:rsidR="00A3743D" w:rsidRPr="007B6C40" w:rsidRDefault="00A3743D" w:rsidP="0014322B">
      <w:pPr>
        <w:pStyle w:val="GoalTskTimeInstr"/>
      </w:pPr>
      <w:r w:rsidRPr="007B6C40">
        <w:t>Instructions</w:t>
      </w:r>
      <w:r>
        <w:t>:</w:t>
      </w:r>
    </w:p>
    <w:p w:rsidR="00A3743D" w:rsidRPr="007B6C40" w:rsidRDefault="00A3743D" w:rsidP="00FD0DFD">
      <w:pPr>
        <w:pStyle w:val="Heading1"/>
        <w:numPr>
          <w:ilvl w:val="0"/>
          <w:numId w:val="102"/>
        </w:numPr>
      </w:pPr>
      <w:r w:rsidRPr="00292A63">
        <w:t xml:space="preserve">Create </w:t>
      </w:r>
      <w:r>
        <w:t xml:space="preserve">a </w:t>
      </w:r>
      <w:r w:rsidRPr="00292A63">
        <w:t xml:space="preserve">Visualforce page based on </w:t>
      </w:r>
      <w:r>
        <w:t xml:space="preserve">the </w:t>
      </w:r>
      <w:r w:rsidRPr="00292A63">
        <w:t>Position page.</w:t>
      </w:r>
    </w:p>
    <w:p w:rsidR="00A3743D" w:rsidRDefault="00A3743D" w:rsidP="0024104D">
      <w:pPr>
        <w:pStyle w:val="Heading2"/>
      </w:pPr>
      <w:r>
        <w:t xml:space="preserve">Create a page with the name </w:t>
      </w:r>
      <w:proofErr w:type="spellStart"/>
      <w:r w:rsidRPr="00CC0CB0">
        <w:rPr>
          <w:rStyle w:val="Data"/>
        </w:rPr>
        <w:t>PositionPartialPageUpdate</w:t>
      </w:r>
      <w:proofErr w:type="spellEnd"/>
      <w:r w:rsidRPr="00A45C00">
        <w:t>.</w:t>
      </w:r>
    </w:p>
    <w:p w:rsidR="00A3743D" w:rsidRDefault="00A3743D" w:rsidP="0024104D">
      <w:pPr>
        <w:pStyle w:val="Heading2"/>
      </w:pPr>
      <w:r w:rsidRPr="007B6C40">
        <w:t xml:space="preserve">In the Page Editor, delete all of the default text and paste in the contents of the </w:t>
      </w:r>
      <w:r>
        <w:br/>
      </w:r>
      <w:r w:rsidR="00521801" w:rsidRPr="00521801">
        <w:rPr>
          <w:rStyle w:val="Data"/>
        </w:rPr>
        <w:t>1</w:t>
      </w:r>
      <w:r w:rsidR="008161DF">
        <w:rPr>
          <w:rStyle w:val="Data"/>
        </w:rPr>
        <w:t>8</w:t>
      </w:r>
      <w:r w:rsidR="00521801" w:rsidRPr="00521801">
        <w:rPr>
          <w:rStyle w:val="Data"/>
        </w:rPr>
        <w:t>-</w:t>
      </w:r>
      <w:r w:rsidR="00796D1C">
        <w:rPr>
          <w:rStyle w:val="Data"/>
        </w:rPr>
        <w:t>5</w:t>
      </w:r>
      <w:r w:rsidR="00521801" w:rsidRPr="00521801">
        <w:rPr>
          <w:rStyle w:val="Data"/>
        </w:rPr>
        <w:t>--PositionPartialPageUpdate.txt</w:t>
      </w:r>
      <w:r w:rsidRPr="00292A63">
        <w:rPr>
          <w:rStyle w:val="FileFolderNames"/>
          <w:rFonts w:ascii="Arial" w:hAnsi="Arial" w:cs="Arial"/>
        </w:rPr>
        <w:t xml:space="preserve"> </w:t>
      </w:r>
      <w:r w:rsidRPr="00292A63">
        <w:rPr>
          <w:rFonts w:cs="Arial"/>
        </w:rPr>
        <w:t>f</w:t>
      </w:r>
      <w:r w:rsidRPr="007B6C40">
        <w:t xml:space="preserve">ile </w:t>
      </w:r>
      <w:r w:rsidR="008161DF">
        <w:t xml:space="preserve">found in the </w:t>
      </w:r>
      <w:r w:rsidR="008161DF" w:rsidRPr="00796D1C">
        <w:rPr>
          <w:rStyle w:val="FileFolderNames"/>
        </w:rPr>
        <w:t>M1</w:t>
      </w:r>
      <w:r w:rsidR="008161DF">
        <w:rPr>
          <w:rStyle w:val="FileFolderNames"/>
        </w:rPr>
        <w:t>8</w:t>
      </w:r>
      <w:r w:rsidR="008161DF" w:rsidRPr="00796D1C">
        <w:rPr>
          <w:rStyle w:val="FileFolderNames"/>
        </w:rPr>
        <w:t>_AdditionalVisualforcePagesExerciseFiles</w:t>
      </w:r>
      <w:r w:rsidR="008161DF" w:rsidRPr="000244D2">
        <w:t xml:space="preserve"> folder </w:t>
      </w:r>
      <w:r w:rsidR="008161DF" w:rsidRPr="00515B8A">
        <w:t xml:space="preserve">of the </w:t>
      </w:r>
      <w:r w:rsidR="008161DF">
        <w:rPr>
          <w:rStyle w:val="FieldLabels"/>
        </w:rPr>
        <w:t xml:space="preserve">DEV401.zip </w:t>
      </w:r>
      <w:r w:rsidR="008161DF" w:rsidRPr="00515B8A">
        <w:t>file</w:t>
      </w:r>
      <w:r>
        <w:t>.</w:t>
      </w:r>
    </w:p>
    <w:p w:rsidR="00FB000D" w:rsidRPr="007B6C40" w:rsidRDefault="00FB000D" w:rsidP="00FB000D">
      <w:pPr>
        <w:pStyle w:val="Heading2"/>
        <w:numPr>
          <w:ilvl w:val="0"/>
          <w:numId w:val="0"/>
        </w:numPr>
        <w:ind w:left="450"/>
      </w:pPr>
    </w:p>
    <w:p w:rsidR="00A3743D" w:rsidRPr="00FB000D" w:rsidRDefault="00A3743D" w:rsidP="0024104D">
      <w:pPr>
        <w:pStyle w:val="Heading1"/>
        <w:rPr>
          <w:rFonts w:cs="Arial"/>
        </w:rPr>
      </w:pPr>
      <w:r w:rsidRPr="00100344">
        <w:t>Add the partial page update to the page</w:t>
      </w:r>
      <w:r>
        <w:t xml:space="preserve"> by completing </w:t>
      </w:r>
      <w:r w:rsidRPr="007B6C40">
        <w:t xml:space="preserve">the sections of the code marked </w:t>
      </w:r>
      <w:r w:rsidRPr="001014FB">
        <w:rPr>
          <w:rStyle w:val="Code"/>
        </w:rPr>
        <w:t>TODO</w:t>
      </w:r>
      <w:r w:rsidRPr="00CC0CB0">
        <w:t>.</w:t>
      </w:r>
    </w:p>
    <w:p w:rsidR="00FB000D" w:rsidRDefault="00FB000D" w:rsidP="00FB000D">
      <w:pPr>
        <w:pStyle w:val="Heading1"/>
        <w:numPr>
          <w:ilvl w:val="0"/>
          <w:numId w:val="0"/>
        </w:numPr>
        <w:ind w:left="360"/>
        <w:rPr>
          <w:rFonts w:cs="Arial"/>
        </w:rPr>
      </w:pPr>
    </w:p>
    <w:p w:rsidR="00A3743D" w:rsidRPr="007B6C40" w:rsidRDefault="00A3743D" w:rsidP="0024104D">
      <w:pPr>
        <w:pStyle w:val="Heading1"/>
      </w:pPr>
      <w:r w:rsidRPr="007B6C40">
        <w:t xml:space="preserve">Override the </w:t>
      </w:r>
      <w:r w:rsidRPr="00204DCF">
        <w:rPr>
          <w:rStyle w:val="ButtonLabels"/>
        </w:rPr>
        <w:t>Position</w:t>
      </w:r>
      <w:r w:rsidRPr="007B6C40">
        <w:t xml:space="preserve"> </w:t>
      </w:r>
      <w:r w:rsidRPr="00204DCF">
        <w:rPr>
          <w:rStyle w:val="ButtonLabels"/>
        </w:rPr>
        <w:t>New</w:t>
      </w:r>
      <w:r w:rsidRPr="007B6C40">
        <w:t xml:space="preserve"> button</w:t>
      </w:r>
      <w:r>
        <w:t>.</w:t>
      </w:r>
    </w:p>
    <w:p w:rsidR="00A3743D" w:rsidRPr="001014FB" w:rsidRDefault="00A3743D" w:rsidP="0024104D">
      <w:pPr>
        <w:pStyle w:val="Heading2"/>
      </w:pPr>
      <w:r w:rsidRPr="007B6C40">
        <w:t xml:space="preserve">Navigate to </w:t>
      </w:r>
      <w:r w:rsidRPr="001014FB">
        <w:rPr>
          <w:rStyle w:val="ClickPaths"/>
        </w:rPr>
        <w:t>Setup | Create | Objects | Position</w:t>
      </w:r>
      <w:r w:rsidRPr="00FC6D45">
        <w:rPr>
          <w:rStyle w:val="ClickPaths"/>
          <w:b w:val="0"/>
        </w:rPr>
        <w:t>.</w:t>
      </w:r>
    </w:p>
    <w:p w:rsidR="00A3743D" w:rsidRPr="007B6C40" w:rsidRDefault="00A3743D" w:rsidP="0024104D">
      <w:pPr>
        <w:pStyle w:val="Heading2"/>
      </w:pPr>
      <w:r w:rsidRPr="007B6C40">
        <w:t xml:space="preserve">In </w:t>
      </w:r>
      <w:r w:rsidRPr="001014FB">
        <w:t xml:space="preserve">the </w:t>
      </w:r>
      <w:r w:rsidR="009F4E2D">
        <w:t>Buttons, Links, and Actions</w:t>
      </w:r>
      <w:r w:rsidRPr="007B6C40">
        <w:rPr>
          <w:rFonts w:cs="Arial"/>
          <w:szCs w:val="22"/>
        </w:rPr>
        <w:t xml:space="preserve"> </w:t>
      </w:r>
      <w:r>
        <w:t>related list</w:t>
      </w:r>
      <w:r w:rsidRPr="007B6C40">
        <w:t xml:space="preserve">, click the </w:t>
      </w:r>
      <w:r w:rsidRPr="001014FB">
        <w:rPr>
          <w:rStyle w:val="ClickPaths"/>
        </w:rPr>
        <w:t>Edit</w:t>
      </w:r>
      <w:r w:rsidRPr="007B6C40">
        <w:t xml:space="preserve"> link next to </w:t>
      </w:r>
      <w:r w:rsidRPr="00CC0CB0">
        <w:rPr>
          <w:rStyle w:val="FieldLabels"/>
        </w:rPr>
        <w:t>New</w:t>
      </w:r>
      <w:r w:rsidRPr="00CC0CB0">
        <w:t>.</w:t>
      </w:r>
    </w:p>
    <w:p w:rsidR="00A3743D" w:rsidRDefault="00A3743D" w:rsidP="0024104D">
      <w:pPr>
        <w:pStyle w:val="Heading2"/>
      </w:pPr>
      <w:r w:rsidRPr="00A95932">
        <w:t xml:space="preserve">Select the </w:t>
      </w:r>
      <w:r w:rsidRPr="00021BD2">
        <w:rPr>
          <w:rStyle w:val="IndividualRadioButton"/>
        </w:rPr>
        <w:t>Visualforce Page</w:t>
      </w:r>
      <w:r w:rsidRPr="00A95932">
        <w:t xml:space="preserve"> </w:t>
      </w:r>
      <w:r>
        <w:t>radio button</w:t>
      </w:r>
      <w:r w:rsidRPr="00A95932">
        <w:t xml:space="preserve"> </w:t>
      </w:r>
      <w:r>
        <w:t>and select</w:t>
      </w:r>
      <w:r w:rsidRPr="00A95932">
        <w:t xml:space="preserve"> </w:t>
      </w:r>
      <w:proofErr w:type="spellStart"/>
      <w:r w:rsidRPr="00CC0CB0">
        <w:rPr>
          <w:rStyle w:val="Data"/>
        </w:rPr>
        <w:t>PositionPartialPageUpdate</w:t>
      </w:r>
      <w:proofErr w:type="spellEnd"/>
      <w:r w:rsidRPr="001014FB">
        <w:rPr>
          <w:rStyle w:val="PicklistValues"/>
        </w:rPr>
        <w:t xml:space="preserve"> [</w:t>
      </w:r>
      <w:proofErr w:type="spellStart"/>
      <w:r w:rsidRPr="00CC0CB0">
        <w:rPr>
          <w:rStyle w:val="Data"/>
        </w:rPr>
        <w:t>PositionPartialPageUpdate</w:t>
      </w:r>
      <w:proofErr w:type="spellEnd"/>
      <w:r w:rsidRPr="001014FB">
        <w:rPr>
          <w:rStyle w:val="PicklistValues"/>
        </w:rPr>
        <w:t>]</w:t>
      </w:r>
      <w:r w:rsidRPr="00100344">
        <w:t xml:space="preserve"> from the picklist</w:t>
      </w:r>
      <w:r>
        <w:t>.</w:t>
      </w:r>
    </w:p>
    <w:p w:rsidR="00FB000D" w:rsidRPr="00522FCD" w:rsidRDefault="00A3743D" w:rsidP="00FB000D">
      <w:pPr>
        <w:pStyle w:val="Heading2"/>
      </w:pPr>
      <w:r>
        <w:t xml:space="preserve">Select the </w:t>
      </w:r>
      <w:r w:rsidRPr="00A052FA">
        <w:rPr>
          <w:rStyle w:val="CheckboxNames"/>
        </w:rPr>
        <w:t>Skip Record Type Selection Page</w:t>
      </w:r>
      <w:r>
        <w:t xml:space="preserve"> and click </w:t>
      </w:r>
      <w:r w:rsidRPr="00204DCF">
        <w:rPr>
          <w:rStyle w:val="ButtonLabels"/>
        </w:rPr>
        <w:t>Save</w:t>
      </w:r>
      <w:r>
        <w:t>.</w:t>
      </w:r>
    </w:p>
    <w:p w:rsidR="00A3743D" w:rsidRDefault="00A3743D" w:rsidP="0024104D">
      <w:pPr>
        <w:pStyle w:val="Heading1"/>
      </w:pPr>
      <w:r w:rsidRPr="007B6C40">
        <w:t>Test the page</w:t>
      </w:r>
      <w:r w:rsidR="00D7428F">
        <w:t>.</w:t>
      </w:r>
    </w:p>
    <w:p w:rsidR="00A3743D" w:rsidRDefault="00A3743D" w:rsidP="0024104D">
      <w:pPr>
        <w:pStyle w:val="Heading2"/>
      </w:pPr>
      <w:r>
        <w:t>A</w:t>
      </w:r>
      <w:r w:rsidRPr="007B6C40">
        <w:t>dd a new position</w:t>
      </w:r>
      <w:r>
        <w:t xml:space="preserve">. </w:t>
      </w:r>
    </w:p>
    <w:p w:rsidR="00A3743D" w:rsidRPr="001014FB" w:rsidRDefault="00A3743D" w:rsidP="0024104D">
      <w:pPr>
        <w:pStyle w:val="Heading2"/>
      </w:pPr>
      <w:r>
        <w:t>W</w:t>
      </w:r>
      <w:r w:rsidRPr="007B6C40">
        <w:t xml:space="preserve">hat happens when you change the </w:t>
      </w:r>
      <w:r w:rsidRPr="001014FB">
        <w:rPr>
          <w:rStyle w:val="FieldLabels"/>
        </w:rPr>
        <w:t>Department</w:t>
      </w:r>
      <w:r w:rsidRPr="007B6C40">
        <w:t xml:space="preserve"> field value to and from </w:t>
      </w:r>
      <w:r w:rsidRPr="00CC0CB0">
        <w:rPr>
          <w:rStyle w:val="PicklistValues"/>
        </w:rPr>
        <w:t>Engineering</w:t>
      </w:r>
      <w:r>
        <w:t>?</w:t>
      </w:r>
    </w:p>
    <w:p w:rsidR="00A3743D" w:rsidRDefault="00A3743D" w:rsidP="0014322B">
      <w:pPr>
        <w:pStyle w:val="ReviewLines"/>
        <w:ind w:left="720"/>
      </w:pPr>
    </w:p>
    <w:bookmarkEnd w:id="188"/>
    <w:p w:rsidR="00A3743D" w:rsidRDefault="00A3743D" w:rsidP="0014322B">
      <w:pPr>
        <w:pStyle w:val="ReviewLines"/>
        <w:ind w:left="720"/>
      </w:pPr>
    </w:p>
    <w:sectPr w:rsidR="00A3743D" w:rsidSect="001C2F00">
      <w:footerReference w:type="default" r:id="rId18"/>
      <w:type w:val="oddPage"/>
      <w:pgSz w:w="12240" w:h="15840"/>
      <w:pgMar w:top="2077"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C88" w:rsidRDefault="002C7C88" w:rsidP="00D63CA3">
      <w:pPr>
        <w:spacing w:after="0"/>
      </w:pPr>
      <w:r>
        <w:separator/>
      </w:r>
    </w:p>
  </w:endnote>
  <w:endnote w:type="continuationSeparator" w:id="0">
    <w:p w:rsidR="002C7C88" w:rsidRDefault="002C7C88" w:rsidP="00D63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3FB" w:rsidRDefault="006D63FB" w:rsidP="00D63CA3">
    <w:pPr>
      <w:pStyle w:val="Footer"/>
      <w:tabs>
        <w:tab w:val="clear" w:pos="4680"/>
        <w:tab w:val="clear" w:pos="9360"/>
        <w:tab w:val="left" w:pos="7527"/>
      </w:tabs>
    </w:pPr>
    <w:r>
      <w:rPr>
        <w:noProof/>
        <w:lang w:val="en-IN" w:eastAsia="en-IN"/>
      </w:rPr>
      <w:drawing>
        <wp:anchor distT="0" distB="0" distL="114300" distR="114300" simplePos="0" relativeHeight="251683840" behindDoc="0" locked="0" layoutInCell="1" allowOverlap="1" wp14:anchorId="1E2B6E39" wp14:editId="03303BD4">
          <wp:simplePos x="0" y="0"/>
          <wp:positionH relativeFrom="column">
            <wp:posOffset>2809240</wp:posOffset>
          </wp:positionH>
          <wp:positionV relativeFrom="paragraph">
            <wp:posOffset>-610870</wp:posOffset>
          </wp:positionV>
          <wp:extent cx="937260" cy="669290"/>
          <wp:effectExtent l="0" t="0" r="0" b="0"/>
          <wp:wrapNone/>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c_lockup_cmyk_white_darkerblue_v4.png"/>
                  <pic:cNvPicPr/>
                </pic:nvPicPr>
                <pic:blipFill>
                  <a:blip r:embed="rId1"/>
                  <a:stretch>
                    <a:fillRect/>
                  </a:stretch>
                </pic:blipFill>
                <pic:spPr bwMode="auto">
                  <a:xfrm>
                    <a:off x="0" y="0"/>
                    <a:ext cx="937260" cy="669290"/>
                  </a:xfrm>
                  <a:prstGeom prst="rect">
                    <a:avLst/>
                  </a:prstGeom>
                  <a:ln>
                    <a:noFill/>
                  </a:ln>
                  <a:extLst>
                    <a:ext uri="{53640926-AAD7-44D8-BBD7-CCE9431645EC}">
                      <a14:shadowObscured xmlns:a14="http://schemas.microsoft.com/office/drawing/2010/main"/>
                    </a:ext>
                  </a:extLst>
                </pic:spPr>
              </pic:pic>
            </a:graphicData>
          </a:graphic>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3FB" w:rsidRDefault="006D63FB" w:rsidP="00D82BE6">
    <w:pPr>
      <w:pStyle w:val="Footer"/>
      <w:tabs>
        <w:tab w:val="clear" w:pos="4680"/>
        <w:tab w:val="clear" w:pos="9360"/>
        <w:tab w:val="left" w:pos="7527"/>
      </w:tabs>
      <w:jc w:val="center"/>
    </w:pPr>
    <w:r>
      <w:rPr>
        <w:rFonts w:cs="Arial"/>
      </w:rPr>
      <w:t>©</w:t>
    </w:r>
    <w:r>
      <w:t xml:space="preserve">Copyright 2016 salesforce.com, </w:t>
    </w:r>
    <w:proofErr w:type="spellStart"/>
    <w:r>
      <w:t>inc.</w:t>
    </w:r>
    <w:proofErr w:type="spellEnd"/>
    <w: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3FB" w:rsidRDefault="006D63FB" w:rsidP="00D82BE6">
    <w:pPr>
      <w:pStyle w:val="Footer"/>
      <w:tabs>
        <w:tab w:val="clear" w:pos="4680"/>
        <w:tab w:val="clear" w:pos="9360"/>
        <w:tab w:val="left" w:pos="7527"/>
      </w:tabs>
      <w:jc w:val="center"/>
    </w:pPr>
    <w:r>
      <w:rPr>
        <w:rFonts w:cs="Arial"/>
      </w:rPr>
      <w:t>©</w:t>
    </w:r>
    <w:r>
      <w:t xml:space="preserve">Copyright 2016 salesforce.com, </w:t>
    </w:r>
    <w:proofErr w:type="spellStart"/>
    <w:r>
      <w:t>inc.</w:t>
    </w:r>
    <w:proofErr w:type="spellEnd"/>
    <w:r>
      <w:t xml:space="preserve"> All rights reserved.</w:t>
    </w:r>
  </w:p>
  <w:p w:rsidR="006D63FB" w:rsidRDefault="006D63FB" w:rsidP="00D82BE6">
    <w:pPr>
      <w:pStyle w:val="Footer"/>
      <w:tabs>
        <w:tab w:val="clear" w:pos="4680"/>
        <w:tab w:val="clear" w:pos="9360"/>
        <w:tab w:val="left" w:pos="7527"/>
      </w:tabs>
      <w:jc w:val="center"/>
    </w:pPr>
    <w:r>
      <w:t xml:space="preserve">Building Applications with Force.com – Exercise Guide – Page </w:t>
    </w:r>
    <w:r>
      <w:fldChar w:fldCharType="begin"/>
    </w:r>
    <w:r>
      <w:instrText xml:space="preserve"> PAGE   \* MERGEFORMAT </w:instrText>
    </w:r>
    <w:r>
      <w:fldChar w:fldCharType="separate"/>
    </w:r>
    <w:r w:rsidR="00610632">
      <w:rPr>
        <w:noProof/>
      </w:rPr>
      <w:t>65</w:t>
    </w:r>
    <w:r>
      <w:rPr>
        <w:noProof/>
      </w:rPr>
      <w:fldChar w:fldCharType="end"/>
    </w:r>
    <w:r>
      <w:t xml:space="preserve"> of </w:t>
    </w:r>
    <w:fldSimple w:instr=" SECTIONPAGES   \* MERGEFORMAT ">
      <w:r w:rsidR="00610632">
        <w:rPr>
          <w:noProof/>
        </w:rPr>
        <w:t>121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C88" w:rsidRDefault="002C7C88" w:rsidP="00D63CA3">
      <w:pPr>
        <w:spacing w:after="0"/>
      </w:pPr>
      <w:r>
        <w:separator/>
      </w:r>
    </w:p>
  </w:footnote>
  <w:footnote w:type="continuationSeparator" w:id="0">
    <w:p w:rsidR="002C7C88" w:rsidRDefault="002C7C88" w:rsidP="00D63C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3FB" w:rsidRDefault="006D63FB" w:rsidP="00D63CA3">
    <w:pPr>
      <w:pStyle w:val="Header"/>
      <w:spacing w:before="2880"/>
    </w:pPr>
    <w:r w:rsidRPr="004D5967">
      <w:rPr>
        <w:noProof/>
        <w:highlight w:val="yellow"/>
        <w:lang w:val="en-IN" w:eastAsia="en-IN"/>
      </w:rPr>
      <w:drawing>
        <wp:anchor distT="0" distB="0" distL="114300" distR="114300" simplePos="0" relativeHeight="251681792" behindDoc="0" locked="0" layoutInCell="1" allowOverlap="1" wp14:anchorId="0FAEA64B" wp14:editId="3A2E52CE">
          <wp:simplePos x="0" y="0"/>
          <wp:positionH relativeFrom="column">
            <wp:posOffset>2313940</wp:posOffset>
          </wp:positionH>
          <wp:positionV relativeFrom="paragraph">
            <wp:posOffset>66040</wp:posOffset>
          </wp:positionV>
          <wp:extent cx="1631950" cy="1499870"/>
          <wp:effectExtent l="0" t="0" r="6350" b="5080"/>
          <wp:wrapNone/>
          <wp:docPr id="26" name="Picture 3" descr="SalesforceU_Logo_rgb_2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U_Logo_rgb_2Color_ONWHITE.png"/>
                  <pic:cNvPicPr/>
                </pic:nvPicPr>
                <pic:blipFill>
                  <a:blip r:embed="rId1"/>
                  <a:stretch>
                    <a:fillRect/>
                  </a:stretch>
                </pic:blipFill>
                <pic:spPr>
                  <a:xfrm>
                    <a:off x="0" y="0"/>
                    <a:ext cx="1631950" cy="1499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3FB" w:rsidRPr="004A3445" w:rsidRDefault="006D63FB" w:rsidP="004A3445">
    <w:pPr>
      <w:pStyle w:val="Header"/>
    </w:pPr>
    <w:r w:rsidRPr="004D5967">
      <w:rPr>
        <w:b/>
        <w:noProof/>
        <w:lang w:val="en-IN" w:eastAsia="en-IN"/>
      </w:rPr>
      <w:drawing>
        <wp:anchor distT="0" distB="0" distL="114300" distR="114300" simplePos="0" relativeHeight="251685888" behindDoc="0" locked="0" layoutInCell="1" allowOverlap="1" wp14:anchorId="53A071CD" wp14:editId="4D3AA4EE">
          <wp:simplePos x="0" y="0"/>
          <wp:positionH relativeFrom="column">
            <wp:posOffset>2626047</wp:posOffset>
          </wp:positionH>
          <wp:positionV relativeFrom="paragraph">
            <wp:posOffset>-180340</wp:posOffset>
          </wp:positionV>
          <wp:extent cx="647065" cy="594360"/>
          <wp:effectExtent l="0" t="0" r="635" b="0"/>
          <wp:wrapNone/>
          <wp:docPr id="28" name="Picture 3" descr="SalesforceU_Logo_rgb_2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U_Logo_rgb_2Color_ONWHITE.png"/>
                  <pic:cNvPicPr/>
                </pic:nvPicPr>
                <pic:blipFill>
                  <a:blip r:embed="rId1"/>
                  <a:stretch>
                    <a:fillRect/>
                  </a:stretch>
                </pic:blipFill>
                <pic:spPr>
                  <a:xfrm>
                    <a:off x="0" y="0"/>
                    <a:ext cx="647065" cy="594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5180004C"/>
    <w:lvl w:ilvl="0">
      <w:start w:val="1"/>
      <w:numFmt w:val="decimal"/>
      <w:pStyle w:val="ListNumber2"/>
      <w:lvlText w:val="%1."/>
      <w:lvlJc w:val="left"/>
      <w:pPr>
        <w:tabs>
          <w:tab w:val="num" w:pos="720"/>
        </w:tabs>
        <w:ind w:left="720" w:hanging="360"/>
      </w:pPr>
    </w:lvl>
  </w:abstractNum>
  <w:abstractNum w:abstractNumId="1" w15:restartNumberingAfterBreak="0">
    <w:nsid w:val="FFFFFF80"/>
    <w:multiLevelType w:val="singleLevel"/>
    <w:tmpl w:val="4BC8913C"/>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D89EC474"/>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81203F5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E58854AA"/>
    <w:lvl w:ilvl="0">
      <w:start w:val="1"/>
      <w:numFmt w:val="bullet"/>
      <w:pStyle w:val="ListBullet2"/>
      <w:lvlText w:val="o"/>
      <w:lvlJc w:val="left"/>
      <w:pPr>
        <w:ind w:left="720" w:hanging="360"/>
      </w:pPr>
      <w:rPr>
        <w:rFonts w:ascii="Courier New" w:hAnsi="Courier New" w:cs="Courier New" w:hint="default"/>
      </w:rPr>
    </w:lvl>
  </w:abstractNum>
  <w:abstractNum w:abstractNumId="5" w15:restartNumberingAfterBreak="0">
    <w:nsid w:val="FFFFFF89"/>
    <w:multiLevelType w:val="singleLevel"/>
    <w:tmpl w:val="B9D49BF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8E613FC"/>
    <w:multiLevelType w:val="hybridMultilevel"/>
    <w:tmpl w:val="9A60C2F4"/>
    <w:lvl w:ilvl="0" w:tplc="BCFEE3CA">
      <w:start w:val="1"/>
      <w:numFmt w:val="decimal"/>
      <w:lvlText w:val="%1."/>
      <w:lvlJc w:val="left"/>
      <w:pPr>
        <w:tabs>
          <w:tab w:val="num" w:pos="720"/>
        </w:tabs>
        <w:ind w:left="720" w:hanging="360"/>
      </w:pPr>
    </w:lvl>
    <w:lvl w:ilvl="1" w:tplc="4CC469AA">
      <w:start w:val="1"/>
      <w:numFmt w:val="decimal"/>
      <w:lvlText w:val="%2."/>
      <w:lvlJc w:val="left"/>
      <w:pPr>
        <w:tabs>
          <w:tab w:val="num" w:pos="1440"/>
        </w:tabs>
        <w:ind w:left="1440" w:hanging="360"/>
      </w:pPr>
    </w:lvl>
    <w:lvl w:ilvl="2" w:tplc="2AA20066" w:tentative="1">
      <w:start w:val="1"/>
      <w:numFmt w:val="decimal"/>
      <w:lvlText w:val="%3."/>
      <w:lvlJc w:val="left"/>
      <w:pPr>
        <w:tabs>
          <w:tab w:val="num" w:pos="2160"/>
        </w:tabs>
        <w:ind w:left="2160" w:hanging="360"/>
      </w:pPr>
    </w:lvl>
    <w:lvl w:ilvl="3" w:tplc="AA588650" w:tentative="1">
      <w:start w:val="1"/>
      <w:numFmt w:val="decimal"/>
      <w:lvlText w:val="%4."/>
      <w:lvlJc w:val="left"/>
      <w:pPr>
        <w:tabs>
          <w:tab w:val="num" w:pos="2880"/>
        </w:tabs>
        <w:ind w:left="2880" w:hanging="360"/>
      </w:pPr>
    </w:lvl>
    <w:lvl w:ilvl="4" w:tplc="32EAC936" w:tentative="1">
      <w:start w:val="1"/>
      <w:numFmt w:val="decimal"/>
      <w:lvlText w:val="%5."/>
      <w:lvlJc w:val="left"/>
      <w:pPr>
        <w:tabs>
          <w:tab w:val="num" w:pos="3600"/>
        </w:tabs>
        <w:ind w:left="3600" w:hanging="360"/>
      </w:pPr>
    </w:lvl>
    <w:lvl w:ilvl="5" w:tplc="C1427684" w:tentative="1">
      <w:start w:val="1"/>
      <w:numFmt w:val="decimal"/>
      <w:lvlText w:val="%6."/>
      <w:lvlJc w:val="left"/>
      <w:pPr>
        <w:tabs>
          <w:tab w:val="num" w:pos="4320"/>
        </w:tabs>
        <w:ind w:left="4320" w:hanging="360"/>
      </w:pPr>
    </w:lvl>
    <w:lvl w:ilvl="6" w:tplc="4B86B1EC" w:tentative="1">
      <w:start w:val="1"/>
      <w:numFmt w:val="decimal"/>
      <w:lvlText w:val="%7."/>
      <w:lvlJc w:val="left"/>
      <w:pPr>
        <w:tabs>
          <w:tab w:val="num" w:pos="5040"/>
        </w:tabs>
        <w:ind w:left="5040" w:hanging="360"/>
      </w:pPr>
    </w:lvl>
    <w:lvl w:ilvl="7" w:tplc="4726D162" w:tentative="1">
      <w:start w:val="1"/>
      <w:numFmt w:val="decimal"/>
      <w:lvlText w:val="%8."/>
      <w:lvlJc w:val="left"/>
      <w:pPr>
        <w:tabs>
          <w:tab w:val="num" w:pos="5760"/>
        </w:tabs>
        <w:ind w:left="5760" w:hanging="360"/>
      </w:pPr>
    </w:lvl>
    <w:lvl w:ilvl="8" w:tplc="2C46D522" w:tentative="1">
      <w:start w:val="1"/>
      <w:numFmt w:val="decimal"/>
      <w:lvlText w:val="%9."/>
      <w:lvlJc w:val="left"/>
      <w:pPr>
        <w:tabs>
          <w:tab w:val="num" w:pos="6480"/>
        </w:tabs>
        <w:ind w:left="6480" w:hanging="360"/>
      </w:pPr>
    </w:lvl>
  </w:abstractNum>
  <w:abstractNum w:abstractNumId="7" w15:restartNumberingAfterBreak="0">
    <w:nsid w:val="31281511"/>
    <w:multiLevelType w:val="multilevel"/>
    <w:tmpl w:val="A66E6FEC"/>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810" w:hanging="360"/>
      </w:pPr>
      <w:rPr>
        <w:rFonts w:hint="default"/>
        <w:b w:val="0"/>
      </w:rPr>
    </w:lvl>
    <w:lvl w:ilvl="2">
      <w:start w:val="1"/>
      <w:numFmt w:val="lowerRoman"/>
      <w:pStyle w:val="Heading3"/>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decimal"/>
      <w:pStyle w:val="Heading5"/>
      <w:lvlText w:val="%5."/>
      <w:lvlJc w:val="left"/>
      <w:pPr>
        <w:ind w:left="1800" w:hanging="360"/>
      </w:pPr>
      <w:rPr>
        <w:rFonts w:hint="default"/>
      </w:rPr>
    </w:lvl>
    <w:lvl w:ilvl="5">
      <w:start w:val="1"/>
      <w:numFmt w:val="upperLetter"/>
      <w:pStyle w:val="Heading6"/>
      <w:lvlText w:val="%6."/>
      <w:lvlJc w:val="left"/>
      <w:pPr>
        <w:ind w:left="2160" w:hanging="360"/>
      </w:pPr>
      <w:rPr>
        <w:rFonts w:hint="default"/>
      </w:rPr>
    </w:lvl>
    <w:lvl w:ilvl="6">
      <w:start w:val="1"/>
      <w:numFmt w:val="lowerRoman"/>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8" w15:restartNumberingAfterBreak="0">
    <w:nsid w:val="32ED7C2D"/>
    <w:multiLevelType w:val="multilevel"/>
    <w:tmpl w:val="116CD078"/>
    <w:styleLink w:val="Numbering"/>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954E01"/>
    <w:multiLevelType w:val="hybridMultilevel"/>
    <w:tmpl w:val="655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93464"/>
    <w:multiLevelType w:val="hybridMultilevel"/>
    <w:tmpl w:val="3E14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103F3"/>
    <w:multiLevelType w:val="hybridMultilevel"/>
    <w:tmpl w:val="8702D3AE"/>
    <w:lvl w:ilvl="0" w:tplc="DA825C20">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EF7E9F"/>
    <w:multiLevelType w:val="hybridMultilevel"/>
    <w:tmpl w:val="F7CCE33E"/>
    <w:lvl w:ilvl="0" w:tplc="BAACD478">
      <w:start w:val="1"/>
      <w:numFmt w:val="decimal"/>
      <w:pStyle w:val="ListNumber"/>
      <w:lvlText w:val="%1."/>
      <w:lvlJc w:val="left"/>
      <w:pPr>
        <w:tabs>
          <w:tab w:val="num" w:pos="360"/>
        </w:tabs>
        <w:ind w:left="360" w:hanging="360"/>
      </w:pPr>
      <w:rPr>
        <w:rFonts w:hint="default"/>
      </w:rPr>
    </w:lvl>
    <w:lvl w:ilvl="1" w:tplc="A31CF572" w:tentative="1">
      <w:start w:val="1"/>
      <w:numFmt w:val="lowerLetter"/>
      <w:lvlText w:val="%2."/>
      <w:lvlJc w:val="left"/>
      <w:pPr>
        <w:ind w:left="1440" w:hanging="360"/>
      </w:pPr>
    </w:lvl>
    <w:lvl w:ilvl="2" w:tplc="D19AB4E8" w:tentative="1">
      <w:start w:val="1"/>
      <w:numFmt w:val="lowerRoman"/>
      <w:lvlText w:val="%3."/>
      <w:lvlJc w:val="right"/>
      <w:pPr>
        <w:ind w:left="2160" w:hanging="180"/>
      </w:pPr>
    </w:lvl>
    <w:lvl w:ilvl="3" w:tplc="9DC63040" w:tentative="1">
      <w:start w:val="1"/>
      <w:numFmt w:val="decimal"/>
      <w:lvlText w:val="%4."/>
      <w:lvlJc w:val="left"/>
      <w:pPr>
        <w:ind w:left="2880" w:hanging="360"/>
      </w:pPr>
    </w:lvl>
    <w:lvl w:ilvl="4" w:tplc="603C4E2C" w:tentative="1">
      <w:start w:val="1"/>
      <w:numFmt w:val="lowerLetter"/>
      <w:lvlText w:val="%5."/>
      <w:lvlJc w:val="left"/>
      <w:pPr>
        <w:ind w:left="3600" w:hanging="360"/>
      </w:pPr>
    </w:lvl>
    <w:lvl w:ilvl="5" w:tplc="52B8AEEC" w:tentative="1">
      <w:start w:val="1"/>
      <w:numFmt w:val="lowerRoman"/>
      <w:lvlText w:val="%6."/>
      <w:lvlJc w:val="right"/>
      <w:pPr>
        <w:ind w:left="4320" w:hanging="180"/>
      </w:pPr>
    </w:lvl>
    <w:lvl w:ilvl="6" w:tplc="217AA99C" w:tentative="1">
      <w:start w:val="1"/>
      <w:numFmt w:val="decimal"/>
      <w:lvlText w:val="%7."/>
      <w:lvlJc w:val="left"/>
      <w:pPr>
        <w:ind w:left="5040" w:hanging="360"/>
      </w:pPr>
    </w:lvl>
    <w:lvl w:ilvl="7" w:tplc="34088788" w:tentative="1">
      <w:start w:val="1"/>
      <w:numFmt w:val="lowerLetter"/>
      <w:lvlText w:val="%8."/>
      <w:lvlJc w:val="left"/>
      <w:pPr>
        <w:ind w:left="5760" w:hanging="360"/>
      </w:pPr>
    </w:lvl>
    <w:lvl w:ilvl="8" w:tplc="17CEACCA" w:tentative="1">
      <w:start w:val="1"/>
      <w:numFmt w:val="lowerRoman"/>
      <w:lvlText w:val="%9."/>
      <w:lvlJc w:val="right"/>
      <w:pPr>
        <w:ind w:left="6480" w:hanging="180"/>
      </w:pPr>
    </w:lvl>
  </w:abstractNum>
  <w:abstractNum w:abstractNumId="13" w15:restartNumberingAfterBreak="0">
    <w:nsid w:val="672709A2"/>
    <w:multiLevelType w:val="hybridMultilevel"/>
    <w:tmpl w:val="69B84602"/>
    <w:lvl w:ilvl="0" w:tplc="8784698A">
      <w:start w:val="1"/>
      <w:numFmt w:val="bullet"/>
      <w:lvlText w:val=""/>
      <w:lvlJc w:val="left"/>
      <w:pPr>
        <w:ind w:left="720" w:hanging="360"/>
      </w:pPr>
      <w:rPr>
        <w:rFonts w:ascii="Symbol" w:hAnsi="Symbol" w:hint="default"/>
      </w:rPr>
    </w:lvl>
    <w:lvl w:ilvl="1" w:tplc="4DB0B7C0" w:tentative="1">
      <w:start w:val="1"/>
      <w:numFmt w:val="bullet"/>
      <w:lvlText w:val="o"/>
      <w:lvlJc w:val="left"/>
      <w:pPr>
        <w:ind w:left="1440" w:hanging="360"/>
      </w:pPr>
      <w:rPr>
        <w:rFonts w:ascii="Courier New" w:hAnsi="Courier New" w:cs="Courier New" w:hint="default"/>
      </w:rPr>
    </w:lvl>
    <w:lvl w:ilvl="2" w:tplc="F580F3B0" w:tentative="1">
      <w:start w:val="1"/>
      <w:numFmt w:val="bullet"/>
      <w:lvlText w:val=""/>
      <w:lvlJc w:val="left"/>
      <w:pPr>
        <w:ind w:left="2160" w:hanging="360"/>
      </w:pPr>
      <w:rPr>
        <w:rFonts w:ascii="Wingdings" w:hAnsi="Wingdings" w:hint="default"/>
      </w:rPr>
    </w:lvl>
    <w:lvl w:ilvl="3" w:tplc="37AC3C70" w:tentative="1">
      <w:start w:val="1"/>
      <w:numFmt w:val="bullet"/>
      <w:lvlText w:val=""/>
      <w:lvlJc w:val="left"/>
      <w:pPr>
        <w:ind w:left="2880" w:hanging="360"/>
      </w:pPr>
      <w:rPr>
        <w:rFonts w:ascii="Symbol" w:hAnsi="Symbol" w:hint="default"/>
      </w:rPr>
    </w:lvl>
    <w:lvl w:ilvl="4" w:tplc="E13C36CC" w:tentative="1">
      <w:start w:val="1"/>
      <w:numFmt w:val="bullet"/>
      <w:lvlText w:val="o"/>
      <w:lvlJc w:val="left"/>
      <w:pPr>
        <w:ind w:left="3600" w:hanging="360"/>
      </w:pPr>
      <w:rPr>
        <w:rFonts w:ascii="Courier New" w:hAnsi="Courier New" w:cs="Courier New" w:hint="default"/>
      </w:rPr>
    </w:lvl>
    <w:lvl w:ilvl="5" w:tplc="A9C8FC50" w:tentative="1">
      <w:start w:val="1"/>
      <w:numFmt w:val="bullet"/>
      <w:lvlText w:val=""/>
      <w:lvlJc w:val="left"/>
      <w:pPr>
        <w:ind w:left="4320" w:hanging="360"/>
      </w:pPr>
      <w:rPr>
        <w:rFonts w:ascii="Wingdings" w:hAnsi="Wingdings" w:hint="default"/>
      </w:rPr>
    </w:lvl>
    <w:lvl w:ilvl="6" w:tplc="28D28BFA" w:tentative="1">
      <w:start w:val="1"/>
      <w:numFmt w:val="bullet"/>
      <w:lvlText w:val=""/>
      <w:lvlJc w:val="left"/>
      <w:pPr>
        <w:ind w:left="5040" w:hanging="360"/>
      </w:pPr>
      <w:rPr>
        <w:rFonts w:ascii="Symbol" w:hAnsi="Symbol" w:hint="default"/>
      </w:rPr>
    </w:lvl>
    <w:lvl w:ilvl="7" w:tplc="91BA391E" w:tentative="1">
      <w:start w:val="1"/>
      <w:numFmt w:val="bullet"/>
      <w:lvlText w:val="o"/>
      <w:lvlJc w:val="left"/>
      <w:pPr>
        <w:ind w:left="5760" w:hanging="360"/>
      </w:pPr>
      <w:rPr>
        <w:rFonts w:ascii="Courier New" w:hAnsi="Courier New" w:cs="Courier New" w:hint="default"/>
      </w:rPr>
    </w:lvl>
    <w:lvl w:ilvl="8" w:tplc="9A343CE8" w:tentative="1">
      <w:start w:val="1"/>
      <w:numFmt w:val="bullet"/>
      <w:lvlText w:val=""/>
      <w:lvlJc w:val="left"/>
      <w:pPr>
        <w:ind w:left="6480" w:hanging="360"/>
      </w:pPr>
      <w:rPr>
        <w:rFonts w:ascii="Wingdings" w:hAnsi="Wingdings" w:hint="default"/>
      </w:rPr>
    </w:lvl>
  </w:abstractNum>
  <w:abstractNum w:abstractNumId="14" w15:restartNumberingAfterBreak="0">
    <w:nsid w:val="785D4C37"/>
    <w:multiLevelType w:val="hybridMultilevel"/>
    <w:tmpl w:val="3B8E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8"/>
  </w:num>
  <w:num w:numId="7">
    <w:abstractNumId w:val="12"/>
  </w:num>
  <w:num w:numId="8">
    <w:abstractNumId w:val="10"/>
  </w:num>
  <w:num w:numId="9">
    <w:abstractNumId w:val="1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
  </w:num>
  <w:num w:numId="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0"/>
  </w:num>
  <w:num w:numId="1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
  </w:num>
  <w:num w:numId="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
  </w:num>
  <w:num w:numId="127">
    <w:abstractNumId w:val="6"/>
  </w:num>
  <w:num w:numId="128">
    <w:abstractNumId w:val="11"/>
  </w:num>
  <w:num w:numId="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7"/>
  </w:num>
  <w:num w:numId="132">
    <w:abstractNumId w:val="14"/>
  </w:num>
  <w:num w:numId="133">
    <w:abstractNumId w:val="7"/>
  </w:num>
  <w:num w:numId="1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attachedTemplate r:id="rId1"/>
  <w:defaultTabStop w:val="720"/>
  <w:characterSpacingControl w:val="doNotCompress"/>
  <w:hdrShapeDefaults>
    <o:shapedefaults v:ext="edit" spidmax="2049">
      <o:colormru v:ext="edit" colors="#009d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77"/>
    <w:rsid w:val="00001E5A"/>
    <w:rsid w:val="00004263"/>
    <w:rsid w:val="00006B2E"/>
    <w:rsid w:val="000073A8"/>
    <w:rsid w:val="00011649"/>
    <w:rsid w:val="00012F74"/>
    <w:rsid w:val="00013119"/>
    <w:rsid w:val="0001346A"/>
    <w:rsid w:val="000152C3"/>
    <w:rsid w:val="00021256"/>
    <w:rsid w:val="0002437B"/>
    <w:rsid w:val="0003619F"/>
    <w:rsid w:val="000366D0"/>
    <w:rsid w:val="00036CAD"/>
    <w:rsid w:val="00037EAB"/>
    <w:rsid w:val="0004352C"/>
    <w:rsid w:val="00043756"/>
    <w:rsid w:val="00043F4A"/>
    <w:rsid w:val="00051124"/>
    <w:rsid w:val="00051EA1"/>
    <w:rsid w:val="000542C2"/>
    <w:rsid w:val="00055437"/>
    <w:rsid w:val="00070184"/>
    <w:rsid w:val="000706C6"/>
    <w:rsid w:val="000710AB"/>
    <w:rsid w:val="000763BB"/>
    <w:rsid w:val="00084D71"/>
    <w:rsid w:val="00093447"/>
    <w:rsid w:val="00093B99"/>
    <w:rsid w:val="000A086D"/>
    <w:rsid w:val="000A10DF"/>
    <w:rsid w:val="000A7084"/>
    <w:rsid w:val="000A70ED"/>
    <w:rsid w:val="000B1029"/>
    <w:rsid w:val="000B25D5"/>
    <w:rsid w:val="000B3546"/>
    <w:rsid w:val="000C16CC"/>
    <w:rsid w:val="000C5AE5"/>
    <w:rsid w:val="000D0C47"/>
    <w:rsid w:val="000D39CE"/>
    <w:rsid w:val="000D4718"/>
    <w:rsid w:val="000D5F5B"/>
    <w:rsid w:val="000E02C8"/>
    <w:rsid w:val="000E0D92"/>
    <w:rsid w:val="000E2E39"/>
    <w:rsid w:val="000E373E"/>
    <w:rsid w:val="000E38D0"/>
    <w:rsid w:val="000E644F"/>
    <w:rsid w:val="000E6737"/>
    <w:rsid w:val="000E6CD9"/>
    <w:rsid w:val="000F1F4F"/>
    <w:rsid w:val="000F2B5E"/>
    <w:rsid w:val="000F5602"/>
    <w:rsid w:val="000F5902"/>
    <w:rsid w:val="000F5C65"/>
    <w:rsid w:val="000F76E1"/>
    <w:rsid w:val="000F7A03"/>
    <w:rsid w:val="001010DC"/>
    <w:rsid w:val="0010195C"/>
    <w:rsid w:val="001037E8"/>
    <w:rsid w:val="00103844"/>
    <w:rsid w:val="001043D9"/>
    <w:rsid w:val="001073DE"/>
    <w:rsid w:val="001174A2"/>
    <w:rsid w:val="00117E71"/>
    <w:rsid w:val="00120CDF"/>
    <w:rsid w:val="0012440F"/>
    <w:rsid w:val="0012443E"/>
    <w:rsid w:val="001253C5"/>
    <w:rsid w:val="00126EDA"/>
    <w:rsid w:val="00130286"/>
    <w:rsid w:val="00131E1D"/>
    <w:rsid w:val="00135828"/>
    <w:rsid w:val="001366E2"/>
    <w:rsid w:val="00137561"/>
    <w:rsid w:val="001430EF"/>
    <w:rsid w:val="0014322B"/>
    <w:rsid w:val="001444C7"/>
    <w:rsid w:val="001525E3"/>
    <w:rsid w:val="001527F0"/>
    <w:rsid w:val="00154F3D"/>
    <w:rsid w:val="00156F1B"/>
    <w:rsid w:val="00157980"/>
    <w:rsid w:val="00163BBD"/>
    <w:rsid w:val="0016552F"/>
    <w:rsid w:val="001661BA"/>
    <w:rsid w:val="0016669A"/>
    <w:rsid w:val="0017154F"/>
    <w:rsid w:val="00171D74"/>
    <w:rsid w:val="00176EFC"/>
    <w:rsid w:val="0017749D"/>
    <w:rsid w:val="00181239"/>
    <w:rsid w:val="00181B0E"/>
    <w:rsid w:val="00183D87"/>
    <w:rsid w:val="0018519A"/>
    <w:rsid w:val="00185B38"/>
    <w:rsid w:val="001869BB"/>
    <w:rsid w:val="00186C56"/>
    <w:rsid w:val="0018748A"/>
    <w:rsid w:val="001907E5"/>
    <w:rsid w:val="001912E8"/>
    <w:rsid w:val="001919E1"/>
    <w:rsid w:val="00196162"/>
    <w:rsid w:val="001969C1"/>
    <w:rsid w:val="001A063B"/>
    <w:rsid w:val="001A128A"/>
    <w:rsid w:val="001A1ED9"/>
    <w:rsid w:val="001A20A6"/>
    <w:rsid w:val="001A2F5E"/>
    <w:rsid w:val="001A50B4"/>
    <w:rsid w:val="001B00C6"/>
    <w:rsid w:val="001B06FE"/>
    <w:rsid w:val="001B16C9"/>
    <w:rsid w:val="001B31DD"/>
    <w:rsid w:val="001B3F0D"/>
    <w:rsid w:val="001C2585"/>
    <w:rsid w:val="001C2F00"/>
    <w:rsid w:val="001C47B2"/>
    <w:rsid w:val="001C59F9"/>
    <w:rsid w:val="001C6787"/>
    <w:rsid w:val="001D10EE"/>
    <w:rsid w:val="001D22F3"/>
    <w:rsid w:val="001D2EB4"/>
    <w:rsid w:val="001D31A2"/>
    <w:rsid w:val="001D3FC6"/>
    <w:rsid w:val="001D586D"/>
    <w:rsid w:val="001D7A9F"/>
    <w:rsid w:val="001E3F7E"/>
    <w:rsid w:val="001E631B"/>
    <w:rsid w:val="001F1C1C"/>
    <w:rsid w:val="001F2BD2"/>
    <w:rsid w:val="001F4D13"/>
    <w:rsid w:val="001F4D95"/>
    <w:rsid w:val="0020024D"/>
    <w:rsid w:val="00201CF2"/>
    <w:rsid w:val="002029ED"/>
    <w:rsid w:val="00203D0C"/>
    <w:rsid w:val="00204B13"/>
    <w:rsid w:val="00204DCF"/>
    <w:rsid w:val="00213A99"/>
    <w:rsid w:val="00213F23"/>
    <w:rsid w:val="0021689D"/>
    <w:rsid w:val="00217D50"/>
    <w:rsid w:val="00224B4B"/>
    <w:rsid w:val="00224E00"/>
    <w:rsid w:val="00225A36"/>
    <w:rsid w:val="002262B2"/>
    <w:rsid w:val="0023469F"/>
    <w:rsid w:val="00235FB8"/>
    <w:rsid w:val="0024104D"/>
    <w:rsid w:val="00242567"/>
    <w:rsid w:val="002462D2"/>
    <w:rsid w:val="002515A3"/>
    <w:rsid w:val="00251EB2"/>
    <w:rsid w:val="00252127"/>
    <w:rsid w:val="00252AD3"/>
    <w:rsid w:val="00255425"/>
    <w:rsid w:val="002554DA"/>
    <w:rsid w:val="0025559B"/>
    <w:rsid w:val="002613C4"/>
    <w:rsid w:val="00261D75"/>
    <w:rsid w:val="00270A5C"/>
    <w:rsid w:val="00270BCD"/>
    <w:rsid w:val="0027468A"/>
    <w:rsid w:val="00276EFC"/>
    <w:rsid w:val="0027769D"/>
    <w:rsid w:val="00277D92"/>
    <w:rsid w:val="00281034"/>
    <w:rsid w:val="00281262"/>
    <w:rsid w:val="00281952"/>
    <w:rsid w:val="002825F8"/>
    <w:rsid w:val="00282938"/>
    <w:rsid w:val="002836D0"/>
    <w:rsid w:val="002838D5"/>
    <w:rsid w:val="00284577"/>
    <w:rsid w:val="002872D1"/>
    <w:rsid w:val="00287511"/>
    <w:rsid w:val="00287A87"/>
    <w:rsid w:val="00292E90"/>
    <w:rsid w:val="00295543"/>
    <w:rsid w:val="002A4F24"/>
    <w:rsid w:val="002A5BA8"/>
    <w:rsid w:val="002A6309"/>
    <w:rsid w:val="002B4321"/>
    <w:rsid w:val="002B5462"/>
    <w:rsid w:val="002B5692"/>
    <w:rsid w:val="002C698E"/>
    <w:rsid w:val="002C7C88"/>
    <w:rsid w:val="002D12D1"/>
    <w:rsid w:val="002D15C7"/>
    <w:rsid w:val="002D1C7F"/>
    <w:rsid w:val="002D2CB0"/>
    <w:rsid w:val="002D2CCD"/>
    <w:rsid w:val="002D3AC1"/>
    <w:rsid w:val="002D4197"/>
    <w:rsid w:val="002D66C9"/>
    <w:rsid w:val="002E0180"/>
    <w:rsid w:val="002E0C41"/>
    <w:rsid w:val="002E255D"/>
    <w:rsid w:val="002E3CEA"/>
    <w:rsid w:val="002E3F55"/>
    <w:rsid w:val="002E6F63"/>
    <w:rsid w:val="002F2120"/>
    <w:rsid w:val="002F43FF"/>
    <w:rsid w:val="002F79CF"/>
    <w:rsid w:val="00305670"/>
    <w:rsid w:val="0030684F"/>
    <w:rsid w:val="003070FC"/>
    <w:rsid w:val="00310A4D"/>
    <w:rsid w:val="003111C3"/>
    <w:rsid w:val="00311214"/>
    <w:rsid w:val="00311936"/>
    <w:rsid w:val="00312709"/>
    <w:rsid w:val="00312F4C"/>
    <w:rsid w:val="0031353A"/>
    <w:rsid w:val="00314A08"/>
    <w:rsid w:val="00316B99"/>
    <w:rsid w:val="00320536"/>
    <w:rsid w:val="00321F82"/>
    <w:rsid w:val="00323E5F"/>
    <w:rsid w:val="0032462D"/>
    <w:rsid w:val="00324B9B"/>
    <w:rsid w:val="0032556D"/>
    <w:rsid w:val="00326248"/>
    <w:rsid w:val="003272D2"/>
    <w:rsid w:val="003273F5"/>
    <w:rsid w:val="0032782A"/>
    <w:rsid w:val="003326F1"/>
    <w:rsid w:val="00333B55"/>
    <w:rsid w:val="00334A22"/>
    <w:rsid w:val="003354AD"/>
    <w:rsid w:val="003358A2"/>
    <w:rsid w:val="00340B2A"/>
    <w:rsid w:val="003432F2"/>
    <w:rsid w:val="003434D2"/>
    <w:rsid w:val="0034538A"/>
    <w:rsid w:val="00353642"/>
    <w:rsid w:val="003644C4"/>
    <w:rsid w:val="00364728"/>
    <w:rsid w:val="00364C4E"/>
    <w:rsid w:val="00364ED1"/>
    <w:rsid w:val="00372311"/>
    <w:rsid w:val="00373F3C"/>
    <w:rsid w:val="00377AA6"/>
    <w:rsid w:val="00390A1D"/>
    <w:rsid w:val="00395CF8"/>
    <w:rsid w:val="00395F5E"/>
    <w:rsid w:val="003961FF"/>
    <w:rsid w:val="0039651A"/>
    <w:rsid w:val="00396565"/>
    <w:rsid w:val="003A055B"/>
    <w:rsid w:val="003A2402"/>
    <w:rsid w:val="003A7C08"/>
    <w:rsid w:val="003A7F9A"/>
    <w:rsid w:val="003B22B5"/>
    <w:rsid w:val="003B4B4B"/>
    <w:rsid w:val="003B6303"/>
    <w:rsid w:val="003C48F0"/>
    <w:rsid w:val="003C581C"/>
    <w:rsid w:val="003D15D5"/>
    <w:rsid w:val="003D17C8"/>
    <w:rsid w:val="003D5607"/>
    <w:rsid w:val="003D633D"/>
    <w:rsid w:val="003E4FE6"/>
    <w:rsid w:val="003E6559"/>
    <w:rsid w:val="003F2065"/>
    <w:rsid w:val="003F3E4C"/>
    <w:rsid w:val="003F7B6C"/>
    <w:rsid w:val="0040014D"/>
    <w:rsid w:val="00403AFE"/>
    <w:rsid w:val="0040463E"/>
    <w:rsid w:val="0041019E"/>
    <w:rsid w:val="00411A68"/>
    <w:rsid w:val="004144D3"/>
    <w:rsid w:val="004149D8"/>
    <w:rsid w:val="00414AF3"/>
    <w:rsid w:val="00414CAE"/>
    <w:rsid w:val="00414D30"/>
    <w:rsid w:val="00420A1E"/>
    <w:rsid w:val="00430149"/>
    <w:rsid w:val="0043160B"/>
    <w:rsid w:val="00433A1F"/>
    <w:rsid w:val="004365A2"/>
    <w:rsid w:val="00440460"/>
    <w:rsid w:val="0044181D"/>
    <w:rsid w:val="00441D89"/>
    <w:rsid w:val="0044478C"/>
    <w:rsid w:val="00444CD2"/>
    <w:rsid w:val="00446834"/>
    <w:rsid w:val="0045134E"/>
    <w:rsid w:val="00452FE2"/>
    <w:rsid w:val="00454DE7"/>
    <w:rsid w:val="00454E55"/>
    <w:rsid w:val="00455319"/>
    <w:rsid w:val="004558BB"/>
    <w:rsid w:val="00455AE8"/>
    <w:rsid w:val="00457682"/>
    <w:rsid w:val="00460710"/>
    <w:rsid w:val="00462DD2"/>
    <w:rsid w:val="00466EFE"/>
    <w:rsid w:val="00467BCB"/>
    <w:rsid w:val="00467CC3"/>
    <w:rsid w:val="0048536B"/>
    <w:rsid w:val="0048592D"/>
    <w:rsid w:val="0049127D"/>
    <w:rsid w:val="004923A9"/>
    <w:rsid w:val="00497864"/>
    <w:rsid w:val="004A3445"/>
    <w:rsid w:val="004A40A0"/>
    <w:rsid w:val="004A40FB"/>
    <w:rsid w:val="004A4F95"/>
    <w:rsid w:val="004A5844"/>
    <w:rsid w:val="004A726F"/>
    <w:rsid w:val="004B1C20"/>
    <w:rsid w:val="004B2310"/>
    <w:rsid w:val="004B7426"/>
    <w:rsid w:val="004C1870"/>
    <w:rsid w:val="004C25A6"/>
    <w:rsid w:val="004C447D"/>
    <w:rsid w:val="004C6C6C"/>
    <w:rsid w:val="004C6FEA"/>
    <w:rsid w:val="004D1928"/>
    <w:rsid w:val="004D32B9"/>
    <w:rsid w:val="004D4A69"/>
    <w:rsid w:val="004D67FB"/>
    <w:rsid w:val="004D6A41"/>
    <w:rsid w:val="004E1441"/>
    <w:rsid w:val="004F0537"/>
    <w:rsid w:val="004F0D9C"/>
    <w:rsid w:val="004F7674"/>
    <w:rsid w:val="005008D1"/>
    <w:rsid w:val="0050167C"/>
    <w:rsid w:val="00504CBD"/>
    <w:rsid w:val="00504FF7"/>
    <w:rsid w:val="0050682B"/>
    <w:rsid w:val="00506E39"/>
    <w:rsid w:val="0051172E"/>
    <w:rsid w:val="00511B29"/>
    <w:rsid w:val="00513DF1"/>
    <w:rsid w:val="00515C29"/>
    <w:rsid w:val="00516D9B"/>
    <w:rsid w:val="00521801"/>
    <w:rsid w:val="00523247"/>
    <w:rsid w:val="0052376A"/>
    <w:rsid w:val="0052626D"/>
    <w:rsid w:val="005270D3"/>
    <w:rsid w:val="00527C99"/>
    <w:rsid w:val="005300FE"/>
    <w:rsid w:val="0053161E"/>
    <w:rsid w:val="0053164D"/>
    <w:rsid w:val="005351CA"/>
    <w:rsid w:val="005356A1"/>
    <w:rsid w:val="005365DB"/>
    <w:rsid w:val="005519EB"/>
    <w:rsid w:val="005576F3"/>
    <w:rsid w:val="00561ACC"/>
    <w:rsid w:val="00563D8B"/>
    <w:rsid w:val="00565DAF"/>
    <w:rsid w:val="0056691D"/>
    <w:rsid w:val="00566EA7"/>
    <w:rsid w:val="0056755D"/>
    <w:rsid w:val="00574E0D"/>
    <w:rsid w:val="005766E2"/>
    <w:rsid w:val="00580609"/>
    <w:rsid w:val="00580BC6"/>
    <w:rsid w:val="00582600"/>
    <w:rsid w:val="005851B4"/>
    <w:rsid w:val="00586301"/>
    <w:rsid w:val="0058747E"/>
    <w:rsid w:val="005903CC"/>
    <w:rsid w:val="00591FC8"/>
    <w:rsid w:val="005934FA"/>
    <w:rsid w:val="00593F64"/>
    <w:rsid w:val="005965F3"/>
    <w:rsid w:val="005A1E4D"/>
    <w:rsid w:val="005B070C"/>
    <w:rsid w:val="005B0E4D"/>
    <w:rsid w:val="005B1A98"/>
    <w:rsid w:val="005B23D6"/>
    <w:rsid w:val="005B2B36"/>
    <w:rsid w:val="005C107A"/>
    <w:rsid w:val="005C637F"/>
    <w:rsid w:val="005C6477"/>
    <w:rsid w:val="005C6BF6"/>
    <w:rsid w:val="005D00EC"/>
    <w:rsid w:val="005D18D8"/>
    <w:rsid w:val="005D7B08"/>
    <w:rsid w:val="005E0F4C"/>
    <w:rsid w:val="005E3812"/>
    <w:rsid w:val="005E3ED6"/>
    <w:rsid w:val="005E5778"/>
    <w:rsid w:val="005E662A"/>
    <w:rsid w:val="005F1C9F"/>
    <w:rsid w:val="005F343B"/>
    <w:rsid w:val="005F61FC"/>
    <w:rsid w:val="00600313"/>
    <w:rsid w:val="0060779B"/>
    <w:rsid w:val="00610632"/>
    <w:rsid w:val="00612253"/>
    <w:rsid w:val="00612FC7"/>
    <w:rsid w:val="00616A69"/>
    <w:rsid w:val="00617615"/>
    <w:rsid w:val="0061790B"/>
    <w:rsid w:val="006213CD"/>
    <w:rsid w:val="00622C8E"/>
    <w:rsid w:val="00623AFC"/>
    <w:rsid w:val="00627174"/>
    <w:rsid w:val="00630E54"/>
    <w:rsid w:val="00631859"/>
    <w:rsid w:val="00637065"/>
    <w:rsid w:val="00637739"/>
    <w:rsid w:val="00642AC6"/>
    <w:rsid w:val="00643E1E"/>
    <w:rsid w:val="00646E2A"/>
    <w:rsid w:val="00652753"/>
    <w:rsid w:val="0065573C"/>
    <w:rsid w:val="006563A2"/>
    <w:rsid w:val="006571D7"/>
    <w:rsid w:val="00663BC1"/>
    <w:rsid w:val="00670836"/>
    <w:rsid w:val="00671BD4"/>
    <w:rsid w:val="00673E0C"/>
    <w:rsid w:val="00674F2F"/>
    <w:rsid w:val="006765C3"/>
    <w:rsid w:val="006771E2"/>
    <w:rsid w:val="006811C6"/>
    <w:rsid w:val="00682AA8"/>
    <w:rsid w:val="00683977"/>
    <w:rsid w:val="006839B2"/>
    <w:rsid w:val="0068400B"/>
    <w:rsid w:val="00685889"/>
    <w:rsid w:val="00686AAF"/>
    <w:rsid w:val="0069587D"/>
    <w:rsid w:val="006A0CC0"/>
    <w:rsid w:val="006A7917"/>
    <w:rsid w:val="006A7D92"/>
    <w:rsid w:val="006B1953"/>
    <w:rsid w:val="006B25AE"/>
    <w:rsid w:val="006C0DCC"/>
    <w:rsid w:val="006C20A6"/>
    <w:rsid w:val="006C2AAC"/>
    <w:rsid w:val="006C3213"/>
    <w:rsid w:val="006C32E0"/>
    <w:rsid w:val="006C4BCE"/>
    <w:rsid w:val="006C4D2D"/>
    <w:rsid w:val="006C5075"/>
    <w:rsid w:val="006D2186"/>
    <w:rsid w:val="006D349D"/>
    <w:rsid w:val="006D5461"/>
    <w:rsid w:val="006D63FB"/>
    <w:rsid w:val="006E3C1D"/>
    <w:rsid w:val="006E7DCF"/>
    <w:rsid w:val="006F131F"/>
    <w:rsid w:val="006F2C03"/>
    <w:rsid w:val="006F7D39"/>
    <w:rsid w:val="00701B91"/>
    <w:rsid w:val="007125C2"/>
    <w:rsid w:val="007149CD"/>
    <w:rsid w:val="00723749"/>
    <w:rsid w:val="007244A9"/>
    <w:rsid w:val="00727DF2"/>
    <w:rsid w:val="00731E6E"/>
    <w:rsid w:val="00736E92"/>
    <w:rsid w:val="007413D8"/>
    <w:rsid w:val="007423E5"/>
    <w:rsid w:val="00744E3E"/>
    <w:rsid w:val="00745120"/>
    <w:rsid w:val="00745AE1"/>
    <w:rsid w:val="00746E9C"/>
    <w:rsid w:val="007516E9"/>
    <w:rsid w:val="007536D3"/>
    <w:rsid w:val="00754AA8"/>
    <w:rsid w:val="00754BB5"/>
    <w:rsid w:val="00754C1C"/>
    <w:rsid w:val="00756BE8"/>
    <w:rsid w:val="00761408"/>
    <w:rsid w:val="00762830"/>
    <w:rsid w:val="00772647"/>
    <w:rsid w:val="00776584"/>
    <w:rsid w:val="00782F8D"/>
    <w:rsid w:val="00783DB2"/>
    <w:rsid w:val="007865BC"/>
    <w:rsid w:val="00787BD8"/>
    <w:rsid w:val="00792D6D"/>
    <w:rsid w:val="00796D1C"/>
    <w:rsid w:val="007A0BEB"/>
    <w:rsid w:val="007A3223"/>
    <w:rsid w:val="007B23E4"/>
    <w:rsid w:val="007C0B5E"/>
    <w:rsid w:val="007C12EE"/>
    <w:rsid w:val="007C17CD"/>
    <w:rsid w:val="007C238F"/>
    <w:rsid w:val="007D1AA3"/>
    <w:rsid w:val="007D2D3D"/>
    <w:rsid w:val="007D5EA3"/>
    <w:rsid w:val="007E0A29"/>
    <w:rsid w:val="007E3848"/>
    <w:rsid w:val="007F1E27"/>
    <w:rsid w:val="007F3D92"/>
    <w:rsid w:val="007F496B"/>
    <w:rsid w:val="007F7AC9"/>
    <w:rsid w:val="008037EB"/>
    <w:rsid w:val="00810693"/>
    <w:rsid w:val="00810977"/>
    <w:rsid w:val="00810B69"/>
    <w:rsid w:val="00811C0E"/>
    <w:rsid w:val="00811DCB"/>
    <w:rsid w:val="00812B2F"/>
    <w:rsid w:val="00815E88"/>
    <w:rsid w:val="008161DF"/>
    <w:rsid w:val="00817A64"/>
    <w:rsid w:val="00824FAF"/>
    <w:rsid w:val="008278DF"/>
    <w:rsid w:val="00830A69"/>
    <w:rsid w:val="008377C2"/>
    <w:rsid w:val="00840B95"/>
    <w:rsid w:val="00845854"/>
    <w:rsid w:val="00847392"/>
    <w:rsid w:val="00850E06"/>
    <w:rsid w:val="00852EED"/>
    <w:rsid w:val="00855279"/>
    <w:rsid w:val="0085563F"/>
    <w:rsid w:val="00864CFF"/>
    <w:rsid w:val="00865168"/>
    <w:rsid w:val="00866CA1"/>
    <w:rsid w:val="00870E66"/>
    <w:rsid w:val="00875104"/>
    <w:rsid w:val="0087561E"/>
    <w:rsid w:val="00876B39"/>
    <w:rsid w:val="00880486"/>
    <w:rsid w:val="00881D2F"/>
    <w:rsid w:val="008829DF"/>
    <w:rsid w:val="00883AB9"/>
    <w:rsid w:val="008843EA"/>
    <w:rsid w:val="00886611"/>
    <w:rsid w:val="00886D02"/>
    <w:rsid w:val="00887207"/>
    <w:rsid w:val="00893DBE"/>
    <w:rsid w:val="00894EA2"/>
    <w:rsid w:val="0089554C"/>
    <w:rsid w:val="00895629"/>
    <w:rsid w:val="008A016B"/>
    <w:rsid w:val="008A06AB"/>
    <w:rsid w:val="008A233C"/>
    <w:rsid w:val="008A2523"/>
    <w:rsid w:val="008A25E0"/>
    <w:rsid w:val="008A3FFF"/>
    <w:rsid w:val="008A6F3B"/>
    <w:rsid w:val="008A78DF"/>
    <w:rsid w:val="008B7514"/>
    <w:rsid w:val="008C54D2"/>
    <w:rsid w:val="008C5D02"/>
    <w:rsid w:val="008D0DA7"/>
    <w:rsid w:val="008D2F2E"/>
    <w:rsid w:val="008D5C55"/>
    <w:rsid w:val="008E0FA1"/>
    <w:rsid w:val="008E2D0F"/>
    <w:rsid w:val="008E5C69"/>
    <w:rsid w:val="008E68CE"/>
    <w:rsid w:val="008F1DCB"/>
    <w:rsid w:val="00902F8D"/>
    <w:rsid w:val="009041A7"/>
    <w:rsid w:val="009105CD"/>
    <w:rsid w:val="00912C14"/>
    <w:rsid w:val="00913EB6"/>
    <w:rsid w:val="0091499E"/>
    <w:rsid w:val="009169F9"/>
    <w:rsid w:val="009210EF"/>
    <w:rsid w:val="0092388F"/>
    <w:rsid w:val="009253E6"/>
    <w:rsid w:val="00930984"/>
    <w:rsid w:val="0093154C"/>
    <w:rsid w:val="009325DE"/>
    <w:rsid w:val="009327A3"/>
    <w:rsid w:val="00937AC9"/>
    <w:rsid w:val="00940139"/>
    <w:rsid w:val="00942782"/>
    <w:rsid w:val="00946191"/>
    <w:rsid w:val="0094704D"/>
    <w:rsid w:val="00952F97"/>
    <w:rsid w:val="00953D1C"/>
    <w:rsid w:val="00960B71"/>
    <w:rsid w:val="00961310"/>
    <w:rsid w:val="009678B9"/>
    <w:rsid w:val="00970901"/>
    <w:rsid w:val="00970A64"/>
    <w:rsid w:val="0097466B"/>
    <w:rsid w:val="00974FBE"/>
    <w:rsid w:val="009826A6"/>
    <w:rsid w:val="0098461D"/>
    <w:rsid w:val="00986371"/>
    <w:rsid w:val="00992F57"/>
    <w:rsid w:val="0099325C"/>
    <w:rsid w:val="009A1EE9"/>
    <w:rsid w:val="009A4273"/>
    <w:rsid w:val="009B0BCF"/>
    <w:rsid w:val="009B3250"/>
    <w:rsid w:val="009B43FC"/>
    <w:rsid w:val="009B4DB8"/>
    <w:rsid w:val="009C049D"/>
    <w:rsid w:val="009C08EE"/>
    <w:rsid w:val="009C1E25"/>
    <w:rsid w:val="009C69CE"/>
    <w:rsid w:val="009C740C"/>
    <w:rsid w:val="009D0CEE"/>
    <w:rsid w:val="009D554E"/>
    <w:rsid w:val="009D6AF2"/>
    <w:rsid w:val="009E183B"/>
    <w:rsid w:val="009E762D"/>
    <w:rsid w:val="009E7BC0"/>
    <w:rsid w:val="009F3871"/>
    <w:rsid w:val="009F4E2D"/>
    <w:rsid w:val="009F5C6F"/>
    <w:rsid w:val="00A01F33"/>
    <w:rsid w:val="00A03754"/>
    <w:rsid w:val="00A0427C"/>
    <w:rsid w:val="00A04631"/>
    <w:rsid w:val="00A070B9"/>
    <w:rsid w:val="00A107FE"/>
    <w:rsid w:val="00A108EF"/>
    <w:rsid w:val="00A11012"/>
    <w:rsid w:val="00A11BFA"/>
    <w:rsid w:val="00A1527C"/>
    <w:rsid w:val="00A214E8"/>
    <w:rsid w:val="00A2164B"/>
    <w:rsid w:val="00A26A4C"/>
    <w:rsid w:val="00A31FBD"/>
    <w:rsid w:val="00A3536E"/>
    <w:rsid w:val="00A35758"/>
    <w:rsid w:val="00A36606"/>
    <w:rsid w:val="00A3743D"/>
    <w:rsid w:val="00A4626E"/>
    <w:rsid w:val="00A50A94"/>
    <w:rsid w:val="00A50B30"/>
    <w:rsid w:val="00A526CC"/>
    <w:rsid w:val="00A55910"/>
    <w:rsid w:val="00A56486"/>
    <w:rsid w:val="00A60FAC"/>
    <w:rsid w:val="00A65A12"/>
    <w:rsid w:val="00A7711E"/>
    <w:rsid w:val="00A81B44"/>
    <w:rsid w:val="00A82392"/>
    <w:rsid w:val="00A85A64"/>
    <w:rsid w:val="00A92549"/>
    <w:rsid w:val="00A9483B"/>
    <w:rsid w:val="00A973A4"/>
    <w:rsid w:val="00AA7391"/>
    <w:rsid w:val="00AB0D9F"/>
    <w:rsid w:val="00AB268A"/>
    <w:rsid w:val="00AB2FC0"/>
    <w:rsid w:val="00AC0DA4"/>
    <w:rsid w:val="00AC1881"/>
    <w:rsid w:val="00AC1A28"/>
    <w:rsid w:val="00AC3852"/>
    <w:rsid w:val="00AC42BB"/>
    <w:rsid w:val="00AC54A3"/>
    <w:rsid w:val="00AD347F"/>
    <w:rsid w:val="00AE5A07"/>
    <w:rsid w:val="00AE7B7B"/>
    <w:rsid w:val="00AF48CF"/>
    <w:rsid w:val="00AF672A"/>
    <w:rsid w:val="00AF776D"/>
    <w:rsid w:val="00B015AE"/>
    <w:rsid w:val="00B05BCC"/>
    <w:rsid w:val="00B10F11"/>
    <w:rsid w:val="00B11311"/>
    <w:rsid w:val="00B146C7"/>
    <w:rsid w:val="00B16D9B"/>
    <w:rsid w:val="00B20733"/>
    <w:rsid w:val="00B216DC"/>
    <w:rsid w:val="00B26379"/>
    <w:rsid w:val="00B34121"/>
    <w:rsid w:val="00B34461"/>
    <w:rsid w:val="00B35AC4"/>
    <w:rsid w:val="00B3674C"/>
    <w:rsid w:val="00B409E5"/>
    <w:rsid w:val="00B423EF"/>
    <w:rsid w:val="00B445CE"/>
    <w:rsid w:val="00B44B28"/>
    <w:rsid w:val="00B45819"/>
    <w:rsid w:val="00B51BAC"/>
    <w:rsid w:val="00B52AB1"/>
    <w:rsid w:val="00B52C73"/>
    <w:rsid w:val="00B53564"/>
    <w:rsid w:val="00B5465D"/>
    <w:rsid w:val="00B546AB"/>
    <w:rsid w:val="00B55270"/>
    <w:rsid w:val="00B6520D"/>
    <w:rsid w:val="00B73499"/>
    <w:rsid w:val="00B734E4"/>
    <w:rsid w:val="00B74182"/>
    <w:rsid w:val="00B74BE6"/>
    <w:rsid w:val="00B77A5E"/>
    <w:rsid w:val="00B77C59"/>
    <w:rsid w:val="00B80AA0"/>
    <w:rsid w:val="00B81896"/>
    <w:rsid w:val="00B850EC"/>
    <w:rsid w:val="00B855CE"/>
    <w:rsid w:val="00B878F3"/>
    <w:rsid w:val="00B8799B"/>
    <w:rsid w:val="00B92D2A"/>
    <w:rsid w:val="00B936BC"/>
    <w:rsid w:val="00B93DCD"/>
    <w:rsid w:val="00BA0BFF"/>
    <w:rsid w:val="00BA14DC"/>
    <w:rsid w:val="00BA616D"/>
    <w:rsid w:val="00BB132D"/>
    <w:rsid w:val="00BB17B1"/>
    <w:rsid w:val="00BB4A1A"/>
    <w:rsid w:val="00BB4A35"/>
    <w:rsid w:val="00BC0699"/>
    <w:rsid w:val="00BC2225"/>
    <w:rsid w:val="00BC27F4"/>
    <w:rsid w:val="00BC7B21"/>
    <w:rsid w:val="00BD3E16"/>
    <w:rsid w:val="00BD45C1"/>
    <w:rsid w:val="00BE0672"/>
    <w:rsid w:val="00BE5726"/>
    <w:rsid w:val="00BF0BE4"/>
    <w:rsid w:val="00BF21BE"/>
    <w:rsid w:val="00BF22CF"/>
    <w:rsid w:val="00BF7C6A"/>
    <w:rsid w:val="00C01F6C"/>
    <w:rsid w:val="00C0253C"/>
    <w:rsid w:val="00C10942"/>
    <w:rsid w:val="00C10E1F"/>
    <w:rsid w:val="00C12287"/>
    <w:rsid w:val="00C13E2F"/>
    <w:rsid w:val="00C15424"/>
    <w:rsid w:val="00C159AA"/>
    <w:rsid w:val="00C15E90"/>
    <w:rsid w:val="00C20D24"/>
    <w:rsid w:val="00C21F8D"/>
    <w:rsid w:val="00C23032"/>
    <w:rsid w:val="00C2358A"/>
    <w:rsid w:val="00C34638"/>
    <w:rsid w:val="00C34B13"/>
    <w:rsid w:val="00C36769"/>
    <w:rsid w:val="00C41E10"/>
    <w:rsid w:val="00C466CB"/>
    <w:rsid w:val="00C50482"/>
    <w:rsid w:val="00C50F78"/>
    <w:rsid w:val="00C50FE7"/>
    <w:rsid w:val="00C52CBE"/>
    <w:rsid w:val="00C5409A"/>
    <w:rsid w:val="00C54A34"/>
    <w:rsid w:val="00C56AC4"/>
    <w:rsid w:val="00C60BD6"/>
    <w:rsid w:val="00C61D08"/>
    <w:rsid w:val="00C62CAF"/>
    <w:rsid w:val="00C66457"/>
    <w:rsid w:val="00C767A8"/>
    <w:rsid w:val="00C807CA"/>
    <w:rsid w:val="00C8108C"/>
    <w:rsid w:val="00C81BF3"/>
    <w:rsid w:val="00C86DE7"/>
    <w:rsid w:val="00C90422"/>
    <w:rsid w:val="00C9047F"/>
    <w:rsid w:val="00C93F7C"/>
    <w:rsid w:val="00C95A6E"/>
    <w:rsid w:val="00CA04D9"/>
    <w:rsid w:val="00CA21AE"/>
    <w:rsid w:val="00CA27E7"/>
    <w:rsid w:val="00CA2EB9"/>
    <w:rsid w:val="00CB1753"/>
    <w:rsid w:val="00CB3242"/>
    <w:rsid w:val="00CB3539"/>
    <w:rsid w:val="00CB35AA"/>
    <w:rsid w:val="00CB649F"/>
    <w:rsid w:val="00CB75AC"/>
    <w:rsid w:val="00CC3A1C"/>
    <w:rsid w:val="00CC3F15"/>
    <w:rsid w:val="00CC4B68"/>
    <w:rsid w:val="00CC6CDF"/>
    <w:rsid w:val="00CD799D"/>
    <w:rsid w:val="00CE1C70"/>
    <w:rsid w:val="00CE250F"/>
    <w:rsid w:val="00CE66F1"/>
    <w:rsid w:val="00CE7D20"/>
    <w:rsid w:val="00CE7D49"/>
    <w:rsid w:val="00CF0C81"/>
    <w:rsid w:val="00CF6A7D"/>
    <w:rsid w:val="00CF77C7"/>
    <w:rsid w:val="00D009B9"/>
    <w:rsid w:val="00D00C80"/>
    <w:rsid w:val="00D0235E"/>
    <w:rsid w:val="00D053B3"/>
    <w:rsid w:val="00D0703F"/>
    <w:rsid w:val="00D1002F"/>
    <w:rsid w:val="00D133C7"/>
    <w:rsid w:val="00D150FD"/>
    <w:rsid w:val="00D161AB"/>
    <w:rsid w:val="00D207DF"/>
    <w:rsid w:val="00D210D8"/>
    <w:rsid w:val="00D23878"/>
    <w:rsid w:val="00D312EF"/>
    <w:rsid w:val="00D322A2"/>
    <w:rsid w:val="00D3433A"/>
    <w:rsid w:val="00D35AA0"/>
    <w:rsid w:val="00D425D3"/>
    <w:rsid w:val="00D513CB"/>
    <w:rsid w:val="00D526C6"/>
    <w:rsid w:val="00D602FE"/>
    <w:rsid w:val="00D60C50"/>
    <w:rsid w:val="00D61445"/>
    <w:rsid w:val="00D63CA3"/>
    <w:rsid w:val="00D6427A"/>
    <w:rsid w:val="00D66276"/>
    <w:rsid w:val="00D6666D"/>
    <w:rsid w:val="00D6799F"/>
    <w:rsid w:val="00D70D95"/>
    <w:rsid w:val="00D72789"/>
    <w:rsid w:val="00D72C28"/>
    <w:rsid w:val="00D7428F"/>
    <w:rsid w:val="00D74562"/>
    <w:rsid w:val="00D8297C"/>
    <w:rsid w:val="00D82BE6"/>
    <w:rsid w:val="00D865CE"/>
    <w:rsid w:val="00D92F43"/>
    <w:rsid w:val="00D93430"/>
    <w:rsid w:val="00D94262"/>
    <w:rsid w:val="00D9453C"/>
    <w:rsid w:val="00DA22F2"/>
    <w:rsid w:val="00DA481D"/>
    <w:rsid w:val="00DA4BAE"/>
    <w:rsid w:val="00DB1997"/>
    <w:rsid w:val="00DB7E9B"/>
    <w:rsid w:val="00DC23B9"/>
    <w:rsid w:val="00DC4578"/>
    <w:rsid w:val="00DC474B"/>
    <w:rsid w:val="00DD7255"/>
    <w:rsid w:val="00DD7414"/>
    <w:rsid w:val="00DD7430"/>
    <w:rsid w:val="00DE0D45"/>
    <w:rsid w:val="00DE4FA1"/>
    <w:rsid w:val="00DE502E"/>
    <w:rsid w:val="00DE6315"/>
    <w:rsid w:val="00DE6398"/>
    <w:rsid w:val="00DE6D2A"/>
    <w:rsid w:val="00DE6FB1"/>
    <w:rsid w:val="00DE7FB5"/>
    <w:rsid w:val="00DF1964"/>
    <w:rsid w:val="00DF1BBF"/>
    <w:rsid w:val="00DF1E1B"/>
    <w:rsid w:val="00DF24EA"/>
    <w:rsid w:val="00DF4A12"/>
    <w:rsid w:val="00DF707E"/>
    <w:rsid w:val="00DF7D43"/>
    <w:rsid w:val="00E01FD3"/>
    <w:rsid w:val="00E026E6"/>
    <w:rsid w:val="00E07EE7"/>
    <w:rsid w:val="00E1047F"/>
    <w:rsid w:val="00E12F63"/>
    <w:rsid w:val="00E148BD"/>
    <w:rsid w:val="00E14B17"/>
    <w:rsid w:val="00E14C67"/>
    <w:rsid w:val="00E14D87"/>
    <w:rsid w:val="00E16D27"/>
    <w:rsid w:val="00E23519"/>
    <w:rsid w:val="00E23F6B"/>
    <w:rsid w:val="00E26933"/>
    <w:rsid w:val="00E27EE8"/>
    <w:rsid w:val="00E3098D"/>
    <w:rsid w:val="00E33616"/>
    <w:rsid w:val="00E41812"/>
    <w:rsid w:val="00E4200E"/>
    <w:rsid w:val="00E4386D"/>
    <w:rsid w:val="00E43962"/>
    <w:rsid w:val="00E43AB1"/>
    <w:rsid w:val="00E44347"/>
    <w:rsid w:val="00E44CF5"/>
    <w:rsid w:val="00E46454"/>
    <w:rsid w:val="00E474A7"/>
    <w:rsid w:val="00E520AF"/>
    <w:rsid w:val="00E55BBA"/>
    <w:rsid w:val="00E5780A"/>
    <w:rsid w:val="00E61A31"/>
    <w:rsid w:val="00E65758"/>
    <w:rsid w:val="00E6681E"/>
    <w:rsid w:val="00E66E2C"/>
    <w:rsid w:val="00E76ADD"/>
    <w:rsid w:val="00E83659"/>
    <w:rsid w:val="00E90010"/>
    <w:rsid w:val="00E9425F"/>
    <w:rsid w:val="00E95DE1"/>
    <w:rsid w:val="00E97137"/>
    <w:rsid w:val="00EA039B"/>
    <w:rsid w:val="00EA03BB"/>
    <w:rsid w:val="00EA0578"/>
    <w:rsid w:val="00EA07B5"/>
    <w:rsid w:val="00EA7CA6"/>
    <w:rsid w:val="00EA7FD9"/>
    <w:rsid w:val="00EB1FD1"/>
    <w:rsid w:val="00EB245F"/>
    <w:rsid w:val="00EB4536"/>
    <w:rsid w:val="00EB54D8"/>
    <w:rsid w:val="00EB5A50"/>
    <w:rsid w:val="00EC4F5D"/>
    <w:rsid w:val="00EC6016"/>
    <w:rsid w:val="00ED0B90"/>
    <w:rsid w:val="00ED316C"/>
    <w:rsid w:val="00ED79BD"/>
    <w:rsid w:val="00EE2976"/>
    <w:rsid w:val="00EE325E"/>
    <w:rsid w:val="00EE3332"/>
    <w:rsid w:val="00EE4B9C"/>
    <w:rsid w:val="00EE554B"/>
    <w:rsid w:val="00EE6402"/>
    <w:rsid w:val="00EF4DC3"/>
    <w:rsid w:val="00EF7619"/>
    <w:rsid w:val="00F02ED3"/>
    <w:rsid w:val="00F12283"/>
    <w:rsid w:val="00F13BEB"/>
    <w:rsid w:val="00F15456"/>
    <w:rsid w:val="00F16DC6"/>
    <w:rsid w:val="00F16E0A"/>
    <w:rsid w:val="00F17F07"/>
    <w:rsid w:val="00F2249B"/>
    <w:rsid w:val="00F239C2"/>
    <w:rsid w:val="00F24268"/>
    <w:rsid w:val="00F268BE"/>
    <w:rsid w:val="00F36252"/>
    <w:rsid w:val="00F42C1F"/>
    <w:rsid w:val="00F42CA6"/>
    <w:rsid w:val="00F4539F"/>
    <w:rsid w:val="00F457EA"/>
    <w:rsid w:val="00F45EF9"/>
    <w:rsid w:val="00F471C7"/>
    <w:rsid w:val="00F47D9A"/>
    <w:rsid w:val="00F47F93"/>
    <w:rsid w:val="00F50B44"/>
    <w:rsid w:val="00F51813"/>
    <w:rsid w:val="00F52356"/>
    <w:rsid w:val="00F528F8"/>
    <w:rsid w:val="00F53ED0"/>
    <w:rsid w:val="00F54574"/>
    <w:rsid w:val="00F60F5F"/>
    <w:rsid w:val="00F61068"/>
    <w:rsid w:val="00F6583C"/>
    <w:rsid w:val="00F72252"/>
    <w:rsid w:val="00F735F2"/>
    <w:rsid w:val="00F766DD"/>
    <w:rsid w:val="00F818A6"/>
    <w:rsid w:val="00F9014F"/>
    <w:rsid w:val="00F9230C"/>
    <w:rsid w:val="00F9377B"/>
    <w:rsid w:val="00FA0D04"/>
    <w:rsid w:val="00FA26FE"/>
    <w:rsid w:val="00FA3219"/>
    <w:rsid w:val="00FA3FD8"/>
    <w:rsid w:val="00FA6772"/>
    <w:rsid w:val="00FB000D"/>
    <w:rsid w:val="00FB141D"/>
    <w:rsid w:val="00FB21E5"/>
    <w:rsid w:val="00FB28AB"/>
    <w:rsid w:val="00FB5483"/>
    <w:rsid w:val="00FB64BC"/>
    <w:rsid w:val="00FC345F"/>
    <w:rsid w:val="00FC529D"/>
    <w:rsid w:val="00FD0DFD"/>
    <w:rsid w:val="00FD1EBE"/>
    <w:rsid w:val="00FD35DB"/>
    <w:rsid w:val="00FD3D6D"/>
    <w:rsid w:val="00FD793C"/>
    <w:rsid w:val="00FE6920"/>
    <w:rsid w:val="00FE6DED"/>
    <w:rsid w:val="00FE778A"/>
    <w:rsid w:val="00FE7BB1"/>
    <w:rsid w:val="00FF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09ddc"/>
    </o:shapedefaults>
    <o:shapelayout v:ext="edit">
      <o:idmap v:ext="edit" data="1"/>
    </o:shapelayout>
  </w:shapeDefaults>
  <w:decimalSymbol w:val="."/>
  <w:listSeparator w:val=","/>
  <w14:docId w14:val="60B3F640"/>
  <w15:docId w15:val="{522CF9F2-D1FD-487B-9445-3812EBB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4A22"/>
    <w:pPr>
      <w:spacing w:after="120" w:line="240" w:lineRule="auto"/>
    </w:pPr>
    <w:rPr>
      <w:rFonts w:ascii="Arial" w:hAnsi="Arial"/>
    </w:rPr>
  </w:style>
  <w:style w:type="paragraph" w:styleId="Heading1">
    <w:name w:val="heading 1"/>
    <w:link w:val="Heading1Char"/>
    <w:uiPriority w:val="9"/>
    <w:qFormat/>
    <w:rsid w:val="00311936"/>
    <w:pPr>
      <w:widowControl w:val="0"/>
      <w:numPr>
        <w:numId w:val="106"/>
      </w:numPr>
      <w:spacing w:after="120" w:line="240" w:lineRule="auto"/>
      <w:contextualSpacing/>
      <w:outlineLvl w:val="0"/>
    </w:pPr>
    <w:rPr>
      <w:rFonts w:ascii="Arial" w:eastAsiaTheme="majorEastAsia" w:hAnsi="Arial" w:cstheme="majorBidi"/>
      <w:bCs/>
      <w:szCs w:val="28"/>
    </w:rPr>
  </w:style>
  <w:style w:type="paragraph" w:styleId="Heading2">
    <w:name w:val="heading 2"/>
    <w:basedOn w:val="Heading1"/>
    <w:link w:val="Heading2Char"/>
    <w:uiPriority w:val="9"/>
    <w:unhideWhenUsed/>
    <w:qFormat/>
    <w:rsid w:val="00744E3E"/>
    <w:pPr>
      <w:numPr>
        <w:ilvl w:val="1"/>
      </w:numPr>
      <w:outlineLvl w:val="1"/>
    </w:pPr>
    <w:rPr>
      <w:bCs w:val="0"/>
      <w:szCs w:val="26"/>
    </w:rPr>
  </w:style>
  <w:style w:type="paragraph" w:styleId="Heading3">
    <w:name w:val="heading 3"/>
    <w:basedOn w:val="Heading2"/>
    <w:link w:val="Heading3Char"/>
    <w:uiPriority w:val="9"/>
    <w:unhideWhenUsed/>
    <w:qFormat/>
    <w:rsid w:val="00744E3E"/>
    <w:pPr>
      <w:numPr>
        <w:ilvl w:val="2"/>
      </w:numPr>
      <w:outlineLvl w:val="2"/>
    </w:pPr>
    <w:rPr>
      <w:bCs/>
    </w:rPr>
  </w:style>
  <w:style w:type="paragraph" w:styleId="Heading4">
    <w:name w:val="heading 4"/>
    <w:basedOn w:val="Heading3"/>
    <w:link w:val="Heading4Char"/>
    <w:uiPriority w:val="9"/>
    <w:unhideWhenUsed/>
    <w:qFormat/>
    <w:rsid w:val="00312709"/>
    <w:pPr>
      <w:numPr>
        <w:ilvl w:val="3"/>
      </w:numPr>
      <w:outlineLvl w:val="3"/>
    </w:pPr>
    <w:rPr>
      <w:bCs w:val="0"/>
      <w:iCs/>
    </w:rPr>
  </w:style>
  <w:style w:type="paragraph" w:styleId="Heading5">
    <w:name w:val="heading 5"/>
    <w:basedOn w:val="Heading4"/>
    <w:link w:val="Heading5Char"/>
    <w:uiPriority w:val="9"/>
    <w:unhideWhenUsed/>
    <w:qFormat/>
    <w:rsid w:val="00312709"/>
    <w:pPr>
      <w:numPr>
        <w:ilvl w:val="4"/>
      </w:numPr>
      <w:outlineLvl w:val="4"/>
    </w:pPr>
  </w:style>
  <w:style w:type="paragraph" w:styleId="Heading6">
    <w:name w:val="heading 6"/>
    <w:basedOn w:val="Heading5"/>
    <w:link w:val="Heading6Char"/>
    <w:uiPriority w:val="9"/>
    <w:unhideWhenUsed/>
    <w:qFormat/>
    <w:rsid w:val="00312709"/>
    <w:pPr>
      <w:numPr>
        <w:ilvl w:val="5"/>
      </w:numPr>
      <w:outlineLvl w:val="5"/>
    </w:pPr>
    <w:rPr>
      <w:iCs w:val="0"/>
    </w:rPr>
  </w:style>
  <w:style w:type="paragraph" w:styleId="Heading7">
    <w:name w:val="heading 7"/>
    <w:basedOn w:val="Heading6"/>
    <w:link w:val="Heading7Char"/>
    <w:uiPriority w:val="9"/>
    <w:unhideWhenUsed/>
    <w:qFormat/>
    <w:rsid w:val="00312709"/>
    <w:pPr>
      <w:numPr>
        <w:ilvl w:val="6"/>
      </w:numPr>
      <w:outlineLvl w:val="6"/>
    </w:pPr>
    <w:rPr>
      <w:iCs/>
    </w:rPr>
  </w:style>
  <w:style w:type="paragraph" w:styleId="Heading8">
    <w:name w:val="heading 8"/>
    <w:basedOn w:val="Heading7"/>
    <w:link w:val="Heading8Char"/>
    <w:uiPriority w:val="9"/>
    <w:unhideWhenUsed/>
    <w:qFormat/>
    <w:rsid w:val="00312709"/>
    <w:pPr>
      <w:numPr>
        <w:ilvl w:val="7"/>
      </w:numPr>
      <w:outlineLvl w:val="7"/>
    </w:pPr>
    <w:rPr>
      <w:szCs w:val="20"/>
    </w:rPr>
  </w:style>
  <w:style w:type="paragraph" w:styleId="Heading9">
    <w:name w:val="heading 9"/>
    <w:basedOn w:val="Heading8"/>
    <w:link w:val="Heading9Char"/>
    <w:uiPriority w:val="9"/>
    <w:unhideWhenUsed/>
    <w:qFormat/>
    <w:rsid w:val="00312709"/>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CA3"/>
    <w:pPr>
      <w:tabs>
        <w:tab w:val="center" w:pos="4680"/>
        <w:tab w:val="right" w:pos="9360"/>
      </w:tabs>
      <w:spacing w:after="0"/>
    </w:pPr>
  </w:style>
  <w:style w:type="character" w:customStyle="1" w:styleId="HeaderChar">
    <w:name w:val="Header Char"/>
    <w:basedOn w:val="DefaultParagraphFont"/>
    <w:link w:val="Header"/>
    <w:uiPriority w:val="99"/>
    <w:rsid w:val="00D63CA3"/>
  </w:style>
  <w:style w:type="paragraph" w:styleId="Footer">
    <w:name w:val="footer"/>
    <w:basedOn w:val="Normal"/>
    <w:link w:val="FooterChar"/>
    <w:uiPriority w:val="99"/>
    <w:unhideWhenUsed/>
    <w:rsid w:val="00D82BE6"/>
    <w:pPr>
      <w:tabs>
        <w:tab w:val="center" w:pos="4680"/>
        <w:tab w:val="right" w:pos="9360"/>
      </w:tabs>
      <w:spacing w:after="0"/>
    </w:pPr>
    <w:rPr>
      <w:sz w:val="20"/>
    </w:rPr>
  </w:style>
  <w:style w:type="character" w:customStyle="1" w:styleId="FooterChar">
    <w:name w:val="Footer Char"/>
    <w:basedOn w:val="DefaultParagraphFont"/>
    <w:link w:val="Footer"/>
    <w:uiPriority w:val="99"/>
    <w:rsid w:val="00D82BE6"/>
    <w:rPr>
      <w:rFonts w:ascii="Arial" w:hAnsi="Arial"/>
      <w:sz w:val="20"/>
    </w:rPr>
  </w:style>
  <w:style w:type="paragraph" w:customStyle="1" w:styleId="SingleLine">
    <w:name w:val="!SingleLine"/>
    <w:basedOn w:val="Normal"/>
    <w:next w:val="GoalTskTimeInstr"/>
    <w:rsid w:val="00744E3E"/>
    <w:pPr>
      <w:pBdr>
        <w:bottom w:val="single" w:sz="8" w:space="1" w:color="000000"/>
      </w:pBdr>
      <w:autoSpaceDE w:val="0"/>
      <w:autoSpaceDN w:val="0"/>
      <w:adjustRightInd w:val="0"/>
    </w:pPr>
    <w:rPr>
      <w:rFonts w:eastAsia="Times New Roman" w:cs="Courier New"/>
      <w:szCs w:val="18"/>
    </w:rPr>
  </w:style>
  <w:style w:type="paragraph" w:customStyle="1" w:styleId="ExerciseTitle">
    <w:name w:val="!ExerciseTitle"/>
    <w:basedOn w:val="BodyText"/>
    <w:next w:val="BodyText"/>
    <w:qFormat/>
    <w:rsid w:val="005934FA"/>
    <w:rPr>
      <w:b/>
    </w:rPr>
  </w:style>
  <w:style w:type="paragraph" w:customStyle="1" w:styleId="GoalTskTimeInstr">
    <w:name w:val="!GoalTskTimeInstr"/>
    <w:basedOn w:val="BodyText"/>
    <w:next w:val="BodyText"/>
    <w:qFormat/>
    <w:rsid w:val="005934FA"/>
    <w:rPr>
      <w:b/>
    </w:rPr>
  </w:style>
  <w:style w:type="paragraph" w:styleId="BodyText">
    <w:name w:val="Body Text"/>
    <w:basedOn w:val="Normal"/>
    <w:link w:val="BodyTextChar"/>
    <w:uiPriority w:val="99"/>
    <w:unhideWhenUsed/>
    <w:rsid w:val="005934FA"/>
  </w:style>
  <w:style w:type="character" w:customStyle="1" w:styleId="BodyTextChar">
    <w:name w:val="Body Text Char"/>
    <w:basedOn w:val="DefaultParagraphFont"/>
    <w:link w:val="BodyText"/>
    <w:uiPriority w:val="99"/>
    <w:rsid w:val="005934FA"/>
    <w:rPr>
      <w:rFonts w:ascii="Arial" w:hAnsi="Arial"/>
    </w:rPr>
  </w:style>
  <w:style w:type="paragraph" w:styleId="BodyTextFirstIndent">
    <w:name w:val="Body Text First Indent"/>
    <w:basedOn w:val="BodyText"/>
    <w:link w:val="BodyTextFirstIndentChar"/>
    <w:uiPriority w:val="99"/>
    <w:unhideWhenUsed/>
    <w:rsid w:val="00EE3332"/>
    <w:pPr>
      <w:spacing w:after="200"/>
      <w:ind w:firstLine="360"/>
    </w:pPr>
  </w:style>
  <w:style w:type="character" w:customStyle="1" w:styleId="BodyTextFirstIndentChar">
    <w:name w:val="Body Text First Indent Char"/>
    <w:basedOn w:val="BodyTextChar"/>
    <w:link w:val="BodyTextFirstIndent"/>
    <w:uiPriority w:val="99"/>
    <w:rsid w:val="00EE3332"/>
    <w:rPr>
      <w:rFonts w:ascii="Arial" w:hAnsi="Arial"/>
    </w:rPr>
  </w:style>
  <w:style w:type="character" w:customStyle="1" w:styleId="Heading1Char">
    <w:name w:val="Heading 1 Char"/>
    <w:basedOn w:val="DefaultParagraphFont"/>
    <w:link w:val="Heading1"/>
    <w:uiPriority w:val="9"/>
    <w:rsid w:val="00311936"/>
    <w:rPr>
      <w:rFonts w:ascii="Arial" w:eastAsiaTheme="majorEastAsia" w:hAnsi="Arial" w:cstheme="majorBidi"/>
      <w:bCs/>
      <w:szCs w:val="28"/>
    </w:rPr>
  </w:style>
  <w:style w:type="character" w:customStyle="1" w:styleId="Heading2Char">
    <w:name w:val="Heading 2 Char"/>
    <w:basedOn w:val="DefaultParagraphFont"/>
    <w:link w:val="Heading2"/>
    <w:uiPriority w:val="9"/>
    <w:rsid w:val="00744E3E"/>
    <w:rPr>
      <w:rFonts w:ascii="Arial" w:eastAsiaTheme="majorEastAsia" w:hAnsi="Arial" w:cstheme="majorBidi"/>
      <w:szCs w:val="26"/>
    </w:rPr>
  </w:style>
  <w:style w:type="character" w:customStyle="1" w:styleId="Heading3Char">
    <w:name w:val="Heading 3 Char"/>
    <w:basedOn w:val="DefaultParagraphFont"/>
    <w:link w:val="Heading3"/>
    <w:uiPriority w:val="9"/>
    <w:rsid w:val="00744E3E"/>
    <w:rPr>
      <w:rFonts w:ascii="Arial" w:eastAsiaTheme="majorEastAsia" w:hAnsi="Arial" w:cstheme="majorBidi"/>
      <w:bCs/>
      <w:szCs w:val="26"/>
    </w:rPr>
  </w:style>
  <w:style w:type="character" w:customStyle="1" w:styleId="Heading4Char">
    <w:name w:val="Heading 4 Char"/>
    <w:basedOn w:val="DefaultParagraphFont"/>
    <w:link w:val="Heading4"/>
    <w:uiPriority w:val="9"/>
    <w:rsid w:val="00312709"/>
    <w:rPr>
      <w:rFonts w:ascii="Arial" w:eastAsiaTheme="majorEastAsia" w:hAnsi="Arial" w:cstheme="majorBidi"/>
      <w:iCs/>
      <w:szCs w:val="26"/>
    </w:rPr>
  </w:style>
  <w:style w:type="character" w:customStyle="1" w:styleId="Heading5Char">
    <w:name w:val="Heading 5 Char"/>
    <w:basedOn w:val="DefaultParagraphFont"/>
    <w:link w:val="Heading5"/>
    <w:uiPriority w:val="9"/>
    <w:rsid w:val="00312709"/>
    <w:rPr>
      <w:rFonts w:ascii="Arial" w:eastAsiaTheme="majorEastAsia" w:hAnsi="Arial" w:cstheme="majorBidi"/>
      <w:iCs/>
      <w:szCs w:val="26"/>
    </w:rPr>
  </w:style>
  <w:style w:type="character" w:customStyle="1" w:styleId="Heading6Char">
    <w:name w:val="Heading 6 Char"/>
    <w:basedOn w:val="DefaultParagraphFont"/>
    <w:link w:val="Heading6"/>
    <w:uiPriority w:val="9"/>
    <w:rsid w:val="00312709"/>
    <w:rPr>
      <w:rFonts w:ascii="Arial" w:eastAsiaTheme="majorEastAsia" w:hAnsi="Arial" w:cstheme="majorBidi"/>
      <w:szCs w:val="26"/>
    </w:rPr>
  </w:style>
  <w:style w:type="character" w:customStyle="1" w:styleId="Heading7Char">
    <w:name w:val="Heading 7 Char"/>
    <w:basedOn w:val="DefaultParagraphFont"/>
    <w:link w:val="Heading7"/>
    <w:uiPriority w:val="9"/>
    <w:rsid w:val="00312709"/>
    <w:rPr>
      <w:rFonts w:ascii="Arial" w:eastAsiaTheme="majorEastAsia" w:hAnsi="Arial" w:cstheme="majorBidi"/>
      <w:iCs/>
      <w:szCs w:val="26"/>
    </w:rPr>
  </w:style>
  <w:style w:type="character" w:customStyle="1" w:styleId="Heading8Char">
    <w:name w:val="Heading 8 Char"/>
    <w:basedOn w:val="DefaultParagraphFont"/>
    <w:link w:val="Heading8"/>
    <w:uiPriority w:val="9"/>
    <w:rsid w:val="00312709"/>
    <w:rPr>
      <w:rFonts w:ascii="Arial" w:eastAsiaTheme="majorEastAsia" w:hAnsi="Arial" w:cstheme="majorBidi"/>
      <w:iCs/>
      <w:szCs w:val="20"/>
    </w:rPr>
  </w:style>
  <w:style w:type="character" w:customStyle="1" w:styleId="Heading9Char">
    <w:name w:val="Heading 9 Char"/>
    <w:basedOn w:val="DefaultParagraphFont"/>
    <w:link w:val="Heading9"/>
    <w:uiPriority w:val="9"/>
    <w:rsid w:val="00312709"/>
    <w:rPr>
      <w:rFonts w:ascii="Arial" w:eastAsiaTheme="majorEastAsia" w:hAnsi="Arial" w:cstheme="majorBidi"/>
      <w:szCs w:val="20"/>
    </w:rPr>
  </w:style>
  <w:style w:type="numbering" w:customStyle="1" w:styleId="Numbering">
    <w:name w:val="!Numbering"/>
    <w:uiPriority w:val="99"/>
    <w:rsid w:val="00C86DE7"/>
    <w:pPr>
      <w:numPr>
        <w:numId w:val="6"/>
      </w:numPr>
    </w:pPr>
  </w:style>
  <w:style w:type="character" w:styleId="Hyperlink">
    <w:name w:val="Hyperlink"/>
    <w:basedOn w:val="DefaultParagraphFont"/>
    <w:uiPriority w:val="99"/>
    <w:unhideWhenUsed/>
    <w:rsid w:val="001912E8"/>
    <w:rPr>
      <w:color w:val="0000FF" w:themeColor="hyperlink"/>
      <w:u w:val="single"/>
    </w:rPr>
  </w:style>
  <w:style w:type="paragraph" w:styleId="TOC1">
    <w:name w:val="toc 1"/>
    <w:basedOn w:val="Normal"/>
    <w:next w:val="Normal"/>
    <w:autoRedefine/>
    <w:uiPriority w:val="39"/>
    <w:unhideWhenUsed/>
    <w:rsid w:val="001912E8"/>
    <w:pPr>
      <w:spacing w:after="100"/>
    </w:pPr>
  </w:style>
  <w:style w:type="paragraph" w:customStyle="1" w:styleId="H1bodytext">
    <w:name w:val="H1 body text"/>
    <w:basedOn w:val="BodyText"/>
    <w:qFormat/>
    <w:rsid w:val="004A3445"/>
    <w:pPr>
      <w:ind w:left="360"/>
    </w:pPr>
  </w:style>
  <w:style w:type="paragraph" w:customStyle="1" w:styleId="H2bodytext">
    <w:name w:val="H2 body text"/>
    <w:basedOn w:val="H1bodytext"/>
    <w:qFormat/>
    <w:rsid w:val="00744E3E"/>
    <w:pPr>
      <w:ind w:left="720"/>
    </w:pPr>
  </w:style>
  <w:style w:type="paragraph" w:customStyle="1" w:styleId="H3bodytext">
    <w:name w:val="H3 body text"/>
    <w:basedOn w:val="H1bodytext"/>
    <w:qFormat/>
    <w:rsid w:val="00864CFF"/>
    <w:pPr>
      <w:ind w:left="1080"/>
    </w:pPr>
  </w:style>
  <w:style w:type="paragraph" w:customStyle="1" w:styleId="H4bodytext">
    <w:name w:val="H4 body text"/>
    <w:basedOn w:val="H1bodytext"/>
    <w:qFormat/>
    <w:rsid w:val="00864CFF"/>
    <w:pPr>
      <w:ind w:left="1440"/>
    </w:pPr>
  </w:style>
  <w:style w:type="paragraph" w:styleId="ListBullet">
    <w:name w:val="List Bullet"/>
    <w:basedOn w:val="Normal"/>
    <w:link w:val="ListBulletChar"/>
    <w:unhideWhenUsed/>
    <w:rsid w:val="00864CFF"/>
    <w:pPr>
      <w:numPr>
        <w:numId w:val="1"/>
      </w:numPr>
      <w:contextualSpacing/>
    </w:pPr>
  </w:style>
  <w:style w:type="paragraph" w:styleId="ListBullet2">
    <w:name w:val="List Bullet 2"/>
    <w:basedOn w:val="Normal"/>
    <w:uiPriority w:val="99"/>
    <w:unhideWhenUsed/>
    <w:rsid w:val="00201CF2"/>
    <w:pPr>
      <w:numPr>
        <w:numId w:val="2"/>
      </w:numPr>
      <w:contextualSpacing/>
    </w:pPr>
  </w:style>
  <w:style w:type="paragraph" w:styleId="ListBullet3">
    <w:name w:val="List Bullet 3"/>
    <w:basedOn w:val="Normal"/>
    <w:uiPriority w:val="99"/>
    <w:unhideWhenUsed/>
    <w:rsid w:val="00864CFF"/>
    <w:pPr>
      <w:numPr>
        <w:numId w:val="3"/>
      </w:numPr>
      <w:contextualSpacing/>
    </w:pPr>
  </w:style>
  <w:style w:type="paragraph" w:styleId="ListBullet4">
    <w:name w:val="List Bullet 4"/>
    <w:basedOn w:val="Normal"/>
    <w:uiPriority w:val="99"/>
    <w:unhideWhenUsed/>
    <w:rsid w:val="00864CFF"/>
    <w:pPr>
      <w:numPr>
        <w:numId w:val="4"/>
      </w:numPr>
      <w:contextualSpacing/>
    </w:pPr>
  </w:style>
  <w:style w:type="paragraph" w:styleId="ListBullet5">
    <w:name w:val="List Bullet 5"/>
    <w:basedOn w:val="Normal"/>
    <w:uiPriority w:val="99"/>
    <w:unhideWhenUsed/>
    <w:rsid w:val="00864CFF"/>
    <w:pPr>
      <w:numPr>
        <w:numId w:val="5"/>
      </w:numPr>
      <w:contextualSpacing/>
    </w:pPr>
  </w:style>
  <w:style w:type="character" w:styleId="BookTitle">
    <w:name w:val="Book Title"/>
    <w:basedOn w:val="DefaultParagraphFont"/>
    <w:uiPriority w:val="33"/>
    <w:qFormat/>
    <w:rsid w:val="00F766DD"/>
    <w:rPr>
      <w:b/>
      <w:bCs/>
      <w:smallCaps/>
      <w:spacing w:val="5"/>
    </w:rPr>
  </w:style>
  <w:style w:type="character" w:styleId="Strong">
    <w:name w:val="Strong"/>
    <w:basedOn w:val="DefaultParagraphFont"/>
    <w:uiPriority w:val="22"/>
    <w:qFormat/>
    <w:rsid w:val="0001346A"/>
    <w:rPr>
      <w:bCs/>
    </w:rPr>
  </w:style>
  <w:style w:type="character" w:customStyle="1" w:styleId="ButtonLabels">
    <w:name w:val="!Button Labels"/>
    <w:basedOn w:val="Strong"/>
    <w:uiPriority w:val="1"/>
    <w:rsid w:val="00561ACC"/>
    <w:rPr>
      <w:rFonts w:ascii="Arial" w:hAnsi="Arial"/>
      <w:b/>
      <w:bCs/>
    </w:rPr>
  </w:style>
  <w:style w:type="character" w:customStyle="1" w:styleId="ClickPaths">
    <w:name w:val="!Click Paths"/>
    <w:basedOn w:val="Strong"/>
    <w:uiPriority w:val="1"/>
    <w:rsid w:val="00561ACC"/>
    <w:rPr>
      <w:rFonts w:ascii="Arial" w:hAnsi="Arial"/>
      <w:b/>
      <w:bCs/>
    </w:rPr>
  </w:style>
  <w:style w:type="character" w:customStyle="1" w:styleId="FieldLabels">
    <w:name w:val="!Field Labels"/>
    <w:basedOn w:val="Strong"/>
    <w:uiPriority w:val="1"/>
    <w:rsid w:val="00561ACC"/>
    <w:rPr>
      <w:rFonts w:ascii="Arial" w:hAnsi="Arial"/>
      <w:b/>
      <w:bCs/>
      <w:sz w:val="22"/>
    </w:rPr>
  </w:style>
  <w:style w:type="character" w:customStyle="1" w:styleId="RadioButtonNames">
    <w:name w:val="!Radio Button Names"/>
    <w:basedOn w:val="Strong"/>
    <w:uiPriority w:val="1"/>
    <w:rsid w:val="00561ACC"/>
    <w:rPr>
      <w:rFonts w:ascii="Arial" w:hAnsi="Arial"/>
      <w:b/>
      <w:bCs/>
    </w:rPr>
  </w:style>
  <w:style w:type="character" w:customStyle="1" w:styleId="ApexTriggerClassNames">
    <w:name w:val="!Apex Trigger_Class Names"/>
    <w:basedOn w:val="Strong"/>
    <w:uiPriority w:val="1"/>
    <w:rsid w:val="0001346A"/>
    <w:rPr>
      <w:rFonts w:ascii="Courier New" w:hAnsi="Courier New"/>
      <w:bCs/>
    </w:rPr>
  </w:style>
  <w:style w:type="character" w:customStyle="1" w:styleId="Code">
    <w:name w:val="!Code"/>
    <w:basedOn w:val="Strong"/>
    <w:uiPriority w:val="1"/>
    <w:rsid w:val="0001346A"/>
    <w:rPr>
      <w:rFonts w:ascii="Courier New" w:hAnsi="Courier New"/>
      <w:bCs/>
    </w:rPr>
  </w:style>
  <w:style w:type="character" w:customStyle="1" w:styleId="Data">
    <w:name w:val="!Data"/>
    <w:basedOn w:val="Strong"/>
    <w:uiPriority w:val="1"/>
    <w:rsid w:val="0001346A"/>
    <w:rPr>
      <w:rFonts w:ascii="Courier New" w:hAnsi="Courier New"/>
      <w:bCs/>
    </w:rPr>
  </w:style>
  <w:style w:type="character" w:customStyle="1" w:styleId="ErrorsandWarnings">
    <w:name w:val="!Errors and Warnings"/>
    <w:basedOn w:val="Strong"/>
    <w:uiPriority w:val="1"/>
    <w:rsid w:val="0001346A"/>
    <w:rPr>
      <w:rFonts w:ascii="Courier New" w:hAnsi="Courier New"/>
      <w:bCs/>
    </w:rPr>
  </w:style>
  <w:style w:type="character" w:customStyle="1" w:styleId="FileFolderNames">
    <w:name w:val="!File Folder Names"/>
    <w:basedOn w:val="Strong"/>
    <w:uiPriority w:val="1"/>
    <w:rsid w:val="0001346A"/>
    <w:rPr>
      <w:rFonts w:ascii="Courier New" w:hAnsi="Courier New"/>
      <w:bCs/>
    </w:rPr>
  </w:style>
  <w:style w:type="character" w:customStyle="1" w:styleId="CheckboxNames">
    <w:name w:val="!Checkbox Names"/>
    <w:basedOn w:val="Strong"/>
    <w:uiPriority w:val="1"/>
    <w:rsid w:val="0001346A"/>
    <w:rPr>
      <w:rFonts w:ascii="Courier New" w:hAnsi="Courier New"/>
      <w:bCs/>
    </w:rPr>
  </w:style>
  <w:style w:type="character" w:customStyle="1" w:styleId="PicklistValues">
    <w:name w:val="!Picklist Values"/>
    <w:basedOn w:val="Strong"/>
    <w:uiPriority w:val="1"/>
    <w:rsid w:val="0001346A"/>
    <w:rPr>
      <w:rFonts w:ascii="Courier New" w:hAnsi="Courier New"/>
      <w:bCs/>
    </w:rPr>
  </w:style>
  <w:style w:type="character" w:customStyle="1" w:styleId="IndividualRadioButton">
    <w:name w:val="!Individual Radio Button"/>
    <w:basedOn w:val="Strong"/>
    <w:uiPriority w:val="1"/>
    <w:rsid w:val="0001346A"/>
    <w:rPr>
      <w:rFonts w:ascii="Courier New" w:hAnsi="Courier New"/>
      <w:bCs/>
    </w:rPr>
  </w:style>
  <w:style w:type="character" w:customStyle="1" w:styleId="DataFreeStyle">
    <w:name w:val="!DataFreeStyle"/>
    <w:basedOn w:val="Data"/>
    <w:uiPriority w:val="1"/>
    <w:rsid w:val="0001346A"/>
    <w:rPr>
      <w:rFonts w:ascii="Courier New" w:hAnsi="Courier New"/>
      <w:bCs/>
      <w:i/>
    </w:rPr>
  </w:style>
  <w:style w:type="paragraph" w:customStyle="1" w:styleId="MultipleLines">
    <w:name w:val="!MultipleLines"/>
    <w:basedOn w:val="SingleLine"/>
    <w:rsid w:val="009A4273"/>
    <w:pPr>
      <w:pBdr>
        <w:between w:val="single" w:sz="8" w:space="1" w:color="000000"/>
      </w:pBdr>
    </w:pPr>
  </w:style>
  <w:style w:type="paragraph" w:styleId="BalloonText">
    <w:name w:val="Balloon Text"/>
    <w:basedOn w:val="Normal"/>
    <w:link w:val="BalloonTextChar"/>
    <w:uiPriority w:val="99"/>
    <w:semiHidden/>
    <w:unhideWhenUsed/>
    <w:rsid w:val="006563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3A2"/>
    <w:rPr>
      <w:rFonts w:ascii="Tahoma" w:hAnsi="Tahoma" w:cs="Tahoma"/>
      <w:sz w:val="16"/>
      <w:szCs w:val="16"/>
    </w:rPr>
  </w:style>
  <w:style w:type="character" w:styleId="CommentReference">
    <w:name w:val="annotation reference"/>
    <w:basedOn w:val="DefaultParagraphFont"/>
    <w:uiPriority w:val="99"/>
    <w:semiHidden/>
    <w:unhideWhenUsed/>
    <w:rsid w:val="00F15456"/>
    <w:rPr>
      <w:sz w:val="18"/>
      <w:szCs w:val="18"/>
    </w:rPr>
  </w:style>
  <w:style w:type="paragraph" w:styleId="CommentText">
    <w:name w:val="annotation text"/>
    <w:basedOn w:val="Normal"/>
    <w:link w:val="CommentTextChar"/>
    <w:uiPriority w:val="99"/>
    <w:semiHidden/>
    <w:unhideWhenUsed/>
    <w:rsid w:val="00F15456"/>
    <w:rPr>
      <w:sz w:val="24"/>
      <w:szCs w:val="24"/>
    </w:rPr>
  </w:style>
  <w:style w:type="character" w:customStyle="1" w:styleId="CommentTextChar">
    <w:name w:val="Comment Text Char"/>
    <w:basedOn w:val="DefaultParagraphFont"/>
    <w:link w:val="CommentText"/>
    <w:uiPriority w:val="99"/>
    <w:semiHidden/>
    <w:rsid w:val="00F15456"/>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F15456"/>
    <w:rPr>
      <w:b/>
      <w:bCs/>
      <w:sz w:val="20"/>
      <w:szCs w:val="20"/>
    </w:rPr>
  </w:style>
  <w:style w:type="character" w:customStyle="1" w:styleId="CommentSubjectChar">
    <w:name w:val="Comment Subject Char"/>
    <w:basedOn w:val="CommentTextChar"/>
    <w:link w:val="CommentSubject"/>
    <w:uiPriority w:val="99"/>
    <w:semiHidden/>
    <w:rsid w:val="00F15456"/>
    <w:rPr>
      <w:rFonts w:ascii="Arial" w:hAnsi="Arial"/>
      <w:b/>
      <w:bCs/>
      <w:sz w:val="20"/>
      <w:szCs w:val="20"/>
    </w:rPr>
  </w:style>
  <w:style w:type="paragraph" w:styleId="List">
    <w:name w:val="List"/>
    <w:basedOn w:val="Normal"/>
    <w:uiPriority w:val="99"/>
    <w:unhideWhenUsed/>
    <w:rsid w:val="003432F2"/>
    <w:pPr>
      <w:ind w:left="360" w:hanging="360"/>
      <w:contextualSpacing/>
    </w:pPr>
    <w:rPr>
      <w:rFonts w:eastAsiaTheme="minorEastAsia"/>
    </w:rPr>
  </w:style>
  <w:style w:type="paragraph" w:styleId="ListNumber">
    <w:name w:val="List Number"/>
    <w:basedOn w:val="Normal"/>
    <w:uiPriority w:val="99"/>
    <w:unhideWhenUsed/>
    <w:rsid w:val="003432F2"/>
    <w:pPr>
      <w:numPr>
        <w:numId w:val="7"/>
      </w:numPr>
      <w:contextualSpacing/>
    </w:pPr>
    <w:rPr>
      <w:rFonts w:eastAsiaTheme="minorEastAsia"/>
    </w:rPr>
  </w:style>
  <w:style w:type="paragraph" w:styleId="NoteHeading">
    <w:name w:val="Note Heading"/>
    <w:basedOn w:val="Normal"/>
    <w:next w:val="Normal"/>
    <w:link w:val="NoteHeadingChar"/>
    <w:uiPriority w:val="99"/>
    <w:unhideWhenUsed/>
    <w:rsid w:val="003432F2"/>
    <w:pPr>
      <w:spacing w:after="0"/>
    </w:pPr>
    <w:rPr>
      <w:rFonts w:eastAsiaTheme="minorEastAsia"/>
    </w:rPr>
  </w:style>
  <w:style w:type="character" w:customStyle="1" w:styleId="NoteHeadingChar">
    <w:name w:val="Note Heading Char"/>
    <w:basedOn w:val="DefaultParagraphFont"/>
    <w:link w:val="NoteHeading"/>
    <w:uiPriority w:val="99"/>
    <w:rsid w:val="003432F2"/>
    <w:rPr>
      <w:rFonts w:ascii="Arial" w:eastAsiaTheme="minorEastAsia" w:hAnsi="Arial"/>
    </w:rPr>
  </w:style>
  <w:style w:type="paragraph" w:styleId="DocumentMap">
    <w:name w:val="Document Map"/>
    <w:basedOn w:val="Normal"/>
    <w:link w:val="DocumentMapChar"/>
    <w:uiPriority w:val="99"/>
    <w:semiHidden/>
    <w:unhideWhenUsed/>
    <w:rsid w:val="003432F2"/>
    <w:pPr>
      <w:spacing w:after="0"/>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3432F2"/>
    <w:rPr>
      <w:rFonts w:ascii="Tahoma" w:eastAsiaTheme="minorEastAsia" w:hAnsi="Tahoma" w:cs="Tahoma"/>
      <w:sz w:val="16"/>
      <w:szCs w:val="16"/>
    </w:rPr>
  </w:style>
  <w:style w:type="table" w:styleId="TableGrid">
    <w:name w:val="Table Grid"/>
    <w:basedOn w:val="TableNormal"/>
    <w:uiPriority w:val="59"/>
    <w:rsid w:val="003432F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3432F2"/>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432F2"/>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3432F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lockText">
    <w:name w:val="Block Text"/>
    <w:basedOn w:val="Normal"/>
    <w:uiPriority w:val="99"/>
    <w:unhideWhenUsed/>
    <w:rsid w:val="003432F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3432F2"/>
    <w:pPr>
      <w:spacing w:after="0" w:line="240" w:lineRule="auto"/>
    </w:pPr>
    <w:rPr>
      <w:rFonts w:ascii="Arial" w:eastAsiaTheme="minorEastAsia" w:hAnsi="Arial"/>
    </w:rPr>
  </w:style>
  <w:style w:type="paragraph" w:styleId="BodyText2">
    <w:name w:val="Body Text 2"/>
    <w:basedOn w:val="Normal"/>
    <w:link w:val="BodyText2Char"/>
    <w:uiPriority w:val="99"/>
    <w:unhideWhenUsed/>
    <w:rsid w:val="003432F2"/>
    <w:pPr>
      <w:spacing w:line="480" w:lineRule="auto"/>
    </w:pPr>
    <w:rPr>
      <w:rFonts w:eastAsiaTheme="minorEastAsia"/>
    </w:rPr>
  </w:style>
  <w:style w:type="character" w:customStyle="1" w:styleId="BodyText2Char">
    <w:name w:val="Body Text 2 Char"/>
    <w:basedOn w:val="DefaultParagraphFont"/>
    <w:link w:val="BodyText2"/>
    <w:uiPriority w:val="99"/>
    <w:rsid w:val="003432F2"/>
    <w:rPr>
      <w:rFonts w:ascii="Arial" w:eastAsiaTheme="minorEastAsia" w:hAnsi="Arial"/>
    </w:rPr>
  </w:style>
  <w:style w:type="paragraph" w:styleId="BodyText3">
    <w:name w:val="Body Text 3"/>
    <w:basedOn w:val="Normal"/>
    <w:link w:val="BodyText3Char"/>
    <w:uiPriority w:val="99"/>
    <w:unhideWhenUsed/>
    <w:rsid w:val="003432F2"/>
    <w:rPr>
      <w:rFonts w:eastAsiaTheme="minorEastAsia"/>
      <w:sz w:val="16"/>
      <w:szCs w:val="16"/>
    </w:rPr>
  </w:style>
  <w:style w:type="character" w:customStyle="1" w:styleId="BodyText3Char">
    <w:name w:val="Body Text 3 Char"/>
    <w:basedOn w:val="DefaultParagraphFont"/>
    <w:link w:val="BodyText3"/>
    <w:uiPriority w:val="99"/>
    <w:rsid w:val="003432F2"/>
    <w:rPr>
      <w:rFonts w:ascii="Arial" w:eastAsiaTheme="minorEastAsia" w:hAnsi="Arial"/>
      <w:sz w:val="16"/>
      <w:szCs w:val="16"/>
    </w:rPr>
  </w:style>
  <w:style w:type="paragraph" w:customStyle="1" w:styleId="ExerciseListParagraph">
    <w:name w:val="Exercise List Paragraph"/>
    <w:basedOn w:val="Normal"/>
    <w:link w:val="ExerciseListParagraphChar"/>
    <w:rsid w:val="003432F2"/>
    <w:pPr>
      <w:autoSpaceDE w:val="0"/>
      <w:autoSpaceDN w:val="0"/>
      <w:adjustRightInd w:val="0"/>
      <w:spacing w:before="120" w:after="0"/>
    </w:pPr>
    <w:rPr>
      <w:rFonts w:eastAsia="Times New Roman" w:cs="Courier New"/>
      <w:sz w:val="20"/>
      <w:szCs w:val="20"/>
    </w:rPr>
  </w:style>
  <w:style w:type="character" w:customStyle="1" w:styleId="ExerciseListParagraphChar">
    <w:name w:val="Exercise List Paragraph Char"/>
    <w:basedOn w:val="DefaultParagraphFont"/>
    <w:link w:val="ExerciseListParagraph"/>
    <w:rsid w:val="003432F2"/>
    <w:rPr>
      <w:rFonts w:ascii="Arial" w:eastAsia="Times New Roman" w:hAnsi="Arial" w:cs="Courier New"/>
      <w:sz w:val="20"/>
      <w:szCs w:val="20"/>
    </w:rPr>
  </w:style>
  <w:style w:type="character" w:styleId="FollowedHyperlink">
    <w:name w:val="FollowedHyperlink"/>
    <w:basedOn w:val="DefaultParagraphFont"/>
    <w:uiPriority w:val="99"/>
    <w:unhideWhenUsed/>
    <w:rsid w:val="003432F2"/>
    <w:rPr>
      <w:color w:val="800080" w:themeColor="followedHyperlink"/>
      <w:u w:val="single"/>
    </w:rPr>
  </w:style>
  <w:style w:type="paragraph" w:styleId="BodyTextIndent">
    <w:name w:val="Body Text Indent"/>
    <w:basedOn w:val="Normal"/>
    <w:link w:val="BodyTextIndentChar"/>
    <w:uiPriority w:val="99"/>
    <w:unhideWhenUsed/>
    <w:rsid w:val="003432F2"/>
    <w:pPr>
      <w:ind w:left="360"/>
    </w:pPr>
    <w:rPr>
      <w:rFonts w:eastAsiaTheme="minorEastAsia"/>
    </w:rPr>
  </w:style>
  <w:style w:type="character" w:customStyle="1" w:styleId="BodyTextIndentChar">
    <w:name w:val="Body Text Indent Char"/>
    <w:basedOn w:val="DefaultParagraphFont"/>
    <w:link w:val="BodyTextIndent"/>
    <w:uiPriority w:val="99"/>
    <w:rsid w:val="003432F2"/>
    <w:rPr>
      <w:rFonts w:ascii="Arial" w:eastAsiaTheme="minorEastAsia" w:hAnsi="Arial"/>
    </w:rPr>
  </w:style>
  <w:style w:type="paragraph" w:styleId="BodyTextFirstIndent2">
    <w:name w:val="Body Text First Indent 2"/>
    <w:basedOn w:val="BodyTextIndent"/>
    <w:link w:val="BodyTextFirstIndent2Char"/>
    <w:uiPriority w:val="99"/>
    <w:unhideWhenUsed/>
    <w:rsid w:val="003432F2"/>
    <w:pPr>
      <w:ind w:firstLine="360"/>
    </w:pPr>
    <w:rPr>
      <w:rFonts w:eastAsiaTheme="minorHAnsi"/>
    </w:rPr>
  </w:style>
  <w:style w:type="character" w:customStyle="1" w:styleId="BodyTextFirstIndent2Char">
    <w:name w:val="Body Text First Indent 2 Char"/>
    <w:basedOn w:val="BodyTextIndentChar"/>
    <w:link w:val="BodyTextFirstIndent2"/>
    <w:uiPriority w:val="99"/>
    <w:rsid w:val="003432F2"/>
    <w:rPr>
      <w:rFonts w:ascii="Arial" w:eastAsiaTheme="minorEastAsia" w:hAnsi="Arial"/>
    </w:rPr>
  </w:style>
  <w:style w:type="paragraph" w:styleId="ListParagraph">
    <w:name w:val="List Paragraph"/>
    <w:basedOn w:val="Normal"/>
    <w:uiPriority w:val="34"/>
    <w:qFormat/>
    <w:rsid w:val="003432F2"/>
    <w:pPr>
      <w:ind w:left="720"/>
      <w:contextualSpacing/>
    </w:pPr>
    <w:rPr>
      <w:rFonts w:eastAsiaTheme="minorEastAsia"/>
    </w:rPr>
  </w:style>
  <w:style w:type="table" w:customStyle="1" w:styleId="LightList-Accent11">
    <w:name w:val="Light List - Accent 11"/>
    <w:basedOn w:val="TableNormal"/>
    <w:uiPriority w:val="61"/>
    <w:rsid w:val="003432F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ReviewLines">
    <w:name w:val="!Review Lines"/>
    <w:basedOn w:val="Normal"/>
    <w:rsid w:val="003432F2"/>
    <w:pPr>
      <w:pBdr>
        <w:between w:val="single" w:sz="4" w:space="1" w:color="auto"/>
      </w:pBdr>
      <w:autoSpaceDE w:val="0"/>
      <w:autoSpaceDN w:val="0"/>
      <w:adjustRightInd w:val="0"/>
      <w:spacing w:before="60"/>
      <w:ind w:left="360"/>
    </w:pPr>
    <w:rPr>
      <w:rFonts w:eastAsia="Times New Roman" w:cs="Times New Roman"/>
      <w:sz w:val="19"/>
      <w:szCs w:val="20"/>
    </w:rPr>
  </w:style>
  <w:style w:type="paragraph" w:customStyle="1" w:styleId="ExerciseListParagraph0">
    <w:name w:val="!Exercise List Paragraph"/>
    <w:basedOn w:val="Normal"/>
    <w:link w:val="ExerciseListParagraphChar0"/>
    <w:rsid w:val="003432F2"/>
    <w:pPr>
      <w:tabs>
        <w:tab w:val="left" w:pos="360"/>
        <w:tab w:val="left" w:pos="720"/>
        <w:tab w:val="left" w:pos="1080"/>
      </w:tabs>
      <w:autoSpaceDE w:val="0"/>
      <w:autoSpaceDN w:val="0"/>
      <w:adjustRightInd w:val="0"/>
      <w:spacing w:before="120" w:after="0"/>
    </w:pPr>
    <w:rPr>
      <w:rFonts w:eastAsia="Times New Roman" w:cs="Times New Roman"/>
      <w:sz w:val="19"/>
      <w:szCs w:val="18"/>
    </w:rPr>
  </w:style>
  <w:style w:type="paragraph" w:customStyle="1" w:styleId="FieldLabel">
    <w:name w:val="!Field Label"/>
    <w:basedOn w:val="Normal"/>
    <w:link w:val="FieldLabelCharChar"/>
    <w:rsid w:val="003432F2"/>
    <w:pPr>
      <w:autoSpaceDE w:val="0"/>
      <w:autoSpaceDN w:val="0"/>
      <w:adjustRightInd w:val="0"/>
      <w:spacing w:after="0"/>
    </w:pPr>
    <w:rPr>
      <w:rFonts w:eastAsia="Times New Roman" w:cs="Times New Roman"/>
      <w:b/>
      <w:sz w:val="19"/>
      <w:szCs w:val="18"/>
    </w:rPr>
  </w:style>
  <w:style w:type="character" w:customStyle="1" w:styleId="FieldLabelCharChar">
    <w:name w:val="!Field Label Char Char"/>
    <w:basedOn w:val="DefaultParagraphFont"/>
    <w:link w:val="FieldLabel"/>
    <w:rsid w:val="003432F2"/>
    <w:rPr>
      <w:rFonts w:ascii="Arial" w:eastAsia="Times New Roman" w:hAnsi="Arial" w:cs="Times New Roman"/>
      <w:b/>
      <w:sz w:val="19"/>
      <w:szCs w:val="18"/>
    </w:rPr>
  </w:style>
  <w:style w:type="character" w:customStyle="1" w:styleId="InputText">
    <w:name w:val="!Input Text"/>
    <w:basedOn w:val="Code"/>
    <w:rsid w:val="003432F2"/>
    <w:rPr>
      <w:rFonts w:ascii="Courier New" w:hAnsi="Courier New"/>
      <w:bCs/>
      <w:color w:val="auto"/>
      <w:kern w:val="1"/>
    </w:rPr>
  </w:style>
  <w:style w:type="paragraph" w:customStyle="1" w:styleId="InstructionsBreak">
    <w:name w:val="!Instructions Break"/>
    <w:basedOn w:val="Normal"/>
    <w:rsid w:val="003432F2"/>
    <w:pPr>
      <w:pBdr>
        <w:bottom w:val="single" w:sz="8" w:space="1" w:color="000000"/>
      </w:pBdr>
      <w:autoSpaceDE w:val="0"/>
      <w:autoSpaceDN w:val="0"/>
      <w:adjustRightInd w:val="0"/>
      <w:spacing w:before="120" w:after="0"/>
    </w:pPr>
    <w:rPr>
      <w:rFonts w:eastAsia="Times New Roman" w:cs="Times New Roman"/>
      <w:sz w:val="19"/>
      <w:szCs w:val="18"/>
    </w:rPr>
  </w:style>
  <w:style w:type="character" w:customStyle="1" w:styleId="Boldonly">
    <w:name w:val="!Bold only"/>
    <w:rsid w:val="003432F2"/>
    <w:rPr>
      <w:b/>
    </w:rPr>
  </w:style>
  <w:style w:type="character" w:customStyle="1" w:styleId="ExerciseListParagraphChar0">
    <w:name w:val="!Exercise List Paragraph Char"/>
    <w:basedOn w:val="DefaultParagraphFont"/>
    <w:link w:val="ExerciseListParagraph0"/>
    <w:rsid w:val="003432F2"/>
    <w:rPr>
      <w:rFonts w:ascii="Arial" w:eastAsia="Times New Roman" w:hAnsi="Arial" w:cs="Times New Roman"/>
      <w:sz w:val="19"/>
      <w:szCs w:val="18"/>
    </w:rPr>
  </w:style>
  <w:style w:type="character" w:customStyle="1" w:styleId="code0">
    <w:name w:val="code"/>
    <w:basedOn w:val="DefaultParagraphFont"/>
    <w:qFormat/>
    <w:rsid w:val="003432F2"/>
    <w:rPr>
      <w:rFonts w:ascii="Courier New" w:hAnsi="Courier New"/>
      <w:color w:val="auto"/>
      <w:kern w:val="1"/>
    </w:rPr>
  </w:style>
  <w:style w:type="paragraph" w:customStyle="1" w:styleId="ReviewQuestion">
    <w:name w:val="Review Question"/>
    <w:basedOn w:val="Normal"/>
    <w:rsid w:val="003432F2"/>
    <w:pPr>
      <w:tabs>
        <w:tab w:val="num" w:pos="360"/>
      </w:tabs>
      <w:autoSpaceDE w:val="0"/>
      <w:autoSpaceDN w:val="0"/>
      <w:adjustRightInd w:val="0"/>
      <w:spacing w:after="0"/>
      <w:ind w:left="360" w:hanging="360"/>
    </w:pPr>
    <w:rPr>
      <w:rFonts w:eastAsia="Times New Roman" w:cs="Courier New"/>
      <w:sz w:val="19"/>
      <w:szCs w:val="19"/>
    </w:rPr>
  </w:style>
  <w:style w:type="paragraph" w:customStyle="1" w:styleId="ReviewLines0">
    <w:name w:val="Review Lines"/>
    <w:basedOn w:val="Normal"/>
    <w:rsid w:val="003432F2"/>
    <w:pPr>
      <w:pBdr>
        <w:between w:val="single" w:sz="4" w:space="1" w:color="auto"/>
      </w:pBdr>
      <w:autoSpaceDE w:val="0"/>
      <w:autoSpaceDN w:val="0"/>
      <w:adjustRightInd w:val="0"/>
      <w:spacing w:before="60"/>
      <w:ind w:left="360"/>
    </w:pPr>
    <w:rPr>
      <w:rFonts w:eastAsia="Times New Roman" w:cs="Courier New"/>
      <w:sz w:val="19"/>
      <w:szCs w:val="20"/>
    </w:rPr>
  </w:style>
  <w:style w:type="paragraph" w:customStyle="1" w:styleId="Instruction-Text">
    <w:name w:val="_Instruction-Text"/>
    <w:basedOn w:val="Normal"/>
    <w:link w:val="Instruction-TextChar"/>
    <w:qFormat/>
    <w:rsid w:val="003432F2"/>
    <w:pPr>
      <w:tabs>
        <w:tab w:val="num" w:pos="360"/>
      </w:tabs>
      <w:suppressAutoHyphens/>
      <w:spacing w:after="0" w:line="360" w:lineRule="auto"/>
      <w:ind w:left="360" w:hanging="360"/>
    </w:pPr>
    <w:rPr>
      <w:rFonts w:eastAsia="Times New Roman" w:cs="Courier New"/>
      <w:kern w:val="1"/>
      <w:sz w:val="24"/>
      <w:szCs w:val="24"/>
      <w:lang w:eastAsia="ar-SA"/>
    </w:rPr>
  </w:style>
  <w:style w:type="character" w:customStyle="1" w:styleId="Instruction-TextChar">
    <w:name w:val="_Instruction-Text Char"/>
    <w:basedOn w:val="DefaultParagraphFont"/>
    <w:link w:val="Instruction-Text"/>
    <w:rsid w:val="003432F2"/>
    <w:rPr>
      <w:rFonts w:ascii="Arial" w:eastAsia="Times New Roman" w:hAnsi="Arial" w:cs="Courier New"/>
      <w:kern w:val="1"/>
      <w:sz w:val="24"/>
      <w:szCs w:val="24"/>
      <w:lang w:eastAsia="ar-SA"/>
    </w:rPr>
  </w:style>
  <w:style w:type="character" w:customStyle="1" w:styleId="code1">
    <w:name w:val="!code"/>
    <w:basedOn w:val="DefaultParagraphFont"/>
    <w:qFormat/>
    <w:rsid w:val="003432F2"/>
    <w:rPr>
      <w:rFonts w:ascii="Courier New" w:hAnsi="Courier New"/>
      <w:color w:val="auto"/>
      <w:kern w:val="1"/>
    </w:rPr>
  </w:style>
  <w:style w:type="paragraph" w:customStyle="1" w:styleId="ReviewQuestion0">
    <w:name w:val="!Review Question"/>
    <w:basedOn w:val="Normal"/>
    <w:link w:val="ReviewQuestionChar"/>
    <w:rsid w:val="003432F2"/>
    <w:pPr>
      <w:tabs>
        <w:tab w:val="num" w:pos="360"/>
      </w:tabs>
      <w:autoSpaceDE w:val="0"/>
      <w:autoSpaceDN w:val="0"/>
      <w:adjustRightInd w:val="0"/>
      <w:spacing w:after="0"/>
      <w:ind w:left="360" w:hanging="360"/>
    </w:pPr>
    <w:rPr>
      <w:rFonts w:eastAsia="Times New Roman" w:cs="Times New Roman"/>
      <w:sz w:val="19"/>
      <w:szCs w:val="19"/>
    </w:rPr>
  </w:style>
  <w:style w:type="character" w:customStyle="1" w:styleId="ReviewQuestionChar">
    <w:name w:val="!Review Question Char"/>
    <w:basedOn w:val="DefaultParagraphFont"/>
    <w:link w:val="ReviewQuestion0"/>
    <w:rsid w:val="003432F2"/>
    <w:rPr>
      <w:rFonts w:ascii="Arial" w:eastAsia="Times New Roman" w:hAnsi="Arial" w:cs="Times New Roman"/>
      <w:sz w:val="19"/>
      <w:szCs w:val="19"/>
    </w:rPr>
  </w:style>
  <w:style w:type="character" w:customStyle="1" w:styleId="InputText0">
    <w:name w:val="Input Text"/>
    <w:basedOn w:val="code0"/>
    <w:rsid w:val="003432F2"/>
    <w:rPr>
      <w:rFonts w:ascii="Courier New" w:hAnsi="Courier New"/>
      <w:color w:val="auto"/>
      <w:kern w:val="1"/>
    </w:rPr>
  </w:style>
  <w:style w:type="character" w:customStyle="1" w:styleId="boldtext">
    <w:name w:val="boldtext"/>
    <w:basedOn w:val="DefaultParagraphFont"/>
    <w:rsid w:val="003432F2"/>
  </w:style>
  <w:style w:type="character" w:customStyle="1" w:styleId="BodyChar">
    <w:name w:val="Body Char"/>
    <w:basedOn w:val="DefaultParagraphFont"/>
    <w:link w:val="Body"/>
    <w:semiHidden/>
    <w:rsid w:val="003432F2"/>
    <w:rPr>
      <w:rFonts w:ascii="Arial" w:hAnsi="Arial"/>
      <w:sz w:val="19"/>
      <w:szCs w:val="18"/>
    </w:rPr>
  </w:style>
  <w:style w:type="paragraph" w:customStyle="1" w:styleId="Body">
    <w:name w:val="Body"/>
    <w:basedOn w:val="Normal"/>
    <w:link w:val="BodyChar"/>
    <w:autoRedefine/>
    <w:semiHidden/>
    <w:rsid w:val="003432F2"/>
    <w:pPr>
      <w:autoSpaceDE w:val="0"/>
      <w:autoSpaceDN w:val="0"/>
      <w:adjustRightInd w:val="0"/>
      <w:spacing w:after="0"/>
    </w:pPr>
    <w:rPr>
      <w:sz w:val="19"/>
      <w:szCs w:val="18"/>
    </w:rPr>
  </w:style>
  <w:style w:type="paragraph" w:styleId="TOC2">
    <w:name w:val="toc 2"/>
    <w:basedOn w:val="Normal"/>
    <w:next w:val="Normal"/>
    <w:autoRedefine/>
    <w:uiPriority w:val="39"/>
    <w:unhideWhenUsed/>
    <w:rsid w:val="003432F2"/>
    <w:pPr>
      <w:spacing w:after="100" w:line="276"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3432F2"/>
    <w:pPr>
      <w:spacing w:after="100" w:line="276"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3432F2"/>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3432F2"/>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3432F2"/>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3432F2"/>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3432F2"/>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3432F2"/>
    <w:pPr>
      <w:spacing w:after="100" w:line="276" w:lineRule="auto"/>
      <w:ind w:left="1760"/>
    </w:pPr>
    <w:rPr>
      <w:rFonts w:asciiTheme="minorHAnsi" w:eastAsiaTheme="minorEastAsia" w:hAnsiTheme="minorHAnsi"/>
    </w:rPr>
  </w:style>
  <w:style w:type="character" w:customStyle="1" w:styleId="ListBulletChar">
    <w:name w:val="List Bullet Char"/>
    <w:basedOn w:val="DefaultParagraphFont"/>
    <w:link w:val="ListBullet"/>
    <w:rsid w:val="003432F2"/>
    <w:rPr>
      <w:rFonts w:ascii="Arial" w:hAnsi="Arial"/>
    </w:rPr>
  </w:style>
  <w:style w:type="table" w:customStyle="1" w:styleId="LightList1">
    <w:name w:val="Light List1"/>
    <w:basedOn w:val="TableNormal"/>
    <w:uiPriority w:val="61"/>
    <w:rsid w:val="00D312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3">
    <w:name w:val="List 3"/>
    <w:basedOn w:val="Normal"/>
    <w:uiPriority w:val="99"/>
    <w:unhideWhenUsed/>
    <w:rsid w:val="00D312EF"/>
    <w:pPr>
      <w:ind w:left="1080" w:hanging="360"/>
      <w:contextualSpacing/>
    </w:pPr>
  </w:style>
  <w:style w:type="character" w:customStyle="1" w:styleId="yshortcuts">
    <w:name w:val="yshortcuts"/>
    <w:basedOn w:val="DefaultParagraphFont"/>
    <w:rsid w:val="00C01F6C"/>
  </w:style>
  <w:style w:type="paragraph" w:styleId="List2">
    <w:name w:val="List 2"/>
    <w:basedOn w:val="Normal"/>
    <w:uiPriority w:val="99"/>
    <w:unhideWhenUsed/>
    <w:rsid w:val="00776584"/>
    <w:pPr>
      <w:ind w:left="720" w:hanging="360"/>
      <w:contextualSpacing/>
    </w:pPr>
  </w:style>
  <w:style w:type="paragraph" w:styleId="ListContinue2">
    <w:name w:val="List Continue 2"/>
    <w:basedOn w:val="Normal"/>
    <w:uiPriority w:val="99"/>
    <w:unhideWhenUsed/>
    <w:rsid w:val="00776584"/>
    <w:pPr>
      <w:ind w:left="720"/>
      <w:contextualSpacing/>
    </w:pPr>
  </w:style>
  <w:style w:type="paragraph" w:styleId="ListNumber2">
    <w:name w:val="List Number 2"/>
    <w:basedOn w:val="Normal"/>
    <w:uiPriority w:val="99"/>
    <w:unhideWhenUsed/>
    <w:rsid w:val="00776584"/>
    <w:pPr>
      <w:numPr>
        <w:numId w:val="113"/>
      </w:numPr>
      <w:contextualSpacing/>
    </w:pPr>
  </w:style>
  <w:style w:type="paragraph" w:styleId="BodyTextIndent2">
    <w:name w:val="Body Text Indent 2"/>
    <w:basedOn w:val="Normal"/>
    <w:link w:val="BodyTextIndent2Char"/>
    <w:uiPriority w:val="99"/>
    <w:unhideWhenUsed/>
    <w:rsid w:val="00756BE8"/>
    <w:pPr>
      <w:spacing w:line="480" w:lineRule="auto"/>
      <w:ind w:left="360"/>
    </w:pPr>
  </w:style>
  <w:style w:type="character" w:customStyle="1" w:styleId="BodyTextIndent2Char">
    <w:name w:val="Body Text Indent 2 Char"/>
    <w:basedOn w:val="DefaultParagraphFont"/>
    <w:link w:val="BodyTextIndent2"/>
    <w:uiPriority w:val="99"/>
    <w:rsid w:val="00756BE8"/>
    <w:rPr>
      <w:rFonts w:ascii="Arial" w:hAnsi="Arial"/>
    </w:rPr>
  </w:style>
  <w:style w:type="paragraph" w:styleId="BodyTextIndent3">
    <w:name w:val="Body Text Indent 3"/>
    <w:basedOn w:val="Normal"/>
    <w:link w:val="BodyTextIndent3Char"/>
    <w:uiPriority w:val="99"/>
    <w:unhideWhenUsed/>
    <w:rsid w:val="00756BE8"/>
    <w:pPr>
      <w:ind w:left="360"/>
    </w:pPr>
    <w:rPr>
      <w:sz w:val="16"/>
      <w:szCs w:val="16"/>
    </w:rPr>
  </w:style>
  <w:style w:type="character" w:customStyle="1" w:styleId="BodyTextIndent3Char">
    <w:name w:val="Body Text Indent 3 Char"/>
    <w:basedOn w:val="DefaultParagraphFont"/>
    <w:link w:val="BodyTextIndent3"/>
    <w:uiPriority w:val="99"/>
    <w:rsid w:val="00756BE8"/>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024">
      <w:bodyDiv w:val="1"/>
      <w:marLeft w:val="0"/>
      <w:marRight w:val="0"/>
      <w:marTop w:val="0"/>
      <w:marBottom w:val="0"/>
      <w:divBdr>
        <w:top w:val="none" w:sz="0" w:space="0" w:color="auto"/>
        <w:left w:val="none" w:sz="0" w:space="0" w:color="auto"/>
        <w:bottom w:val="none" w:sz="0" w:space="0" w:color="auto"/>
        <w:right w:val="none" w:sz="0" w:space="0" w:color="auto"/>
      </w:divBdr>
      <w:divsChild>
        <w:div w:id="2001537185">
          <w:marLeft w:val="720"/>
          <w:marRight w:val="0"/>
          <w:marTop w:val="120"/>
          <w:marBottom w:val="0"/>
          <w:divBdr>
            <w:top w:val="none" w:sz="0" w:space="0" w:color="auto"/>
            <w:left w:val="none" w:sz="0" w:space="0" w:color="auto"/>
            <w:bottom w:val="none" w:sz="0" w:space="0" w:color="auto"/>
            <w:right w:val="none" w:sz="0" w:space="0" w:color="auto"/>
          </w:divBdr>
        </w:div>
        <w:div w:id="402216530">
          <w:marLeft w:val="720"/>
          <w:marRight w:val="0"/>
          <w:marTop w:val="120"/>
          <w:marBottom w:val="0"/>
          <w:divBdr>
            <w:top w:val="none" w:sz="0" w:space="0" w:color="auto"/>
            <w:left w:val="none" w:sz="0" w:space="0" w:color="auto"/>
            <w:bottom w:val="none" w:sz="0" w:space="0" w:color="auto"/>
            <w:right w:val="none" w:sz="0" w:space="0" w:color="auto"/>
          </w:divBdr>
        </w:div>
        <w:div w:id="631864688">
          <w:marLeft w:val="720"/>
          <w:marRight w:val="0"/>
          <w:marTop w:val="120"/>
          <w:marBottom w:val="0"/>
          <w:divBdr>
            <w:top w:val="none" w:sz="0" w:space="0" w:color="auto"/>
            <w:left w:val="none" w:sz="0" w:space="0" w:color="auto"/>
            <w:bottom w:val="none" w:sz="0" w:space="0" w:color="auto"/>
            <w:right w:val="none" w:sz="0" w:space="0" w:color="auto"/>
          </w:divBdr>
        </w:div>
        <w:div w:id="1509297834">
          <w:marLeft w:val="720"/>
          <w:marRight w:val="0"/>
          <w:marTop w:val="120"/>
          <w:marBottom w:val="0"/>
          <w:divBdr>
            <w:top w:val="none" w:sz="0" w:space="0" w:color="auto"/>
            <w:left w:val="none" w:sz="0" w:space="0" w:color="auto"/>
            <w:bottom w:val="none" w:sz="0" w:space="0" w:color="auto"/>
            <w:right w:val="none" w:sz="0" w:space="0" w:color="auto"/>
          </w:divBdr>
        </w:div>
      </w:divsChild>
    </w:div>
    <w:div w:id="230043277">
      <w:bodyDiv w:val="1"/>
      <w:marLeft w:val="0"/>
      <w:marRight w:val="0"/>
      <w:marTop w:val="0"/>
      <w:marBottom w:val="0"/>
      <w:divBdr>
        <w:top w:val="none" w:sz="0" w:space="0" w:color="auto"/>
        <w:left w:val="none" w:sz="0" w:space="0" w:color="auto"/>
        <w:bottom w:val="none" w:sz="0" w:space="0" w:color="auto"/>
        <w:right w:val="none" w:sz="0" w:space="0" w:color="auto"/>
      </w:divBdr>
      <w:divsChild>
        <w:div w:id="2107773337">
          <w:marLeft w:val="360"/>
          <w:marRight w:val="0"/>
          <w:marTop w:val="180"/>
          <w:marBottom w:val="0"/>
          <w:divBdr>
            <w:top w:val="none" w:sz="0" w:space="0" w:color="auto"/>
            <w:left w:val="none" w:sz="0" w:space="0" w:color="auto"/>
            <w:bottom w:val="none" w:sz="0" w:space="0" w:color="auto"/>
            <w:right w:val="none" w:sz="0" w:space="0" w:color="auto"/>
          </w:divBdr>
        </w:div>
        <w:div w:id="641233792">
          <w:marLeft w:val="360"/>
          <w:marRight w:val="0"/>
          <w:marTop w:val="180"/>
          <w:marBottom w:val="0"/>
          <w:divBdr>
            <w:top w:val="none" w:sz="0" w:space="0" w:color="auto"/>
            <w:left w:val="none" w:sz="0" w:space="0" w:color="auto"/>
            <w:bottom w:val="none" w:sz="0" w:space="0" w:color="auto"/>
            <w:right w:val="none" w:sz="0" w:space="0" w:color="auto"/>
          </w:divBdr>
        </w:div>
      </w:divsChild>
    </w:div>
    <w:div w:id="492573918">
      <w:bodyDiv w:val="1"/>
      <w:marLeft w:val="0"/>
      <w:marRight w:val="0"/>
      <w:marTop w:val="0"/>
      <w:marBottom w:val="0"/>
      <w:divBdr>
        <w:top w:val="none" w:sz="0" w:space="0" w:color="auto"/>
        <w:left w:val="none" w:sz="0" w:space="0" w:color="auto"/>
        <w:bottom w:val="none" w:sz="0" w:space="0" w:color="auto"/>
        <w:right w:val="none" w:sz="0" w:space="0" w:color="auto"/>
      </w:divBdr>
    </w:div>
    <w:div w:id="720523517">
      <w:bodyDiv w:val="1"/>
      <w:marLeft w:val="0"/>
      <w:marRight w:val="0"/>
      <w:marTop w:val="0"/>
      <w:marBottom w:val="0"/>
      <w:divBdr>
        <w:top w:val="none" w:sz="0" w:space="0" w:color="auto"/>
        <w:left w:val="none" w:sz="0" w:space="0" w:color="auto"/>
        <w:bottom w:val="none" w:sz="0" w:space="0" w:color="auto"/>
        <w:right w:val="none" w:sz="0" w:space="0" w:color="auto"/>
      </w:divBdr>
    </w:div>
    <w:div w:id="858813166">
      <w:bodyDiv w:val="1"/>
      <w:marLeft w:val="0"/>
      <w:marRight w:val="0"/>
      <w:marTop w:val="0"/>
      <w:marBottom w:val="0"/>
      <w:divBdr>
        <w:top w:val="none" w:sz="0" w:space="0" w:color="auto"/>
        <w:left w:val="none" w:sz="0" w:space="0" w:color="auto"/>
        <w:bottom w:val="none" w:sz="0" w:space="0" w:color="auto"/>
        <w:right w:val="none" w:sz="0" w:space="0" w:color="auto"/>
      </w:divBdr>
      <w:divsChild>
        <w:div w:id="350955554">
          <w:marLeft w:val="720"/>
          <w:marRight w:val="0"/>
          <w:marTop w:val="180"/>
          <w:marBottom w:val="0"/>
          <w:divBdr>
            <w:top w:val="none" w:sz="0" w:space="0" w:color="auto"/>
            <w:left w:val="none" w:sz="0" w:space="0" w:color="auto"/>
            <w:bottom w:val="none" w:sz="0" w:space="0" w:color="auto"/>
            <w:right w:val="none" w:sz="0" w:space="0" w:color="auto"/>
          </w:divBdr>
        </w:div>
      </w:divsChild>
    </w:div>
    <w:div w:id="875700849">
      <w:bodyDiv w:val="1"/>
      <w:marLeft w:val="0"/>
      <w:marRight w:val="0"/>
      <w:marTop w:val="0"/>
      <w:marBottom w:val="0"/>
      <w:divBdr>
        <w:top w:val="none" w:sz="0" w:space="0" w:color="auto"/>
        <w:left w:val="none" w:sz="0" w:space="0" w:color="auto"/>
        <w:bottom w:val="none" w:sz="0" w:space="0" w:color="auto"/>
        <w:right w:val="none" w:sz="0" w:space="0" w:color="auto"/>
      </w:divBdr>
    </w:div>
    <w:div w:id="889000138">
      <w:bodyDiv w:val="1"/>
      <w:marLeft w:val="0"/>
      <w:marRight w:val="0"/>
      <w:marTop w:val="0"/>
      <w:marBottom w:val="0"/>
      <w:divBdr>
        <w:top w:val="none" w:sz="0" w:space="0" w:color="auto"/>
        <w:left w:val="none" w:sz="0" w:space="0" w:color="auto"/>
        <w:bottom w:val="none" w:sz="0" w:space="0" w:color="auto"/>
        <w:right w:val="none" w:sz="0" w:space="0" w:color="auto"/>
      </w:divBdr>
    </w:div>
    <w:div w:id="1129517439">
      <w:bodyDiv w:val="1"/>
      <w:marLeft w:val="0"/>
      <w:marRight w:val="0"/>
      <w:marTop w:val="0"/>
      <w:marBottom w:val="0"/>
      <w:divBdr>
        <w:top w:val="none" w:sz="0" w:space="0" w:color="auto"/>
        <w:left w:val="none" w:sz="0" w:space="0" w:color="auto"/>
        <w:bottom w:val="none" w:sz="0" w:space="0" w:color="auto"/>
        <w:right w:val="none" w:sz="0" w:space="0" w:color="auto"/>
      </w:divBdr>
    </w:div>
    <w:div w:id="1223325075">
      <w:bodyDiv w:val="1"/>
      <w:marLeft w:val="0"/>
      <w:marRight w:val="0"/>
      <w:marTop w:val="0"/>
      <w:marBottom w:val="0"/>
      <w:divBdr>
        <w:top w:val="none" w:sz="0" w:space="0" w:color="auto"/>
        <w:left w:val="none" w:sz="0" w:space="0" w:color="auto"/>
        <w:bottom w:val="none" w:sz="0" w:space="0" w:color="auto"/>
        <w:right w:val="none" w:sz="0" w:space="0" w:color="auto"/>
      </w:divBdr>
    </w:div>
    <w:div w:id="1366056618">
      <w:bodyDiv w:val="1"/>
      <w:marLeft w:val="0"/>
      <w:marRight w:val="0"/>
      <w:marTop w:val="0"/>
      <w:marBottom w:val="0"/>
      <w:divBdr>
        <w:top w:val="none" w:sz="0" w:space="0" w:color="auto"/>
        <w:left w:val="none" w:sz="0" w:space="0" w:color="auto"/>
        <w:bottom w:val="none" w:sz="0" w:space="0" w:color="auto"/>
        <w:right w:val="none" w:sz="0" w:space="0" w:color="auto"/>
      </w:divBdr>
    </w:div>
    <w:div w:id="1386105307">
      <w:bodyDiv w:val="1"/>
      <w:marLeft w:val="0"/>
      <w:marRight w:val="0"/>
      <w:marTop w:val="0"/>
      <w:marBottom w:val="0"/>
      <w:divBdr>
        <w:top w:val="none" w:sz="0" w:space="0" w:color="auto"/>
        <w:left w:val="none" w:sz="0" w:space="0" w:color="auto"/>
        <w:bottom w:val="none" w:sz="0" w:space="0" w:color="auto"/>
        <w:right w:val="none" w:sz="0" w:space="0" w:color="auto"/>
      </w:divBdr>
    </w:div>
    <w:div w:id="1428232646">
      <w:bodyDiv w:val="1"/>
      <w:marLeft w:val="0"/>
      <w:marRight w:val="0"/>
      <w:marTop w:val="0"/>
      <w:marBottom w:val="0"/>
      <w:divBdr>
        <w:top w:val="none" w:sz="0" w:space="0" w:color="auto"/>
        <w:left w:val="none" w:sz="0" w:space="0" w:color="auto"/>
        <w:bottom w:val="none" w:sz="0" w:space="0" w:color="auto"/>
        <w:right w:val="none" w:sz="0" w:space="0" w:color="auto"/>
      </w:divBdr>
      <w:divsChild>
        <w:div w:id="461852483">
          <w:marLeft w:val="720"/>
          <w:marRight w:val="0"/>
          <w:marTop w:val="180"/>
          <w:marBottom w:val="0"/>
          <w:divBdr>
            <w:top w:val="none" w:sz="0" w:space="0" w:color="auto"/>
            <w:left w:val="none" w:sz="0" w:space="0" w:color="auto"/>
            <w:bottom w:val="none" w:sz="0" w:space="0" w:color="auto"/>
            <w:right w:val="none" w:sz="0" w:space="0" w:color="auto"/>
          </w:divBdr>
        </w:div>
      </w:divsChild>
    </w:div>
    <w:div w:id="1441871263">
      <w:bodyDiv w:val="1"/>
      <w:marLeft w:val="0"/>
      <w:marRight w:val="0"/>
      <w:marTop w:val="0"/>
      <w:marBottom w:val="0"/>
      <w:divBdr>
        <w:top w:val="none" w:sz="0" w:space="0" w:color="auto"/>
        <w:left w:val="none" w:sz="0" w:space="0" w:color="auto"/>
        <w:bottom w:val="none" w:sz="0" w:space="0" w:color="auto"/>
        <w:right w:val="none" w:sz="0" w:space="0" w:color="auto"/>
      </w:divBdr>
    </w:div>
    <w:div w:id="1636912020">
      <w:bodyDiv w:val="1"/>
      <w:marLeft w:val="0"/>
      <w:marRight w:val="0"/>
      <w:marTop w:val="0"/>
      <w:marBottom w:val="0"/>
      <w:divBdr>
        <w:top w:val="none" w:sz="0" w:space="0" w:color="auto"/>
        <w:left w:val="none" w:sz="0" w:space="0" w:color="auto"/>
        <w:bottom w:val="none" w:sz="0" w:space="0" w:color="auto"/>
        <w:right w:val="none" w:sz="0" w:space="0" w:color="auto"/>
      </w:divBdr>
      <w:divsChild>
        <w:div w:id="959914075">
          <w:marLeft w:val="720"/>
          <w:marRight w:val="0"/>
          <w:marTop w:val="180"/>
          <w:marBottom w:val="0"/>
          <w:divBdr>
            <w:top w:val="none" w:sz="0" w:space="0" w:color="auto"/>
            <w:left w:val="none" w:sz="0" w:space="0" w:color="auto"/>
            <w:bottom w:val="none" w:sz="0" w:space="0" w:color="auto"/>
            <w:right w:val="none" w:sz="0" w:space="0" w:color="auto"/>
          </w:divBdr>
        </w:div>
        <w:div w:id="1131675904">
          <w:marLeft w:val="720"/>
          <w:marRight w:val="0"/>
          <w:marTop w:val="180"/>
          <w:marBottom w:val="0"/>
          <w:divBdr>
            <w:top w:val="none" w:sz="0" w:space="0" w:color="auto"/>
            <w:left w:val="none" w:sz="0" w:space="0" w:color="auto"/>
            <w:bottom w:val="none" w:sz="0" w:space="0" w:color="auto"/>
            <w:right w:val="none" w:sz="0" w:space="0" w:color="auto"/>
          </w:divBdr>
        </w:div>
      </w:divsChild>
    </w:div>
    <w:div w:id="1720398067">
      <w:bodyDiv w:val="1"/>
      <w:marLeft w:val="0"/>
      <w:marRight w:val="0"/>
      <w:marTop w:val="0"/>
      <w:marBottom w:val="0"/>
      <w:divBdr>
        <w:top w:val="none" w:sz="0" w:space="0" w:color="auto"/>
        <w:left w:val="none" w:sz="0" w:space="0" w:color="auto"/>
        <w:bottom w:val="none" w:sz="0" w:space="0" w:color="auto"/>
        <w:right w:val="none" w:sz="0" w:space="0" w:color="auto"/>
      </w:divBdr>
      <w:divsChild>
        <w:div w:id="1639609456">
          <w:marLeft w:val="346"/>
          <w:marRight w:val="0"/>
          <w:marTop w:val="180"/>
          <w:marBottom w:val="0"/>
          <w:divBdr>
            <w:top w:val="none" w:sz="0" w:space="0" w:color="auto"/>
            <w:left w:val="none" w:sz="0" w:space="0" w:color="auto"/>
            <w:bottom w:val="none" w:sz="0" w:space="0" w:color="auto"/>
            <w:right w:val="none" w:sz="0" w:space="0" w:color="auto"/>
          </w:divBdr>
        </w:div>
        <w:div w:id="362632453">
          <w:marLeft w:val="720"/>
          <w:marRight w:val="0"/>
          <w:marTop w:val="180"/>
          <w:marBottom w:val="0"/>
          <w:divBdr>
            <w:top w:val="none" w:sz="0" w:space="0" w:color="auto"/>
            <w:left w:val="none" w:sz="0" w:space="0" w:color="auto"/>
            <w:bottom w:val="none" w:sz="0" w:space="0" w:color="auto"/>
            <w:right w:val="none" w:sz="0" w:space="0" w:color="auto"/>
          </w:divBdr>
        </w:div>
        <w:div w:id="1130634638">
          <w:marLeft w:val="720"/>
          <w:marRight w:val="0"/>
          <w:marTop w:val="180"/>
          <w:marBottom w:val="0"/>
          <w:divBdr>
            <w:top w:val="none" w:sz="0" w:space="0" w:color="auto"/>
            <w:left w:val="none" w:sz="0" w:space="0" w:color="auto"/>
            <w:bottom w:val="none" w:sz="0" w:space="0" w:color="auto"/>
            <w:right w:val="none" w:sz="0" w:space="0" w:color="auto"/>
          </w:divBdr>
        </w:div>
        <w:div w:id="1708220985">
          <w:marLeft w:val="720"/>
          <w:marRight w:val="0"/>
          <w:marTop w:val="180"/>
          <w:marBottom w:val="0"/>
          <w:divBdr>
            <w:top w:val="none" w:sz="0" w:space="0" w:color="auto"/>
            <w:left w:val="none" w:sz="0" w:space="0" w:color="auto"/>
            <w:bottom w:val="none" w:sz="0" w:space="0" w:color="auto"/>
            <w:right w:val="none" w:sz="0" w:space="0" w:color="auto"/>
          </w:divBdr>
        </w:div>
        <w:div w:id="1488205734">
          <w:marLeft w:val="720"/>
          <w:marRight w:val="0"/>
          <w:marTop w:val="180"/>
          <w:marBottom w:val="0"/>
          <w:divBdr>
            <w:top w:val="none" w:sz="0" w:space="0" w:color="auto"/>
            <w:left w:val="none" w:sz="0" w:space="0" w:color="auto"/>
            <w:bottom w:val="none" w:sz="0" w:space="0" w:color="auto"/>
            <w:right w:val="none" w:sz="0" w:space="0" w:color="auto"/>
          </w:divBdr>
        </w:div>
      </w:divsChild>
    </w:div>
    <w:div w:id="1736270047">
      <w:bodyDiv w:val="1"/>
      <w:marLeft w:val="0"/>
      <w:marRight w:val="0"/>
      <w:marTop w:val="0"/>
      <w:marBottom w:val="0"/>
      <w:divBdr>
        <w:top w:val="none" w:sz="0" w:space="0" w:color="auto"/>
        <w:left w:val="none" w:sz="0" w:space="0" w:color="auto"/>
        <w:bottom w:val="none" w:sz="0" w:space="0" w:color="auto"/>
        <w:right w:val="none" w:sz="0" w:space="0" w:color="auto"/>
      </w:divBdr>
    </w:div>
    <w:div w:id="1776712161">
      <w:bodyDiv w:val="1"/>
      <w:marLeft w:val="0"/>
      <w:marRight w:val="0"/>
      <w:marTop w:val="0"/>
      <w:marBottom w:val="0"/>
      <w:divBdr>
        <w:top w:val="none" w:sz="0" w:space="0" w:color="auto"/>
        <w:left w:val="none" w:sz="0" w:space="0" w:color="auto"/>
        <w:bottom w:val="none" w:sz="0" w:space="0" w:color="auto"/>
        <w:right w:val="none" w:sz="0" w:space="0" w:color="auto"/>
      </w:divBdr>
    </w:div>
    <w:div w:id="1971084218">
      <w:bodyDiv w:val="1"/>
      <w:marLeft w:val="0"/>
      <w:marRight w:val="0"/>
      <w:marTop w:val="0"/>
      <w:marBottom w:val="0"/>
      <w:divBdr>
        <w:top w:val="none" w:sz="0" w:space="0" w:color="auto"/>
        <w:left w:val="none" w:sz="0" w:space="0" w:color="auto"/>
        <w:bottom w:val="none" w:sz="0" w:space="0" w:color="auto"/>
        <w:right w:val="none" w:sz="0" w:space="0" w:color="auto"/>
      </w:divBdr>
    </w:div>
    <w:div w:id="2027946412">
      <w:bodyDiv w:val="1"/>
      <w:marLeft w:val="0"/>
      <w:marRight w:val="0"/>
      <w:marTop w:val="0"/>
      <w:marBottom w:val="0"/>
      <w:divBdr>
        <w:top w:val="none" w:sz="0" w:space="0" w:color="auto"/>
        <w:left w:val="none" w:sz="0" w:space="0" w:color="auto"/>
        <w:bottom w:val="none" w:sz="0" w:space="0" w:color="auto"/>
        <w:right w:val="none" w:sz="0" w:space="0" w:color="auto"/>
      </w:divBdr>
    </w:div>
    <w:div w:id="20859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lesforceserver.salesforce.com/apex/OfferQuickEdit" TargetMode="External"/><Relationship Id="rId2" Type="http://schemas.openxmlformats.org/officeDocument/2006/relationships/numbering" Target="numbering.xml"/><Relationship Id="rId16" Type="http://schemas.openxmlformats.org/officeDocument/2006/relationships/hyperlink" Target="https://salesforceserver.salesforce.com/apex/OfferQuickEd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ann\AppData\Roaming\Microsoft\Templates\exercise%20guide%20template_ALL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0B8F-7CEE-45FA-9B60-AEAC1E95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guide template_ALLSTYLES.dotx</Template>
  <TotalTime>529</TotalTime>
  <Pages>125</Pages>
  <Words>22599</Words>
  <Characters>128819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151116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lmann</dc:creator>
  <cp:lastModifiedBy>Chandru, Bharathi</cp:lastModifiedBy>
  <cp:revision>4</cp:revision>
  <cp:lastPrinted>2016-01-20T20:22:00Z</cp:lastPrinted>
  <dcterms:created xsi:type="dcterms:W3CDTF">2016-09-03T12:37:00Z</dcterms:created>
  <dcterms:modified xsi:type="dcterms:W3CDTF">2017-01-09T18:32:00Z</dcterms:modified>
</cp:coreProperties>
</file>